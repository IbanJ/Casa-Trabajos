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B5" w:rsidRDefault="00C82C9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509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F13186B" wp14:editId="7A9CA9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509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724100D" wp14:editId="6D88B4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0003E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E5A9B" w:rsidRDefault="008E5A9B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003E3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E5A9B" w:rsidRDefault="00C82C91" w:rsidP="000D64B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5570A" w:rsidRPr="0005570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Localizador </w:t>
                                          </w:r>
                                          <w:proofErr w:type="spellStart"/>
                                          <w:r w:rsidR="0005570A" w:rsidRPr="0005570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XPath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003E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E5A9B" w:rsidRDefault="008E5A9B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66B92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E5A9B" w:rsidRDefault="00C82C9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E5A9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E5A9B" w:rsidRDefault="008E5A9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0003E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E5A9B" w:rsidRDefault="008E5A9B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003E3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E5A9B" w:rsidRDefault="00C82C91" w:rsidP="000D64B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70A" w:rsidRPr="0005570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Localizador </w:t>
                                    </w:r>
                                    <w:proofErr w:type="spellStart"/>
                                    <w:r w:rsidR="0005570A" w:rsidRPr="0005570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XPath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0003E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E5A9B" w:rsidRDefault="008E5A9B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66B92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E5A9B" w:rsidRDefault="00C82C9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5A9B"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E5A9B" w:rsidRDefault="008E5A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509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071A961" wp14:editId="137BAB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E5A9B" w:rsidRDefault="00C82C9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5A9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8E5A9B" w:rsidRDefault="008E5A9B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E5A9B" w:rsidRDefault="00C82C9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5A9B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8E5A9B" w:rsidRDefault="008E5A9B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profesor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8E5A9B" w:rsidRDefault="00EB780E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5A9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8E5A9B" w:rsidRDefault="008E5A9B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E5A9B" w:rsidRDefault="00EB780E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5A9B">
                                <w:t>[Seleccionar fecha]</w:t>
                              </w:r>
                            </w:sdtContent>
                          </w:sdt>
                        </w:p>
                        <w:p w:rsidR="008E5A9B" w:rsidRDefault="008E5A9B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profesor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50991">
            <w:br w:type="page"/>
          </w:r>
        </w:sdtContent>
      </w:sdt>
    </w:p>
    <w:p w:rsidR="00864BB5" w:rsidRDefault="00C82C91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5570A">
            <w:rPr>
              <w:smallCaps w:val="0"/>
            </w:rPr>
            <w:t xml:space="preserve">Localizador </w:t>
          </w:r>
          <w:proofErr w:type="spellStart"/>
          <w:r w:rsidR="0005570A">
            <w:rPr>
              <w:smallCaps w:val="0"/>
            </w:rPr>
            <w:t>XPath</w:t>
          </w:r>
          <w:proofErr w:type="spellEnd"/>
        </w:sdtContent>
      </w:sdt>
    </w:p>
    <w:p w:rsidR="00864BB5" w:rsidRDefault="00C82C91">
      <w:pPr>
        <w:pStyle w:val="Subttulo"/>
      </w:pPr>
      <w:sdt>
        <w:sdtPr>
          <w:alias w:val="Subtítulo"/>
          <w:tag w:val="Subtítulo"/>
          <w:id w:val="11808339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50991">
            <w:t>[Escriba el subtítulo del documento]</w:t>
          </w:r>
        </w:sdtContent>
      </w:sdt>
    </w:p>
    <w:p w:rsidR="000003E3" w:rsidRPr="0005570A" w:rsidRDefault="000003E3" w:rsidP="00000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003E3" w:rsidRPr="003A3610" w:rsidRDefault="000003E3" w:rsidP="000003E3">
      <w:pPr>
        <w:pStyle w:val="Ttulo2"/>
      </w:pPr>
      <w:r w:rsidRPr="003A3610">
        <w:t xml:space="preserve">Localizador </w:t>
      </w:r>
      <w:proofErr w:type="spellStart"/>
      <w:r w:rsidRPr="003A3610">
        <w:t>XPath</w:t>
      </w:r>
      <w:proofErr w:type="spellEnd"/>
    </w:p>
    <w:p w:rsidR="000003E3" w:rsidRPr="003A3610" w:rsidRDefault="000003E3" w:rsidP="000003E3">
      <w:pPr>
        <w:pStyle w:val="NormalWeb"/>
      </w:pPr>
      <w:proofErr w:type="spellStart"/>
      <w:r w:rsidRPr="003A3610">
        <w:t>XPath</w:t>
      </w:r>
      <w:proofErr w:type="spellEnd"/>
      <w:r w:rsidRPr="003A3610">
        <w:t xml:space="preserve"> es un lenguaje capaz de localizar componentes específicos de un documento XML. Ya hemos visto el uso de "/" para seleccionar el nodo </w:t>
      </w:r>
      <w:proofErr w:type="spellStart"/>
      <w:r w:rsidRPr="003A3610">
        <w:t>raiz</w:t>
      </w:r>
      <w:proofErr w:type="spellEnd"/>
      <w:r w:rsidRPr="003A3610">
        <w:t xml:space="preserve"> y "comics/comic" para seleccionar un elemento dentro de ot</w:t>
      </w:r>
      <w:r w:rsidR="00D4730D">
        <w:t xml:space="preserve">ro. </w:t>
      </w:r>
      <w:r w:rsidRPr="003A3610">
        <w:t xml:space="preserve"> </w:t>
      </w:r>
    </w:p>
    <w:p w:rsidR="00194570" w:rsidRPr="00D4730D" w:rsidRDefault="00D4730D" w:rsidP="00D4730D">
      <w:pPr>
        <w:rPr>
          <w:rFonts w:ascii="Times New Roman" w:eastAsia="Times New Roman" w:hAnsi="Times New Roman"/>
          <w:color w:val="auto"/>
          <w:sz w:val="24"/>
          <w:szCs w:val="24"/>
        </w:rPr>
      </w:pPr>
      <w:r w:rsidRPr="00D4730D">
        <w:rPr>
          <w:rFonts w:ascii="Times New Roman" w:eastAsia="Times New Roman" w:hAnsi="Times New Roman"/>
          <w:color w:val="auto"/>
          <w:sz w:val="24"/>
          <w:szCs w:val="24"/>
        </w:rPr>
        <w:t>Crear un sitio WEB que contiene los siguientes elementos:</w:t>
      </w:r>
    </w:p>
    <w:p w:rsidR="00D4730D" w:rsidRPr="00D4730D" w:rsidRDefault="00D4730D" w:rsidP="00A002F5">
      <w:pPr>
        <w:rPr>
          <w:lang w:val="en-US"/>
        </w:rPr>
      </w:pPr>
      <w:proofErr w:type="spellStart"/>
      <w:r w:rsidRPr="00D4730D">
        <w:rPr>
          <w:lang w:val="en-US"/>
        </w:rPr>
        <w:t>Fichero</w:t>
      </w:r>
      <w:proofErr w:type="spellEnd"/>
      <w:r w:rsidRPr="00D4730D">
        <w:rPr>
          <w:lang w:val="en-US"/>
        </w:rPr>
        <w:t xml:space="preserve"> XML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stylesheet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808080"/>
          <w:sz w:val="19"/>
          <w:szCs w:val="19"/>
          <w:lang w:val="en-US"/>
        </w:rPr>
        <w:t>type="text/</w:t>
      </w:r>
      <w:proofErr w:type="spellStart"/>
      <w:r w:rsidRPr="00D4730D">
        <w:rPr>
          <w:rFonts w:ascii="Consolas" w:hAnsi="Consolas" w:cs="Consolas"/>
          <w:color w:val="808080"/>
          <w:sz w:val="19"/>
          <w:szCs w:val="19"/>
          <w:lang w:val="en-US"/>
        </w:rPr>
        <w:t>xsl</w:t>
      </w:r>
      <w:proofErr w:type="spellEnd"/>
      <w:r w:rsidRPr="00D4730D">
        <w:rPr>
          <w:rFonts w:ascii="Consolas" w:hAnsi="Consolas" w:cs="Consolas"/>
          <w:color w:val="808080"/>
          <w:sz w:val="19"/>
          <w:szCs w:val="19"/>
          <w:lang w:val="en-US"/>
        </w:rPr>
        <w:t xml:space="preserve">" </w:t>
      </w:r>
      <w:proofErr w:type="spellStart"/>
      <w:r w:rsidRPr="00D4730D">
        <w:rPr>
          <w:rFonts w:ascii="Consolas" w:hAnsi="Consolas" w:cs="Consolas"/>
          <w:color w:val="808080"/>
          <w:sz w:val="19"/>
          <w:szCs w:val="19"/>
          <w:lang w:val="en-US"/>
        </w:rPr>
        <w:t>href</w:t>
      </w:r>
      <w:proofErr w:type="spellEnd"/>
      <w:r w:rsidRPr="00D4730D">
        <w:rPr>
          <w:rFonts w:ascii="Consolas" w:hAnsi="Consolas" w:cs="Consolas"/>
          <w:color w:val="808080"/>
          <w:sz w:val="19"/>
          <w:szCs w:val="19"/>
          <w:lang w:val="en-US"/>
        </w:rPr>
        <w:t xml:space="preserve">="myfile.xsl" 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bookstore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specialty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novel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autobiography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Joe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Trenton Literary Review Honorable Mention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textbook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Mary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Selected Short Stories of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Mary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editor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Britney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editor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magazine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glossy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frequency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monthly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2.50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subscription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per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year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magazine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novel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proofErr w:type="spellStart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myfave</w:t>
      </w:r>
      <w:proofErr w:type="spell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Toni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Trenton U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B.A.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Harvard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Ph.D.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Pulitzer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Still in Trenton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Trenton Forever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intl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Canada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exchange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0.7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6.50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excerpt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It was a dark and stormy night</w:t>
      </w:r>
      <w:proofErr w:type="gramStart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.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But then all nights in Trenton seem dark and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stormy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 xml:space="preserve"> to someone who has gone through what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emph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emph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 xml:space="preserve"> have.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definition-list</w:t>
      </w:r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term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Trenton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term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definition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misery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definition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definition-list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excerpt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:book</w:t>
      </w:r>
      <w:proofErr w:type="spellEnd"/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xmlns:my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proofErr w:type="spellStart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uri:mynamespace</w:t>
      </w:r>
      <w:proofErr w:type="spellEnd"/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leather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730D">
        <w:rPr>
          <w:rFonts w:ascii="Consolas" w:hAnsi="Consolas" w:cs="Consolas"/>
          <w:color w:val="FF0000"/>
          <w:sz w:val="19"/>
          <w:szCs w:val="19"/>
          <w:lang w:val="en-US"/>
        </w:rPr>
        <w:t>price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29.50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:title</w:t>
      </w:r>
      <w:proofErr w:type="spellEnd"/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Who's Who in Trenton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my:title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P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proofErr w:type="gram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:author</w:t>
      </w:r>
      <w:proofErr w:type="spellEnd"/>
      <w:proofErr w:type="gram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4730D">
        <w:rPr>
          <w:rFonts w:ascii="Consolas" w:hAnsi="Consolas" w:cs="Consolas"/>
          <w:color w:val="auto"/>
          <w:sz w:val="19"/>
          <w:szCs w:val="19"/>
          <w:lang w:val="en-US"/>
        </w:rPr>
        <w:t>Robert Bob</w:t>
      </w: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4730D">
        <w:rPr>
          <w:rFonts w:ascii="Consolas" w:hAnsi="Consolas" w:cs="Consolas"/>
          <w:color w:val="A31515"/>
          <w:sz w:val="19"/>
          <w:szCs w:val="19"/>
          <w:lang w:val="en-US"/>
        </w:rPr>
        <w:t>my:author</w:t>
      </w:r>
      <w:proofErr w:type="spellEnd"/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473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my: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bookstore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730D" w:rsidRDefault="00D4730D" w:rsidP="00D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4730D" w:rsidRDefault="00D4730D" w:rsidP="00A002F5">
      <w:r>
        <w:t>Una página web que contiene:</w:t>
      </w:r>
    </w:p>
    <w:p w:rsidR="00D4730D" w:rsidRDefault="00D4730D" w:rsidP="00A002F5">
      <w:r>
        <w:t xml:space="preserve">Un </w:t>
      </w:r>
      <w:proofErr w:type="spellStart"/>
      <w:r>
        <w:t>gridView</w:t>
      </w:r>
      <w:proofErr w:type="spellEnd"/>
      <w:r w:rsidR="006A080D">
        <w:t xml:space="preserve"> y u</w:t>
      </w:r>
      <w:r>
        <w:t xml:space="preserve">n </w:t>
      </w:r>
      <w:r w:rsidR="006A080D">
        <w:t>origen</w:t>
      </w:r>
      <w:r>
        <w:t xml:space="preserve"> de datos XML (</w:t>
      </w:r>
      <w:proofErr w:type="spellStart"/>
      <w:r>
        <w:t>XMLDataSource</w:t>
      </w:r>
      <w:proofErr w:type="spellEnd"/>
      <w:r>
        <w:t>)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XmlDataSource</w:t>
      </w:r>
      <w:proofErr w:type="spellEnd"/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="XmlDataSource1"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DataFile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="~/Ejemplo7/XMLFile.xml"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XPath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="bookstore/book/author[first-name = 'Toni'] "&gt;&lt;/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XmlDataSource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="XmlDataSource1"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="AUTOR"&gt;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"./first-name"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Apellido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"./last-name"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="awards"&gt;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"./award"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6A080D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080D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4730D" w:rsidRDefault="00D4730D" w:rsidP="00A002F5">
      <w:pPr>
        <w:rPr>
          <w:lang w:val="en-US"/>
        </w:rPr>
      </w:pPr>
    </w:p>
    <w:p w:rsidR="006A080D" w:rsidRDefault="006A080D" w:rsidP="00A002F5"/>
    <w:p w:rsidR="006A080D" w:rsidRDefault="006A080D" w:rsidP="00A002F5"/>
    <w:p w:rsidR="006A080D" w:rsidRDefault="006A080D" w:rsidP="00A002F5"/>
    <w:p w:rsidR="006A080D" w:rsidRDefault="006A080D" w:rsidP="00A002F5"/>
    <w:p w:rsidR="006A080D" w:rsidRDefault="006A080D" w:rsidP="00A002F5"/>
    <w:p w:rsidR="006A080D" w:rsidRDefault="006A080D" w:rsidP="00A002F5"/>
    <w:p w:rsidR="006A080D" w:rsidRDefault="006A080D" w:rsidP="00A002F5"/>
    <w:p w:rsidR="006A080D" w:rsidRDefault="006A080D" w:rsidP="00A002F5">
      <w:r w:rsidRPr="006A080D">
        <w:lastRenderedPageBreak/>
        <w:t>Segundo ejemplo</w:t>
      </w:r>
    </w:p>
    <w:p w:rsidR="006A080D" w:rsidRPr="006A080D" w:rsidRDefault="006A080D" w:rsidP="00A002F5">
      <w:r>
        <w:t>Introducir este segundo libro en el fichero XML</w:t>
      </w:r>
    </w:p>
    <w:p w:rsid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novel</w:t>
      </w:r>
      <w:r>
        <w:rPr>
          <w:rFonts w:ascii="Consolas" w:hAnsi="Consolas" w:cs="Consolas"/>
          <w:color w:val="auto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myfave2</w:t>
      </w:r>
      <w:r>
        <w:rPr>
          <w:rFonts w:ascii="Consolas" w:hAnsi="Consolas" w:cs="Consolas"/>
          <w:color w:val="auto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Toni2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first-name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Bob2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last-name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Trenton U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B.A.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from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Harvard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Ph.D.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degree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Pulitzer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award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Still in Trenton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Trenton Forever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publication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author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intl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Canada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080D">
        <w:rPr>
          <w:rFonts w:ascii="Consolas" w:hAnsi="Consolas" w:cs="Consolas"/>
          <w:color w:val="FF0000"/>
          <w:sz w:val="19"/>
          <w:szCs w:val="19"/>
          <w:lang w:val="en-US"/>
        </w:rPr>
        <w:t>exchange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0.7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"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7.50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excerpt</w:t>
      </w:r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It was a dark and stormy night</w:t>
      </w:r>
      <w:proofErr w:type="gramStart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.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But then all nights in Trenton seem dark and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stormy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to someone who has gone through what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emph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emph</w:t>
      </w:r>
      <w:proofErr w:type="spell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 xml:space="preserve"> have.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definition-list</w:t>
      </w:r>
      <w:proofErr w:type="gramEnd"/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term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Trenton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term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definition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 w:rsidRPr="006A080D">
        <w:rPr>
          <w:rFonts w:ascii="Consolas" w:hAnsi="Consolas" w:cs="Consolas"/>
          <w:color w:val="auto"/>
          <w:sz w:val="19"/>
          <w:szCs w:val="19"/>
          <w:lang w:val="en-US"/>
        </w:rPr>
        <w:t>misery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definition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P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A080D">
        <w:rPr>
          <w:rFonts w:ascii="Consolas" w:hAnsi="Consolas" w:cs="Consolas"/>
          <w:color w:val="A31515"/>
          <w:sz w:val="19"/>
          <w:szCs w:val="19"/>
          <w:lang w:val="en-US"/>
        </w:rPr>
        <w:t>definition-list</w:t>
      </w: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6A08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excerpt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80D" w:rsidRDefault="006A080D" w:rsidP="006A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80D" w:rsidRPr="00093923" w:rsidRDefault="006A080D" w:rsidP="00A002F5"/>
    <w:p w:rsidR="00093923" w:rsidRDefault="00093923" w:rsidP="00A002F5">
      <w:r w:rsidRPr="00093923">
        <w:t>Crear una nueva p</w:t>
      </w:r>
      <w:r>
        <w:t xml:space="preserve">ágina </w:t>
      </w:r>
      <w:proofErr w:type="spellStart"/>
      <w:r>
        <w:t>asp</w:t>
      </w:r>
      <w:proofErr w:type="spellEnd"/>
      <w:r>
        <w:t xml:space="preserve"> con el siguiente contenido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XmlDataSource</w:t>
      </w:r>
      <w:proofErr w:type="spellEnd"/>
      <w:proofErr w:type="gramEnd"/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XmlSource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DataFile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="~/Ejemplo7/XMLFile.xml"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XPath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="bookstore/book[@style='novel']"/&gt;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="GridView2"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XmlDataSource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="AUTOR"&gt;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093923">
        <w:rPr>
          <w:rFonts w:ascii="Consolas" w:hAnsi="Consolas" w:cs="Consolas"/>
          <w:color w:val="A31515"/>
          <w:sz w:val="19"/>
          <w:szCs w:val="19"/>
          <w:lang w:val="en-US"/>
        </w:rPr>
        <w:t>"./first-name"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Apellido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093923">
        <w:rPr>
          <w:rFonts w:ascii="Consolas" w:hAnsi="Consolas" w:cs="Consolas"/>
          <w:color w:val="A31515"/>
          <w:sz w:val="19"/>
          <w:szCs w:val="19"/>
          <w:lang w:val="en-US"/>
        </w:rPr>
        <w:t>"./last-name"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093923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="awards"&gt;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093923">
        <w:rPr>
          <w:rFonts w:ascii="Consolas" w:hAnsi="Consolas" w:cs="Consolas"/>
          <w:color w:val="A31515"/>
          <w:sz w:val="19"/>
          <w:szCs w:val="19"/>
          <w:lang w:val="en-US"/>
        </w:rPr>
        <w:t>"./award"</w:t>
      </w: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093923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spellEnd"/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</w:p>
    <w:p w:rsidR="00093923" w:rsidRP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923" w:rsidRDefault="00093923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3923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93923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09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61DDE" w:rsidRDefault="00061DDE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61DDE" w:rsidRDefault="00061DDE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61DDE" w:rsidRDefault="00061DDE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61DDE" w:rsidRDefault="00061DDE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Repeater</w:t>
      </w:r>
      <w:proofErr w:type="spellEnd"/>
      <w:proofErr w:type="gramEnd"/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061DDE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="Repeater1"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061DDE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proofErr w:type="spell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XmlSource</w:t>
      </w:r>
      <w:proofErr w:type="spell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1DDE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proofErr w:type="gram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>Price:</w:t>
      </w:r>
      <w:proofErr w:type="gram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</w:t>
      </w:r>
      <w:r w:rsidRPr="00061DDE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&lt;%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>XPath</w:t>
      </w:r>
      <w:proofErr w:type="spellEnd"/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061DDE">
        <w:rPr>
          <w:rFonts w:ascii="Consolas" w:hAnsi="Consolas" w:cs="Consolas"/>
          <w:color w:val="A31515"/>
          <w:sz w:val="19"/>
          <w:szCs w:val="19"/>
          <w:lang w:val="en-US"/>
        </w:rPr>
        <w:t>"./price"</w:t>
      </w: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>)</w:t>
      </w:r>
      <w:r w:rsidRPr="00061DDE">
        <w:rPr>
          <w:rFonts w:ascii="Consolas" w:hAnsi="Consolas" w:cs="Consolas"/>
          <w:color w:val="auto"/>
          <w:sz w:val="19"/>
          <w:szCs w:val="19"/>
          <w:highlight w:val="yellow"/>
          <w:lang w:val="en-US"/>
        </w:rPr>
        <w:t>%&gt;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proofErr w:type="spell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61DDE" w:rsidRPr="00061DDE" w:rsidRDefault="00061DDE" w:rsidP="0006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1DD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</w:t>
      </w:r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61DDE">
        <w:rPr>
          <w:rFonts w:ascii="Consolas" w:hAnsi="Consolas" w:cs="Consolas"/>
          <w:color w:val="800000"/>
          <w:sz w:val="19"/>
          <w:szCs w:val="19"/>
          <w:lang w:val="en-US"/>
        </w:rPr>
        <w:t>Repeater</w:t>
      </w:r>
      <w:proofErr w:type="spellEnd"/>
      <w:proofErr w:type="gramEnd"/>
      <w:r w:rsidRPr="00061D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61DDE" w:rsidRDefault="00061DDE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A7B48" w:rsidRPr="00093923" w:rsidRDefault="00CA7B48" w:rsidP="0009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3923" w:rsidRPr="00093923" w:rsidRDefault="00093923" w:rsidP="00A002F5">
      <w:pPr>
        <w:rPr>
          <w:lang w:val="en-US"/>
        </w:rPr>
      </w:pPr>
    </w:p>
    <w:p w:rsidR="00D4730D" w:rsidRPr="00093923" w:rsidRDefault="00D4730D" w:rsidP="00A002F5">
      <w:pPr>
        <w:rPr>
          <w:lang w:val="en-US"/>
        </w:rPr>
      </w:pPr>
    </w:p>
    <w:p w:rsidR="00D4730D" w:rsidRDefault="00D4730D" w:rsidP="00A002F5">
      <w:pPr>
        <w:rPr>
          <w:lang w:val="en-US"/>
        </w:rPr>
      </w:pPr>
    </w:p>
    <w:p w:rsidR="00061DDE" w:rsidRDefault="00061DDE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CA7B48" w:rsidRPr="00093923" w:rsidRDefault="00CA7B48" w:rsidP="00CA7B48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++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</w:p>
    <w:p w:rsidR="000003E3" w:rsidRPr="003A3610" w:rsidRDefault="000003E3" w:rsidP="00A002F5">
      <w:r w:rsidRPr="003A3610">
        <w:t xml:space="preserve">//Si queremos seleccionar un elemento, sin importar en que otros elementos esta anidado, usaremos la doble barra invertida. Por ejemplo "//titulo" localiza todos los elementos </w:t>
      </w:r>
      <w:r w:rsidR="00075E95" w:rsidRPr="003A3610">
        <w:t>título</w:t>
      </w:r>
      <w:r w:rsidRPr="003A3610">
        <w:t xml:space="preserve"> de un documento </w:t>
      </w:r>
    </w:p>
    <w:p w:rsidR="000003E3" w:rsidRPr="003A3610" w:rsidRDefault="000003E3" w:rsidP="000003E3">
      <w:proofErr w:type="gramStart"/>
      <w:r w:rsidRPr="003A3610">
        <w:t>atributos</w:t>
      </w:r>
      <w:proofErr w:type="gramEnd"/>
      <w:r w:rsidRPr="003A3610">
        <w:t xml:space="preserve">: @ </w:t>
      </w:r>
    </w:p>
    <w:p w:rsidR="000003E3" w:rsidRPr="003A3610" w:rsidRDefault="000003E3" w:rsidP="000003E3">
      <w:pPr>
        <w:ind w:left="720"/>
      </w:pPr>
      <w:r w:rsidRPr="003A3610">
        <w:t>La arroba sirve para localizar atributos: "@</w:t>
      </w:r>
      <w:proofErr w:type="spellStart"/>
      <w:r w:rsidRPr="003A3610">
        <w:t>lang</w:t>
      </w:r>
      <w:proofErr w:type="spellEnd"/>
      <w:r w:rsidRPr="003A3610">
        <w:t xml:space="preserve">" por ejemplo indica el atributo </w:t>
      </w:r>
      <w:proofErr w:type="spellStart"/>
      <w:r w:rsidRPr="003A3610">
        <w:t>lang</w:t>
      </w:r>
      <w:proofErr w:type="spellEnd"/>
      <w:r w:rsidRPr="003A3610">
        <w:t>.</w:t>
      </w:r>
    </w:p>
    <w:p w:rsidR="000003E3" w:rsidRPr="003A3610" w:rsidRDefault="000003E3" w:rsidP="000003E3">
      <w:proofErr w:type="gramStart"/>
      <w:r w:rsidRPr="003A3610">
        <w:t>nodos</w:t>
      </w:r>
      <w:proofErr w:type="gramEnd"/>
      <w:r w:rsidRPr="003A3610">
        <w:t xml:space="preserve"> hijos: *</w:t>
      </w:r>
    </w:p>
    <w:p w:rsidR="000003E3" w:rsidRPr="003A3610" w:rsidRDefault="000003E3" w:rsidP="000003E3">
      <w:pPr>
        <w:ind w:left="720"/>
      </w:pPr>
      <w:r w:rsidRPr="003A3610">
        <w:t xml:space="preserve">El carácter * localiza todos los nodos hijos, </w:t>
      </w:r>
      <w:r w:rsidRPr="003A3610">
        <w:rPr>
          <w:rStyle w:val="Textoennegrita"/>
        </w:rPr>
        <w:t>sin incluir descendientes</w:t>
      </w:r>
    </w:p>
    <w:p w:rsidR="000003E3" w:rsidRPr="003A3610" w:rsidRDefault="000003E3" w:rsidP="000003E3">
      <w:proofErr w:type="gramStart"/>
      <w:r w:rsidRPr="003A3610">
        <w:t>todos</w:t>
      </w:r>
      <w:proofErr w:type="gramEnd"/>
      <w:r w:rsidRPr="003A3610">
        <w:t xml:space="preserve"> los nodos : </w:t>
      </w:r>
      <w:proofErr w:type="spellStart"/>
      <w:r w:rsidRPr="003A3610">
        <w:t>node</w:t>
      </w:r>
      <w:proofErr w:type="spell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 xml:space="preserve">La función </w:t>
      </w:r>
      <w:proofErr w:type="spellStart"/>
      <w:proofErr w:type="gramStart"/>
      <w:r w:rsidRPr="003A3610">
        <w:t>node</w:t>
      </w:r>
      <w:proofErr w:type="spellEnd"/>
      <w:r w:rsidRPr="003A3610">
        <w:t>(</w:t>
      </w:r>
      <w:proofErr w:type="gramEnd"/>
      <w:r w:rsidRPr="003A3610">
        <w:t xml:space="preserve"> ) localiza todos los nodos descendientes, incluidos hijos </w:t>
      </w:r>
    </w:p>
    <w:p w:rsidR="000003E3" w:rsidRPr="003A3610" w:rsidRDefault="000003E3" w:rsidP="000003E3">
      <w:proofErr w:type="gramStart"/>
      <w:r w:rsidRPr="003A3610">
        <w:t>nodo</w:t>
      </w:r>
      <w:proofErr w:type="gramEnd"/>
      <w:r w:rsidRPr="003A3610">
        <w:t xml:space="preserve"> actual: . </w:t>
      </w:r>
    </w:p>
    <w:p w:rsidR="000003E3" w:rsidRPr="003A3610" w:rsidRDefault="000003E3" w:rsidP="000003E3">
      <w:pPr>
        <w:ind w:left="720"/>
      </w:pPr>
      <w:r w:rsidRPr="003A3610">
        <w:t>El punto selecciona el nodo actual.</w:t>
      </w:r>
    </w:p>
    <w:p w:rsidR="000003E3" w:rsidRPr="003A3610" w:rsidRDefault="000003E3" w:rsidP="000003E3">
      <w:r w:rsidRPr="003A3610">
        <w:t xml:space="preserve">Seleccionar ascendiente: .. </w:t>
      </w:r>
    </w:p>
    <w:p w:rsidR="000003E3" w:rsidRPr="003A3610" w:rsidRDefault="000003E3" w:rsidP="000003E3">
      <w:pPr>
        <w:ind w:left="720"/>
      </w:pPr>
      <w:r w:rsidRPr="003A3610">
        <w:t>Dos puntos seleccionan el nodo ascendiente del actual.</w:t>
      </w:r>
    </w:p>
    <w:p w:rsidR="000003E3" w:rsidRPr="003A3610" w:rsidRDefault="000003E3" w:rsidP="000003E3">
      <w:pPr>
        <w:pStyle w:val="Ttulo3"/>
      </w:pPr>
      <w:r w:rsidRPr="003A3610">
        <w:t xml:space="preserve">Funciones </w:t>
      </w:r>
      <w:proofErr w:type="spellStart"/>
      <w:r w:rsidRPr="003A3610">
        <w:t>XPath</w:t>
      </w:r>
      <w:proofErr w:type="spellEnd"/>
    </w:p>
    <w:p w:rsidR="000003E3" w:rsidRPr="003A3610" w:rsidRDefault="000003E3" w:rsidP="000003E3">
      <w:proofErr w:type="spellStart"/>
      <w:r w:rsidRPr="003A3610">
        <w:t>XPath</w:t>
      </w:r>
      <w:proofErr w:type="spellEnd"/>
      <w:r w:rsidRPr="003A3610">
        <w:t xml:space="preserve"> define ciertas funciones como por ejemplo: </w:t>
      </w:r>
    </w:p>
    <w:p w:rsidR="000003E3" w:rsidRPr="003A3610" w:rsidRDefault="000003E3" w:rsidP="000003E3">
      <w:proofErr w:type="gramStart"/>
      <w:r w:rsidRPr="003A3610">
        <w:t>position</w:t>
      </w:r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Devuelve la posición de un elemento.</w:t>
      </w:r>
    </w:p>
    <w:p w:rsidR="000003E3" w:rsidRPr="003A3610" w:rsidRDefault="000003E3" w:rsidP="000003E3">
      <w:proofErr w:type="spellStart"/>
      <w:proofErr w:type="gramStart"/>
      <w:r w:rsidRPr="003A3610">
        <w:t>last</w:t>
      </w:r>
      <w:proofErr w:type="spellEnd"/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Devuelve la posición del último elemento.</w:t>
      </w:r>
    </w:p>
    <w:p w:rsidR="000003E3" w:rsidRPr="003A3610" w:rsidRDefault="000003E3" w:rsidP="000003E3">
      <w:proofErr w:type="spellStart"/>
      <w:proofErr w:type="gramStart"/>
      <w:r w:rsidRPr="003A3610">
        <w:t>name</w:t>
      </w:r>
      <w:proofErr w:type="spellEnd"/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Devuelve el nombre de la etiqueta.</w:t>
      </w:r>
    </w:p>
    <w:p w:rsidR="000003E3" w:rsidRPr="003A3610" w:rsidRDefault="000003E3" w:rsidP="000003E3">
      <w:proofErr w:type="spellStart"/>
      <w:proofErr w:type="gramStart"/>
      <w:r w:rsidRPr="003A3610">
        <w:t>namespace-uri</w:t>
      </w:r>
      <w:proofErr w:type="spellEnd"/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Devuelve el nombre de espacio del elemento actual</w:t>
      </w:r>
    </w:p>
    <w:p w:rsidR="000003E3" w:rsidRPr="003A3610" w:rsidRDefault="000003E3" w:rsidP="000003E3">
      <w:pPr>
        <w:pStyle w:val="Ttulo3"/>
      </w:pPr>
      <w:r w:rsidRPr="003A3610">
        <w:t>Funciones de cadena</w:t>
      </w:r>
    </w:p>
    <w:p w:rsidR="000003E3" w:rsidRPr="003A3610" w:rsidRDefault="000003E3" w:rsidP="000003E3">
      <w:proofErr w:type="spellStart"/>
      <w:proofErr w:type="gramStart"/>
      <w:r w:rsidRPr="003A3610">
        <w:t>string</w:t>
      </w:r>
      <w:proofErr w:type="spellEnd"/>
      <w:r w:rsidRPr="003A3610">
        <w:t>(</w:t>
      </w:r>
      <w:proofErr w:type="gramEnd"/>
      <w:r w:rsidRPr="003A3610">
        <w:t>selector)</w:t>
      </w:r>
    </w:p>
    <w:p w:rsidR="000003E3" w:rsidRPr="003A3610" w:rsidRDefault="000003E3" w:rsidP="000003E3">
      <w:pPr>
        <w:ind w:left="720"/>
      </w:pPr>
      <w:r w:rsidRPr="003A3610">
        <w:t xml:space="preserve">Convierte a cadena. Si el selector </w:t>
      </w:r>
      <w:proofErr w:type="spellStart"/>
      <w:r w:rsidRPr="003A3610">
        <w:t>devuele</w:t>
      </w:r>
      <w:proofErr w:type="spellEnd"/>
      <w:r w:rsidRPr="003A3610">
        <w:t xml:space="preserve"> un conjunto de nodos (</w:t>
      </w:r>
      <w:proofErr w:type="spellStart"/>
      <w:r w:rsidRPr="003A3610">
        <w:t>nodeset</w:t>
      </w:r>
      <w:proofErr w:type="spellEnd"/>
      <w:r w:rsidRPr="003A3610">
        <w:t>) devuelve el primero.</w:t>
      </w:r>
    </w:p>
    <w:p w:rsidR="000003E3" w:rsidRPr="003A3610" w:rsidRDefault="000003E3" w:rsidP="000003E3">
      <w:proofErr w:type="spellStart"/>
      <w:proofErr w:type="gramStart"/>
      <w:r w:rsidRPr="003A3610">
        <w:t>starts-with</w:t>
      </w:r>
      <w:proofErr w:type="spellEnd"/>
      <w:r w:rsidRPr="003A3610">
        <w:t>(</w:t>
      </w:r>
      <w:proofErr w:type="spellStart"/>
      <w:proofErr w:type="gramEnd"/>
      <w:r w:rsidRPr="003A3610">
        <w:t>pajar,aguja</w:t>
      </w:r>
      <w:proofErr w:type="spellEnd"/>
      <w:r w:rsidRPr="003A3610">
        <w:t>)</w:t>
      </w:r>
    </w:p>
    <w:p w:rsidR="000003E3" w:rsidRPr="003A3610" w:rsidRDefault="000003E3" w:rsidP="000003E3">
      <w:pPr>
        <w:ind w:left="720"/>
      </w:pPr>
      <w:r w:rsidRPr="003A3610">
        <w:t>Si la cadena parar comienza con aguja.</w:t>
      </w:r>
    </w:p>
    <w:p w:rsidR="000003E3" w:rsidRDefault="000003E3" w:rsidP="000003E3">
      <w:pPr>
        <w:rPr>
          <w:lang w:val="en"/>
        </w:rPr>
      </w:pPr>
      <w:proofErr w:type="gramStart"/>
      <w:r>
        <w:rPr>
          <w:lang w:val="en"/>
        </w:rPr>
        <w:t>contains(</w:t>
      </w:r>
      <w:proofErr w:type="spellStart"/>
      <w:proofErr w:type="gramEnd"/>
      <w:r>
        <w:rPr>
          <w:lang w:val="en"/>
        </w:rPr>
        <w:t>pajar,aguja</w:t>
      </w:r>
      <w:proofErr w:type="spellEnd"/>
      <w:r>
        <w:rPr>
          <w:lang w:val="en"/>
        </w:rPr>
        <w:t>)</w:t>
      </w:r>
    </w:p>
    <w:p w:rsidR="000003E3" w:rsidRDefault="000003E3" w:rsidP="000003E3">
      <w:pPr>
        <w:rPr>
          <w:lang w:val="en"/>
        </w:rPr>
      </w:pPr>
      <w:proofErr w:type="gramStart"/>
      <w:r>
        <w:rPr>
          <w:lang w:val="en"/>
        </w:rPr>
        <w:t>substring-</w:t>
      </w:r>
      <w:proofErr w:type="gramEnd"/>
      <w:r>
        <w:rPr>
          <w:lang w:val="en"/>
        </w:rPr>
        <w:t>before(</w:t>
      </w:r>
      <w:proofErr w:type="spellStart"/>
      <w:r>
        <w:rPr>
          <w:lang w:val="en"/>
        </w:rPr>
        <w:t>pajar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aguja</w:t>
      </w:r>
      <w:proofErr w:type="spellEnd"/>
      <w:r>
        <w:rPr>
          <w:lang w:val="en"/>
        </w:rPr>
        <w:t>)</w:t>
      </w:r>
    </w:p>
    <w:p w:rsidR="000003E3" w:rsidRDefault="000003E3" w:rsidP="000003E3">
      <w:pPr>
        <w:rPr>
          <w:lang w:val="en"/>
        </w:rPr>
      </w:pPr>
      <w:r>
        <w:rPr>
          <w:lang w:val="en"/>
        </w:rPr>
        <w:t>substring-</w:t>
      </w:r>
      <w:proofErr w:type="gramStart"/>
      <w:r>
        <w:rPr>
          <w:lang w:val="en"/>
        </w:rPr>
        <w:t>after(</w:t>
      </w:r>
      <w:proofErr w:type="spellStart"/>
      <w:proofErr w:type="gramEnd"/>
      <w:r>
        <w:rPr>
          <w:lang w:val="en"/>
        </w:rPr>
        <w:t>pajar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aguja</w:t>
      </w:r>
      <w:proofErr w:type="spellEnd"/>
      <w:r>
        <w:rPr>
          <w:lang w:val="en"/>
        </w:rPr>
        <w:t>)</w:t>
      </w:r>
    </w:p>
    <w:p w:rsidR="000003E3" w:rsidRDefault="000003E3" w:rsidP="000003E3">
      <w:pPr>
        <w:rPr>
          <w:lang w:val="en"/>
        </w:rPr>
      </w:pPr>
      <w:proofErr w:type="gramStart"/>
      <w:r>
        <w:rPr>
          <w:lang w:val="en"/>
        </w:rPr>
        <w:t>substring</w:t>
      </w:r>
      <w:proofErr w:type="gramEnd"/>
      <w:r>
        <w:rPr>
          <w:lang w:val="en"/>
        </w:rPr>
        <w:t xml:space="preserve"> (</w:t>
      </w:r>
      <w:proofErr w:type="spellStart"/>
      <w:r>
        <w:rPr>
          <w:lang w:val="en"/>
        </w:rPr>
        <w:t>cadena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inicio</w:t>
      </w:r>
      <w:proofErr w:type="spellEnd"/>
      <w:r>
        <w:rPr>
          <w:lang w:val="en"/>
        </w:rPr>
        <w:t xml:space="preserve"> [,</w:t>
      </w:r>
      <w:proofErr w:type="spellStart"/>
      <w:r>
        <w:rPr>
          <w:lang w:val="en"/>
        </w:rPr>
        <w:t>longitud</w:t>
      </w:r>
      <w:proofErr w:type="spellEnd"/>
      <w:r>
        <w:rPr>
          <w:lang w:val="en"/>
        </w:rPr>
        <w:t>])</w:t>
      </w:r>
    </w:p>
    <w:p w:rsidR="000003E3" w:rsidRDefault="000003E3" w:rsidP="000003E3">
      <w:pPr>
        <w:rPr>
          <w:lang w:val="en"/>
        </w:rPr>
      </w:pPr>
      <w:r>
        <w:rPr>
          <w:lang w:val="en"/>
        </w:rPr>
        <w:lastRenderedPageBreak/>
        <w:t>string-</w:t>
      </w:r>
      <w:proofErr w:type="gramStart"/>
      <w:r>
        <w:rPr>
          <w:lang w:val="en"/>
        </w:rPr>
        <w:t>length(</w:t>
      </w:r>
      <w:proofErr w:type="spellStart"/>
      <w:proofErr w:type="gramEnd"/>
      <w:r>
        <w:rPr>
          <w:lang w:val="en"/>
        </w:rPr>
        <w:t>cadena</w:t>
      </w:r>
      <w:proofErr w:type="spellEnd"/>
      <w:r>
        <w:rPr>
          <w:lang w:val="en"/>
        </w:rPr>
        <w:t>)</w:t>
      </w:r>
    </w:p>
    <w:p w:rsidR="000003E3" w:rsidRPr="003A3610" w:rsidRDefault="000003E3" w:rsidP="000003E3">
      <w:proofErr w:type="spellStart"/>
      <w:proofErr w:type="gramStart"/>
      <w:r w:rsidRPr="003A3610">
        <w:t>normalize-space</w:t>
      </w:r>
      <w:proofErr w:type="spellEnd"/>
      <w:r w:rsidRPr="003A3610">
        <w:t>(</w:t>
      </w:r>
      <w:proofErr w:type="gramEnd"/>
      <w:r w:rsidRPr="003A3610">
        <w:t>cadena)</w:t>
      </w:r>
    </w:p>
    <w:p w:rsidR="000003E3" w:rsidRPr="003A3610" w:rsidRDefault="000003E3" w:rsidP="000003E3">
      <w:pPr>
        <w:ind w:left="720"/>
      </w:pPr>
      <w:r w:rsidRPr="003A3610">
        <w:t>Elimina espacios extra</w:t>
      </w:r>
    </w:p>
    <w:p w:rsidR="000003E3" w:rsidRDefault="000003E3" w:rsidP="000003E3">
      <w:pPr>
        <w:rPr>
          <w:lang w:val="en"/>
        </w:rPr>
      </w:pPr>
      <w:r>
        <w:rPr>
          <w:lang w:val="en"/>
        </w:rPr>
        <w:t>string(true()) -&gt;“true” starts-with(“</w:t>
      </w:r>
      <w:proofErr w:type="spellStart"/>
      <w:r>
        <w:rPr>
          <w:lang w:val="en"/>
        </w:rPr>
        <w:t>Pepelui</w:t>
      </w:r>
      <w:proofErr w:type="spellEnd"/>
      <w:r>
        <w:rPr>
          <w:lang w:val="en"/>
        </w:rPr>
        <w:t>”, “</w:t>
      </w:r>
      <w:proofErr w:type="spellStart"/>
      <w:r>
        <w:rPr>
          <w:lang w:val="en"/>
        </w:rPr>
        <w:t>Pe</w:t>
      </w:r>
      <w:proofErr w:type="spellEnd"/>
      <w:r>
        <w:rPr>
          <w:lang w:val="en"/>
        </w:rPr>
        <w:t>”) -&gt;true() contains(“</w:t>
      </w:r>
      <w:proofErr w:type="spellStart"/>
      <w:r>
        <w:rPr>
          <w:lang w:val="en"/>
        </w:rPr>
        <w:t>aeIou</w:t>
      </w:r>
      <w:proofErr w:type="spellEnd"/>
      <w:r>
        <w:rPr>
          <w:lang w:val="en"/>
        </w:rPr>
        <w:t>”, “</w:t>
      </w:r>
      <w:proofErr w:type="spellStart"/>
      <w:r>
        <w:rPr>
          <w:lang w:val="en"/>
        </w:rPr>
        <w:t>eI</w:t>
      </w:r>
      <w:proofErr w:type="spellEnd"/>
      <w:r>
        <w:rPr>
          <w:lang w:val="en"/>
        </w:rPr>
        <w:t>”) -&gt; true() substring-before(“DD/MM/AAAA”, “/”) -&gt; “DD” substring-after(“DD/MM/AAAA”, “/”) -&gt; “MM/AAAA” substring(“DD/MM/AAAA”, 3) -&gt; “/MM/AAAA” substring(“DD/MM/AAAA”, 3) -&gt; “/MM/AAAA” normalize-space(</w:t>
      </w:r>
      <w:proofErr w:type="spellStart"/>
      <w:r>
        <w:rPr>
          <w:lang w:val="en"/>
        </w:rPr>
        <w:t>cadena</w:t>
      </w:r>
      <w:proofErr w:type="spellEnd"/>
      <w:r>
        <w:rPr>
          <w:lang w:val="en"/>
        </w:rPr>
        <w:t xml:space="preserve">) -&gt; </w:t>
      </w:r>
      <w:proofErr w:type="spellStart"/>
      <w:r>
        <w:rPr>
          <w:lang w:val="en"/>
        </w:rPr>
        <w:t>Elimina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espacios</w:t>
      </w:r>
      <w:proofErr w:type="spellEnd"/>
      <w:r>
        <w:rPr>
          <w:lang w:val="en"/>
        </w:rPr>
        <w:t xml:space="preserve"> extra </w:t>
      </w:r>
    </w:p>
    <w:p w:rsidR="000003E3" w:rsidRPr="003A3610" w:rsidRDefault="000003E3" w:rsidP="000003E3">
      <w:pPr>
        <w:pStyle w:val="Ttulo3"/>
      </w:pPr>
      <w:r w:rsidRPr="003A3610">
        <w:t>Funciones de booleanas</w:t>
      </w:r>
    </w:p>
    <w:p w:rsidR="000003E3" w:rsidRPr="003A3610" w:rsidRDefault="000003E3" w:rsidP="000003E3">
      <w:pPr>
        <w:pStyle w:val="NormalWeb"/>
      </w:pPr>
      <w:r w:rsidRPr="003A3610">
        <w:t xml:space="preserve">Los desarrolladores de </w:t>
      </w:r>
      <w:proofErr w:type="spellStart"/>
      <w:r w:rsidRPr="003A3610">
        <w:t>XPath</w:t>
      </w:r>
      <w:proofErr w:type="spellEnd"/>
      <w:r w:rsidRPr="003A3610">
        <w:t xml:space="preserve"> </w:t>
      </w:r>
      <w:proofErr w:type="spellStart"/>
      <w:r w:rsidRPr="003A3610">
        <w:t>añadierón</w:t>
      </w:r>
      <w:proofErr w:type="spellEnd"/>
      <w:r w:rsidRPr="003A3610">
        <w:t xml:space="preserve"> una serie de funciones booleanas, con el </w:t>
      </w:r>
      <w:proofErr w:type="spellStart"/>
      <w:r w:rsidRPr="003A3610">
        <w:t>proposito</w:t>
      </w:r>
      <w:proofErr w:type="spellEnd"/>
      <w:r w:rsidRPr="003A3610">
        <w:t xml:space="preserve"> de construir una </w:t>
      </w:r>
      <w:proofErr w:type="spellStart"/>
      <w:r w:rsidRPr="003A3610">
        <w:t>espeficiación</w:t>
      </w:r>
      <w:proofErr w:type="spellEnd"/>
      <w:r w:rsidRPr="003A3610">
        <w:t xml:space="preserve"> estricta.</w:t>
      </w:r>
    </w:p>
    <w:p w:rsidR="000003E3" w:rsidRPr="003A3610" w:rsidRDefault="000003E3" w:rsidP="000003E3">
      <w:proofErr w:type="spellStart"/>
      <w:proofErr w:type="gramStart"/>
      <w:r w:rsidRPr="003A3610">
        <w:t>boolean</w:t>
      </w:r>
      <w:proofErr w:type="spellEnd"/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Convertir un valor en booleano</w:t>
      </w:r>
    </w:p>
    <w:p w:rsidR="000003E3" w:rsidRPr="003A3610" w:rsidRDefault="000003E3" w:rsidP="000003E3">
      <w:proofErr w:type="gramStart"/>
      <w:r w:rsidRPr="003A3610">
        <w:t>true</w:t>
      </w:r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Es la representación XPATH del booleano true.</w:t>
      </w:r>
    </w:p>
    <w:p w:rsidR="000003E3" w:rsidRPr="003A3610" w:rsidRDefault="000003E3" w:rsidP="000003E3">
      <w:proofErr w:type="gramStart"/>
      <w:r w:rsidRPr="003A3610">
        <w:t>false</w:t>
      </w:r>
      <w:proofErr w:type="gramEnd"/>
      <w:r w:rsidRPr="003A3610">
        <w:t>()</w:t>
      </w:r>
    </w:p>
    <w:p w:rsidR="000003E3" w:rsidRPr="003A3610" w:rsidRDefault="000003E3" w:rsidP="000003E3">
      <w:pPr>
        <w:ind w:left="720"/>
      </w:pPr>
      <w:r w:rsidRPr="003A3610">
        <w:t>Representación XPATH del booleano false.</w:t>
      </w:r>
    </w:p>
    <w:p w:rsidR="000003E3" w:rsidRPr="003A3610" w:rsidRDefault="000003E3" w:rsidP="000003E3">
      <w:proofErr w:type="spellStart"/>
      <w:proofErr w:type="gramStart"/>
      <w:r w:rsidRPr="003A3610">
        <w:t>not</w:t>
      </w:r>
      <w:proofErr w:type="spellEnd"/>
      <w:r w:rsidRPr="003A3610">
        <w:t>(</w:t>
      </w:r>
      <w:proofErr w:type="spellStart"/>
      <w:proofErr w:type="gramEnd"/>
      <w:r w:rsidRPr="003A3610">
        <w:t>expresion</w:t>
      </w:r>
      <w:proofErr w:type="spellEnd"/>
      <w:r w:rsidRPr="003A3610">
        <w:t>)</w:t>
      </w:r>
    </w:p>
    <w:p w:rsidR="000003E3" w:rsidRPr="003A3610" w:rsidRDefault="000003E3" w:rsidP="000003E3">
      <w:pPr>
        <w:ind w:left="720"/>
      </w:pPr>
      <w:r w:rsidRPr="003A3610">
        <w:t>Niega la expresión.</w:t>
      </w:r>
    </w:p>
    <w:p w:rsidR="000003E3" w:rsidRPr="003A3610" w:rsidRDefault="000003E3" w:rsidP="000003E3">
      <w:pPr>
        <w:pStyle w:val="Ttulo3"/>
      </w:pPr>
      <w:r w:rsidRPr="003A3610">
        <w:t>Funciones de agregados</w:t>
      </w:r>
    </w:p>
    <w:p w:rsidR="000003E3" w:rsidRPr="003A3610" w:rsidRDefault="000003E3" w:rsidP="000003E3">
      <w:pPr>
        <w:pStyle w:val="NormalWeb"/>
      </w:pPr>
      <w:proofErr w:type="spellStart"/>
      <w:r w:rsidRPr="003A3610">
        <w:t>XPath</w:t>
      </w:r>
      <w:proofErr w:type="spellEnd"/>
      <w:r w:rsidRPr="003A3610">
        <w:t xml:space="preserve"> cuenta </w:t>
      </w:r>
      <w:proofErr w:type="spellStart"/>
      <w:r w:rsidRPr="003A3610">
        <w:t>com</w:t>
      </w:r>
      <w:proofErr w:type="spellEnd"/>
      <w:r w:rsidRPr="003A3610">
        <w:t xml:space="preserve"> dos estas funciones de agregados: </w:t>
      </w:r>
    </w:p>
    <w:p w:rsidR="000003E3" w:rsidRPr="003A3610" w:rsidRDefault="000003E3" w:rsidP="000003E3">
      <w:proofErr w:type="spellStart"/>
      <w:proofErr w:type="gramStart"/>
      <w:r w:rsidRPr="003A3610">
        <w:t>count</w:t>
      </w:r>
      <w:proofErr w:type="spellEnd"/>
      <w:proofErr w:type="gramEnd"/>
      <w:r w:rsidRPr="003A3610">
        <w:t xml:space="preserve"> ( </w:t>
      </w:r>
      <w:r w:rsidRPr="003A3610">
        <w:rPr>
          <w:rStyle w:val="nfasis"/>
        </w:rPr>
        <w:t>selector-</w:t>
      </w:r>
      <w:proofErr w:type="spellStart"/>
      <w:r w:rsidRPr="003A3610">
        <w:rPr>
          <w:rStyle w:val="nfasis"/>
        </w:rPr>
        <w:t>XPath</w:t>
      </w:r>
      <w:proofErr w:type="spellEnd"/>
      <w:r w:rsidRPr="003A3610">
        <w:t xml:space="preserve"> )</w:t>
      </w:r>
    </w:p>
    <w:p w:rsidR="000003E3" w:rsidRPr="003A3610" w:rsidRDefault="000003E3" w:rsidP="000003E3">
      <w:pPr>
        <w:ind w:left="720"/>
      </w:pPr>
      <w:r w:rsidRPr="003A3610">
        <w:t>Devuelve el número de elemento, generados por el selector</w:t>
      </w:r>
    </w:p>
    <w:p w:rsidR="000003E3" w:rsidRPr="003A3610" w:rsidRDefault="000003E3" w:rsidP="000003E3">
      <w:proofErr w:type="gramStart"/>
      <w:r w:rsidRPr="003A3610">
        <w:t>sum</w:t>
      </w:r>
      <w:proofErr w:type="gramEnd"/>
      <w:r w:rsidRPr="003A3610">
        <w:t xml:space="preserve"> ( </w:t>
      </w:r>
      <w:r w:rsidRPr="003A3610">
        <w:rPr>
          <w:rStyle w:val="nfasis"/>
        </w:rPr>
        <w:t>selector-</w:t>
      </w:r>
      <w:proofErr w:type="spellStart"/>
      <w:r w:rsidRPr="003A3610">
        <w:rPr>
          <w:rStyle w:val="nfasis"/>
        </w:rPr>
        <w:t>XPath</w:t>
      </w:r>
      <w:proofErr w:type="spellEnd"/>
      <w:r w:rsidRPr="003A3610">
        <w:t xml:space="preserve"> )</w:t>
      </w:r>
    </w:p>
    <w:p w:rsidR="000003E3" w:rsidRPr="003A3610" w:rsidRDefault="000003E3" w:rsidP="000003E3">
      <w:pPr>
        <w:ind w:left="720"/>
      </w:pPr>
      <w:r w:rsidRPr="003A3610">
        <w:t>Suma el contenido de los elemento, generados por el selector</w:t>
      </w:r>
    </w:p>
    <w:p w:rsidR="000003E3" w:rsidRPr="003A3610" w:rsidRDefault="000003E3" w:rsidP="000003E3">
      <w:r w:rsidRPr="003A3610">
        <w:rPr>
          <w:rStyle w:val="Textoennegrita"/>
        </w:rPr>
        <w:t xml:space="preserve">Contar el </w:t>
      </w:r>
      <w:proofErr w:type="spellStart"/>
      <w:r w:rsidRPr="003A3610">
        <w:rPr>
          <w:rStyle w:val="Textoennegrita"/>
        </w:rPr>
        <w:t>numer</w:t>
      </w:r>
      <w:proofErr w:type="spellEnd"/>
      <w:r w:rsidRPr="003A3610">
        <w:rPr>
          <w:rStyle w:val="Textoennegrita"/>
        </w:rPr>
        <w:t xml:space="preserve"> de comics</w:t>
      </w:r>
      <w:r w:rsidRPr="003A3610">
        <w:t xml:space="preserve"> &lt;</w:t>
      </w:r>
      <w:proofErr w:type="spellStart"/>
      <w:r w:rsidRPr="003A3610">
        <w:t>xsl</w:t>
      </w:r>
      <w:proofErr w:type="gramStart"/>
      <w:r w:rsidRPr="003A3610">
        <w:t>:value</w:t>
      </w:r>
      <w:proofErr w:type="gramEnd"/>
      <w:r w:rsidRPr="003A3610">
        <w:t>-of</w:t>
      </w:r>
      <w:proofErr w:type="spellEnd"/>
      <w:r w:rsidRPr="003A3610">
        <w:t xml:space="preserve"> </w:t>
      </w:r>
      <w:proofErr w:type="spellStart"/>
      <w:r w:rsidRPr="003A3610">
        <w:t>select</w:t>
      </w:r>
      <w:proofErr w:type="spellEnd"/>
      <w:r w:rsidRPr="003A3610">
        <w:t>="</w:t>
      </w:r>
      <w:proofErr w:type="spellStart"/>
      <w:r w:rsidRPr="003A3610">
        <w:t>count</w:t>
      </w:r>
      <w:proofErr w:type="spellEnd"/>
      <w:r w:rsidRPr="003A3610">
        <w:t xml:space="preserve">(comics/comic)" /&gt; </w:t>
      </w:r>
      <w:r w:rsidRPr="003A3610">
        <w:rPr>
          <w:rStyle w:val="Textoennegrita"/>
        </w:rPr>
        <w:t xml:space="preserve">Contar el </w:t>
      </w:r>
      <w:proofErr w:type="spellStart"/>
      <w:r w:rsidRPr="003A3610">
        <w:rPr>
          <w:rStyle w:val="Textoennegrita"/>
        </w:rPr>
        <w:t>numer</w:t>
      </w:r>
      <w:proofErr w:type="spellEnd"/>
      <w:r w:rsidRPr="003A3610">
        <w:rPr>
          <w:rStyle w:val="Textoennegrita"/>
        </w:rPr>
        <w:t xml:space="preserve"> de comics en ingles</w:t>
      </w:r>
      <w:r w:rsidRPr="003A3610">
        <w:t xml:space="preserve"> &lt;</w:t>
      </w:r>
      <w:proofErr w:type="spellStart"/>
      <w:r w:rsidRPr="003A3610">
        <w:t>xsl:value-of</w:t>
      </w:r>
      <w:proofErr w:type="spellEnd"/>
      <w:r w:rsidRPr="003A3610">
        <w:t xml:space="preserve"> </w:t>
      </w:r>
      <w:proofErr w:type="spellStart"/>
      <w:r w:rsidRPr="003A3610">
        <w:t>select</w:t>
      </w:r>
      <w:proofErr w:type="spellEnd"/>
      <w:r w:rsidRPr="003A3610">
        <w:t>="</w:t>
      </w:r>
      <w:proofErr w:type="spellStart"/>
      <w:r w:rsidRPr="003A3610">
        <w:t>count</w:t>
      </w:r>
      <w:proofErr w:type="spellEnd"/>
      <w:r w:rsidRPr="003A3610">
        <w:t>(comics/comic[@</w:t>
      </w:r>
      <w:proofErr w:type="spellStart"/>
      <w:r w:rsidRPr="003A3610">
        <w:t>lang</w:t>
      </w:r>
      <w:proofErr w:type="spellEnd"/>
      <w:r w:rsidRPr="003A3610">
        <w:t xml:space="preserve">='en')" /&gt; </w:t>
      </w:r>
      <w:r w:rsidRPr="003A3610">
        <w:rPr>
          <w:rStyle w:val="Textoennegrita"/>
        </w:rPr>
        <w:t>Sumar el precio de los comics en castellano</w:t>
      </w:r>
      <w:r w:rsidRPr="003A3610">
        <w:t xml:space="preserve"> &lt;</w:t>
      </w:r>
      <w:proofErr w:type="spellStart"/>
      <w:r w:rsidRPr="003A3610">
        <w:t>xsl:value-of</w:t>
      </w:r>
      <w:proofErr w:type="spellEnd"/>
      <w:r w:rsidRPr="003A3610">
        <w:t xml:space="preserve"> </w:t>
      </w:r>
      <w:proofErr w:type="spellStart"/>
      <w:r w:rsidRPr="003A3610">
        <w:t>select</w:t>
      </w:r>
      <w:proofErr w:type="spellEnd"/>
      <w:r w:rsidRPr="003A3610">
        <w:t>="</w:t>
      </w:r>
      <w:proofErr w:type="spellStart"/>
      <w:r w:rsidRPr="003A3610">
        <w:t>sumt</w:t>
      </w:r>
      <w:proofErr w:type="spellEnd"/>
      <w:r w:rsidRPr="003A3610">
        <w:t>(comics/comic[@</w:t>
      </w:r>
      <w:proofErr w:type="spellStart"/>
      <w:r w:rsidRPr="003A3610">
        <w:t>lang</w:t>
      </w:r>
      <w:proofErr w:type="spellEnd"/>
      <w:r w:rsidRPr="003A3610">
        <w:t xml:space="preserve">='es']/precio" /&gt; </w:t>
      </w:r>
    </w:p>
    <w:p w:rsidR="000003E3" w:rsidRPr="000003E3" w:rsidRDefault="000003E3" w:rsidP="000003E3">
      <w:pPr>
        <w:pStyle w:val="Ttulo3"/>
      </w:pPr>
      <w:r w:rsidRPr="000003E3">
        <w:t>Predicados</w:t>
      </w:r>
    </w:p>
    <w:p w:rsidR="000003E3" w:rsidRPr="003A3610" w:rsidRDefault="000003E3" w:rsidP="000003E3">
      <w:pPr>
        <w:pStyle w:val="NormalWeb"/>
      </w:pPr>
      <w:r w:rsidRPr="003A3610">
        <w:t xml:space="preserve">Un predicado permite restringir el conjunto de nodos devueltos por un </w:t>
      </w:r>
      <w:proofErr w:type="spellStart"/>
      <w:r w:rsidRPr="003A3610">
        <w:t>XPath</w:t>
      </w:r>
      <w:proofErr w:type="spellEnd"/>
      <w:r w:rsidRPr="003A3610">
        <w:t xml:space="preserve">. Se encierran siempre entre corchetes, </w:t>
      </w:r>
      <w:proofErr w:type="spellStart"/>
      <w:r w:rsidRPr="003A3610">
        <w:t>dentros</w:t>
      </w:r>
      <w:proofErr w:type="spellEnd"/>
      <w:r w:rsidRPr="003A3610">
        <w:t xml:space="preserve"> de los cuales podemos poner: </w:t>
      </w:r>
    </w:p>
    <w:p w:rsidR="000003E3" w:rsidRPr="003A3610" w:rsidRDefault="000003E3" w:rsidP="000003E3">
      <w:proofErr w:type="gramStart"/>
      <w:r w:rsidRPr="003A3610">
        <w:t>un</w:t>
      </w:r>
      <w:proofErr w:type="gramEnd"/>
      <w:r w:rsidRPr="003A3610">
        <w:t xml:space="preserve"> número: comics/comic[2]</w:t>
      </w:r>
    </w:p>
    <w:p w:rsidR="000003E3" w:rsidRPr="003A3610" w:rsidRDefault="000003E3" w:rsidP="000003E3">
      <w:pPr>
        <w:ind w:left="720"/>
      </w:pPr>
      <w:r w:rsidRPr="003A3610">
        <w:t>Devuelve el segundo comic.</w:t>
      </w:r>
    </w:p>
    <w:p w:rsidR="000003E3" w:rsidRPr="003A3610" w:rsidRDefault="000003E3" w:rsidP="000003E3">
      <w:proofErr w:type="gramStart"/>
      <w:r w:rsidRPr="003A3610">
        <w:lastRenderedPageBreak/>
        <w:t>la</w:t>
      </w:r>
      <w:proofErr w:type="gramEnd"/>
      <w:r w:rsidRPr="003A3610">
        <w:t xml:space="preserve"> función </w:t>
      </w:r>
      <w:proofErr w:type="spellStart"/>
      <w:r w:rsidRPr="003A3610">
        <w:t>last</w:t>
      </w:r>
      <w:proofErr w:type="spellEnd"/>
      <w:r w:rsidRPr="003A3610">
        <w:t>: comics/comic[</w:t>
      </w:r>
      <w:proofErr w:type="spellStart"/>
      <w:r w:rsidRPr="003A3610">
        <w:t>last</w:t>
      </w:r>
      <w:proofErr w:type="spellEnd"/>
      <w:r w:rsidRPr="003A3610">
        <w:t>()]</w:t>
      </w:r>
    </w:p>
    <w:p w:rsidR="000003E3" w:rsidRPr="003A3610" w:rsidRDefault="000003E3" w:rsidP="000003E3">
      <w:pPr>
        <w:ind w:left="720"/>
      </w:pPr>
      <w:r w:rsidRPr="003A3610">
        <w:t xml:space="preserve">Devuelve el </w:t>
      </w:r>
      <w:proofErr w:type="gramStart"/>
      <w:r w:rsidRPr="003A3610">
        <w:t>ultimo</w:t>
      </w:r>
      <w:proofErr w:type="gramEnd"/>
      <w:r w:rsidRPr="003A3610">
        <w:t xml:space="preserve"> comic. </w:t>
      </w:r>
    </w:p>
    <w:p w:rsidR="000003E3" w:rsidRPr="003A3610" w:rsidRDefault="000003E3" w:rsidP="000003E3">
      <w:proofErr w:type="gramStart"/>
      <w:r w:rsidRPr="003A3610">
        <w:t>una</w:t>
      </w:r>
      <w:proofErr w:type="gramEnd"/>
      <w:r w:rsidRPr="003A3610">
        <w:t xml:space="preserve"> </w:t>
      </w:r>
      <w:proofErr w:type="spellStart"/>
      <w:r w:rsidRPr="003A3610">
        <w:t>evaluacion</w:t>
      </w:r>
      <w:proofErr w:type="spellEnd"/>
      <w:r w:rsidRPr="003A3610">
        <w:t>: comics/comic[@</w:t>
      </w:r>
      <w:proofErr w:type="spellStart"/>
      <w:r w:rsidRPr="003A3610">
        <w:t>lang</w:t>
      </w:r>
      <w:proofErr w:type="spellEnd"/>
      <w:r w:rsidRPr="003A3610">
        <w:t>='</w:t>
      </w:r>
      <w:proofErr w:type="spellStart"/>
      <w:r w:rsidRPr="003A3610">
        <w:t>fr</w:t>
      </w:r>
      <w:proofErr w:type="spellEnd"/>
      <w:r w:rsidRPr="003A3610">
        <w:t>']</w:t>
      </w:r>
    </w:p>
    <w:p w:rsidR="000003E3" w:rsidRPr="003A3610" w:rsidRDefault="000003E3" w:rsidP="000003E3">
      <w:pPr>
        <w:ind w:left="720"/>
      </w:pPr>
      <w:r w:rsidRPr="003A3610">
        <w:t>Devuelve todos los comic cuyo atributo "</w:t>
      </w:r>
      <w:proofErr w:type="spellStart"/>
      <w:r w:rsidRPr="003A3610">
        <w:t>lang</w:t>
      </w:r>
      <w:proofErr w:type="spellEnd"/>
      <w:r w:rsidRPr="003A3610">
        <w:t>" sea igual a "</w:t>
      </w:r>
      <w:proofErr w:type="spellStart"/>
      <w:r w:rsidRPr="003A3610">
        <w:t>fr</w:t>
      </w:r>
      <w:proofErr w:type="spellEnd"/>
      <w:r w:rsidRPr="003A3610">
        <w:t>".</w:t>
      </w:r>
    </w:p>
    <w:p w:rsidR="000003E3" w:rsidRPr="003A3610" w:rsidRDefault="000003E3" w:rsidP="000003E3">
      <w:proofErr w:type="gramStart"/>
      <w:r w:rsidRPr="003A3610">
        <w:t>una</w:t>
      </w:r>
      <w:proofErr w:type="gramEnd"/>
      <w:r w:rsidRPr="003A3610">
        <w:t xml:space="preserve"> </w:t>
      </w:r>
      <w:proofErr w:type="spellStart"/>
      <w:r w:rsidRPr="003A3610">
        <w:t>evaluacion</w:t>
      </w:r>
      <w:proofErr w:type="spellEnd"/>
      <w:r w:rsidRPr="003A3610">
        <w:t>: comics/comic[@precio &amp;</w:t>
      </w:r>
      <w:proofErr w:type="spellStart"/>
      <w:r w:rsidRPr="003A3610">
        <w:t>lt</w:t>
      </w:r>
      <w:proofErr w:type="spellEnd"/>
      <w:r w:rsidRPr="003A3610">
        <w:t>; 10]</w:t>
      </w:r>
    </w:p>
    <w:p w:rsidR="000003E3" w:rsidRPr="003A3610" w:rsidRDefault="000003E3" w:rsidP="000003E3">
      <w:pPr>
        <w:ind w:left="720"/>
      </w:pPr>
      <w:r w:rsidRPr="003A3610">
        <w:t>Todos los comics con precio superior a 10.</w:t>
      </w:r>
    </w:p>
    <w:p w:rsidR="000003E3" w:rsidRPr="004A3C3F" w:rsidRDefault="000003E3" w:rsidP="00000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003E3" w:rsidRPr="003A3610" w:rsidRDefault="000003E3" w:rsidP="000003E3"/>
    <w:p w:rsidR="000003E3" w:rsidRPr="003A3610" w:rsidRDefault="000003E3" w:rsidP="000003E3"/>
    <w:p w:rsidR="000003E3" w:rsidRPr="003A3610" w:rsidRDefault="000003E3" w:rsidP="000003E3">
      <w:pPr>
        <w:rPr>
          <w:rFonts w:ascii="Consolas" w:hAnsi="Consolas" w:cs="Consolas"/>
        </w:rPr>
      </w:pPr>
    </w:p>
    <w:p w:rsidR="000003E3" w:rsidRPr="0005570A" w:rsidRDefault="000003E3" w:rsidP="00A002F5">
      <w:r w:rsidRPr="003A3610">
        <w:rPr>
          <w:rFonts w:ascii="Consolas" w:hAnsi="Consolas" w:cs="Consolas"/>
        </w:rPr>
        <w:t> </w:t>
      </w:r>
    </w:p>
    <w:p w:rsidR="00A50991" w:rsidRPr="0005570A" w:rsidRDefault="00A50991" w:rsidP="000003E3">
      <w:pPr>
        <w:pStyle w:val="NormalWeb"/>
        <w:spacing w:line="336" w:lineRule="atLeast"/>
        <w:textAlignment w:val="top"/>
      </w:pPr>
    </w:p>
    <w:sectPr w:rsidR="00A50991" w:rsidRPr="0005570A">
      <w:footerReference w:type="even" r:id="rId10"/>
      <w:footerReference w:type="default" r:id="rId11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C91" w:rsidRDefault="00C82C91">
      <w:pPr>
        <w:spacing w:after="0" w:line="240" w:lineRule="auto"/>
      </w:pPr>
      <w:r>
        <w:separator/>
      </w:r>
    </w:p>
  </w:endnote>
  <w:endnote w:type="continuationSeparator" w:id="0">
    <w:p w:rsidR="00C82C91" w:rsidRDefault="00C8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9B" w:rsidRDefault="008E5A9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E5A9B" w:rsidRDefault="00C82C9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570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Localizador </w:t>
                              </w:r>
                              <w:proofErr w:type="spellStart"/>
                              <w:r w:rsidR="0005570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XPath</w:t>
                              </w:r>
                              <w:proofErr w:type="spellEnd"/>
                            </w:sdtContent>
                          </w:sdt>
                          <w:r w:rsidR="008E5A9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5A9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8E5A9B" w:rsidRDefault="003978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5570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Localizador XPath</w:t>
                        </w:r>
                      </w:sdtContent>
                    </w:sdt>
                    <w:r w:rsidR="008E5A9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E5A9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E5A9B" w:rsidRDefault="008E5A9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61DDE" w:rsidRPr="00061D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8E5A9B" w:rsidRDefault="008E5A9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61DDE" w:rsidRPr="00061DD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9B" w:rsidRDefault="008E5A9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E5A9B" w:rsidRDefault="00C82C9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570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Localizador </w:t>
                              </w:r>
                              <w:proofErr w:type="spellStart"/>
                              <w:r w:rsidR="0005570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XPath</w:t>
                              </w:r>
                              <w:proofErr w:type="spellEnd"/>
                            </w:sdtContent>
                          </w:sdt>
                          <w:r w:rsidR="008E5A9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5A9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8E5A9B" w:rsidRDefault="003978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5570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Localizador XPath</w:t>
                        </w:r>
                      </w:sdtContent>
                    </w:sdt>
                    <w:r w:rsidR="008E5A9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E5A9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E5A9B" w:rsidRDefault="008E5A9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61DDE" w:rsidRPr="00061D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8E5A9B" w:rsidRDefault="008E5A9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61DDE" w:rsidRPr="00061DD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E5A9B" w:rsidRDefault="008E5A9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C91" w:rsidRDefault="00C82C91">
      <w:pPr>
        <w:spacing w:after="0" w:line="240" w:lineRule="auto"/>
      </w:pPr>
      <w:r>
        <w:separator/>
      </w:r>
    </w:p>
  </w:footnote>
  <w:footnote w:type="continuationSeparator" w:id="0">
    <w:p w:rsidR="00C82C91" w:rsidRDefault="00C8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1575D2F"/>
    <w:multiLevelType w:val="multilevel"/>
    <w:tmpl w:val="350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0472AC"/>
    <w:multiLevelType w:val="multilevel"/>
    <w:tmpl w:val="03B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A799B"/>
    <w:multiLevelType w:val="multilevel"/>
    <w:tmpl w:val="1D26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361B4D"/>
    <w:multiLevelType w:val="multilevel"/>
    <w:tmpl w:val="053C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BE0D7F"/>
    <w:multiLevelType w:val="hybridMultilevel"/>
    <w:tmpl w:val="04245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A0D22"/>
    <w:multiLevelType w:val="multilevel"/>
    <w:tmpl w:val="0890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5264D"/>
    <w:multiLevelType w:val="hybridMultilevel"/>
    <w:tmpl w:val="42D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31E15"/>
    <w:multiLevelType w:val="multilevel"/>
    <w:tmpl w:val="9E1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0"/>
  </w:num>
  <w:num w:numId="16">
    <w:abstractNumId w:val="8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B7"/>
    <w:rsid w:val="000003E3"/>
    <w:rsid w:val="00014EE5"/>
    <w:rsid w:val="000441C3"/>
    <w:rsid w:val="0005570A"/>
    <w:rsid w:val="00061DDE"/>
    <w:rsid w:val="00067EA7"/>
    <w:rsid w:val="00075E95"/>
    <w:rsid w:val="00093923"/>
    <w:rsid w:val="000D64B7"/>
    <w:rsid w:val="00181391"/>
    <w:rsid w:val="00194570"/>
    <w:rsid w:val="001D52A4"/>
    <w:rsid w:val="00216BFB"/>
    <w:rsid w:val="002525FD"/>
    <w:rsid w:val="002870EC"/>
    <w:rsid w:val="00351646"/>
    <w:rsid w:val="00385F77"/>
    <w:rsid w:val="0039782D"/>
    <w:rsid w:val="00405277"/>
    <w:rsid w:val="00446566"/>
    <w:rsid w:val="00453E63"/>
    <w:rsid w:val="004B0397"/>
    <w:rsid w:val="0052643C"/>
    <w:rsid w:val="005373FF"/>
    <w:rsid w:val="005901A8"/>
    <w:rsid w:val="00656956"/>
    <w:rsid w:val="00685052"/>
    <w:rsid w:val="006A080D"/>
    <w:rsid w:val="00702BCD"/>
    <w:rsid w:val="007A3EA1"/>
    <w:rsid w:val="007D7DDD"/>
    <w:rsid w:val="00832429"/>
    <w:rsid w:val="0085752B"/>
    <w:rsid w:val="00864BB5"/>
    <w:rsid w:val="008E5A9B"/>
    <w:rsid w:val="00A002F5"/>
    <w:rsid w:val="00A50991"/>
    <w:rsid w:val="00A93435"/>
    <w:rsid w:val="00B018F5"/>
    <w:rsid w:val="00C82C91"/>
    <w:rsid w:val="00CA7B48"/>
    <w:rsid w:val="00D30ECD"/>
    <w:rsid w:val="00D4730D"/>
    <w:rsid w:val="00D54C9C"/>
    <w:rsid w:val="00DD1C42"/>
    <w:rsid w:val="00E66C5B"/>
    <w:rsid w:val="00E83513"/>
    <w:rsid w:val="00EB3606"/>
    <w:rsid w:val="00EB780E"/>
    <w:rsid w:val="00F13A7A"/>
    <w:rsid w:val="00F66B92"/>
    <w:rsid w:val="00F76829"/>
    <w:rsid w:val="00F77296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sid w:val="000D64B7"/>
    <w:rPr>
      <w:strike w:val="0"/>
      <w:dstrike w:val="0"/>
      <w:color w:val="267CB2"/>
      <w:u w:val="none"/>
      <w:effect w:val="none"/>
    </w:rPr>
  </w:style>
  <w:style w:type="character" w:styleId="CdigoHTML">
    <w:name w:val="HTML Code"/>
    <w:basedOn w:val="Fuentedeprrafopredeter"/>
    <w:uiPriority w:val="99"/>
    <w:semiHidden/>
    <w:unhideWhenUsed/>
    <w:rsid w:val="000D64B7"/>
    <w:rPr>
      <w:rFonts w:ascii="Consolas" w:eastAsia="Times New Roman" w:hAnsi="Consolas" w:cs="Consolas" w:hint="default"/>
      <w:color w:val="800039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64B7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pgrafe1">
    <w:name w:val="Epígrafe1"/>
    <w:basedOn w:val="Normal"/>
    <w:rsid w:val="000D64B7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break">
    <w:name w:val="nobreak"/>
    <w:basedOn w:val="Fuentedeprrafopredeter"/>
    <w:rsid w:val="000D64B7"/>
  </w:style>
  <w:style w:type="character" w:customStyle="1" w:styleId="tag">
    <w:name w:val="tag"/>
    <w:basedOn w:val="Fuentedeprrafopredeter"/>
    <w:rsid w:val="000D64B7"/>
  </w:style>
  <w:style w:type="character" w:customStyle="1" w:styleId="pln1">
    <w:name w:val="pln1"/>
    <w:basedOn w:val="Fuentedeprrafopredeter"/>
    <w:rsid w:val="000D64B7"/>
    <w:rPr>
      <w:color w:val="000000"/>
    </w:rPr>
  </w:style>
  <w:style w:type="character" w:customStyle="1" w:styleId="atn">
    <w:name w:val="atn"/>
    <w:basedOn w:val="Fuentedeprrafopredeter"/>
    <w:rsid w:val="000D64B7"/>
  </w:style>
  <w:style w:type="character" w:customStyle="1" w:styleId="pun">
    <w:name w:val="pun"/>
    <w:basedOn w:val="Fuentedeprrafopredeter"/>
    <w:rsid w:val="000D64B7"/>
  </w:style>
  <w:style w:type="character" w:customStyle="1" w:styleId="atv">
    <w:name w:val="atv"/>
    <w:basedOn w:val="Fuentedeprrafopredeter"/>
    <w:rsid w:val="000D64B7"/>
  </w:style>
  <w:style w:type="character" w:customStyle="1" w:styleId="typ">
    <w:name w:val="typ"/>
    <w:basedOn w:val="Fuentedeprrafopredeter"/>
    <w:rsid w:val="000D64B7"/>
  </w:style>
  <w:style w:type="character" w:customStyle="1" w:styleId="str">
    <w:name w:val="str"/>
    <w:basedOn w:val="Fuentedeprrafopredeter"/>
    <w:rsid w:val="000D64B7"/>
  </w:style>
  <w:style w:type="character" w:customStyle="1" w:styleId="separator2">
    <w:name w:val="separator2"/>
    <w:basedOn w:val="Fuentedeprrafopredeter"/>
    <w:rsid w:val="00A50991"/>
    <w:rPr>
      <w:color w:val="707070"/>
    </w:rPr>
  </w:style>
  <w:style w:type="paragraph" w:customStyle="1" w:styleId="blockquote">
    <w:name w:val="blockquote"/>
    <w:basedOn w:val="Normal"/>
    <w:rsid w:val="00A50991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com">
    <w:name w:val="com"/>
    <w:basedOn w:val="Fuentedeprrafopredeter"/>
    <w:rsid w:val="00A5099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EA1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70" w:after="450" w:line="240" w:lineRule="auto"/>
    </w:pPr>
    <w:rPr>
      <w:rFonts w:ascii="Consolas" w:eastAsia="Times New Roman" w:hAnsi="Consolas" w:cs="Consolas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EA1"/>
    <w:rPr>
      <w:rFonts w:ascii="Consolas" w:eastAsia="Times New Roman" w:hAnsi="Consolas" w:cs="Consolas"/>
      <w:sz w:val="20"/>
      <w:szCs w:val="20"/>
      <w:shd w:val="clear" w:color="auto" w:fill="F3F3F3"/>
    </w:rPr>
  </w:style>
  <w:style w:type="character" w:customStyle="1" w:styleId="lit">
    <w:name w:val="lit"/>
    <w:basedOn w:val="Fuentedeprrafopredeter"/>
    <w:rsid w:val="007A3EA1"/>
  </w:style>
  <w:style w:type="paragraph" w:customStyle="1" w:styleId="article-proceed">
    <w:name w:val="article-proceed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videothumb">
    <w:name w:val="video_thum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lear">
    <w:name w:val="cle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">
    <w:name w:val="detail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osting-desc">
    <w:name w:val="hosting-des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zure-logo">
    <w:name w:val="azure-log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fields">
    <w:name w:val="search-field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ubmit">
    <w:name w:val="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uppercase">
    <w:name w:val="uppercas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aps/>
      <w:color w:val="auto"/>
      <w:sz w:val="24"/>
      <w:szCs w:val="24"/>
    </w:rPr>
  </w:style>
  <w:style w:type="paragraph" w:customStyle="1" w:styleId="align-center">
    <w:name w:val="align-center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lign-left">
    <w:name w:val="align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lign-right">
    <w:name w:val="align-right"/>
    <w:basedOn w:val="Normal"/>
    <w:rsid w:val="008E5A9B"/>
    <w:pPr>
      <w:spacing w:before="100" w:beforeAutospacing="1" w:after="27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o-border">
    <w:name w:val="no-bord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ld">
    <w:name w:val="bol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bump-top">
    <w:name w:val="bump-top"/>
    <w:basedOn w:val="Normal"/>
    <w:rsid w:val="008E5A9B"/>
    <w:pPr>
      <w:spacing w:before="150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right">
    <w:name w:val="bump-right"/>
    <w:basedOn w:val="Normal"/>
    <w:rsid w:val="008E5A9B"/>
    <w:pPr>
      <w:spacing w:before="100" w:beforeAutospacing="1" w:after="27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bottom">
    <w:name w:val="bump-bottom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left">
    <w:name w:val="bump-left"/>
    <w:basedOn w:val="Normal"/>
    <w:rsid w:val="008E5A9B"/>
    <w:pPr>
      <w:spacing w:before="100" w:beforeAutospacing="1" w:after="270" w:line="240" w:lineRule="auto"/>
      <w:ind w:lef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ink-more">
    <w:name w:val="link-mor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0"/>
    </w:rPr>
  </w:style>
  <w:style w:type="paragraph" w:customStyle="1" w:styleId="busy">
    <w:name w:val="bus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ction-head">
    <w:name w:val="common-section-head"/>
    <w:basedOn w:val="Normal"/>
    <w:rsid w:val="008E5A9B"/>
    <w:pPr>
      <w:pBdr>
        <w:bottom w:val="dotted" w:sz="6" w:space="8" w:color="999999"/>
      </w:pBdr>
      <w:spacing w:before="100" w:beforeAutospacing="1" w:after="225" w:line="240" w:lineRule="auto"/>
    </w:pPr>
    <w:rPr>
      <w:rFonts w:ascii="Times New Roman" w:eastAsia="Times New Roman" w:hAnsi="Times New Roman"/>
      <w:b/>
      <w:bCs/>
      <w:caps/>
      <w:color w:val="424242"/>
      <w:sz w:val="24"/>
      <w:szCs w:val="24"/>
    </w:rPr>
  </w:style>
  <w:style w:type="paragraph" w:customStyle="1" w:styleId="logo">
    <w:name w:val="logo"/>
    <w:basedOn w:val="Normal"/>
    <w:rsid w:val="008E5A9B"/>
    <w:pPr>
      <w:spacing w:before="100" w:beforeAutospacing="1" w:after="270" w:line="240" w:lineRule="auto"/>
      <w:ind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btn">
    <w:name w:val="common-btn"/>
    <w:basedOn w:val="Normal"/>
    <w:rsid w:val="008E5A9B"/>
    <w:pPr>
      <w:shd w:val="clear" w:color="auto" w:fill="93D090"/>
      <w:spacing w:before="100" w:beforeAutospacing="1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btn-install">
    <w:name w:val="btn-install"/>
    <w:basedOn w:val="Normal"/>
    <w:rsid w:val="008E5A9B"/>
    <w:pPr>
      <w:shd w:val="clear" w:color="auto" w:fill="93D090"/>
      <w:spacing w:before="100" w:beforeAutospacing="1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search-header">
    <w:name w:val="search-header"/>
    <w:basedOn w:val="Normal"/>
    <w:rsid w:val="008E5A9B"/>
    <w:pPr>
      <w:pBdr>
        <w:top w:val="single" w:sz="6" w:space="0" w:color="E1E2E2"/>
        <w:left w:val="single" w:sz="6" w:space="0" w:color="E1E2E2"/>
        <w:bottom w:val="single" w:sz="6" w:space="0" w:color="E1E2E2"/>
        <w:right w:val="single" w:sz="6" w:space="0" w:color="E1E2E2"/>
      </w:pBdr>
      <w:shd w:val="clear" w:color="auto" w:fill="FFFFFF"/>
      <w:spacing w:after="270" w:line="240" w:lineRule="auto"/>
      <w:ind w:left="1950"/>
      <w:textAlignment w:val="top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input">
    <w:name w:val="search-input"/>
    <w:basedOn w:val="Normal"/>
    <w:rsid w:val="008E5A9B"/>
    <w:pPr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75" w:after="270" w:line="240" w:lineRule="auto"/>
    </w:pPr>
    <w:rPr>
      <w:rFonts w:ascii="Segoe UI" w:eastAsia="Times New Roman" w:hAnsi="Segoe UI" w:cs="Segoe UI"/>
      <w:color w:val="707070"/>
      <w:sz w:val="18"/>
      <w:szCs w:val="18"/>
    </w:rPr>
  </w:style>
  <w:style w:type="paragraph" w:customStyle="1" w:styleId="search-submit">
    <w:name w:val="search-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guage-translation">
    <w:name w:val="language-translation"/>
    <w:basedOn w:val="Normal"/>
    <w:rsid w:val="008E5A9B"/>
    <w:pPr>
      <w:spacing w:before="135" w:after="0" w:line="240" w:lineRule="auto"/>
      <w:ind w:left="30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av-user">
    <w:name w:val="nav-us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Cs w:val="22"/>
    </w:rPr>
  </w:style>
  <w:style w:type="paragraph" w:customStyle="1" w:styleId="separator">
    <w:name w:val="separa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common-dropdown">
    <w:name w:val="common-dropdown"/>
    <w:basedOn w:val="Normal"/>
    <w:rsid w:val="008E5A9B"/>
    <w:pPr>
      <w:pBdr>
        <w:top w:val="single" w:sz="6" w:space="6" w:color="C9C9C9"/>
        <w:left w:val="single" w:sz="6" w:space="8" w:color="C9C9C9"/>
        <w:bottom w:val="single" w:sz="6" w:space="6" w:color="C9C9C9"/>
        <w:right w:val="single" w:sz="6" w:space="8" w:color="C9C9C9"/>
      </w:pBdr>
      <w:shd w:val="clear" w:color="auto" w:fill="FFFFFF"/>
      <w:spacing w:after="0" w:line="288" w:lineRule="atLeast"/>
    </w:pPr>
    <w:rPr>
      <w:rFonts w:ascii="Times New Roman" w:eastAsia="Times New Roman" w:hAnsi="Times New Roman"/>
      <w:color w:val="auto"/>
      <w:szCs w:val="22"/>
    </w:rPr>
  </w:style>
  <w:style w:type="paragraph" w:customStyle="1" w:styleId="unread-messages">
    <w:name w:val="unread-messages"/>
    <w:basedOn w:val="Normal"/>
    <w:rsid w:val="008E5A9B"/>
    <w:pPr>
      <w:shd w:val="clear" w:color="auto" w:fill="F43156"/>
      <w:spacing w:before="100" w:beforeAutospacing="1" w:after="270" w:line="420" w:lineRule="atLeast"/>
      <w:jc w:val="center"/>
    </w:pPr>
    <w:rPr>
      <w:rFonts w:ascii="Times New Roman" w:eastAsia="Times New Roman" w:hAnsi="Times New Roman"/>
      <w:color w:val="FFFFFF"/>
      <w:sz w:val="26"/>
      <w:szCs w:val="26"/>
    </w:rPr>
  </w:style>
  <w:style w:type="paragraph" w:customStyle="1" w:styleId="header-breadcrumb-content">
    <w:name w:val="header-breadcrumb-content"/>
    <w:basedOn w:val="Normal"/>
    <w:rsid w:val="008E5A9B"/>
    <w:pPr>
      <w:spacing w:after="0" w:line="240" w:lineRule="auto"/>
    </w:pPr>
    <w:rPr>
      <w:rFonts w:ascii="Segoe UI" w:eastAsia="Times New Roman" w:hAnsi="Segoe UI" w:cs="Segoe UI"/>
      <w:color w:val="44525E"/>
      <w:sz w:val="24"/>
      <w:szCs w:val="24"/>
    </w:rPr>
  </w:style>
  <w:style w:type="paragraph" w:customStyle="1" w:styleId="dropdown-solutions">
    <w:name w:val="dropdown-solutions"/>
    <w:basedOn w:val="Normal"/>
    <w:rsid w:val="008E5A9B"/>
    <w:pPr>
      <w:pBdr>
        <w:top w:val="single" w:sz="6" w:space="11" w:color="C9C9C9"/>
        <w:left w:val="single" w:sz="6" w:space="23" w:color="C9C9C9"/>
        <w:bottom w:val="single" w:sz="6" w:space="0" w:color="C9C9C9"/>
        <w:right w:val="single" w:sz="6" w:space="23" w:color="C9C9C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Piedepgina1">
    <w:name w:val="Pie de página1"/>
    <w:basedOn w:val="Normal"/>
    <w:rsid w:val="008E5A9B"/>
    <w:pPr>
      <w:spacing w:before="450" w:after="0" w:line="240" w:lineRule="auto"/>
    </w:pPr>
    <w:rPr>
      <w:rFonts w:ascii="Segoe UI" w:eastAsia="Times New Roman" w:hAnsi="Segoe UI" w:cs="Segoe UI"/>
      <w:color w:val="auto"/>
      <w:sz w:val="24"/>
      <w:szCs w:val="24"/>
    </w:rPr>
  </w:style>
  <w:style w:type="paragraph" w:customStyle="1" w:styleId="footer-menu">
    <w:name w:val="footer-menu"/>
    <w:basedOn w:val="Normal"/>
    <w:rsid w:val="008E5A9B"/>
    <w:pPr>
      <w:spacing w:after="0" w:line="240" w:lineRule="auto"/>
      <w:ind w:right="78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icrosoft">
    <w:name w:val="logo-microsoft"/>
    <w:basedOn w:val="Normal"/>
    <w:rsid w:val="008E5A9B"/>
    <w:pPr>
      <w:spacing w:before="100" w:beforeAutospacing="1" w:after="0" w:line="240" w:lineRule="auto"/>
      <w:ind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tabs">
    <w:name w:val="common-tabs"/>
    <w:basedOn w:val="Normal"/>
    <w:rsid w:val="008E5A9B"/>
    <w:pPr>
      <w:spacing w:after="180" w:line="240" w:lineRule="auto"/>
      <w:ind w:left="-3045"/>
      <w:jc w:val="center"/>
    </w:pPr>
    <w:rPr>
      <w:rFonts w:ascii="Times New Roman" w:eastAsia="Times New Roman" w:hAnsi="Times New Roman"/>
      <w:color w:val="auto"/>
      <w:sz w:val="33"/>
      <w:szCs w:val="33"/>
    </w:rPr>
  </w:style>
  <w:style w:type="paragraph" w:customStyle="1" w:styleId="breadcrumbs">
    <w:name w:val="breadcrumb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">
    <w:name w:val="content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keyline">
    <w:name w:val="keyline"/>
    <w:basedOn w:val="Normal"/>
    <w:rsid w:val="008E5A9B"/>
    <w:pPr>
      <w:shd w:val="clear" w:color="auto" w:fill="D9D9D9"/>
      <w:spacing w:after="450" w:line="240" w:lineRule="auto"/>
      <w:ind w:left="-150" w:right="-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keyline-title">
    <w:name w:val="keyline-title"/>
    <w:basedOn w:val="Normal"/>
    <w:rsid w:val="008E5A9B"/>
    <w:pPr>
      <w:pBdr>
        <w:top w:val="dotted" w:sz="6" w:space="0" w:color="999999"/>
      </w:pBdr>
      <w:shd w:val="clear" w:color="auto" w:fill="FFFFFF"/>
      <w:spacing w:after="0" w:line="240" w:lineRule="auto"/>
      <w:ind w:right="-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-thin">
    <w:name w:val="col-left-thi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">
    <w:name w:val="col-mai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">
    <w:name w:val="col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">
    <w:name w:val="col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top">
    <w:name w:val="col-top"/>
    <w:basedOn w:val="Normal"/>
    <w:rsid w:val="008E5A9B"/>
    <w:pPr>
      <w:pBdr>
        <w:bottom w:val="dotted" w:sz="6" w:space="17" w:color="999999"/>
      </w:pBdr>
      <w:spacing w:after="36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idebar-module">
    <w:name w:val="common-sidebar-module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-steps">
    <w:name w:val="common-list-step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video">
    <w:name w:val="icon-vide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wizard">
    <w:name w:val="icon-wizar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urricula">
    <w:name w:val="icon-curricula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book">
    <w:name w:val="icon-boo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ink">
    <w:name w:val="icon-lin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whitepaper">
    <w:name w:val="icon-whitepap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hapters">
    <w:name w:val="icon-chapt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it">
    <w:name w:val="icon-getit"/>
    <w:basedOn w:val="Normal"/>
    <w:rsid w:val="008E5A9B"/>
    <w:pPr>
      <w:spacing w:before="100" w:beforeAutospacing="1" w:after="75" w:line="240" w:lineRule="auto"/>
      <w:ind w:left="28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started">
    <w:name w:val="icon-getstarted"/>
    <w:basedOn w:val="Normal"/>
    <w:rsid w:val="008E5A9B"/>
    <w:pPr>
      <w:spacing w:before="100" w:beforeAutospacing="1"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help">
    <w:name w:val="icon-gethelp"/>
    <w:basedOn w:val="Normal"/>
    <w:rsid w:val="008E5A9B"/>
    <w:pPr>
      <w:spacing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ontribute">
    <w:name w:val="icon-contribute"/>
    <w:basedOn w:val="Normal"/>
    <w:rsid w:val="008E5A9B"/>
    <w:pPr>
      <w:spacing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300x250">
    <w:name w:val="ad-300x250"/>
    <w:basedOn w:val="Normal"/>
    <w:rsid w:val="008E5A9B"/>
    <w:pPr>
      <w:spacing w:before="100" w:beforeAutospacing="1" w:after="5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home">
    <w:name w:val="ad-hom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120x90">
    <w:name w:val="ad-120x90"/>
    <w:basedOn w:val="Normal"/>
    <w:rsid w:val="008E5A9B"/>
    <w:pPr>
      <w:spacing w:before="105" w:after="225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ad-728x90">
    <w:name w:val="ad-728x90"/>
    <w:basedOn w:val="Normal"/>
    <w:rsid w:val="008E5A9B"/>
    <w:pPr>
      <w:spacing w:before="450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iab-txt">
    <w:name w:val="ad-iab-t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common-post">
    <w:name w:val="common-post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post-book">
    <w:name w:val="common-post-book"/>
    <w:basedOn w:val="Normal"/>
    <w:rsid w:val="008E5A9B"/>
    <w:pPr>
      <w:spacing w:before="100" w:beforeAutospacing="1"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ay-button">
    <w:name w:val="play-butt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aybutton">
    <w:name w:val="play_butt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duration">
    <w:name w:val="post-duration"/>
    <w:basedOn w:val="Normal"/>
    <w:rsid w:val="008E5A9B"/>
    <w:pPr>
      <w:spacing w:after="0" w:line="240" w:lineRule="auto"/>
      <w:jc w:val="center"/>
    </w:pPr>
    <w:rPr>
      <w:rFonts w:ascii="Times New Roman" w:eastAsia="Times New Roman" w:hAnsi="Times New Roman"/>
      <w:color w:val="B2B2B2"/>
      <w:sz w:val="20"/>
    </w:rPr>
  </w:style>
  <w:style w:type="paragraph" w:customStyle="1" w:styleId="nav-home">
    <w:name w:val="nav-home"/>
    <w:basedOn w:val="Normal"/>
    <w:rsid w:val="008E5A9B"/>
    <w:pPr>
      <w:spacing w:after="0" w:line="240" w:lineRule="auto"/>
    </w:pPr>
    <w:rPr>
      <w:rFonts w:ascii="Segoe UI" w:eastAsia="Times New Roman" w:hAnsi="Segoe UI" w:cs="Segoe UI"/>
      <w:caps/>
      <w:color w:val="auto"/>
      <w:sz w:val="26"/>
      <w:szCs w:val="26"/>
    </w:rPr>
  </w:style>
  <w:style w:type="paragraph" w:customStyle="1" w:styleId="common-list-horz">
    <w:name w:val="common-list-horz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ustomers">
    <w:name w:val="module-customers"/>
    <w:basedOn w:val="Normal"/>
    <w:rsid w:val="008E5A9B"/>
    <w:pPr>
      <w:spacing w:before="100" w:beforeAutospacing="1" w:after="75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jumpstart">
    <w:name w:val="module-jumpstart"/>
    <w:basedOn w:val="Normal"/>
    <w:rsid w:val="008E5A9B"/>
    <w:pPr>
      <w:spacing w:before="100" w:beforeAutospacing="1" w:after="75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case-studies">
    <w:name w:val="module-case-studie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customer-list">
    <w:name w:val="module-customer-list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thumb">
    <w:name w:val="post-thum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hapters">
    <w:name w:val="module-chapt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box">
    <w:name w:val="content-box"/>
    <w:basedOn w:val="Normal"/>
    <w:rsid w:val="008E5A9B"/>
    <w:pPr>
      <w:pBdr>
        <w:left w:val="single" w:sz="6" w:space="11" w:color="597594"/>
        <w:bottom w:val="single" w:sz="6" w:space="4" w:color="24456A"/>
        <w:right w:val="single" w:sz="6" w:space="11" w:color="597594"/>
      </w:pBdr>
      <w:shd w:val="clear" w:color="auto" w:fill="3A597C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hapter-box">
    <w:name w:val="chapter-box"/>
    <w:basedOn w:val="Normal"/>
    <w:rsid w:val="008E5A9B"/>
    <w:pPr>
      <w:pBdr>
        <w:bottom w:val="single" w:sz="6" w:space="11" w:color="1E3C5E"/>
      </w:pBdr>
      <w:shd w:val="clear" w:color="auto" w:fill="3A597C"/>
      <w:spacing w:before="100" w:beforeAutospacing="1" w:after="270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paragraph" w:customStyle="1" w:styleId="chap-num">
    <w:name w:val="chap-nu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hap-title">
    <w:name w:val="chap-title"/>
    <w:basedOn w:val="Normal"/>
    <w:rsid w:val="008E5A9B"/>
    <w:pPr>
      <w:spacing w:before="100" w:beforeAutospacing="1" w:after="270" w:line="240" w:lineRule="auto"/>
      <w:ind w:left="22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box">
    <w:name w:val="sponsor-box"/>
    <w:basedOn w:val="Normal"/>
    <w:rsid w:val="008E5A9B"/>
    <w:pPr>
      <w:shd w:val="clear" w:color="auto" w:fill="3A597C"/>
      <w:spacing w:before="100" w:beforeAutospacing="1" w:after="300" w:line="288" w:lineRule="atLeast"/>
    </w:pPr>
    <w:rPr>
      <w:rFonts w:ascii="Times New Roman" w:eastAsia="Times New Roman" w:hAnsi="Times New Roman"/>
      <w:color w:val="FFFFFF"/>
      <w:sz w:val="24"/>
      <w:szCs w:val="24"/>
    </w:rPr>
  </w:style>
  <w:style w:type="paragraph" w:customStyle="1" w:styleId="chapter-title">
    <w:name w:val="chapter-title"/>
    <w:basedOn w:val="Normal"/>
    <w:rsid w:val="008E5A9B"/>
    <w:pPr>
      <w:spacing w:before="100" w:beforeAutospacing="1" w:after="240" w:line="312" w:lineRule="atLeast"/>
    </w:pPr>
    <w:rPr>
      <w:rFonts w:ascii="Times New Roman" w:eastAsia="Times New Roman" w:hAnsi="Times New Roman"/>
      <w:color w:val="363636"/>
      <w:sz w:val="33"/>
      <w:szCs w:val="33"/>
    </w:rPr>
  </w:style>
  <w:style w:type="paragraph" w:customStyle="1" w:styleId="chapter-heading">
    <w:name w:val="chapter-heading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737D86"/>
      <w:sz w:val="26"/>
      <w:szCs w:val="26"/>
    </w:rPr>
  </w:style>
  <w:style w:type="paragraph" w:customStyle="1" w:styleId="important">
    <w:name w:val="important"/>
    <w:basedOn w:val="Normal"/>
    <w:rsid w:val="008E5A9B"/>
    <w:pPr>
      <w:pBdr>
        <w:top w:val="single" w:sz="6" w:space="9" w:color="C9DDFA"/>
        <w:left w:val="single" w:sz="6" w:space="11" w:color="C9DDFA"/>
        <w:bottom w:val="single" w:sz="6" w:space="9" w:color="C9DDFA"/>
        <w:right w:val="single" w:sz="6" w:space="11" w:color="C9DDFA"/>
      </w:pBdr>
      <w:shd w:val="clear" w:color="auto" w:fill="E7F4FF"/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ote">
    <w:name w:val="note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270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idebar">
    <w:name w:val="sidebar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270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ummary">
    <w:name w:val="summar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action">
    <w:name w:val="tbl-action"/>
    <w:basedOn w:val="Normal"/>
    <w:rsid w:val="008E5A9B"/>
    <w:pPr>
      <w:pBdr>
        <w:top w:val="single" w:sz="6" w:space="0" w:color="E2E4E6"/>
        <w:left w:val="single" w:sz="6" w:space="0" w:color="E2E4E6"/>
        <w:bottom w:val="single" w:sz="6" w:space="0" w:color="E2E4E6"/>
        <w:right w:val="single" w:sz="6" w:space="0" w:color="E2E4E6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nfirm">
    <w:name w:val="module-confirm"/>
    <w:basedOn w:val="Normal"/>
    <w:rsid w:val="008E5A9B"/>
    <w:pPr>
      <w:pBdr>
        <w:top w:val="single" w:sz="6" w:space="0" w:color="CEE1AF"/>
        <w:left w:val="single" w:sz="6" w:space="0" w:color="CEE1AF"/>
        <w:bottom w:val="single" w:sz="6" w:space="0" w:color="CEE1AF"/>
        <w:right w:val="single" w:sz="6" w:space="0" w:color="CEE1AF"/>
      </w:pBdr>
      <w:shd w:val="clear" w:color="auto" w:fill="F3FCE3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odule-error">
    <w:name w:val="module-error"/>
    <w:basedOn w:val="Normal"/>
    <w:rsid w:val="008E5A9B"/>
    <w:pPr>
      <w:pBdr>
        <w:top w:val="single" w:sz="6" w:space="0" w:color="EB6666"/>
        <w:left w:val="single" w:sz="6" w:space="0" w:color="EB6666"/>
        <w:bottom w:val="single" w:sz="6" w:space="0" w:color="EB6666"/>
        <w:right w:val="single" w:sz="6" w:space="0" w:color="EB6666"/>
      </w:pBdr>
      <w:shd w:val="clear" w:color="auto" w:fill="FFE5E5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EB6666"/>
      <w:sz w:val="24"/>
      <w:szCs w:val="24"/>
    </w:rPr>
  </w:style>
  <w:style w:type="paragraph" w:customStyle="1" w:styleId="module-processing">
    <w:name w:val="module-processing"/>
    <w:basedOn w:val="Normal"/>
    <w:rsid w:val="008E5A9B"/>
    <w:pPr>
      <w:pBdr>
        <w:top w:val="single" w:sz="6" w:space="0" w:color="FFD324"/>
        <w:left w:val="single" w:sz="6" w:space="0" w:color="FFD324"/>
        <w:bottom w:val="single" w:sz="6" w:space="0" w:color="FFD324"/>
        <w:right w:val="single" w:sz="6" w:space="0" w:color="FFD324"/>
      </w:pBdr>
      <w:shd w:val="clear" w:color="auto" w:fill="FFF6BF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leave-feedback">
    <w:name w:val="leave-feedbac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eave-comment">
    <w:name w:val="leave-comment"/>
    <w:basedOn w:val="Normal"/>
    <w:rsid w:val="008E5A9B"/>
    <w:pPr>
      <w:pBdr>
        <w:top w:val="single" w:sz="6" w:space="23" w:color="E5E5E5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ent">
    <w:name w:val="module-comme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ent-header">
    <w:name w:val="module-comment-header"/>
    <w:basedOn w:val="Normal"/>
    <w:rsid w:val="008E5A9B"/>
    <w:pPr>
      <w:pBdr>
        <w:bottom w:val="dotted" w:sz="6" w:space="4" w:color="C1C1C1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ents-status">
    <w:name w:val="comments-status"/>
    <w:basedOn w:val="Normal"/>
    <w:rsid w:val="008E5A9B"/>
    <w:pPr>
      <w:spacing w:before="30" w:after="270" w:line="240" w:lineRule="auto"/>
      <w:ind w:left="75"/>
    </w:pPr>
    <w:rPr>
      <w:rFonts w:ascii="Times New Roman" w:eastAsia="Times New Roman" w:hAnsi="Times New Roman"/>
      <w:b/>
      <w:bCs/>
      <w:color w:val="507CBD"/>
      <w:sz w:val="18"/>
      <w:szCs w:val="18"/>
    </w:rPr>
  </w:style>
  <w:style w:type="paragraph" w:customStyle="1" w:styleId="article-comments">
    <w:name w:val="article-comments"/>
    <w:basedOn w:val="Normal"/>
    <w:rsid w:val="008E5A9B"/>
    <w:pPr>
      <w:pBdr>
        <w:top w:val="single" w:sz="6" w:space="17" w:color="E5E5E5"/>
      </w:pBdr>
      <w:spacing w:before="100" w:beforeAutospacing="1" w:after="270" w:line="240" w:lineRule="auto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download-box-article">
    <w:name w:val="download-box-article"/>
    <w:basedOn w:val="Normal"/>
    <w:rsid w:val="008E5A9B"/>
    <w:pPr>
      <w:pBdr>
        <w:top w:val="single" w:sz="6" w:space="9" w:color="CEE0B1"/>
        <w:left w:val="single" w:sz="6" w:space="11" w:color="CEE0B1"/>
        <w:bottom w:val="single" w:sz="6" w:space="9" w:color="CEE0B1"/>
        <w:right w:val="single" w:sz="6" w:space="11" w:color="CEE0B1"/>
      </w:pBdr>
      <w:shd w:val="clear" w:color="auto" w:fill="F3FCE4"/>
      <w:spacing w:after="225" w:line="240" w:lineRule="auto"/>
      <w:jc w:val="center"/>
    </w:pPr>
    <w:rPr>
      <w:rFonts w:ascii="Times New Roman" w:eastAsia="Times New Roman" w:hAnsi="Times New Roman"/>
      <w:color w:val="242525"/>
      <w:sz w:val="24"/>
      <w:szCs w:val="24"/>
    </w:rPr>
  </w:style>
  <w:style w:type="paragraph" w:customStyle="1" w:styleId="Epgrafe2">
    <w:name w:val="Epígrafe2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video-thumb-single">
    <w:name w:val="video-thumb-singl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mark-fav">
    <w:name w:val="mark-f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FE9B00"/>
      <w:sz w:val="24"/>
      <w:szCs w:val="24"/>
    </w:rPr>
  </w:style>
  <w:style w:type="paragraph" w:customStyle="1" w:styleId="mark-complete">
    <w:name w:val="mark-complet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CAE03"/>
      <w:sz w:val="24"/>
      <w:szCs w:val="24"/>
    </w:rPr>
  </w:style>
  <w:style w:type="paragraph" w:customStyle="1" w:styleId="module-vid-player">
    <w:name w:val="module-vid-player"/>
    <w:basedOn w:val="Normal"/>
    <w:rsid w:val="008E5A9B"/>
    <w:pPr>
      <w:pBdr>
        <w:top w:val="single" w:sz="6" w:space="11" w:color="C3C3C3"/>
        <w:left w:val="single" w:sz="6" w:space="11" w:color="C3C3C3"/>
        <w:bottom w:val="single" w:sz="6" w:space="11" w:color="C3C3C3"/>
        <w:right w:val="single" w:sz="6" w:space="11" w:color="C3C3C3"/>
      </w:pBdr>
      <w:shd w:val="clear" w:color="auto" w:fill="EEEEEE"/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uthor-box">
    <w:name w:val="author-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ticle-title">
    <w:name w:val="article-title"/>
    <w:basedOn w:val="Normal"/>
    <w:rsid w:val="008E5A9B"/>
    <w:pPr>
      <w:spacing w:after="21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feedback-form">
    <w:name w:val="feedback-form"/>
    <w:basedOn w:val="Normal"/>
    <w:rsid w:val="008E5A9B"/>
    <w:pPr>
      <w:pBdr>
        <w:top w:val="single" w:sz="6" w:space="11" w:color="DADADA"/>
        <w:left w:val="single" w:sz="6" w:space="11" w:color="DADADA"/>
        <w:bottom w:val="single" w:sz="6" w:space="11" w:color="DADADA"/>
        <w:right w:val="single" w:sz="6" w:space="11" w:color="DADADA"/>
      </w:pBdr>
      <w:shd w:val="clear" w:color="auto" w:fill="FFFFFF"/>
      <w:spacing w:before="100" w:beforeAutospacing="1" w:after="270" w:line="240" w:lineRule="auto"/>
    </w:pPr>
    <w:rPr>
      <w:rFonts w:ascii="Segoe Semibold" w:eastAsia="Times New Roman" w:hAnsi="Segoe Semibold"/>
      <w:vanish/>
      <w:color w:val="auto"/>
      <w:sz w:val="24"/>
      <w:szCs w:val="24"/>
    </w:rPr>
  </w:style>
  <w:style w:type="paragraph" w:customStyle="1" w:styleId="nav-multi-part">
    <w:name w:val="nav-multi-part"/>
    <w:basedOn w:val="Normal"/>
    <w:rsid w:val="008E5A9B"/>
    <w:pPr>
      <w:pBdr>
        <w:top w:val="single" w:sz="6" w:space="0" w:color="E5E5E5"/>
      </w:pBd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list">
    <w:name w:val="common-checklist"/>
    <w:basedOn w:val="Normal"/>
    <w:rsid w:val="008E5A9B"/>
    <w:pPr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mallprint">
    <w:name w:val="smallpri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9A9A9"/>
      <w:sz w:val="20"/>
    </w:rPr>
  </w:style>
  <w:style w:type="paragraph" w:customStyle="1" w:styleId="search-results">
    <w:name w:val="search-results"/>
    <w:basedOn w:val="Normal"/>
    <w:rsid w:val="008E5A9B"/>
    <w:pPr>
      <w:spacing w:after="0" w:line="240" w:lineRule="auto"/>
      <w:ind w:right="4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gs">
    <w:name w:val="tag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search-filter">
    <w:name w:val="search-filter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0F0F0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facet">
    <w:name w:val="search-face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clear">
    <w:name w:val="btn-clear"/>
    <w:basedOn w:val="Normal"/>
    <w:rsid w:val="008E5A9B"/>
    <w:pPr>
      <w:pBdr>
        <w:top w:val="single" w:sz="6" w:space="3" w:color="B8B8B8"/>
        <w:left w:val="single" w:sz="6" w:space="0" w:color="B8B8B8"/>
        <w:bottom w:val="single" w:sz="6" w:space="3" w:color="B8B8B8"/>
        <w:right w:val="single" w:sz="6" w:space="0" w:color="B8B8B8"/>
      </w:pBdr>
      <w:shd w:val="clear" w:color="auto" w:fill="BABABA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0"/>
    </w:rPr>
  </w:style>
  <w:style w:type="paragraph" w:customStyle="1" w:styleId="common-label">
    <w:name w:val="common-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pagination">
    <w:name w:val="pagination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3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member">
    <w:name w:val="icon-level-memb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participant">
    <w:name w:val="icon-level-participa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contributor">
    <w:name w:val="icon-level-contribu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star">
    <w:name w:val="icon-level-s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all-star">
    <w:name w:val="icon-level-all-s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recog-level-key">
    <w:name w:val="recog-level-ke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recognition">
    <w:name w:val="tbl-recognition"/>
    <w:basedOn w:val="Normal"/>
    <w:rsid w:val="008E5A9B"/>
    <w:pPr>
      <w:spacing w:before="100" w:beforeAutospacing="1" w:after="270" w:line="240" w:lineRule="auto"/>
      <w:ind w:right="3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op-movers">
    <w:name w:val="module-top-movers"/>
    <w:basedOn w:val="Normal"/>
    <w:rsid w:val="008E5A9B"/>
    <w:pPr>
      <w:spacing w:before="100" w:beforeAutospacing="1" w:after="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on-select">
    <w:name w:val="module-common-selec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tbl">
    <w:name w:val="common-tb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top-movers">
    <w:name w:val="tbl-top-mov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download">
    <w:name w:val="module-downloa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ocial-avatar">
    <w:name w:val="social-ava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ss">
    <w:name w:val="icon-rs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ent-noeditor">
    <w:name w:val="comment-noeditor"/>
    <w:basedOn w:val="Normal"/>
    <w:rsid w:val="008E5A9B"/>
    <w:pPr>
      <w:pBdr>
        <w:top w:val="single" w:sz="6" w:space="5" w:color="D1D1D1"/>
        <w:left w:val="single" w:sz="6" w:space="5" w:color="D1D1D1"/>
        <w:bottom w:val="single" w:sz="6" w:space="5" w:color="D1D1D1"/>
        <w:right w:val="single" w:sz="6" w:space="5" w:color="D1D1D1"/>
      </w:pBdr>
      <w:spacing w:after="300" w:line="240" w:lineRule="auto"/>
    </w:pPr>
    <w:rPr>
      <w:rFonts w:ascii="Segoe UI" w:eastAsia="Times New Roman" w:hAnsi="Segoe UI" w:cs="Segoe UI"/>
      <w:color w:val="auto"/>
      <w:sz w:val="24"/>
      <w:szCs w:val="24"/>
    </w:rPr>
  </w:style>
  <w:style w:type="paragraph" w:customStyle="1" w:styleId="fl-menu">
    <w:name w:val="fl-menu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row-community">
    <w:name w:val="row-communit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unity">
    <w:name w:val="module-community"/>
    <w:basedOn w:val="Normal"/>
    <w:rsid w:val="008E5A9B"/>
    <w:pPr>
      <w:spacing w:after="0" w:line="240" w:lineRule="auto"/>
      <w:ind w:right="22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unity-header">
    <w:name w:val="community-header"/>
    <w:basedOn w:val="Normal"/>
    <w:rsid w:val="008E5A9B"/>
    <w:pPr>
      <w:pBdr>
        <w:bottom w:val="dotted" w:sz="6" w:space="5" w:color="BFC4C9"/>
      </w:pBdr>
      <w:shd w:val="clear" w:color="auto" w:fill="F2F2F2"/>
      <w:spacing w:after="300" w:line="240" w:lineRule="auto"/>
    </w:pPr>
    <w:rPr>
      <w:rFonts w:ascii="Times New Roman" w:eastAsia="Times New Roman" w:hAnsi="Times New Roman"/>
      <w:b/>
      <w:bCs/>
      <w:color w:val="555E66"/>
      <w:sz w:val="24"/>
      <w:szCs w:val="24"/>
    </w:rPr>
  </w:style>
  <w:style w:type="paragraph" w:customStyle="1" w:styleId="post-icon">
    <w:name w:val="post-ic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omments">
    <w:name w:val="icon-commen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etweet">
    <w:name w:val="icon-retwee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ate">
    <w:name w:val="icon-rat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chive-content">
    <w:name w:val="archive-content"/>
    <w:basedOn w:val="Normal"/>
    <w:rsid w:val="008E5A9B"/>
    <w:pPr>
      <w:spacing w:before="100" w:beforeAutospacing="1"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privacy">
    <w:name w:val="module-privacy"/>
    <w:basedOn w:val="Normal"/>
    <w:rsid w:val="008E5A9B"/>
    <w:pPr>
      <w:pBdr>
        <w:left w:val="single" w:sz="6" w:space="13" w:color="D9D9D9"/>
      </w:pBdr>
      <w:spacing w:before="100" w:beforeAutospacing="1" w:after="270" w:line="240" w:lineRule="auto"/>
      <w:ind w:left="-15"/>
    </w:pPr>
    <w:rPr>
      <w:rFonts w:ascii="Times New Roman" w:eastAsia="Times New Roman" w:hAnsi="Times New Roman"/>
      <w:color w:val="auto"/>
      <w:szCs w:val="22"/>
    </w:rPr>
  </w:style>
  <w:style w:type="paragraph" w:customStyle="1" w:styleId="row-privacy">
    <w:name w:val="row-privacy"/>
    <w:basedOn w:val="Normal"/>
    <w:rsid w:val="008E5A9B"/>
    <w:pPr>
      <w:pBdr>
        <w:top w:val="single" w:sz="6" w:space="0" w:color="D9D9D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404">
    <w:name w:val="content-40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exclamation">
    <w:name w:val="icon-exclamati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romo-box-wrapper">
    <w:name w:val="promo-box-wrapper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form-wrapper">
    <w:name w:val="module-form-wrapper"/>
    <w:basedOn w:val="Normal"/>
    <w:rsid w:val="008E5A9B"/>
    <w:pPr>
      <w:pBdr>
        <w:top w:val="single" w:sz="6" w:space="15" w:color="E2E4E6"/>
        <w:left w:val="single" w:sz="6" w:space="15" w:color="E2E4E6"/>
        <w:bottom w:val="single" w:sz="6" w:space="15" w:color="E2E4E6"/>
        <w:right w:val="single" w:sz="6" w:space="15" w:color="E2E4E6"/>
      </w:pBdr>
      <w:shd w:val="clear" w:color="auto" w:fill="F8F8F8"/>
      <w:spacing w:after="36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ction-head">
    <w:name w:val="section-head"/>
    <w:basedOn w:val="Normal"/>
    <w:rsid w:val="008E5A9B"/>
    <w:pPr>
      <w:pBdr>
        <w:top w:val="dotted" w:sz="6" w:space="0" w:color="A4A4A4"/>
        <w:bottom w:val="dotted" w:sz="6" w:space="0" w:color="A4A4A4"/>
      </w:pBdr>
      <w:shd w:val="clear" w:color="auto" w:fill="F3F3F3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ajax">
    <w:name w:val="landing-ajax"/>
    <w:basedOn w:val="Normal"/>
    <w:rsid w:val="008E5A9B"/>
    <w:pPr>
      <w:spacing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n">
    <w:name w:val="pl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deblock">
    <w:name w:val="code_block"/>
    <w:basedOn w:val="Normal"/>
    <w:rsid w:val="008E5A9B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spacing w:before="270" w:after="450" w:line="240" w:lineRule="auto"/>
    </w:pPr>
    <w:rPr>
      <w:rFonts w:ascii="Consolas" w:eastAsia="Times New Roman" w:hAnsi="Consolas" w:cs="Consolas"/>
      <w:color w:val="auto"/>
      <w:sz w:val="24"/>
      <w:szCs w:val="24"/>
    </w:rPr>
  </w:style>
  <w:style w:type="paragraph" w:customStyle="1" w:styleId="social-bar">
    <w:name w:val="social-bar"/>
    <w:basedOn w:val="Normal"/>
    <w:rsid w:val="008E5A9B"/>
    <w:pPr>
      <w:spacing w:before="330" w:after="33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ocial-item">
    <w:name w:val="social-item"/>
    <w:basedOn w:val="Normal"/>
    <w:rsid w:val="008E5A9B"/>
    <w:pPr>
      <w:spacing w:before="100" w:beforeAutospacing="1" w:after="270" w:line="240" w:lineRule="auto"/>
      <w:ind w:left="150"/>
      <w:textAlignment w:val="top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lect-convert">
    <w:name w:val="select-conver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mini-nav">
    <w:name w:val="mini-n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new-inbox">
    <w:name w:val="new-in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icon">
    <w:name w:val="ic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">
    <w:name w:val="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ranslator">
    <w:name w:val="transla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-head">
    <w:name w:val="drop-hea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">
    <w:name w:val="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humb-vid">
    <w:name w:val="thumb-vi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detail">
    <w:name w:val="sponsor-detai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er-wrap">
    <w:name w:val="header-wrap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">
    <w:name w:val="col-cent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ro">
    <w:name w:val="her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nav">
    <w:name w:val="landing-n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intro">
    <w:name w:val="module-intr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rder-bottom">
    <w:name w:val="border-botto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woot">
    <w:name w:val="logo-woo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cheezburger">
    <w:name w:val="logo-cheezburg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3m">
    <w:name w:val="logo-3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getty-images">
    <w:name w:val="logo-getty-image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thinkstock">
    <w:name w:val="logo-thinkstoc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stackoverflow">
    <w:name w:val="logo-stackoverflow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ritish-museum">
    <w:name w:val="logo-british-museu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kbb">
    <w:name w:val="logo-kb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usair">
    <w:name w:val="logo-usai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ing">
    <w:name w:val="logo-bin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xbox">
    <w:name w:val="logo-x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snbc">
    <w:name w:val="logo-msnb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wrap">
    <w:name w:val="content-wrap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">
    <w:name w:val="doge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lect">
    <w:name w:val="common-selec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rate-results">
    <w:name w:val="rate-resul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ea-label">
    <w:name w:val="area-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social">
    <w:name w:val="btn-socia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featured">
    <w:name w:val="landing-featur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">
    <w:name w:val="col-host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side">
    <w:name w:val="insid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">
    <w:name w:val="col-hosted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-bg">
    <w:name w:val="col-hosted-left-b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">
    <w:name w:val="col-hosted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-bg">
    <w:name w:val="col-hosted-right-b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box">
    <w:name w:val="common-check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">
    <w:name w:val="cou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">
    <w:name w:val="input-search-te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submit">
    <w:name w:val="input-search-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dropdown">
    <w:name w:val="search-dropdow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isabled">
    <w:name w:val="disabl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rev">
    <w:name w:val="pre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ext">
    <w:name w:val="ne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vatar">
    <w:name w:val="ava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1">
    <w:name w:val="col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">
    <w:name w:val="col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">
    <w:name w:val="col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module">
    <w:name w:val="common-modul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">
    <w:name w:val="common-lis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harebox">
    <w:name w:val="share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-desc">
    <w:name w:val="head-des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">
    <w:name w:val="err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-container">
    <w:name w:val="error-contain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row">
    <w:name w:val="arrow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">
    <w:name w:val="excerp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one-col">
    <w:name w:val="module-one-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wo-col">
    <w:name w:val="module-two-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left">
    <w:name w:val="module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right">
    <w:name w:val="module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4">
    <w:name w:val="col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llets">
    <w:name w:val="bulle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count1">
    <w:name w:val="count1"/>
    <w:basedOn w:val="Fuentedeprrafopredeter"/>
    <w:rsid w:val="008E5A9B"/>
  </w:style>
  <w:style w:type="character" w:customStyle="1" w:styleId="nolink">
    <w:name w:val="nolink"/>
    <w:basedOn w:val="Fuentedeprrafopredeter"/>
    <w:rsid w:val="008E5A9B"/>
  </w:style>
  <w:style w:type="character" w:customStyle="1" w:styleId="icon-level-member1">
    <w:name w:val="icon-level-member1"/>
    <w:basedOn w:val="Fuentedeprrafopredeter"/>
    <w:rsid w:val="008E5A9B"/>
  </w:style>
  <w:style w:type="character" w:customStyle="1" w:styleId="icon-level-participant1">
    <w:name w:val="icon-level-participant1"/>
    <w:basedOn w:val="Fuentedeprrafopredeter"/>
    <w:rsid w:val="008E5A9B"/>
  </w:style>
  <w:style w:type="character" w:customStyle="1" w:styleId="icon-level-contributor1">
    <w:name w:val="icon-level-contributor1"/>
    <w:basedOn w:val="Fuentedeprrafopredeter"/>
    <w:rsid w:val="008E5A9B"/>
  </w:style>
  <w:style w:type="character" w:customStyle="1" w:styleId="icon-level-star1">
    <w:name w:val="icon-level-star1"/>
    <w:basedOn w:val="Fuentedeprrafopredeter"/>
    <w:rsid w:val="008E5A9B"/>
  </w:style>
  <w:style w:type="character" w:customStyle="1" w:styleId="icon-level-all-star1">
    <w:name w:val="icon-level-all-star1"/>
    <w:basedOn w:val="Fuentedeprrafopredeter"/>
    <w:rsid w:val="008E5A9B"/>
  </w:style>
  <w:style w:type="character" w:customStyle="1" w:styleId="required">
    <w:name w:val="required"/>
    <w:basedOn w:val="Fuentedeprrafopredeter"/>
    <w:rsid w:val="008E5A9B"/>
  </w:style>
  <w:style w:type="character" w:customStyle="1" w:styleId="icon1">
    <w:name w:val="icon1"/>
    <w:basedOn w:val="Fuentedeprrafopredeter"/>
    <w:rsid w:val="008E5A9B"/>
  </w:style>
  <w:style w:type="paragraph" w:customStyle="1" w:styleId="link-more1">
    <w:name w:val="link-mor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2">
    <w:name w:val="icon2"/>
    <w:basedOn w:val="Normal"/>
    <w:rsid w:val="008E5A9B"/>
    <w:pPr>
      <w:spacing w:before="100" w:beforeAutospacing="1" w:after="270" w:line="240" w:lineRule="auto"/>
      <w:ind w:left="30"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3">
    <w:name w:val="icon3"/>
    <w:basedOn w:val="Normal"/>
    <w:rsid w:val="008E5A9B"/>
    <w:pPr>
      <w:spacing w:before="100" w:beforeAutospacing="1" w:after="270" w:line="240" w:lineRule="auto"/>
      <w:ind w:left="120"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1">
    <w:name w:val="label1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label2">
    <w:name w:val="label2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translator1">
    <w:name w:val="translato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-head1">
    <w:name w:val="drop-head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6"/>
      <w:szCs w:val="26"/>
    </w:rPr>
  </w:style>
  <w:style w:type="paragraph" w:customStyle="1" w:styleId="common-dropdown1">
    <w:name w:val="common-dropdown1"/>
    <w:basedOn w:val="Normal"/>
    <w:rsid w:val="008E5A9B"/>
    <w:pPr>
      <w:pBdr>
        <w:top w:val="single" w:sz="6" w:space="6" w:color="C9C9C9"/>
        <w:left w:val="single" w:sz="6" w:space="8" w:color="C9C9C9"/>
        <w:bottom w:val="single" w:sz="6" w:space="6" w:color="C9C9C9"/>
        <w:right w:val="single" w:sz="6" w:space="8" w:color="C9C9C9"/>
      </w:pBdr>
      <w:shd w:val="clear" w:color="auto" w:fill="FFFFFF"/>
      <w:spacing w:after="0" w:line="288" w:lineRule="atLeas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down-solutions1">
    <w:name w:val="dropdown-solutions1"/>
    <w:basedOn w:val="Normal"/>
    <w:rsid w:val="008E5A9B"/>
    <w:pPr>
      <w:pBdr>
        <w:top w:val="single" w:sz="6" w:space="11" w:color="C9C9C9"/>
        <w:left w:val="single" w:sz="6" w:space="23" w:color="C9C9C9"/>
        <w:bottom w:val="single" w:sz="6" w:space="0" w:color="C9C9C9"/>
        <w:right w:val="single" w:sz="6" w:space="23" w:color="C9C9C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5">
    <w:name w:val="col5"/>
    <w:basedOn w:val="Normal"/>
    <w:rsid w:val="008E5A9B"/>
    <w:pPr>
      <w:shd w:val="clear" w:color="auto" w:fill="F1F4F6"/>
      <w:spacing w:after="0" w:line="240" w:lineRule="auto"/>
      <w:ind w:left="465" w:right="-450"/>
    </w:pPr>
    <w:rPr>
      <w:rFonts w:ascii="Times New Roman" w:eastAsia="Times New Roman" w:hAnsi="Times New Roman"/>
      <w:color w:val="auto"/>
      <w:szCs w:val="22"/>
    </w:rPr>
  </w:style>
  <w:style w:type="paragraph" w:customStyle="1" w:styleId="separator1">
    <w:name w:val="separato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57575"/>
      <w:sz w:val="24"/>
      <w:szCs w:val="24"/>
    </w:rPr>
  </w:style>
  <w:style w:type="character" w:customStyle="1" w:styleId="count2">
    <w:name w:val="count2"/>
    <w:basedOn w:val="Fuentedeprrafopredeter"/>
    <w:rsid w:val="008E5A9B"/>
    <w:rPr>
      <w:strike w:val="0"/>
      <w:dstrike w:val="0"/>
      <w:vanish w:val="0"/>
      <w:webHidden w:val="0"/>
      <w:color w:val="666666"/>
      <w:u w:val="none"/>
      <w:effect w:val="none"/>
      <w:bdr w:val="none" w:sz="0" w:space="0" w:color="auto" w:frame="1"/>
      <w:shd w:val="clear" w:color="auto" w:fill="F0F0F0"/>
      <w:specVanish w:val="0"/>
    </w:rPr>
  </w:style>
  <w:style w:type="paragraph" w:customStyle="1" w:styleId="ad-300x2501">
    <w:name w:val="ad-300x2501"/>
    <w:basedOn w:val="Normal"/>
    <w:rsid w:val="008E5A9B"/>
    <w:pPr>
      <w:spacing w:before="100" w:beforeAutospacing="1" w:after="5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humb-vid1">
    <w:name w:val="thumb-vid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thumb-vid2">
    <w:name w:val="thumb-vid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post-thumb1">
    <w:name w:val="post-thumb1"/>
    <w:basedOn w:val="Normal"/>
    <w:rsid w:val="008E5A9B"/>
    <w:pPr>
      <w:spacing w:after="150" w:line="240" w:lineRule="auto"/>
      <w:ind w:right="27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detail1">
    <w:name w:val="sponsor-detail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details1">
    <w:name w:val="details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icon-rate1">
    <w:name w:val="icon-rate1"/>
    <w:basedOn w:val="Normal"/>
    <w:rsid w:val="008E5A9B"/>
    <w:pPr>
      <w:spacing w:before="100" w:beforeAutospacing="1" w:after="0" w:line="240" w:lineRule="auto"/>
    </w:pPr>
    <w:rPr>
      <w:rFonts w:ascii="Times New Roman" w:eastAsia="Times New Roman" w:hAnsi="Times New Roman"/>
      <w:color w:val="707070"/>
      <w:szCs w:val="22"/>
    </w:rPr>
  </w:style>
  <w:style w:type="paragraph" w:customStyle="1" w:styleId="mark-fav1">
    <w:name w:val="mark-fav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FE9B00"/>
      <w:sz w:val="20"/>
    </w:rPr>
  </w:style>
  <w:style w:type="paragraph" w:customStyle="1" w:styleId="mark-complete1">
    <w:name w:val="mark-complet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CAE03"/>
      <w:sz w:val="20"/>
    </w:rPr>
  </w:style>
  <w:style w:type="paragraph" w:customStyle="1" w:styleId="clear1">
    <w:name w:val="clea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2">
    <w:name w:val="details2"/>
    <w:basedOn w:val="Normal"/>
    <w:rsid w:val="008E5A9B"/>
    <w:pPr>
      <w:spacing w:after="75" w:line="240" w:lineRule="auto"/>
      <w:ind w:left="1095"/>
    </w:pPr>
    <w:rPr>
      <w:rFonts w:ascii="Times New Roman" w:eastAsia="Times New Roman" w:hAnsi="Times New Roman"/>
      <w:color w:val="999999"/>
      <w:sz w:val="20"/>
    </w:rPr>
  </w:style>
  <w:style w:type="paragraph" w:customStyle="1" w:styleId="header-wrap1">
    <w:name w:val="header-wrap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1">
    <w:name w:val="col-center1"/>
    <w:basedOn w:val="Normal"/>
    <w:rsid w:val="008E5A9B"/>
    <w:pPr>
      <w:pBdr>
        <w:right w:val="dotted" w:sz="6" w:space="16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">
    <w:name w:val="col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ro1">
    <w:name w:val="hero1"/>
    <w:basedOn w:val="Normal"/>
    <w:rsid w:val="008E5A9B"/>
    <w:pPr>
      <w:shd w:val="clear" w:color="auto" w:fill="3BABD0"/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post1">
    <w:name w:val="common-post1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1">
    <w:name w:val="excerpt1"/>
    <w:basedOn w:val="Normal"/>
    <w:rsid w:val="008E5A9B"/>
    <w:pPr>
      <w:pBdr>
        <w:bottom w:val="dotted" w:sz="6" w:space="13" w:color="999999"/>
      </w:pBdr>
      <w:spacing w:after="0" w:line="240" w:lineRule="auto"/>
      <w:ind w:left="109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-horz1">
    <w:name w:val="common-list-horz1"/>
    <w:basedOn w:val="Normal"/>
    <w:rsid w:val="008E5A9B"/>
    <w:pPr>
      <w:pBdr>
        <w:top w:val="dotted" w:sz="6" w:space="5" w:color="999999"/>
        <w:bottom w:val="dotted" w:sz="6" w:space="5" w:color="999999"/>
      </w:pBdr>
      <w:spacing w:before="225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ction-head1">
    <w:name w:val="common-section-head1"/>
    <w:basedOn w:val="Normal"/>
    <w:rsid w:val="008E5A9B"/>
    <w:pPr>
      <w:spacing w:after="0" w:line="240" w:lineRule="auto"/>
    </w:pPr>
    <w:rPr>
      <w:rFonts w:ascii="Times New Roman" w:eastAsia="Times New Roman" w:hAnsi="Times New Roman"/>
      <w:b/>
      <w:bCs/>
      <w:caps/>
      <w:color w:val="424242"/>
      <w:sz w:val="24"/>
      <w:szCs w:val="24"/>
    </w:rPr>
  </w:style>
  <w:style w:type="paragraph" w:customStyle="1" w:styleId="col-left1">
    <w:name w:val="col-left1"/>
    <w:basedOn w:val="Normal"/>
    <w:rsid w:val="008E5A9B"/>
    <w:pPr>
      <w:pBdr>
        <w:right w:val="dotted" w:sz="6" w:space="14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2">
    <w:name w:val="col-righ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nav1">
    <w:name w:val="landing-nav1"/>
    <w:basedOn w:val="Normal"/>
    <w:rsid w:val="008E5A9B"/>
    <w:pPr>
      <w:pBdr>
        <w:top w:val="dotted" w:sz="6" w:space="8" w:color="999999"/>
      </w:pBd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2">
    <w:name w:val="excerpt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44525E"/>
      <w:sz w:val="24"/>
      <w:szCs w:val="24"/>
    </w:rPr>
  </w:style>
  <w:style w:type="paragraph" w:customStyle="1" w:styleId="module-one-col1">
    <w:name w:val="module-one-col1"/>
    <w:basedOn w:val="Normal"/>
    <w:rsid w:val="008E5A9B"/>
    <w:pPr>
      <w:spacing w:before="100" w:beforeAutospacing="1" w:after="270" w:line="240" w:lineRule="auto"/>
      <w:ind w:right="4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wo-col1">
    <w:name w:val="module-two-col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left1">
    <w:name w:val="module-left1"/>
    <w:basedOn w:val="Normal"/>
    <w:rsid w:val="008E5A9B"/>
    <w:pPr>
      <w:spacing w:before="100" w:beforeAutospacing="1" w:after="27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right1">
    <w:name w:val="module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intro1">
    <w:name w:val="module-intro1"/>
    <w:basedOn w:val="Normal"/>
    <w:rsid w:val="008E5A9B"/>
    <w:pPr>
      <w:spacing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3">
    <w:name w:val="label3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post-thumb2">
    <w:name w:val="post-thumb2"/>
    <w:basedOn w:val="Normal"/>
    <w:rsid w:val="008E5A9B"/>
    <w:pPr>
      <w:spacing w:after="75" w:line="240" w:lineRule="auto"/>
      <w:ind w:right="24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duration1">
    <w:name w:val="post-duration1"/>
    <w:basedOn w:val="Normal"/>
    <w:rsid w:val="008E5A9B"/>
    <w:pPr>
      <w:spacing w:before="75" w:after="0" w:line="240" w:lineRule="auto"/>
      <w:jc w:val="center"/>
    </w:pPr>
    <w:rPr>
      <w:rFonts w:ascii="Times New Roman" w:eastAsia="Times New Roman" w:hAnsi="Times New Roman"/>
      <w:color w:val="B2B2B2"/>
      <w:sz w:val="24"/>
      <w:szCs w:val="24"/>
    </w:rPr>
  </w:style>
  <w:style w:type="paragraph" w:customStyle="1" w:styleId="border-bottom1">
    <w:name w:val="border-bottom1"/>
    <w:basedOn w:val="Normal"/>
    <w:rsid w:val="008E5A9B"/>
    <w:pPr>
      <w:pBdr>
        <w:bottom w:val="dotted" w:sz="6" w:space="11" w:color="999999"/>
      </w:pBdr>
      <w:spacing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rder-bottom2">
    <w:name w:val="border-bottom2"/>
    <w:basedOn w:val="Normal"/>
    <w:rsid w:val="008E5A9B"/>
    <w:pPr>
      <w:pBdr>
        <w:bottom w:val="dotted" w:sz="6" w:space="11" w:color="999999"/>
      </w:pBdr>
      <w:spacing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woot1">
    <w:name w:val="logo-woo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cheezburger1">
    <w:name w:val="logo-cheezburge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3m1">
    <w:name w:val="logo-3m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getty-images1">
    <w:name w:val="logo-getty-image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thinkstock1">
    <w:name w:val="logo-thinkstock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stackoverflow1">
    <w:name w:val="logo-stackoverflow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ritish-museum1">
    <w:name w:val="logo-british-museum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kbb1">
    <w:name w:val="logo-kbb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usair1">
    <w:name w:val="logo-usai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ing1">
    <w:name w:val="logo-bin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xbox1">
    <w:name w:val="logo-xbox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snbc1">
    <w:name w:val="logo-msnbc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2">
    <w:name w:val="col-lef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3">
    <w:name w:val="col-right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wrap1">
    <w:name w:val="content-wrap1"/>
    <w:basedOn w:val="Normal"/>
    <w:rsid w:val="008E5A9B"/>
    <w:pPr>
      <w:pBdr>
        <w:right w:val="dotted" w:sz="6" w:space="19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1">
    <w:name w:val="col-mai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2">
    <w:name w:val="col-center2"/>
    <w:basedOn w:val="Normal"/>
    <w:rsid w:val="008E5A9B"/>
    <w:pPr>
      <w:pBdr>
        <w:right w:val="dotted" w:sz="6" w:space="8" w:color="999999"/>
      </w:pBdr>
      <w:spacing w:before="100" w:beforeAutospacing="1" w:after="270" w:line="240" w:lineRule="auto"/>
      <w:ind w:left="-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4">
    <w:name w:val="col-right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1">
    <w:name w:val="dogear1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2">
    <w:name w:val="dogear2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3">
    <w:name w:val="dogear3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keyline1">
    <w:name w:val="keyline1"/>
    <w:basedOn w:val="Normal"/>
    <w:rsid w:val="008E5A9B"/>
    <w:pPr>
      <w:shd w:val="clear" w:color="auto" w:fill="D9D9D9"/>
      <w:spacing w:after="3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btn1">
    <w:name w:val="common-btn1"/>
    <w:basedOn w:val="Normal"/>
    <w:rsid w:val="008E5A9B"/>
    <w:pPr>
      <w:shd w:val="clear" w:color="auto" w:fill="93D090"/>
      <w:spacing w:before="45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col-left3">
    <w:name w:val="col-left3"/>
    <w:basedOn w:val="Normal"/>
    <w:rsid w:val="008E5A9B"/>
    <w:pPr>
      <w:spacing w:before="100" w:beforeAutospacing="1" w:after="270" w:line="240" w:lineRule="auto"/>
      <w:jc w:val="right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col-right5">
    <w:name w:val="col-righ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4">
    <w:name w:val="col-left4"/>
    <w:basedOn w:val="Normal"/>
    <w:rsid w:val="008E5A9B"/>
    <w:pPr>
      <w:spacing w:before="15" w:after="0" w:line="240" w:lineRule="auto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col-right6">
    <w:name w:val="col-right6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31"/>
      <w:szCs w:val="31"/>
    </w:rPr>
  </w:style>
  <w:style w:type="paragraph" w:customStyle="1" w:styleId="module-common-select1">
    <w:name w:val="module-common-select1"/>
    <w:basedOn w:val="Normal"/>
    <w:rsid w:val="008E5A9B"/>
    <w:pPr>
      <w:spacing w:after="0" w:line="240" w:lineRule="auto"/>
      <w:ind w:left="-1230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common-select1">
    <w:name w:val="common-select1"/>
    <w:basedOn w:val="Normal"/>
    <w:rsid w:val="008E5A9B"/>
    <w:pPr>
      <w:spacing w:after="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note1">
    <w:name w:val="note1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525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idebar1">
    <w:name w:val="sidebar1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525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5">
    <w:name w:val="col-lef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7">
    <w:name w:val="col-right7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ticle-title1">
    <w:name w:val="article-title1"/>
    <w:basedOn w:val="Normal"/>
    <w:rsid w:val="008E5A9B"/>
    <w:pPr>
      <w:spacing w:after="21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120x901">
    <w:name w:val="ad-120x901"/>
    <w:basedOn w:val="Normal"/>
    <w:rsid w:val="008E5A9B"/>
    <w:pPr>
      <w:spacing w:before="105" w:after="225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col-left6">
    <w:name w:val="col-left6"/>
    <w:basedOn w:val="Normal"/>
    <w:rsid w:val="008E5A9B"/>
    <w:pPr>
      <w:spacing w:before="100" w:beforeAutospacing="1" w:after="270" w:line="240" w:lineRule="auto"/>
      <w:ind w:right="6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3">
    <w:name w:val="details3"/>
    <w:basedOn w:val="Normal"/>
    <w:rsid w:val="008E5A9B"/>
    <w:pPr>
      <w:spacing w:after="75" w:line="240" w:lineRule="auto"/>
      <w:ind w:left="-150"/>
    </w:pPr>
    <w:rPr>
      <w:rFonts w:ascii="Times New Roman" w:eastAsia="Times New Roman" w:hAnsi="Times New Roman"/>
      <w:i/>
      <w:iCs/>
      <w:color w:val="868686"/>
      <w:sz w:val="24"/>
      <w:szCs w:val="24"/>
    </w:rPr>
  </w:style>
  <w:style w:type="paragraph" w:customStyle="1" w:styleId="details4">
    <w:name w:val="details4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rate-results1">
    <w:name w:val="rate-result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9A9FA2"/>
      <w:sz w:val="17"/>
      <w:szCs w:val="17"/>
    </w:rPr>
  </w:style>
  <w:style w:type="paragraph" w:customStyle="1" w:styleId="area-label1">
    <w:name w:val="area-label1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535D65"/>
      <w:sz w:val="24"/>
      <w:szCs w:val="24"/>
    </w:rPr>
  </w:style>
  <w:style w:type="paragraph" w:customStyle="1" w:styleId="btn-social1">
    <w:name w:val="btn-social1"/>
    <w:basedOn w:val="Normal"/>
    <w:rsid w:val="008E5A9B"/>
    <w:pPr>
      <w:pBdr>
        <w:top w:val="single" w:sz="6" w:space="6" w:color="E4E4E4"/>
        <w:left w:val="single" w:sz="6" w:space="11" w:color="E4E4E4"/>
        <w:bottom w:val="single" w:sz="6" w:space="6" w:color="E4E4E4"/>
        <w:right w:val="single" w:sz="6" w:space="11" w:color="E4E4E4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2186C6"/>
      <w:sz w:val="24"/>
      <w:szCs w:val="24"/>
    </w:rPr>
  </w:style>
  <w:style w:type="paragraph" w:customStyle="1" w:styleId="btn-social2">
    <w:name w:val="btn-social2"/>
    <w:basedOn w:val="Normal"/>
    <w:rsid w:val="008E5A9B"/>
    <w:pPr>
      <w:pBdr>
        <w:top w:val="single" w:sz="6" w:space="6" w:color="E4E4E4"/>
        <w:left w:val="single" w:sz="6" w:space="11" w:color="E4E4E4"/>
        <w:bottom w:val="single" w:sz="6" w:space="6" w:color="E4E4E4"/>
        <w:right w:val="single" w:sz="6" w:space="11" w:color="E4E4E4"/>
      </w:pBdr>
      <w:shd w:val="clear" w:color="auto" w:fill="F5F5F5"/>
      <w:spacing w:before="100" w:beforeAutospacing="1" w:after="270" w:line="240" w:lineRule="auto"/>
    </w:pPr>
    <w:rPr>
      <w:rFonts w:ascii="Times New Roman" w:eastAsia="Times New Roman" w:hAnsi="Times New Roman"/>
      <w:color w:val="2186C6"/>
      <w:sz w:val="24"/>
      <w:szCs w:val="24"/>
    </w:rPr>
  </w:style>
  <w:style w:type="character" w:customStyle="1" w:styleId="icon4">
    <w:name w:val="icon4"/>
    <w:basedOn w:val="Fuentedeprrafopredeter"/>
    <w:rsid w:val="008E5A9B"/>
    <w:rPr>
      <w:vanish w:val="0"/>
      <w:webHidden w:val="0"/>
      <w:sz w:val="30"/>
      <w:szCs w:val="30"/>
      <w:specVanish w:val="0"/>
    </w:rPr>
  </w:style>
  <w:style w:type="paragraph" w:customStyle="1" w:styleId="arrow1">
    <w:name w:val="arrow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34"/>
      <w:szCs w:val="34"/>
    </w:rPr>
  </w:style>
  <w:style w:type="paragraph" w:customStyle="1" w:styleId="col-left7">
    <w:name w:val="col-left7"/>
    <w:basedOn w:val="Normal"/>
    <w:rsid w:val="008E5A9B"/>
    <w:pPr>
      <w:pBdr>
        <w:right w:val="dotted" w:sz="6" w:space="14" w:color="999999"/>
      </w:pBdr>
      <w:spacing w:before="225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8">
    <w:name w:val="col-right8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featured1">
    <w:name w:val="landing-featured1"/>
    <w:basedOn w:val="Normal"/>
    <w:rsid w:val="008E5A9B"/>
    <w:pPr>
      <w:pBdr>
        <w:top w:val="dotted" w:sz="6" w:space="11" w:color="999999"/>
        <w:bottom w:val="dotted" w:sz="6" w:space="0" w:color="999999"/>
      </w:pBdr>
      <w:spacing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8">
    <w:name w:val="col-left8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9">
    <w:name w:val="col-right9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1">
    <w:name w:val="col-hosted1"/>
    <w:basedOn w:val="Normal"/>
    <w:rsid w:val="008E5A9B"/>
    <w:pPr>
      <w:pBdr>
        <w:right w:val="dotted" w:sz="6" w:space="20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osting-desc1">
    <w:name w:val="hosting-desc1"/>
    <w:basedOn w:val="Normal"/>
    <w:rsid w:val="008E5A9B"/>
    <w:pPr>
      <w:spacing w:before="100" w:beforeAutospacing="1" w:after="300" w:line="300" w:lineRule="atLeast"/>
    </w:pPr>
    <w:rPr>
      <w:rFonts w:ascii="Times New Roman" w:eastAsia="Times New Roman" w:hAnsi="Times New Roman"/>
      <w:color w:val="3A454D"/>
      <w:sz w:val="24"/>
      <w:szCs w:val="24"/>
    </w:rPr>
  </w:style>
  <w:style w:type="paragraph" w:customStyle="1" w:styleId="hosting-desc2">
    <w:name w:val="hosting-desc2"/>
    <w:basedOn w:val="Normal"/>
    <w:rsid w:val="008E5A9B"/>
    <w:pPr>
      <w:spacing w:before="100" w:beforeAutospacing="1" w:after="570" w:line="300" w:lineRule="atLeast"/>
    </w:pPr>
    <w:rPr>
      <w:rFonts w:ascii="Times New Roman" w:eastAsia="Times New Roman" w:hAnsi="Times New Roman"/>
      <w:color w:val="3A454D"/>
      <w:sz w:val="24"/>
      <w:szCs w:val="24"/>
    </w:rPr>
  </w:style>
  <w:style w:type="paragraph" w:customStyle="1" w:styleId="inside1">
    <w:name w:val="insid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1">
    <w:name w:val="col-hosted-lef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-bg1">
    <w:name w:val="col-hosted-left-b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zure-logo1">
    <w:name w:val="azure-logo1"/>
    <w:basedOn w:val="Normal"/>
    <w:rsid w:val="008E5A9B"/>
    <w:pPr>
      <w:spacing w:before="100" w:beforeAutospacing="1" w:after="270" w:line="240" w:lineRule="auto"/>
      <w:ind w:hanging="18913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1">
    <w:name w:val="col-hosted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-bg1">
    <w:name w:val="col-hosted-right-b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9">
    <w:name w:val="col-left9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0">
    <w:name w:val="col-right10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10">
    <w:name w:val="col-left10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1">
    <w:name w:val="col-right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box1">
    <w:name w:val="common-checkbox1"/>
    <w:basedOn w:val="Normal"/>
    <w:rsid w:val="008E5A9B"/>
    <w:pPr>
      <w:spacing w:after="0" w:line="240" w:lineRule="auto"/>
      <w:ind w:right="12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abel1">
    <w:name w:val="common-label1"/>
    <w:basedOn w:val="Normal"/>
    <w:rsid w:val="008E5A9B"/>
    <w:pPr>
      <w:spacing w:after="90" w:line="240" w:lineRule="auto"/>
      <w:ind w:left="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3">
    <w:name w:val="count3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9D9D9D"/>
      <w:sz w:val="18"/>
      <w:szCs w:val="18"/>
    </w:rPr>
  </w:style>
  <w:style w:type="paragraph" w:customStyle="1" w:styleId="search-fields1">
    <w:name w:val="search-fields1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1">
    <w:name w:val="input-search-tex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input-search-submit1">
    <w:name w:val="input-search-submi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clear1">
    <w:name w:val="btn-clear1"/>
    <w:basedOn w:val="Normal"/>
    <w:rsid w:val="008E5A9B"/>
    <w:pPr>
      <w:pBdr>
        <w:top w:val="single" w:sz="6" w:space="3" w:color="2E2E2E"/>
        <w:left w:val="single" w:sz="6" w:space="0" w:color="2E2E2E"/>
        <w:bottom w:val="single" w:sz="6" w:space="3" w:color="2E2E2E"/>
        <w:right w:val="single" w:sz="6" w:space="0" w:color="2E2E2E"/>
      </w:pBdr>
      <w:shd w:val="clear" w:color="auto" w:fill="4E4E4E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18"/>
      <w:szCs w:val="18"/>
    </w:rPr>
  </w:style>
  <w:style w:type="paragraph" w:customStyle="1" w:styleId="btn-clear2">
    <w:name w:val="btn-clear2"/>
    <w:basedOn w:val="Normal"/>
    <w:rsid w:val="008E5A9B"/>
    <w:pPr>
      <w:pBdr>
        <w:top w:val="single" w:sz="6" w:space="3" w:color="2E2E2E"/>
        <w:left w:val="single" w:sz="6" w:space="0" w:color="2E2E2E"/>
        <w:bottom w:val="single" w:sz="6" w:space="3" w:color="2E2E2E"/>
        <w:right w:val="single" w:sz="6" w:space="0" w:color="2E2E2E"/>
      </w:pBdr>
      <w:shd w:val="clear" w:color="auto" w:fill="484848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18"/>
      <w:szCs w:val="18"/>
    </w:rPr>
  </w:style>
  <w:style w:type="paragraph" w:customStyle="1" w:styleId="search-fields2">
    <w:name w:val="search-fields2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2">
    <w:name w:val="input-search-tex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search-dropdown1">
    <w:name w:val="search-dropdow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link1">
    <w:name w:val="nolink1"/>
    <w:basedOn w:val="Fuentedeprrafopredeter"/>
    <w:rsid w:val="008E5A9B"/>
    <w:rPr>
      <w:vanish w:val="0"/>
      <w:webHidden w:val="0"/>
      <w:specVanish w:val="0"/>
    </w:rPr>
  </w:style>
  <w:style w:type="paragraph" w:customStyle="1" w:styleId="disabled1">
    <w:name w:val="disabled1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BFBFBF"/>
      <w:sz w:val="24"/>
      <w:szCs w:val="24"/>
    </w:rPr>
  </w:style>
  <w:style w:type="paragraph" w:customStyle="1" w:styleId="prev1">
    <w:name w:val="prev1"/>
    <w:basedOn w:val="Normal"/>
    <w:rsid w:val="008E5A9B"/>
    <w:pPr>
      <w:pBdr>
        <w:right w:val="dotted" w:sz="6" w:space="0" w:color="BCBCBC"/>
      </w:pBdr>
      <w:spacing w:before="100" w:beforeAutospacing="1" w:after="270" w:line="240" w:lineRule="auto"/>
      <w:ind w:right="135"/>
    </w:pPr>
    <w:rPr>
      <w:rFonts w:ascii="Times New Roman" w:eastAsia="Times New Roman" w:hAnsi="Times New Roman"/>
      <w:caps/>
      <w:color w:val="44525E"/>
      <w:sz w:val="24"/>
      <w:szCs w:val="24"/>
    </w:rPr>
  </w:style>
  <w:style w:type="paragraph" w:customStyle="1" w:styleId="next1">
    <w:name w:val="next1"/>
    <w:basedOn w:val="Normal"/>
    <w:rsid w:val="008E5A9B"/>
    <w:pPr>
      <w:pBdr>
        <w:left w:val="dotted" w:sz="6" w:space="0" w:color="BCBCBC"/>
      </w:pBdr>
      <w:spacing w:before="100" w:beforeAutospacing="1" w:after="270" w:line="240" w:lineRule="auto"/>
      <w:ind w:left="150"/>
    </w:pPr>
    <w:rPr>
      <w:rFonts w:ascii="Times New Roman" w:eastAsia="Times New Roman" w:hAnsi="Times New Roman"/>
      <w:caps/>
      <w:color w:val="44525E"/>
      <w:sz w:val="24"/>
      <w:szCs w:val="24"/>
    </w:rPr>
  </w:style>
  <w:style w:type="paragraph" w:customStyle="1" w:styleId="col11">
    <w:name w:val="col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1">
    <w:name w:val="col2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1">
    <w:name w:val="col3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41">
    <w:name w:val="col41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vatar1">
    <w:name w:val="avatar1"/>
    <w:basedOn w:val="Normal"/>
    <w:rsid w:val="008E5A9B"/>
    <w:pPr>
      <w:spacing w:before="45" w:after="12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12">
    <w:name w:val="col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2">
    <w:name w:val="col2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2">
    <w:name w:val="col3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11">
    <w:name w:val="col-left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2">
    <w:name w:val="col-right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action1">
    <w:name w:val="tbl-actio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recognition1">
    <w:name w:val="tbl-recognition1"/>
    <w:basedOn w:val="Normal"/>
    <w:rsid w:val="008E5A9B"/>
    <w:pPr>
      <w:spacing w:before="100" w:beforeAutospacing="1" w:after="270" w:line="240" w:lineRule="auto"/>
      <w:ind w:right="3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on-select2">
    <w:name w:val="module-common-selec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module1">
    <w:name w:val="common-module1"/>
    <w:basedOn w:val="Normal"/>
    <w:rsid w:val="008E5A9B"/>
    <w:pPr>
      <w:spacing w:before="100" w:beforeAutospacing="1" w:after="270" w:line="240" w:lineRule="auto"/>
      <w:ind w:right="3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gs1">
    <w:name w:val="tag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1">
    <w:name w:val="common-list1"/>
    <w:basedOn w:val="Normal"/>
    <w:rsid w:val="008E5A9B"/>
    <w:pPr>
      <w:spacing w:after="24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4">
    <w:name w:val="count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common-post2">
    <w:name w:val="common-post2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2">
    <w:name w:val="col-main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5">
    <w:name w:val="details5"/>
    <w:basedOn w:val="Normal"/>
    <w:rsid w:val="008E5A9B"/>
    <w:pPr>
      <w:spacing w:after="75" w:line="240" w:lineRule="auto"/>
      <w:ind w:left="1095"/>
    </w:pPr>
    <w:rPr>
      <w:rFonts w:ascii="Times New Roman" w:eastAsia="Times New Roman" w:hAnsi="Times New Roman"/>
      <w:b/>
      <w:bCs/>
      <w:color w:val="44525E"/>
      <w:sz w:val="20"/>
    </w:rPr>
  </w:style>
  <w:style w:type="paragraph" w:customStyle="1" w:styleId="sharebox1">
    <w:name w:val="sharebox1"/>
    <w:basedOn w:val="Normal"/>
    <w:rsid w:val="008E5A9B"/>
    <w:pPr>
      <w:spacing w:after="18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ad-300x2502">
    <w:name w:val="ad-300x250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ink-more2">
    <w:name w:val="link-more2"/>
    <w:basedOn w:val="Normal"/>
    <w:rsid w:val="008E5A9B"/>
    <w:pPr>
      <w:spacing w:before="30" w:after="0" w:line="240" w:lineRule="auto"/>
    </w:pPr>
    <w:rPr>
      <w:rFonts w:ascii="Times New Roman" w:eastAsia="Times New Roman" w:hAnsi="Times New Roman"/>
      <w:b/>
      <w:bCs/>
      <w:color w:val="auto"/>
      <w:sz w:val="20"/>
    </w:rPr>
  </w:style>
  <w:style w:type="character" w:customStyle="1" w:styleId="icon-level-member2">
    <w:name w:val="icon-level-member2"/>
    <w:basedOn w:val="Fuentedeprrafopredeter"/>
    <w:rsid w:val="008E5A9B"/>
  </w:style>
  <w:style w:type="character" w:customStyle="1" w:styleId="icon-level-participant2">
    <w:name w:val="icon-level-participant2"/>
    <w:basedOn w:val="Fuentedeprrafopredeter"/>
    <w:rsid w:val="008E5A9B"/>
  </w:style>
  <w:style w:type="character" w:customStyle="1" w:styleId="icon-level-contributor2">
    <w:name w:val="icon-level-contributor2"/>
    <w:basedOn w:val="Fuentedeprrafopredeter"/>
    <w:rsid w:val="008E5A9B"/>
  </w:style>
  <w:style w:type="character" w:customStyle="1" w:styleId="icon-level-star2">
    <w:name w:val="icon-level-star2"/>
    <w:basedOn w:val="Fuentedeprrafopredeter"/>
    <w:rsid w:val="008E5A9B"/>
  </w:style>
  <w:style w:type="character" w:customStyle="1" w:styleId="icon-level-all-star2">
    <w:name w:val="icon-level-all-star2"/>
    <w:basedOn w:val="Fuentedeprrafopredeter"/>
    <w:rsid w:val="008E5A9B"/>
  </w:style>
  <w:style w:type="paragraph" w:customStyle="1" w:styleId="col-left12">
    <w:name w:val="col-left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3">
    <w:name w:val="col-right1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-desc1">
    <w:name w:val="head-desc1"/>
    <w:basedOn w:val="Normal"/>
    <w:rsid w:val="008E5A9B"/>
    <w:pPr>
      <w:spacing w:before="100" w:beforeAutospacing="1" w:after="225" w:line="240" w:lineRule="auto"/>
    </w:pPr>
    <w:rPr>
      <w:rFonts w:ascii="Times New Roman" w:eastAsia="Times New Roman" w:hAnsi="Times New Roman"/>
      <w:color w:val="8B8C8D"/>
      <w:sz w:val="24"/>
      <w:szCs w:val="24"/>
    </w:rPr>
  </w:style>
  <w:style w:type="paragraph" w:customStyle="1" w:styleId="common-post3">
    <w:name w:val="common-post3"/>
    <w:basedOn w:val="Normal"/>
    <w:rsid w:val="008E5A9B"/>
    <w:pPr>
      <w:pBdr>
        <w:bottom w:val="dotted" w:sz="6" w:space="8" w:color="C1C1C1"/>
      </w:pBd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6">
    <w:name w:val="details6"/>
    <w:basedOn w:val="Normal"/>
    <w:rsid w:val="008E5A9B"/>
    <w:pPr>
      <w:spacing w:after="0" w:line="240" w:lineRule="auto"/>
      <w:ind w:left="1200"/>
    </w:pPr>
    <w:rPr>
      <w:rFonts w:ascii="Times New Roman" w:eastAsia="Times New Roman" w:hAnsi="Times New Roman"/>
      <w:color w:val="888888"/>
      <w:sz w:val="24"/>
      <w:szCs w:val="24"/>
    </w:rPr>
  </w:style>
  <w:style w:type="paragraph" w:customStyle="1" w:styleId="count5">
    <w:name w:val="coun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44525E"/>
      <w:sz w:val="20"/>
    </w:rPr>
  </w:style>
  <w:style w:type="paragraph" w:customStyle="1" w:styleId="ad-iab-txt1">
    <w:name w:val="ad-iab-txt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pagination1">
    <w:name w:val="pagination1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300" w:after="150" w:line="240" w:lineRule="auto"/>
      <w:ind w:left="120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idebar-module1">
    <w:name w:val="common-sidebar-module1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7">
    <w:name w:val="details7"/>
    <w:basedOn w:val="Normal"/>
    <w:rsid w:val="008E5A9B"/>
    <w:pPr>
      <w:spacing w:after="300" w:line="240" w:lineRule="auto"/>
    </w:pPr>
    <w:rPr>
      <w:rFonts w:ascii="Times New Roman" w:eastAsia="Times New Roman" w:hAnsi="Times New Roman"/>
      <w:b/>
      <w:bCs/>
      <w:color w:val="8B8C8D"/>
      <w:sz w:val="24"/>
      <w:szCs w:val="24"/>
    </w:rPr>
  </w:style>
  <w:style w:type="paragraph" w:customStyle="1" w:styleId="submit1">
    <w:name w:val="submit1"/>
    <w:basedOn w:val="Normal"/>
    <w:rsid w:val="008E5A9B"/>
    <w:pPr>
      <w:spacing w:after="0" w:line="240" w:lineRule="auto"/>
      <w:ind w:left="22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1">
    <w:name w:val="error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EB6666"/>
      <w:sz w:val="24"/>
      <w:szCs w:val="24"/>
    </w:rPr>
  </w:style>
  <w:style w:type="character" w:customStyle="1" w:styleId="required1">
    <w:name w:val="required1"/>
    <w:basedOn w:val="Fuentedeprrafopredeter"/>
    <w:rsid w:val="008E5A9B"/>
    <w:rPr>
      <w:color w:val="EB6666"/>
    </w:rPr>
  </w:style>
  <w:style w:type="paragraph" w:customStyle="1" w:styleId="error-container1">
    <w:name w:val="error-container1"/>
    <w:basedOn w:val="Normal"/>
    <w:rsid w:val="008E5A9B"/>
    <w:pPr>
      <w:pBdr>
        <w:top w:val="single" w:sz="6" w:space="4" w:color="EB6666"/>
        <w:left w:val="single" w:sz="6" w:space="4" w:color="EB6666"/>
        <w:bottom w:val="single" w:sz="6" w:space="4" w:color="EB6666"/>
        <w:right w:val="single" w:sz="6" w:space="4" w:color="EB6666"/>
      </w:pBdr>
      <w:shd w:val="clear" w:color="auto" w:fill="FFE5E5"/>
      <w:spacing w:after="300" w:line="240" w:lineRule="auto"/>
    </w:pPr>
    <w:rPr>
      <w:rFonts w:ascii="Times New Roman" w:eastAsia="Times New Roman" w:hAnsi="Times New Roman"/>
      <w:vanish/>
      <w:color w:val="EB6666"/>
      <w:sz w:val="24"/>
      <w:szCs w:val="24"/>
    </w:rPr>
  </w:style>
  <w:style w:type="paragraph" w:customStyle="1" w:styleId="section-head1">
    <w:name w:val="section-head1"/>
    <w:basedOn w:val="Normal"/>
    <w:rsid w:val="008E5A9B"/>
    <w:pPr>
      <w:pBdr>
        <w:top w:val="dotted" w:sz="6" w:space="0" w:color="A4A4A4"/>
        <w:bottom w:val="dotted" w:sz="6" w:space="0" w:color="A4A4A4"/>
      </w:pBdr>
      <w:shd w:val="clear" w:color="auto" w:fill="F3F3F3"/>
      <w:spacing w:before="100" w:beforeAutospacing="1" w:after="270" w:line="240" w:lineRule="auto"/>
    </w:pPr>
    <w:rPr>
      <w:rFonts w:ascii="Times New Roman" w:eastAsia="Times New Roman" w:hAnsi="Times New Roman"/>
      <w:b/>
      <w:bCs/>
      <w:caps/>
      <w:color w:val="auto"/>
      <w:szCs w:val="22"/>
    </w:rPr>
  </w:style>
  <w:style w:type="paragraph" w:customStyle="1" w:styleId="bullets1">
    <w:name w:val="bullet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44525E"/>
      <w:sz w:val="24"/>
      <w:szCs w:val="24"/>
    </w:rPr>
  </w:style>
  <w:style w:type="paragraph" w:customStyle="1" w:styleId="social-bar1">
    <w:name w:val="social-bar1"/>
    <w:basedOn w:val="Normal"/>
    <w:rsid w:val="008E5A9B"/>
    <w:pPr>
      <w:spacing w:after="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ocial-item1">
    <w:name w:val="social-item1"/>
    <w:basedOn w:val="Fuentedeprrafopredeter"/>
    <w:rsid w:val="008E5A9B"/>
  </w:style>
  <w:style w:type="character" w:customStyle="1" w:styleId="kwd">
    <w:name w:val="kwd"/>
    <w:basedOn w:val="Fuentedeprrafopredeter"/>
    <w:rsid w:val="008E5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sid w:val="000D64B7"/>
    <w:rPr>
      <w:strike w:val="0"/>
      <w:dstrike w:val="0"/>
      <w:color w:val="267CB2"/>
      <w:u w:val="none"/>
      <w:effect w:val="none"/>
    </w:rPr>
  </w:style>
  <w:style w:type="character" w:styleId="CdigoHTML">
    <w:name w:val="HTML Code"/>
    <w:basedOn w:val="Fuentedeprrafopredeter"/>
    <w:uiPriority w:val="99"/>
    <w:semiHidden/>
    <w:unhideWhenUsed/>
    <w:rsid w:val="000D64B7"/>
    <w:rPr>
      <w:rFonts w:ascii="Consolas" w:eastAsia="Times New Roman" w:hAnsi="Consolas" w:cs="Consolas" w:hint="default"/>
      <w:color w:val="800039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64B7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pgrafe1">
    <w:name w:val="Epígrafe1"/>
    <w:basedOn w:val="Normal"/>
    <w:rsid w:val="000D64B7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break">
    <w:name w:val="nobreak"/>
    <w:basedOn w:val="Fuentedeprrafopredeter"/>
    <w:rsid w:val="000D64B7"/>
  </w:style>
  <w:style w:type="character" w:customStyle="1" w:styleId="tag">
    <w:name w:val="tag"/>
    <w:basedOn w:val="Fuentedeprrafopredeter"/>
    <w:rsid w:val="000D64B7"/>
  </w:style>
  <w:style w:type="character" w:customStyle="1" w:styleId="pln1">
    <w:name w:val="pln1"/>
    <w:basedOn w:val="Fuentedeprrafopredeter"/>
    <w:rsid w:val="000D64B7"/>
    <w:rPr>
      <w:color w:val="000000"/>
    </w:rPr>
  </w:style>
  <w:style w:type="character" w:customStyle="1" w:styleId="atn">
    <w:name w:val="atn"/>
    <w:basedOn w:val="Fuentedeprrafopredeter"/>
    <w:rsid w:val="000D64B7"/>
  </w:style>
  <w:style w:type="character" w:customStyle="1" w:styleId="pun">
    <w:name w:val="pun"/>
    <w:basedOn w:val="Fuentedeprrafopredeter"/>
    <w:rsid w:val="000D64B7"/>
  </w:style>
  <w:style w:type="character" w:customStyle="1" w:styleId="atv">
    <w:name w:val="atv"/>
    <w:basedOn w:val="Fuentedeprrafopredeter"/>
    <w:rsid w:val="000D64B7"/>
  </w:style>
  <w:style w:type="character" w:customStyle="1" w:styleId="typ">
    <w:name w:val="typ"/>
    <w:basedOn w:val="Fuentedeprrafopredeter"/>
    <w:rsid w:val="000D64B7"/>
  </w:style>
  <w:style w:type="character" w:customStyle="1" w:styleId="str">
    <w:name w:val="str"/>
    <w:basedOn w:val="Fuentedeprrafopredeter"/>
    <w:rsid w:val="000D64B7"/>
  </w:style>
  <w:style w:type="character" w:customStyle="1" w:styleId="separator2">
    <w:name w:val="separator2"/>
    <w:basedOn w:val="Fuentedeprrafopredeter"/>
    <w:rsid w:val="00A50991"/>
    <w:rPr>
      <w:color w:val="707070"/>
    </w:rPr>
  </w:style>
  <w:style w:type="paragraph" w:customStyle="1" w:styleId="blockquote">
    <w:name w:val="blockquote"/>
    <w:basedOn w:val="Normal"/>
    <w:rsid w:val="00A50991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com">
    <w:name w:val="com"/>
    <w:basedOn w:val="Fuentedeprrafopredeter"/>
    <w:rsid w:val="00A5099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EA1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70" w:after="450" w:line="240" w:lineRule="auto"/>
    </w:pPr>
    <w:rPr>
      <w:rFonts w:ascii="Consolas" w:eastAsia="Times New Roman" w:hAnsi="Consolas" w:cs="Consolas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EA1"/>
    <w:rPr>
      <w:rFonts w:ascii="Consolas" w:eastAsia="Times New Roman" w:hAnsi="Consolas" w:cs="Consolas"/>
      <w:sz w:val="20"/>
      <w:szCs w:val="20"/>
      <w:shd w:val="clear" w:color="auto" w:fill="F3F3F3"/>
    </w:rPr>
  </w:style>
  <w:style w:type="character" w:customStyle="1" w:styleId="lit">
    <w:name w:val="lit"/>
    <w:basedOn w:val="Fuentedeprrafopredeter"/>
    <w:rsid w:val="007A3EA1"/>
  </w:style>
  <w:style w:type="paragraph" w:customStyle="1" w:styleId="article-proceed">
    <w:name w:val="article-proceed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videothumb">
    <w:name w:val="video_thum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lear">
    <w:name w:val="cle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">
    <w:name w:val="detail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osting-desc">
    <w:name w:val="hosting-des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zure-logo">
    <w:name w:val="azure-log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fields">
    <w:name w:val="search-field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ubmit">
    <w:name w:val="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uppercase">
    <w:name w:val="uppercas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aps/>
      <w:color w:val="auto"/>
      <w:sz w:val="24"/>
      <w:szCs w:val="24"/>
    </w:rPr>
  </w:style>
  <w:style w:type="paragraph" w:customStyle="1" w:styleId="align-center">
    <w:name w:val="align-center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lign-left">
    <w:name w:val="align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lign-right">
    <w:name w:val="align-right"/>
    <w:basedOn w:val="Normal"/>
    <w:rsid w:val="008E5A9B"/>
    <w:pPr>
      <w:spacing w:before="100" w:beforeAutospacing="1" w:after="27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o-border">
    <w:name w:val="no-bord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ld">
    <w:name w:val="bol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bump-top">
    <w:name w:val="bump-top"/>
    <w:basedOn w:val="Normal"/>
    <w:rsid w:val="008E5A9B"/>
    <w:pPr>
      <w:spacing w:before="150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right">
    <w:name w:val="bump-right"/>
    <w:basedOn w:val="Normal"/>
    <w:rsid w:val="008E5A9B"/>
    <w:pPr>
      <w:spacing w:before="100" w:beforeAutospacing="1" w:after="27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bottom">
    <w:name w:val="bump-bottom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mp-left">
    <w:name w:val="bump-left"/>
    <w:basedOn w:val="Normal"/>
    <w:rsid w:val="008E5A9B"/>
    <w:pPr>
      <w:spacing w:before="100" w:beforeAutospacing="1" w:after="270" w:line="240" w:lineRule="auto"/>
      <w:ind w:lef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ink-more">
    <w:name w:val="link-mor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0"/>
    </w:rPr>
  </w:style>
  <w:style w:type="paragraph" w:customStyle="1" w:styleId="busy">
    <w:name w:val="bus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ction-head">
    <w:name w:val="common-section-head"/>
    <w:basedOn w:val="Normal"/>
    <w:rsid w:val="008E5A9B"/>
    <w:pPr>
      <w:pBdr>
        <w:bottom w:val="dotted" w:sz="6" w:space="8" w:color="999999"/>
      </w:pBdr>
      <w:spacing w:before="100" w:beforeAutospacing="1" w:after="225" w:line="240" w:lineRule="auto"/>
    </w:pPr>
    <w:rPr>
      <w:rFonts w:ascii="Times New Roman" w:eastAsia="Times New Roman" w:hAnsi="Times New Roman"/>
      <w:b/>
      <w:bCs/>
      <w:caps/>
      <w:color w:val="424242"/>
      <w:sz w:val="24"/>
      <w:szCs w:val="24"/>
    </w:rPr>
  </w:style>
  <w:style w:type="paragraph" w:customStyle="1" w:styleId="logo">
    <w:name w:val="logo"/>
    <w:basedOn w:val="Normal"/>
    <w:rsid w:val="008E5A9B"/>
    <w:pPr>
      <w:spacing w:before="100" w:beforeAutospacing="1" w:after="270" w:line="240" w:lineRule="auto"/>
      <w:ind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btn">
    <w:name w:val="common-btn"/>
    <w:basedOn w:val="Normal"/>
    <w:rsid w:val="008E5A9B"/>
    <w:pPr>
      <w:shd w:val="clear" w:color="auto" w:fill="93D090"/>
      <w:spacing w:before="100" w:beforeAutospacing="1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btn-install">
    <w:name w:val="btn-install"/>
    <w:basedOn w:val="Normal"/>
    <w:rsid w:val="008E5A9B"/>
    <w:pPr>
      <w:shd w:val="clear" w:color="auto" w:fill="93D090"/>
      <w:spacing w:before="100" w:beforeAutospacing="1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search-header">
    <w:name w:val="search-header"/>
    <w:basedOn w:val="Normal"/>
    <w:rsid w:val="008E5A9B"/>
    <w:pPr>
      <w:pBdr>
        <w:top w:val="single" w:sz="6" w:space="0" w:color="E1E2E2"/>
        <w:left w:val="single" w:sz="6" w:space="0" w:color="E1E2E2"/>
        <w:bottom w:val="single" w:sz="6" w:space="0" w:color="E1E2E2"/>
        <w:right w:val="single" w:sz="6" w:space="0" w:color="E1E2E2"/>
      </w:pBdr>
      <w:shd w:val="clear" w:color="auto" w:fill="FFFFFF"/>
      <w:spacing w:after="270" w:line="240" w:lineRule="auto"/>
      <w:ind w:left="1950"/>
      <w:textAlignment w:val="top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input">
    <w:name w:val="search-input"/>
    <w:basedOn w:val="Normal"/>
    <w:rsid w:val="008E5A9B"/>
    <w:pPr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75" w:after="270" w:line="240" w:lineRule="auto"/>
    </w:pPr>
    <w:rPr>
      <w:rFonts w:ascii="Segoe UI" w:eastAsia="Times New Roman" w:hAnsi="Segoe UI" w:cs="Segoe UI"/>
      <w:color w:val="707070"/>
      <w:sz w:val="18"/>
      <w:szCs w:val="18"/>
    </w:rPr>
  </w:style>
  <w:style w:type="paragraph" w:customStyle="1" w:styleId="search-submit">
    <w:name w:val="search-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guage-translation">
    <w:name w:val="language-translation"/>
    <w:basedOn w:val="Normal"/>
    <w:rsid w:val="008E5A9B"/>
    <w:pPr>
      <w:spacing w:before="135" w:after="0" w:line="240" w:lineRule="auto"/>
      <w:ind w:left="30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av-user">
    <w:name w:val="nav-us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Cs w:val="22"/>
    </w:rPr>
  </w:style>
  <w:style w:type="paragraph" w:customStyle="1" w:styleId="separator">
    <w:name w:val="separa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common-dropdown">
    <w:name w:val="common-dropdown"/>
    <w:basedOn w:val="Normal"/>
    <w:rsid w:val="008E5A9B"/>
    <w:pPr>
      <w:pBdr>
        <w:top w:val="single" w:sz="6" w:space="6" w:color="C9C9C9"/>
        <w:left w:val="single" w:sz="6" w:space="8" w:color="C9C9C9"/>
        <w:bottom w:val="single" w:sz="6" w:space="6" w:color="C9C9C9"/>
        <w:right w:val="single" w:sz="6" w:space="8" w:color="C9C9C9"/>
      </w:pBdr>
      <w:shd w:val="clear" w:color="auto" w:fill="FFFFFF"/>
      <w:spacing w:after="0" w:line="288" w:lineRule="atLeast"/>
    </w:pPr>
    <w:rPr>
      <w:rFonts w:ascii="Times New Roman" w:eastAsia="Times New Roman" w:hAnsi="Times New Roman"/>
      <w:color w:val="auto"/>
      <w:szCs w:val="22"/>
    </w:rPr>
  </w:style>
  <w:style w:type="paragraph" w:customStyle="1" w:styleId="unread-messages">
    <w:name w:val="unread-messages"/>
    <w:basedOn w:val="Normal"/>
    <w:rsid w:val="008E5A9B"/>
    <w:pPr>
      <w:shd w:val="clear" w:color="auto" w:fill="F43156"/>
      <w:spacing w:before="100" w:beforeAutospacing="1" w:after="270" w:line="420" w:lineRule="atLeast"/>
      <w:jc w:val="center"/>
    </w:pPr>
    <w:rPr>
      <w:rFonts w:ascii="Times New Roman" w:eastAsia="Times New Roman" w:hAnsi="Times New Roman"/>
      <w:color w:val="FFFFFF"/>
      <w:sz w:val="26"/>
      <w:szCs w:val="26"/>
    </w:rPr>
  </w:style>
  <w:style w:type="paragraph" w:customStyle="1" w:styleId="header-breadcrumb-content">
    <w:name w:val="header-breadcrumb-content"/>
    <w:basedOn w:val="Normal"/>
    <w:rsid w:val="008E5A9B"/>
    <w:pPr>
      <w:spacing w:after="0" w:line="240" w:lineRule="auto"/>
    </w:pPr>
    <w:rPr>
      <w:rFonts w:ascii="Segoe UI" w:eastAsia="Times New Roman" w:hAnsi="Segoe UI" w:cs="Segoe UI"/>
      <w:color w:val="44525E"/>
      <w:sz w:val="24"/>
      <w:szCs w:val="24"/>
    </w:rPr>
  </w:style>
  <w:style w:type="paragraph" w:customStyle="1" w:styleId="dropdown-solutions">
    <w:name w:val="dropdown-solutions"/>
    <w:basedOn w:val="Normal"/>
    <w:rsid w:val="008E5A9B"/>
    <w:pPr>
      <w:pBdr>
        <w:top w:val="single" w:sz="6" w:space="11" w:color="C9C9C9"/>
        <w:left w:val="single" w:sz="6" w:space="23" w:color="C9C9C9"/>
        <w:bottom w:val="single" w:sz="6" w:space="0" w:color="C9C9C9"/>
        <w:right w:val="single" w:sz="6" w:space="23" w:color="C9C9C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Piedepgina1">
    <w:name w:val="Pie de página1"/>
    <w:basedOn w:val="Normal"/>
    <w:rsid w:val="008E5A9B"/>
    <w:pPr>
      <w:spacing w:before="450" w:after="0" w:line="240" w:lineRule="auto"/>
    </w:pPr>
    <w:rPr>
      <w:rFonts w:ascii="Segoe UI" w:eastAsia="Times New Roman" w:hAnsi="Segoe UI" w:cs="Segoe UI"/>
      <w:color w:val="auto"/>
      <w:sz w:val="24"/>
      <w:szCs w:val="24"/>
    </w:rPr>
  </w:style>
  <w:style w:type="paragraph" w:customStyle="1" w:styleId="footer-menu">
    <w:name w:val="footer-menu"/>
    <w:basedOn w:val="Normal"/>
    <w:rsid w:val="008E5A9B"/>
    <w:pPr>
      <w:spacing w:after="0" w:line="240" w:lineRule="auto"/>
      <w:ind w:right="78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icrosoft">
    <w:name w:val="logo-microsoft"/>
    <w:basedOn w:val="Normal"/>
    <w:rsid w:val="008E5A9B"/>
    <w:pPr>
      <w:spacing w:before="100" w:beforeAutospacing="1" w:after="0" w:line="240" w:lineRule="auto"/>
      <w:ind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tabs">
    <w:name w:val="common-tabs"/>
    <w:basedOn w:val="Normal"/>
    <w:rsid w:val="008E5A9B"/>
    <w:pPr>
      <w:spacing w:after="180" w:line="240" w:lineRule="auto"/>
      <w:ind w:left="-3045"/>
      <w:jc w:val="center"/>
    </w:pPr>
    <w:rPr>
      <w:rFonts w:ascii="Times New Roman" w:eastAsia="Times New Roman" w:hAnsi="Times New Roman"/>
      <w:color w:val="auto"/>
      <w:sz w:val="33"/>
      <w:szCs w:val="33"/>
    </w:rPr>
  </w:style>
  <w:style w:type="paragraph" w:customStyle="1" w:styleId="breadcrumbs">
    <w:name w:val="breadcrumb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">
    <w:name w:val="content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keyline">
    <w:name w:val="keyline"/>
    <w:basedOn w:val="Normal"/>
    <w:rsid w:val="008E5A9B"/>
    <w:pPr>
      <w:shd w:val="clear" w:color="auto" w:fill="D9D9D9"/>
      <w:spacing w:after="450" w:line="240" w:lineRule="auto"/>
      <w:ind w:left="-150" w:right="-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keyline-title">
    <w:name w:val="keyline-title"/>
    <w:basedOn w:val="Normal"/>
    <w:rsid w:val="008E5A9B"/>
    <w:pPr>
      <w:pBdr>
        <w:top w:val="dotted" w:sz="6" w:space="0" w:color="999999"/>
      </w:pBdr>
      <w:shd w:val="clear" w:color="auto" w:fill="FFFFFF"/>
      <w:spacing w:after="0" w:line="240" w:lineRule="auto"/>
      <w:ind w:right="-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-thin">
    <w:name w:val="col-left-thi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">
    <w:name w:val="col-mai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">
    <w:name w:val="col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">
    <w:name w:val="col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top">
    <w:name w:val="col-top"/>
    <w:basedOn w:val="Normal"/>
    <w:rsid w:val="008E5A9B"/>
    <w:pPr>
      <w:pBdr>
        <w:bottom w:val="dotted" w:sz="6" w:space="17" w:color="999999"/>
      </w:pBdr>
      <w:spacing w:after="36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idebar-module">
    <w:name w:val="common-sidebar-module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-steps">
    <w:name w:val="common-list-steps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video">
    <w:name w:val="icon-vide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wizard">
    <w:name w:val="icon-wizar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urricula">
    <w:name w:val="icon-curricula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book">
    <w:name w:val="icon-boo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ink">
    <w:name w:val="icon-lin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whitepaper">
    <w:name w:val="icon-whitepap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hapters">
    <w:name w:val="icon-chapt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it">
    <w:name w:val="icon-getit"/>
    <w:basedOn w:val="Normal"/>
    <w:rsid w:val="008E5A9B"/>
    <w:pPr>
      <w:spacing w:before="100" w:beforeAutospacing="1" w:after="75" w:line="240" w:lineRule="auto"/>
      <w:ind w:left="28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started">
    <w:name w:val="icon-getstarted"/>
    <w:basedOn w:val="Normal"/>
    <w:rsid w:val="008E5A9B"/>
    <w:pPr>
      <w:spacing w:before="100" w:beforeAutospacing="1"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gethelp">
    <w:name w:val="icon-gethelp"/>
    <w:basedOn w:val="Normal"/>
    <w:rsid w:val="008E5A9B"/>
    <w:pPr>
      <w:spacing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ontribute">
    <w:name w:val="icon-contribute"/>
    <w:basedOn w:val="Normal"/>
    <w:rsid w:val="008E5A9B"/>
    <w:pPr>
      <w:spacing w:after="75" w:line="240" w:lineRule="auto"/>
      <w:ind w:left="3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300x250">
    <w:name w:val="ad-300x250"/>
    <w:basedOn w:val="Normal"/>
    <w:rsid w:val="008E5A9B"/>
    <w:pPr>
      <w:spacing w:before="100" w:beforeAutospacing="1" w:after="5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home">
    <w:name w:val="ad-hom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120x90">
    <w:name w:val="ad-120x90"/>
    <w:basedOn w:val="Normal"/>
    <w:rsid w:val="008E5A9B"/>
    <w:pPr>
      <w:spacing w:before="105" w:after="225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ad-728x90">
    <w:name w:val="ad-728x90"/>
    <w:basedOn w:val="Normal"/>
    <w:rsid w:val="008E5A9B"/>
    <w:pPr>
      <w:spacing w:before="450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iab-txt">
    <w:name w:val="ad-iab-t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common-post">
    <w:name w:val="common-post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post-book">
    <w:name w:val="common-post-book"/>
    <w:basedOn w:val="Normal"/>
    <w:rsid w:val="008E5A9B"/>
    <w:pPr>
      <w:spacing w:before="100" w:beforeAutospacing="1"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ay-button">
    <w:name w:val="play-butt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aybutton">
    <w:name w:val="play_butt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duration">
    <w:name w:val="post-duration"/>
    <w:basedOn w:val="Normal"/>
    <w:rsid w:val="008E5A9B"/>
    <w:pPr>
      <w:spacing w:after="0" w:line="240" w:lineRule="auto"/>
      <w:jc w:val="center"/>
    </w:pPr>
    <w:rPr>
      <w:rFonts w:ascii="Times New Roman" w:eastAsia="Times New Roman" w:hAnsi="Times New Roman"/>
      <w:color w:val="B2B2B2"/>
      <w:sz w:val="20"/>
    </w:rPr>
  </w:style>
  <w:style w:type="paragraph" w:customStyle="1" w:styleId="nav-home">
    <w:name w:val="nav-home"/>
    <w:basedOn w:val="Normal"/>
    <w:rsid w:val="008E5A9B"/>
    <w:pPr>
      <w:spacing w:after="0" w:line="240" w:lineRule="auto"/>
    </w:pPr>
    <w:rPr>
      <w:rFonts w:ascii="Segoe UI" w:eastAsia="Times New Roman" w:hAnsi="Segoe UI" w:cs="Segoe UI"/>
      <w:caps/>
      <w:color w:val="auto"/>
      <w:sz w:val="26"/>
      <w:szCs w:val="26"/>
    </w:rPr>
  </w:style>
  <w:style w:type="paragraph" w:customStyle="1" w:styleId="common-list-horz">
    <w:name w:val="common-list-horz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ustomers">
    <w:name w:val="module-customers"/>
    <w:basedOn w:val="Normal"/>
    <w:rsid w:val="008E5A9B"/>
    <w:pPr>
      <w:spacing w:before="100" w:beforeAutospacing="1" w:after="75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jumpstart">
    <w:name w:val="module-jumpstart"/>
    <w:basedOn w:val="Normal"/>
    <w:rsid w:val="008E5A9B"/>
    <w:pPr>
      <w:spacing w:before="100" w:beforeAutospacing="1" w:after="75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case-studies">
    <w:name w:val="module-case-studie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63636"/>
      <w:sz w:val="24"/>
      <w:szCs w:val="24"/>
    </w:rPr>
  </w:style>
  <w:style w:type="paragraph" w:customStyle="1" w:styleId="module-customer-list">
    <w:name w:val="module-customer-list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thumb">
    <w:name w:val="post-thum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hapters">
    <w:name w:val="module-chapt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box">
    <w:name w:val="content-box"/>
    <w:basedOn w:val="Normal"/>
    <w:rsid w:val="008E5A9B"/>
    <w:pPr>
      <w:pBdr>
        <w:left w:val="single" w:sz="6" w:space="11" w:color="597594"/>
        <w:bottom w:val="single" w:sz="6" w:space="4" w:color="24456A"/>
        <w:right w:val="single" w:sz="6" w:space="11" w:color="597594"/>
      </w:pBdr>
      <w:shd w:val="clear" w:color="auto" w:fill="3A597C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hapter-box">
    <w:name w:val="chapter-box"/>
    <w:basedOn w:val="Normal"/>
    <w:rsid w:val="008E5A9B"/>
    <w:pPr>
      <w:pBdr>
        <w:bottom w:val="single" w:sz="6" w:space="11" w:color="1E3C5E"/>
      </w:pBdr>
      <w:shd w:val="clear" w:color="auto" w:fill="3A597C"/>
      <w:spacing w:before="100" w:beforeAutospacing="1" w:after="270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paragraph" w:customStyle="1" w:styleId="chap-num">
    <w:name w:val="chap-nu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hap-title">
    <w:name w:val="chap-title"/>
    <w:basedOn w:val="Normal"/>
    <w:rsid w:val="008E5A9B"/>
    <w:pPr>
      <w:spacing w:before="100" w:beforeAutospacing="1" w:after="270" w:line="240" w:lineRule="auto"/>
      <w:ind w:left="22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box">
    <w:name w:val="sponsor-box"/>
    <w:basedOn w:val="Normal"/>
    <w:rsid w:val="008E5A9B"/>
    <w:pPr>
      <w:shd w:val="clear" w:color="auto" w:fill="3A597C"/>
      <w:spacing w:before="100" w:beforeAutospacing="1" w:after="300" w:line="288" w:lineRule="atLeast"/>
    </w:pPr>
    <w:rPr>
      <w:rFonts w:ascii="Times New Roman" w:eastAsia="Times New Roman" w:hAnsi="Times New Roman"/>
      <w:color w:val="FFFFFF"/>
      <w:sz w:val="24"/>
      <w:szCs w:val="24"/>
    </w:rPr>
  </w:style>
  <w:style w:type="paragraph" w:customStyle="1" w:styleId="chapter-title">
    <w:name w:val="chapter-title"/>
    <w:basedOn w:val="Normal"/>
    <w:rsid w:val="008E5A9B"/>
    <w:pPr>
      <w:spacing w:before="100" w:beforeAutospacing="1" w:after="240" w:line="312" w:lineRule="atLeast"/>
    </w:pPr>
    <w:rPr>
      <w:rFonts w:ascii="Times New Roman" w:eastAsia="Times New Roman" w:hAnsi="Times New Roman"/>
      <w:color w:val="363636"/>
      <w:sz w:val="33"/>
      <w:szCs w:val="33"/>
    </w:rPr>
  </w:style>
  <w:style w:type="paragraph" w:customStyle="1" w:styleId="chapter-heading">
    <w:name w:val="chapter-heading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737D86"/>
      <w:sz w:val="26"/>
      <w:szCs w:val="26"/>
    </w:rPr>
  </w:style>
  <w:style w:type="paragraph" w:customStyle="1" w:styleId="important">
    <w:name w:val="important"/>
    <w:basedOn w:val="Normal"/>
    <w:rsid w:val="008E5A9B"/>
    <w:pPr>
      <w:pBdr>
        <w:top w:val="single" w:sz="6" w:space="9" w:color="C9DDFA"/>
        <w:left w:val="single" w:sz="6" w:space="11" w:color="C9DDFA"/>
        <w:bottom w:val="single" w:sz="6" w:space="9" w:color="C9DDFA"/>
        <w:right w:val="single" w:sz="6" w:space="11" w:color="C9DDFA"/>
      </w:pBdr>
      <w:shd w:val="clear" w:color="auto" w:fill="E7F4FF"/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ote">
    <w:name w:val="note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270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idebar">
    <w:name w:val="sidebar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270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ummary">
    <w:name w:val="summar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action">
    <w:name w:val="tbl-action"/>
    <w:basedOn w:val="Normal"/>
    <w:rsid w:val="008E5A9B"/>
    <w:pPr>
      <w:pBdr>
        <w:top w:val="single" w:sz="6" w:space="0" w:color="E2E4E6"/>
        <w:left w:val="single" w:sz="6" w:space="0" w:color="E2E4E6"/>
        <w:bottom w:val="single" w:sz="6" w:space="0" w:color="E2E4E6"/>
        <w:right w:val="single" w:sz="6" w:space="0" w:color="E2E4E6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nfirm">
    <w:name w:val="module-confirm"/>
    <w:basedOn w:val="Normal"/>
    <w:rsid w:val="008E5A9B"/>
    <w:pPr>
      <w:pBdr>
        <w:top w:val="single" w:sz="6" w:space="0" w:color="CEE1AF"/>
        <w:left w:val="single" w:sz="6" w:space="0" w:color="CEE1AF"/>
        <w:bottom w:val="single" w:sz="6" w:space="0" w:color="CEE1AF"/>
        <w:right w:val="single" w:sz="6" w:space="0" w:color="CEE1AF"/>
      </w:pBdr>
      <w:shd w:val="clear" w:color="auto" w:fill="F3FCE3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odule-error">
    <w:name w:val="module-error"/>
    <w:basedOn w:val="Normal"/>
    <w:rsid w:val="008E5A9B"/>
    <w:pPr>
      <w:pBdr>
        <w:top w:val="single" w:sz="6" w:space="0" w:color="EB6666"/>
        <w:left w:val="single" w:sz="6" w:space="0" w:color="EB6666"/>
        <w:bottom w:val="single" w:sz="6" w:space="0" w:color="EB6666"/>
        <w:right w:val="single" w:sz="6" w:space="0" w:color="EB6666"/>
      </w:pBdr>
      <w:shd w:val="clear" w:color="auto" w:fill="FFE5E5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EB6666"/>
      <w:sz w:val="24"/>
      <w:szCs w:val="24"/>
    </w:rPr>
  </w:style>
  <w:style w:type="paragraph" w:customStyle="1" w:styleId="module-processing">
    <w:name w:val="module-processing"/>
    <w:basedOn w:val="Normal"/>
    <w:rsid w:val="008E5A9B"/>
    <w:pPr>
      <w:pBdr>
        <w:top w:val="single" w:sz="6" w:space="0" w:color="FFD324"/>
        <w:left w:val="single" w:sz="6" w:space="0" w:color="FFD324"/>
        <w:bottom w:val="single" w:sz="6" w:space="0" w:color="FFD324"/>
        <w:right w:val="single" w:sz="6" w:space="0" w:color="FFD324"/>
      </w:pBdr>
      <w:shd w:val="clear" w:color="auto" w:fill="FFF6BF"/>
      <w:spacing w:before="100" w:beforeAutospacing="1" w:after="180" w:line="240" w:lineRule="auto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leave-feedback">
    <w:name w:val="leave-feedbac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eave-comment">
    <w:name w:val="leave-comment"/>
    <w:basedOn w:val="Normal"/>
    <w:rsid w:val="008E5A9B"/>
    <w:pPr>
      <w:pBdr>
        <w:top w:val="single" w:sz="6" w:space="23" w:color="E5E5E5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ent">
    <w:name w:val="module-comme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ent-header">
    <w:name w:val="module-comment-header"/>
    <w:basedOn w:val="Normal"/>
    <w:rsid w:val="008E5A9B"/>
    <w:pPr>
      <w:pBdr>
        <w:bottom w:val="dotted" w:sz="6" w:space="4" w:color="C1C1C1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ents-status">
    <w:name w:val="comments-status"/>
    <w:basedOn w:val="Normal"/>
    <w:rsid w:val="008E5A9B"/>
    <w:pPr>
      <w:spacing w:before="30" w:after="270" w:line="240" w:lineRule="auto"/>
      <w:ind w:left="75"/>
    </w:pPr>
    <w:rPr>
      <w:rFonts w:ascii="Times New Roman" w:eastAsia="Times New Roman" w:hAnsi="Times New Roman"/>
      <w:b/>
      <w:bCs/>
      <w:color w:val="507CBD"/>
      <w:sz w:val="18"/>
      <w:szCs w:val="18"/>
    </w:rPr>
  </w:style>
  <w:style w:type="paragraph" w:customStyle="1" w:styleId="article-comments">
    <w:name w:val="article-comments"/>
    <w:basedOn w:val="Normal"/>
    <w:rsid w:val="008E5A9B"/>
    <w:pPr>
      <w:pBdr>
        <w:top w:val="single" w:sz="6" w:space="17" w:color="E5E5E5"/>
      </w:pBdr>
      <w:spacing w:before="100" w:beforeAutospacing="1" w:after="270" w:line="240" w:lineRule="auto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download-box-article">
    <w:name w:val="download-box-article"/>
    <w:basedOn w:val="Normal"/>
    <w:rsid w:val="008E5A9B"/>
    <w:pPr>
      <w:pBdr>
        <w:top w:val="single" w:sz="6" w:space="9" w:color="CEE0B1"/>
        <w:left w:val="single" w:sz="6" w:space="11" w:color="CEE0B1"/>
        <w:bottom w:val="single" w:sz="6" w:space="9" w:color="CEE0B1"/>
        <w:right w:val="single" w:sz="6" w:space="11" w:color="CEE0B1"/>
      </w:pBdr>
      <w:shd w:val="clear" w:color="auto" w:fill="F3FCE4"/>
      <w:spacing w:after="225" w:line="240" w:lineRule="auto"/>
      <w:jc w:val="center"/>
    </w:pPr>
    <w:rPr>
      <w:rFonts w:ascii="Times New Roman" w:eastAsia="Times New Roman" w:hAnsi="Times New Roman"/>
      <w:color w:val="242525"/>
      <w:sz w:val="24"/>
      <w:szCs w:val="24"/>
    </w:rPr>
  </w:style>
  <w:style w:type="paragraph" w:customStyle="1" w:styleId="Epgrafe2">
    <w:name w:val="Epígrafe2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video-thumb-single">
    <w:name w:val="video-thumb-singl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mark-fav">
    <w:name w:val="mark-f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FE9B00"/>
      <w:sz w:val="24"/>
      <w:szCs w:val="24"/>
    </w:rPr>
  </w:style>
  <w:style w:type="paragraph" w:customStyle="1" w:styleId="mark-complete">
    <w:name w:val="mark-complet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CAE03"/>
      <w:sz w:val="24"/>
      <w:szCs w:val="24"/>
    </w:rPr>
  </w:style>
  <w:style w:type="paragraph" w:customStyle="1" w:styleId="module-vid-player">
    <w:name w:val="module-vid-player"/>
    <w:basedOn w:val="Normal"/>
    <w:rsid w:val="008E5A9B"/>
    <w:pPr>
      <w:pBdr>
        <w:top w:val="single" w:sz="6" w:space="11" w:color="C3C3C3"/>
        <w:left w:val="single" w:sz="6" w:space="11" w:color="C3C3C3"/>
        <w:bottom w:val="single" w:sz="6" w:space="11" w:color="C3C3C3"/>
        <w:right w:val="single" w:sz="6" w:space="11" w:color="C3C3C3"/>
      </w:pBdr>
      <w:shd w:val="clear" w:color="auto" w:fill="EEEEEE"/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uthor-box">
    <w:name w:val="author-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ticle-title">
    <w:name w:val="article-title"/>
    <w:basedOn w:val="Normal"/>
    <w:rsid w:val="008E5A9B"/>
    <w:pPr>
      <w:spacing w:after="21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feedback-form">
    <w:name w:val="feedback-form"/>
    <w:basedOn w:val="Normal"/>
    <w:rsid w:val="008E5A9B"/>
    <w:pPr>
      <w:pBdr>
        <w:top w:val="single" w:sz="6" w:space="11" w:color="DADADA"/>
        <w:left w:val="single" w:sz="6" w:space="11" w:color="DADADA"/>
        <w:bottom w:val="single" w:sz="6" w:space="11" w:color="DADADA"/>
        <w:right w:val="single" w:sz="6" w:space="11" w:color="DADADA"/>
      </w:pBdr>
      <w:shd w:val="clear" w:color="auto" w:fill="FFFFFF"/>
      <w:spacing w:before="100" w:beforeAutospacing="1" w:after="270" w:line="240" w:lineRule="auto"/>
    </w:pPr>
    <w:rPr>
      <w:rFonts w:ascii="Segoe Semibold" w:eastAsia="Times New Roman" w:hAnsi="Segoe Semibold"/>
      <w:vanish/>
      <w:color w:val="auto"/>
      <w:sz w:val="24"/>
      <w:szCs w:val="24"/>
    </w:rPr>
  </w:style>
  <w:style w:type="paragraph" w:customStyle="1" w:styleId="nav-multi-part">
    <w:name w:val="nav-multi-part"/>
    <w:basedOn w:val="Normal"/>
    <w:rsid w:val="008E5A9B"/>
    <w:pPr>
      <w:pBdr>
        <w:top w:val="single" w:sz="6" w:space="0" w:color="E5E5E5"/>
      </w:pBd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list">
    <w:name w:val="common-checklist"/>
    <w:basedOn w:val="Normal"/>
    <w:rsid w:val="008E5A9B"/>
    <w:pPr>
      <w:spacing w:after="30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mallprint">
    <w:name w:val="smallpri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9A9A9"/>
      <w:sz w:val="20"/>
    </w:rPr>
  </w:style>
  <w:style w:type="paragraph" w:customStyle="1" w:styleId="search-results">
    <w:name w:val="search-results"/>
    <w:basedOn w:val="Normal"/>
    <w:rsid w:val="008E5A9B"/>
    <w:pPr>
      <w:spacing w:after="0" w:line="240" w:lineRule="auto"/>
      <w:ind w:right="4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gs">
    <w:name w:val="tag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search-filter">
    <w:name w:val="search-filter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0F0F0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facet">
    <w:name w:val="search-face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clear">
    <w:name w:val="btn-clear"/>
    <w:basedOn w:val="Normal"/>
    <w:rsid w:val="008E5A9B"/>
    <w:pPr>
      <w:pBdr>
        <w:top w:val="single" w:sz="6" w:space="3" w:color="B8B8B8"/>
        <w:left w:val="single" w:sz="6" w:space="0" w:color="B8B8B8"/>
        <w:bottom w:val="single" w:sz="6" w:space="3" w:color="B8B8B8"/>
        <w:right w:val="single" w:sz="6" w:space="0" w:color="B8B8B8"/>
      </w:pBdr>
      <w:shd w:val="clear" w:color="auto" w:fill="BABABA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0"/>
    </w:rPr>
  </w:style>
  <w:style w:type="paragraph" w:customStyle="1" w:styleId="common-label">
    <w:name w:val="common-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pagination">
    <w:name w:val="pagination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3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member">
    <w:name w:val="icon-level-memb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participant">
    <w:name w:val="icon-level-participa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contributor">
    <w:name w:val="icon-level-contribu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star">
    <w:name w:val="icon-level-s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level-all-star">
    <w:name w:val="icon-level-all-s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recog-level-key">
    <w:name w:val="recog-level-ke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recognition">
    <w:name w:val="tbl-recognition"/>
    <w:basedOn w:val="Normal"/>
    <w:rsid w:val="008E5A9B"/>
    <w:pPr>
      <w:spacing w:before="100" w:beforeAutospacing="1" w:after="270" w:line="240" w:lineRule="auto"/>
      <w:ind w:right="3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op-movers">
    <w:name w:val="module-top-movers"/>
    <w:basedOn w:val="Normal"/>
    <w:rsid w:val="008E5A9B"/>
    <w:pPr>
      <w:spacing w:before="100" w:beforeAutospacing="1" w:after="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on-select">
    <w:name w:val="module-common-selec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tbl">
    <w:name w:val="common-tb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top-movers">
    <w:name w:val="tbl-top-mover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download">
    <w:name w:val="module-downloa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ocial-avatar">
    <w:name w:val="social-ava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ss">
    <w:name w:val="icon-rs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ent-noeditor">
    <w:name w:val="comment-noeditor"/>
    <w:basedOn w:val="Normal"/>
    <w:rsid w:val="008E5A9B"/>
    <w:pPr>
      <w:pBdr>
        <w:top w:val="single" w:sz="6" w:space="5" w:color="D1D1D1"/>
        <w:left w:val="single" w:sz="6" w:space="5" w:color="D1D1D1"/>
        <w:bottom w:val="single" w:sz="6" w:space="5" w:color="D1D1D1"/>
        <w:right w:val="single" w:sz="6" w:space="5" w:color="D1D1D1"/>
      </w:pBdr>
      <w:spacing w:after="300" w:line="240" w:lineRule="auto"/>
    </w:pPr>
    <w:rPr>
      <w:rFonts w:ascii="Segoe UI" w:eastAsia="Times New Roman" w:hAnsi="Segoe UI" w:cs="Segoe UI"/>
      <w:color w:val="auto"/>
      <w:sz w:val="24"/>
      <w:szCs w:val="24"/>
    </w:rPr>
  </w:style>
  <w:style w:type="paragraph" w:customStyle="1" w:styleId="fl-menu">
    <w:name w:val="fl-menu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row-community">
    <w:name w:val="row-community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unity">
    <w:name w:val="module-community"/>
    <w:basedOn w:val="Normal"/>
    <w:rsid w:val="008E5A9B"/>
    <w:pPr>
      <w:spacing w:after="0" w:line="240" w:lineRule="auto"/>
      <w:ind w:right="22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unity-header">
    <w:name w:val="community-header"/>
    <w:basedOn w:val="Normal"/>
    <w:rsid w:val="008E5A9B"/>
    <w:pPr>
      <w:pBdr>
        <w:bottom w:val="dotted" w:sz="6" w:space="5" w:color="BFC4C9"/>
      </w:pBdr>
      <w:shd w:val="clear" w:color="auto" w:fill="F2F2F2"/>
      <w:spacing w:after="300" w:line="240" w:lineRule="auto"/>
    </w:pPr>
    <w:rPr>
      <w:rFonts w:ascii="Times New Roman" w:eastAsia="Times New Roman" w:hAnsi="Times New Roman"/>
      <w:b/>
      <w:bCs/>
      <w:color w:val="555E66"/>
      <w:sz w:val="24"/>
      <w:szCs w:val="24"/>
    </w:rPr>
  </w:style>
  <w:style w:type="paragraph" w:customStyle="1" w:styleId="post-icon">
    <w:name w:val="post-ic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comments">
    <w:name w:val="icon-commen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etweet">
    <w:name w:val="icon-retwee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rate">
    <w:name w:val="icon-rat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chive-content">
    <w:name w:val="archive-content"/>
    <w:basedOn w:val="Normal"/>
    <w:rsid w:val="008E5A9B"/>
    <w:pPr>
      <w:spacing w:before="100" w:beforeAutospacing="1"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privacy">
    <w:name w:val="module-privacy"/>
    <w:basedOn w:val="Normal"/>
    <w:rsid w:val="008E5A9B"/>
    <w:pPr>
      <w:pBdr>
        <w:left w:val="single" w:sz="6" w:space="13" w:color="D9D9D9"/>
      </w:pBdr>
      <w:spacing w:before="100" w:beforeAutospacing="1" w:after="270" w:line="240" w:lineRule="auto"/>
      <w:ind w:left="-15"/>
    </w:pPr>
    <w:rPr>
      <w:rFonts w:ascii="Times New Roman" w:eastAsia="Times New Roman" w:hAnsi="Times New Roman"/>
      <w:color w:val="auto"/>
      <w:szCs w:val="22"/>
    </w:rPr>
  </w:style>
  <w:style w:type="paragraph" w:customStyle="1" w:styleId="row-privacy">
    <w:name w:val="row-privacy"/>
    <w:basedOn w:val="Normal"/>
    <w:rsid w:val="008E5A9B"/>
    <w:pPr>
      <w:pBdr>
        <w:top w:val="single" w:sz="6" w:space="0" w:color="D9D9D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404">
    <w:name w:val="content-40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-exclamation">
    <w:name w:val="icon-exclamati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romo-box-wrapper">
    <w:name w:val="promo-box-wrapper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form-wrapper">
    <w:name w:val="module-form-wrapper"/>
    <w:basedOn w:val="Normal"/>
    <w:rsid w:val="008E5A9B"/>
    <w:pPr>
      <w:pBdr>
        <w:top w:val="single" w:sz="6" w:space="15" w:color="E2E4E6"/>
        <w:left w:val="single" w:sz="6" w:space="15" w:color="E2E4E6"/>
        <w:bottom w:val="single" w:sz="6" w:space="15" w:color="E2E4E6"/>
        <w:right w:val="single" w:sz="6" w:space="15" w:color="E2E4E6"/>
      </w:pBdr>
      <w:shd w:val="clear" w:color="auto" w:fill="F8F8F8"/>
      <w:spacing w:after="36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ction-head">
    <w:name w:val="section-head"/>
    <w:basedOn w:val="Normal"/>
    <w:rsid w:val="008E5A9B"/>
    <w:pPr>
      <w:pBdr>
        <w:top w:val="dotted" w:sz="6" w:space="0" w:color="A4A4A4"/>
        <w:bottom w:val="dotted" w:sz="6" w:space="0" w:color="A4A4A4"/>
      </w:pBdr>
      <w:shd w:val="clear" w:color="auto" w:fill="F3F3F3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ajax">
    <w:name w:val="landing-ajax"/>
    <w:basedOn w:val="Normal"/>
    <w:rsid w:val="008E5A9B"/>
    <w:pPr>
      <w:spacing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ln">
    <w:name w:val="pl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deblock">
    <w:name w:val="code_block"/>
    <w:basedOn w:val="Normal"/>
    <w:rsid w:val="008E5A9B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spacing w:before="270" w:after="450" w:line="240" w:lineRule="auto"/>
    </w:pPr>
    <w:rPr>
      <w:rFonts w:ascii="Consolas" w:eastAsia="Times New Roman" w:hAnsi="Consolas" w:cs="Consolas"/>
      <w:color w:val="auto"/>
      <w:sz w:val="24"/>
      <w:szCs w:val="24"/>
    </w:rPr>
  </w:style>
  <w:style w:type="paragraph" w:customStyle="1" w:styleId="social-bar">
    <w:name w:val="social-bar"/>
    <w:basedOn w:val="Normal"/>
    <w:rsid w:val="008E5A9B"/>
    <w:pPr>
      <w:spacing w:before="330" w:after="33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ocial-item">
    <w:name w:val="social-item"/>
    <w:basedOn w:val="Normal"/>
    <w:rsid w:val="008E5A9B"/>
    <w:pPr>
      <w:spacing w:before="100" w:beforeAutospacing="1" w:after="270" w:line="240" w:lineRule="auto"/>
      <w:ind w:left="150"/>
      <w:textAlignment w:val="top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lect-convert">
    <w:name w:val="select-conver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mini-nav">
    <w:name w:val="mini-n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new-inbox">
    <w:name w:val="new-in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icon">
    <w:name w:val="ico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">
    <w:name w:val="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ranslator">
    <w:name w:val="translat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-head">
    <w:name w:val="drop-hea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">
    <w:name w:val="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humb-vid">
    <w:name w:val="thumb-vi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detail">
    <w:name w:val="sponsor-detai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er-wrap">
    <w:name w:val="header-wrap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">
    <w:name w:val="col-cent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ro">
    <w:name w:val="her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nav">
    <w:name w:val="landing-na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intro">
    <w:name w:val="module-intro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rder-bottom">
    <w:name w:val="border-botto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woot">
    <w:name w:val="logo-woo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cheezburger">
    <w:name w:val="logo-cheezburg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3m">
    <w:name w:val="logo-3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getty-images">
    <w:name w:val="logo-getty-image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thinkstock">
    <w:name w:val="logo-thinkstock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stackoverflow">
    <w:name w:val="logo-stackoverflow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ritish-museum">
    <w:name w:val="logo-british-museum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kbb">
    <w:name w:val="logo-kbb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usair">
    <w:name w:val="logo-usai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ing">
    <w:name w:val="logo-bin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xbox">
    <w:name w:val="logo-x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snbc">
    <w:name w:val="logo-msnb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wrap">
    <w:name w:val="content-wrap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">
    <w:name w:val="doge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lect">
    <w:name w:val="common-selec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rate-results">
    <w:name w:val="rate-resul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ea-label">
    <w:name w:val="area-labe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social">
    <w:name w:val="btn-socia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featured">
    <w:name w:val="landing-featur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">
    <w:name w:val="col-host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side">
    <w:name w:val="insid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">
    <w:name w:val="col-hosted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-bg">
    <w:name w:val="col-hosted-left-b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">
    <w:name w:val="col-hosted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-bg">
    <w:name w:val="col-hosted-right-bg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box">
    <w:name w:val="common-check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">
    <w:name w:val="coun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">
    <w:name w:val="input-search-te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submit">
    <w:name w:val="input-search-submi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earch-dropdown">
    <w:name w:val="search-dropdown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isabled">
    <w:name w:val="disabled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rev">
    <w:name w:val="prev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next">
    <w:name w:val="nex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vatar">
    <w:name w:val="avata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1">
    <w:name w:val="col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">
    <w:name w:val="col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">
    <w:name w:val="col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module">
    <w:name w:val="common-module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">
    <w:name w:val="common-lis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harebox">
    <w:name w:val="sharebox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-desc">
    <w:name w:val="head-desc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">
    <w:name w:val="erro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-container">
    <w:name w:val="error-container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row">
    <w:name w:val="arrow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">
    <w:name w:val="excerp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one-col">
    <w:name w:val="module-one-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wo-col">
    <w:name w:val="module-two-col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left">
    <w:name w:val="module-lef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right">
    <w:name w:val="module-right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4">
    <w:name w:val="col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ullets">
    <w:name w:val="bullets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count1">
    <w:name w:val="count1"/>
    <w:basedOn w:val="Fuentedeprrafopredeter"/>
    <w:rsid w:val="008E5A9B"/>
  </w:style>
  <w:style w:type="character" w:customStyle="1" w:styleId="nolink">
    <w:name w:val="nolink"/>
    <w:basedOn w:val="Fuentedeprrafopredeter"/>
    <w:rsid w:val="008E5A9B"/>
  </w:style>
  <w:style w:type="character" w:customStyle="1" w:styleId="icon-level-member1">
    <w:name w:val="icon-level-member1"/>
    <w:basedOn w:val="Fuentedeprrafopredeter"/>
    <w:rsid w:val="008E5A9B"/>
  </w:style>
  <w:style w:type="character" w:customStyle="1" w:styleId="icon-level-participant1">
    <w:name w:val="icon-level-participant1"/>
    <w:basedOn w:val="Fuentedeprrafopredeter"/>
    <w:rsid w:val="008E5A9B"/>
  </w:style>
  <w:style w:type="character" w:customStyle="1" w:styleId="icon-level-contributor1">
    <w:name w:val="icon-level-contributor1"/>
    <w:basedOn w:val="Fuentedeprrafopredeter"/>
    <w:rsid w:val="008E5A9B"/>
  </w:style>
  <w:style w:type="character" w:customStyle="1" w:styleId="icon-level-star1">
    <w:name w:val="icon-level-star1"/>
    <w:basedOn w:val="Fuentedeprrafopredeter"/>
    <w:rsid w:val="008E5A9B"/>
  </w:style>
  <w:style w:type="character" w:customStyle="1" w:styleId="icon-level-all-star1">
    <w:name w:val="icon-level-all-star1"/>
    <w:basedOn w:val="Fuentedeprrafopredeter"/>
    <w:rsid w:val="008E5A9B"/>
  </w:style>
  <w:style w:type="character" w:customStyle="1" w:styleId="required">
    <w:name w:val="required"/>
    <w:basedOn w:val="Fuentedeprrafopredeter"/>
    <w:rsid w:val="008E5A9B"/>
  </w:style>
  <w:style w:type="character" w:customStyle="1" w:styleId="icon1">
    <w:name w:val="icon1"/>
    <w:basedOn w:val="Fuentedeprrafopredeter"/>
    <w:rsid w:val="008E5A9B"/>
  </w:style>
  <w:style w:type="paragraph" w:customStyle="1" w:styleId="link-more1">
    <w:name w:val="link-mor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2">
    <w:name w:val="icon2"/>
    <w:basedOn w:val="Normal"/>
    <w:rsid w:val="008E5A9B"/>
    <w:pPr>
      <w:spacing w:before="100" w:beforeAutospacing="1" w:after="270" w:line="240" w:lineRule="auto"/>
      <w:ind w:left="30"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con3">
    <w:name w:val="icon3"/>
    <w:basedOn w:val="Normal"/>
    <w:rsid w:val="008E5A9B"/>
    <w:pPr>
      <w:spacing w:before="100" w:beforeAutospacing="1" w:after="270" w:line="240" w:lineRule="auto"/>
      <w:ind w:left="120" w:firstLine="22384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1">
    <w:name w:val="label1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label2">
    <w:name w:val="label2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translator1">
    <w:name w:val="translato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-head1">
    <w:name w:val="drop-head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6"/>
      <w:szCs w:val="26"/>
    </w:rPr>
  </w:style>
  <w:style w:type="paragraph" w:customStyle="1" w:styleId="common-dropdown1">
    <w:name w:val="common-dropdown1"/>
    <w:basedOn w:val="Normal"/>
    <w:rsid w:val="008E5A9B"/>
    <w:pPr>
      <w:pBdr>
        <w:top w:val="single" w:sz="6" w:space="6" w:color="C9C9C9"/>
        <w:left w:val="single" w:sz="6" w:space="8" w:color="C9C9C9"/>
        <w:bottom w:val="single" w:sz="6" w:space="6" w:color="C9C9C9"/>
        <w:right w:val="single" w:sz="6" w:space="8" w:color="C9C9C9"/>
      </w:pBdr>
      <w:shd w:val="clear" w:color="auto" w:fill="FFFFFF"/>
      <w:spacing w:after="0" w:line="288" w:lineRule="atLeast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ropdown-solutions1">
    <w:name w:val="dropdown-solutions1"/>
    <w:basedOn w:val="Normal"/>
    <w:rsid w:val="008E5A9B"/>
    <w:pPr>
      <w:pBdr>
        <w:top w:val="single" w:sz="6" w:space="11" w:color="C9C9C9"/>
        <w:left w:val="single" w:sz="6" w:space="23" w:color="C9C9C9"/>
        <w:bottom w:val="single" w:sz="6" w:space="0" w:color="C9C9C9"/>
        <w:right w:val="single" w:sz="6" w:space="23" w:color="C9C9C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5">
    <w:name w:val="col5"/>
    <w:basedOn w:val="Normal"/>
    <w:rsid w:val="008E5A9B"/>
    <w:pPr>
      <w:shd w:val="clear" w:color="auto" w:fill="F1F4F6"/>
      <w:spacing w:after="0" w:line="240" w:lineRule="auto"/>
      <w:ind w:left="465" w:right="-450"/>
    </w:pPr>
    <w:rPr>
      <w:rFonts w:ascii="Times New Roman" w:eastAsia="Times New Roman" w:hAnsi="Times New Roman"/>
      <w:color w:val="auto"/>
      <w:szCs w:val="22"/>
    </w:rPr>
  </w:style>
  <w:style w:type="paragraph" w:customStyle="1" w:styleId="separator1">
    <w:name w:val="separato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57575"/>
      <w:sz w:val="24"/>
      <w:szCs w:val="24"/>
    </w:rPr>
  </w:style>
  <w:style w:type="character" w:customStyle="1" w:styleId="count2">
    <w:name w:val="count2"/>
    <w:basedOn w:val="Fuentedeprrafopredeter"/>
    <w:rsid w:val="008E5A9B"/>
    <w:rPr>
      <w:strike w:val="0"/>
      <w:dstrike w:val="0"/>
      <w:vanish w:val="0"/>
      <w:webHidden w:val="0"/>
      <w:color w:val="666666"/>
      <w:u w:val="none"/>
      <w:effect w:val="none"/>
      <w:bdr w:val="none" w:sz="0" w:space="0" w:color="auto" w:frame="1"/>
      <w:shd w:val="clear" w:color="auto" w:fill="F0F0F0"/>
      <w:specVanish w:val="0"/>
    </w:rPr>
  </w:style>
  <w:style w:type="paragraph" w:customStyle="1" w:styleId="ad-300x2501">
    <w:name w:val="ad-300x2501"/>
    <w:basedOn w:val="Normal"/>
    <w:rsid w:val="008E5A9B"/>
    <w:pPr>
      <w:spacing w:before="100" w:beforeAutospacing="1" w:after="5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humb-vid1">
    <w:name w:val="thumb-vid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thumb-vid2">
    <w:name w:val="thumb-vid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post-thumb1">
    <w:name w:val="post-thumb1"/>
    <w:basedOn w:val="Normal"/>
    <w:rsid w:val="008E5A9B"/>
    <w:pPr>
      <w:spacing w:after="150" w:line="240" w:lineRule="auto"/>
      <w:ind w:right="27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ponsor-detail1">
    <w:name w:val="sponsor-detail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details1">
    <w:name w:val="details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icon-rate1">
    <w:name w:val="icon-rate1"/>
    <w:basedOn w:val="Normal"/>
    <w:rsid w:val="008E5A9B"/>
    <w:pPr>
      <w:spacing w:before="100" w:beforeAutospacing="1" w:after="0" w:line="240" w:lineRule="auto"/>
    </w:pPr>
    <w:rPr>
      <w:rFonts w:ascii="Times New Roman" w:eastAsia="Times New Roman" w:hAnsi="Times New Roman"/>
      <w:color w:val="707070"/>
      <w:szCs w:val="22"/>
    </w:rPr>
  </w:style>
  <w:style w:type="paragraph" w:customStyle="1" w:styleId="mark-fav1">
    <w:name w:val="mark-fav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FE9B00"/>
      <w:sz w:val="20"/>
    </w:rPr>
  </w:style>
  <w:style w:type="paragraph" w:customStyle="1" w:styleId="mark-complete1">
    <w:name w:val="mark-complet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3CAE03"/>
      <w:sz w:val="20"/>
    </w:rPr>
  </w:style>
  <w:style w:type="paragraph" w:customStyle="1" w:styleId="clear1">
    <w:name w:val="clea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2">
    <w:name w:val="details2"/>
    <w:basedOn w:val="Normal"/>
    <w:rsid w:val="008E5A9B"/>
    <w:pPr>
      <w:spacing w:after="75" w:line="240" w:lineRule="auto"/>
      <w:ind w:left="1095"/>
    </w:pPr>
    <w:rPr>
      <w:rFonts w:ascii="Times New Roman" w:eastAsia="Times New Roman" w:hAnsi="Times New Roman"/>
      <w:color w:val="999999"/>
      <w:sz w:val="20"/>
    </w:rPr>
  </w:style>
  <w:style w:type="paragraph" w:customStyle="1" w:styleId="header-wrap1">
    <w:name w:val="header-wrap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1">
    <w:name w:val="col-center1"/>
    <w:basedOn w:val="Normal"/>
    <w:rsid w:val="008E5A9B"/>
    <w:pPr>
      <w:pBdr>
        <w:right w:val="dotted" w:sz="6" w:space="16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">
    <w:name w:val="col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ro1">
    <w:name w:val="hero1"/>
    <w:basedOn w:val="Normal"/>
    <w:rsid w:val="008E5A9B"/>
    <w:pPr>
      <w:shd w:val="clear" w:color="auto" w:fill="3BABD0"/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post1">
    <w:name w:val="common-post1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1">
    <w:name w:val="excerpt1"/>
    <w:basedOn w:val="Normal"/>
    <w:rsid w:val="008E5A9B"/>
    <w:pPr>
      <w:pBdr>
        <w:bottom w:val="dotted" w:sz="6" w:space="13" w:color="999999"/>
      </w:pBdr>
      <w:spacing w:after="0" w:line="240" w:lineRule="auto"/>
      <w:ind w:left="109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-horz1">
    <w:name w:val="common-list-horz1"/>
    <w:basedOn w:val="Normal"/>
    <w:rsid w:val="008E5A9B"/>
    <w:pPr>
      <w:pBdr>
        <w:top w:val="dotted" w:sz="6" w:space="5" w:color="999999"/>
        <w:bottom w:val="dotted" w:sz="6" w:space="5" w:color="999999"/>
      </w:pBdr>
      <w:spacing w:before="225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ection-head1">
    <w:name w:val="common-section-head1"/>
    <w:basedOn w:val="Normal"/>
    <w:rsid w:val="008E5A9B"/>
    <w:pPr>
      <w:spacing w:after="0" w:line="240" w:lineRule="auto"/>
    </w:pPr>
    <w:rPr>
      <w:rFonts w:ascii="Times New Roman" w:eastAsia="Times New Roman" w:hAnsi="Times New Roman"/>
      <w:b/>
      <w:bCs/>
      <w:caps/>
      <w:color w:val="424242"/>
      <w:sz w:val="24"/>
      <w:szCs w:val="24"/>
    </w:rPr>
  </w:style>
  <w:style w:type="paragraph" w:customStyle="1" w:styleId="col-left1">
    <w:name w:val="col-left1"/>
    <w:basedOn w:val="Normal"/>
    <w:rsid w:val="008E5A9B"/>
    <w:pPr>
      <w:pBdr>
        <w:right w:val="dotted" w:sz="6" w:space="14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2">
    <w:name w:val="col-righ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nav1">
    <w:name w:val="landing-nav1"/>
    <w:basedOn w:val="Normal"/>
    <w:rsid w:val="008E5A9B"/>
    <w:pPr>
      <w:pBdr>
        <w:top w:val="dotted" w:sz="6" w:space="8" w:color="999999"/>
      </w:pBd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xcerpt2">
    <w:name w:val="excerpt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44525E"/>
      <w:sz w:val="24"/>
      <w:szCs w:val="24"/>
    </w:rPr>
  </w:style>
  <w:style w:type="paragraph" w:customStyle="1" w:styleId="module-one-col1">
    <w:name w:val="module-one-col1"/>
    <w:basedOn w:val="Normal"/>
    <w:rsid w:val="008E5A9B"/>
    <w:pPr>
      <w:spacing w:before="100" w:beforeAutospacing="1" w:after="270" w:line="240" w:lineRule="auto"/>
      <w:ind w:right="4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two-col1">
    <w:name w:val="module-two-col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left1">
    <w:name w:val="module-left1"/>
    <w:basedOn w:val="Normal"/>
    <w:rsid w:val="008E5A9B"/>
    <w:pPr>
      <w:spacing w:before="100" w:beforeAutospacing="1" w:after="27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right1">
    <w:name w:val="module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intro1">
    <w:name w:val="module-intro1"/>
    <w:basedOn w:val="Normal"/>
    <w:rsid w:val="008E5A9B"/>
    <w:pPr>
      <w:spacing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bel3">
    <w:name w:val="label3"/>
    <w:basedOn w:val="Normal"/>
    <w:rsid w:val="008E5A9B"/>
    <w:pPr>
      <w:spacing w:before="100" w:beforeAutospacing="1" w:after="270" w:line="240" w:lineRule="atLeast"/>
    </w:pPr>
    <w:rPr>
      <w:rFonts w:ascii="Times New Roman" w:eastAsia="Times New Roman" w:hAnsi="Times New Roman"/>
      <w:color w:val="auto"/>
      <w:sz w:val="15"/>
      <w:szCs w:val="15"/>
    </w:rPr>
  </w:style>
  <w:style w:type="paragraph" w:customStyle="1" w:styleId="post-thumb2">
    <w:name w:val="post-thumb2"/>
    <w:basedOn w:val="Normal"/>
    <w:rsid w:val="008E5A9B"/>
    <w:pPr>
      <w:spacing w:after="75" w:line="240" w:lineRule="auto"/>
      <w:ind w:right="24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post-duration1">
    <w:name w:val="post-duration1"/>
    <w:basedOn w:val="Normal"/>
    <w:rsid w:val="008E5A9B"/>
    <w:pPr>
      <w:spacing w:before="75" w:after="0" w:line="240" w:lineRule="auto"/>
      <w:jc w:val="center"/>
    </w:pPr>
    <w:rPr>
      <w:rFonts w:ascii="Times New Roman" w:eastAsia="Times New Roman" w:hAnsi="Times New Roman"/>
      <w:color w:val="B2B2B2"/>
      <w:sz w:val="24"/>
      <w:szCs w:val="24"/>
    </w:rPr>
  </w:style>
  <w:style w:type="paragraph" w:customStyle="1" w:styleId="border-bottom1">
    <w:name w:val="border-bottom1"/>
    <w:basedOn w:val="Normal"/>
    <w:rsid w:val="008E5A9B"/>
    <w:pPr>
      <w:pBdr>
        <w:bottom w:val="dotted" w:sz="6" w:space="11" w:color="999999"/>
      </w:pBdr>
      <w:spacing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order-bottom2">
    <w:name w:val="border-bottom2"/>
    <w:basedOn w:val="Normal"/>
    <w:rsid w:val="008E5A9B"/>
    <w:pPr>
      <w:pBdr>
        <w:bottom w:val="dotted" w:sz="6" w:space="11" w:color="999999"/>
      </w:pBdr>
      <w:spacing w:after="22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woot1">
    <w:name w:val="logo-woo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cheezburger1">
    <w:name w:val="logo-cheezburge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3m1">
    <w:name w:val="logo-3m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getty-images1">
    <w:name w:val="logo-getty-image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thinkstock1">
    <w:name w:val="logo-thinkstock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stackoverflow1">
    <w:name w:val="logo-stackoverflow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ritish-museum1">
    <w:name w:val="logo-british-museum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kbb1">
    <w:name w:val="logo-kbb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usair1">
    <w:name w:val="logo-usair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bing1">
    <w:name w:val="logo-bin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xbox1">
    <w:name w:val="logo-xbox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ogo-msnbc1">
    <w:name w:val="logo-msnbc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2">
    <w:name w:val="col-lef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3">
    <w:name w:val="col-right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ntent-wrap1">
    <w:name w:val="content-wrap1"/>
    <w:basedOn w:val="Normal"/>
    <w:rsid w:val="008E5A9B"/>
    <w:pPr>
      <w:pBdr>
        <w:right w:val="dotted" w:sz="6" w:space="19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1">
    <w:name w:val="col-mai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center2">
    <w:name w:val="col-center2"/>
    <w:basedOn w:val="Normal"/>
    <w:rsid w:val="008E5A9B"/>
    <w:pPr>
      <w:pBdr>
        <w:right w:val="dotted" w:sz="6" w:space="8" w:color="999999"/>
      </w:pBdr>
      <w:spacing w:before="100" w:beforeAutospacing="1" w:after="270" w:line="240" w:lineRule="auto"/>
      <w:ind w:left="-1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4">
    <w:name w:val="col-right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1">
    <w:name w:val="dogear1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2">
    <w:name w:val="dogear2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ogear3">
    <w:name w:val="dogear3"/>
    <w:basedOn w:val="Normal"/>
    <w:rsid w:val="008E5A9B"/>
    <w:pPr>
      <w:spacing w:before="150" w:after="150" w:line="240" w:lineRule="auto"/>
    </w:pPr>
    <w:rPr>
      <w:rFonts w:ascii="Times New Roman" w:eastAsia="Times New Roman" w:hAnsi="Times New Roman"/>
      <w:vanish/>
      <w:color w:val="auto"/>
      <w:sz w:val="24"/>
      <w:szCs w:val="24"/>
    </w:rPr>
  </w:style>
  <w:style w:type="paragraph" w:customStyle="1" w:styleId="keyline1">
    <w:name w:val="keyline1"/>
    <w:basedOn w:val="Normal"/>
    <w:rsid w:val="008E5A9B"/>
    <w:pPr>
      <w:shd w:val="clear" w:color="auto" w:fill="D9D9D9"/>
      <w:spacing w:after="37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btn1">
    <w:name w:val="common-btn1"/>
    <w:basedOn w:val="Normal"/>
    <w:rsid w:val="008E5A9B"/>
    <w:pPr>
      <w:shd w:val="clear" w:color="auto" w:fill="93D090"/>
      <w:spacing w:before="45" w:after="270" w:line="240" w:lineRule="auto"/>
    </w:pPr>
    <w:rPr>
      <w:rFonts w:ascii="Times New Roman" w:eastAsia="Times New Roman" w:hAnsi="Times New Roman"/>
      <w:caps/>
      <w:color w:val="FFFFFF"/>
      <w:sz w:val="21"/>
      <w:szCs w:val="21"/>
    </w:rPr>
  </w:style>
  <w:style w:type="paragraph" w:customStyle="1" w:styleId="col-left3">
    <w:name w:val="col-left3"/>
    <w:basedOn w:val="Normal"/>
    <w:rsid w:val="008E5A9B"/>
    <w:pPr>
      <w:spacing w:before="100" w:beforeAutospacing="1" w:after="270" w:line="240" w:lineRule="auto"/>
      <w:jc w:val="right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col-right5">
    <w:name w:val="col-righ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4">
    <w:name w:val="col-left4"/>
    <w:basedOn w:val="Normal"/>
    <w:rsid w:val="008E5A9B"/>
    <w:pPr>
      <w:spacing w:before="15" w:after="0" w:line="240" w:lineRule="auto"/>
    </w:pPr>
    <w:rPr>
      <w:rFonts w:ascii="Times New Roman" w:eastAsia="Times New Roman" w:hAnsi="Times New Roman"/>
      <w:color w:val="737D86"/>
      <w:sz w:val="24"/>
      <w:szCs w:val="24"/>
    </w:rPr>
  </w:style>
  <w:style w:type="paragraph" w:customStyle="1" w:styleId="col-right6">
    <w:name w:val="col-right6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31"/>
      <w:szCs w:val="31"/>
    </w:rPr>
  </w:style>
  <w:style w:type="paragraph" w:customStyle="1" w:styleId="module-common-select1">
    <w:name w:val="module-common-select1"/>
    <w:basedOn w:val="Normal"/>
    <w:rsid w:val="008E5A9B"/>
    <w:pPr>
      <w:spacing w:after="0" w:line="240" w:lineRule="auto"/>
      <w:ind w:left="-1230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common-select1">
    <w:name w:val="common-select1"/>
    <w:basedOn w:val="Normal"/>
    <w:rsid w:val="008E5A9B"/>
    <w:pPr>
      <w:spacing w:after="0" w:line="240" w:lineRule="auto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paragraph" w:customStyle="1" w:styleId="note1">
    <w:name w:val="note1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525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sidebar1">
    <w:name w:val="sidebar1"/>
    <w:basedOn w:val="Normal"/>
    <w:rsid w:val="008E5A9B"/>
    <w:pPr>
      <w:pBdr>
        <w:top w:val="single" w:sz="6" w:space="9" w:color="E9E8C8"/>
        <w:left w:val="single" w:sz="6" w:space="11" w:color="E9E8C8"/>
        <w:bottom w:val="single" w:sz="6" w:space="9" w:color="E9E8C8"/>
        <w:right w:val="single" w:sz="6" w:space="11" w:color="E9E8C8"/>
      </w:pBdr>
      <w:shd w:val="clear" w:color="auto" w:fill="FFFFEC"/>
      <w:spacing w:before="525" w:after="270" w:line="240" w:lineRule="auto"/>
      <w:ind w:right="12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5">
    <w:name w:val="col-lef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7">
    <w:name w:val="col-right7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rticle-title1">
    <w:name w:val="article-title1"/>
    <w:basedOn w:val="Normal"/>
    <w:rsid w:val="008E5A9B"/>
    <w:pPr>
      <w:spacing w:after="21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d-120x901">
    <w:name w:val="ad-120x901"/>
    <w:basedOn w:val="Normal"/>
    <w:rsid w:val="008E5A9B"/>
    <w:pPr>
      <w:spacing w:before="105" w:after="225" w:line="240" w:lineRule="auto"/>
    </w:pPr>
    <w:rPr>
      <w:rFonts w:ascii="Times New Roman" w:eastAsia="Times New Roman" w:hAnsi="Times New Roman"/>
      <w:color w:val="747677"/>
      <w:szCs w:val="22"/>
    </w:rPr>
  </w:style>
  <w:style w:type="paragraph" w:customStyle="1" w:styleId="col-left6">
    <w:name w:val="col-left6"/>
    <w:basedOn w:val="Normal"/>
    <w:rsid w:val="008E5A9B"/>
    <w:pPr>
      <w:spacing w:before="100" w:beforeAutospacing="1" w:after="270" w:line="240" w:lineRule="auto"/>
      <w:ind w:right="6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3">
    <w:name w:val="details3"/>
    <w:basedOn w:val="Normal"/>
    <w:rsid w:val="008E5A9B"/>
    <w:pPr>
      <w:spacing w:after="75" w:line="240" w:lineRule="auto"/>
      <w:ind w:left="-150"/>
    </w:pPr>
    <w:rPr>
      <w:rFonts w:ascii="Times New Roman" w:eastAsia="Times New Roman" w:hAnsi="Times New Roman"/>
      <w:i/>
      <w:iCs/>
      <w:color w:val="868686"/>
      <w:sz w:val="24"/>
      <w:szCs w:val="24"/>
    </w:rPr>
  </w:style>
  <w:style w:type="paragraph" w:customStyle="1" w:styleId="details4">
    <w:name w:val="details4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rate-results1">
    <w:name w:val="rate-result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9A9FA2"/>
      <w:sz w:val="17"/>
      <w:szCs w:val="17"/>
    </w:rPr>
  </w:style>
  <w:style w:type="paragraph" w:customStyle="1" w:styleId="area-label1">
    <w:name w:val="area-label1"/>
    <w:basedOn w:val="Normal"/>
    <w:rsid w:val="008E5A9B"/>
    <w:pPr>
      <w:spacing w:before="100" w:beforeAutospacing="1" w:after="150" w:line="240" w:lineRule="auto"/>
    </w:pPr>
    <w:rPr>
      <w:rFonts w:ascii="Times New Roman" w:eastAsia="Times New Roman" w:hAnsi="Times New Roman"/>
      <w:color w:val="535D65"/>
      <w:sz w:val="24"/>
      <w:szCs w:val="24"/>
    </w:rPr>
  </w:style>
  <w:style w:type="paragraph" w:customStyle="1" w:styleId="btn-social1">
    <w:name w:val="btn-social1"/>
    <w:basedOn w:val="Normal"/>
    <w:rsid w:val="008E5A9B"/>
    <w:pPr>
      <w:pBdr>
        <w:top w:val="single" w:sz="6" w:space="6" w:color="E4E4E4"/>
        <w:left w:val="single" w:sz="6" w:space="11" w:color="E4E4E4"/>
        <w:bottom w:val="single" w:sz="6" w:space="6" w:color="E4E4E4"/>
        <w:right w:val="single" w:sz="6" w:space="11" w:color="E4E4E4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2186C6"/>
      <w:sz w:val="24"/>
      <w:szCs w:val="24"/>
    </w:rPr>
  </w:style>
  <w:style w:type="paragraph" w:customStyle="1" w:styleId="btn-social2">
    <w:name w:val="btn-social2"/>
    <w:basedOn w:val="Normal"/>
    <w:rsid w:val="008E5A9B"/>
    <w:pPr>
      <w:pBdr>
        <w:top w:val="single" w:sz="6" w:space="6" w:color="E4E4E4"/>
        <w:left w:val="single" w:sz="6" w:space="11" w:color="E4E4E4"/>
        <w:bottom w:val="single" w:sz="6" w:space="6" w:color="E4E4E4"/>
        <w:right w:val="single" w:sz="6" w:space="11" w:color="E4E4E4"/>
      </w:pBdr>
      <w:shd w:val="clear" w:color="auto" w:fill="F5F5F5"/>
      <w:spacing w:before="100" w:beforeAutospacing="1" w:after="270" w:line="240" w:lineRule="auto"/>
    </w:pPr>
    <w:rPr>
      <w:rFonts w:ascii="Times New Roman" w:eastAsia="Times New Roman" w:hAnsi="Times New Roman"/>
      <w:color w:val="2186C6"/>
      <w:sz w:val="24"/>
      <w:szCs w:val="24"/>
    </w:rPr>
  </w:style>
  <w:style w:type="character" w:customStyle="1" w:styleId="icon4">
    <w:name w:val="icon4"/>
    <w:basedOn w:val="Fuentedeprrafopredeter"/>
    <w:rsid w:val="008E5A9B"/>
    <w:rPr>
      <w:vanish w:val="0"/>
      <w:webHidden w:val="0"/>
      <w:sz w:val="30"/>
      <w:szCs w:val="30"/>
      <w:specVanish w:val="0"/>
    </w:rPr>
  </w:style>
  <w:style w:type="paragraph" w:customStyle="1" w:styleId="arrow1">
    <w:name w:val="arrow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34"/>
      <w:szCs w:val="34"/>
    </w:rPr>
  </w:style>
  <w:style w:type="paragraph" w:customStyle="1" w:styleId="col-left7">
    <w:name w:val="col-left7"/>
    <w:basedOn w:val="Normal"/>
    <w:rsid w:val="008E5A9B"/>
    <w:pPr>
      <w:pBdr>
        <w:right w:val="dotted" w:sz="6" w:space="14" w:color="999999"/>
      </w:pBdr>
      <w:spacing w:before="225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8">
    <w:name w:val="col-right8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anding-featured1">
    <w:name w:val="landing-featured1"/>
    <w:basedOn w:val="Normal"/>
    <w:rsid w:val="008E5A9B"/>
    <w:pPr>
      <w:pBdr>
        <w:top w:val="dotted" w:sz="6" w:space="11" w:color="999999"/>
        <w:bottom w:val="dotted" w:sz="6" w:space="0" w:color="999999"/>
      </w:pBdr>
      <w:spacing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8">
    <w:name w:val="col-left8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9">
    <w:name w:val="col-right9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1">
    <w:name w:val="col-hosted1"/>
    <w:basedOn w:val="Normal"/>
    <w:rsid w:val="008E5A9B"/>
    <w:pPr>
      <w:pBdr>
        <w:right w:val="dotted" w:sz="6" w:space="20" w:color="999999"/>
      </w:pBd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osting-desc1">
    <w:name w:val="hosting-desc1"/>
    <w:basedOn w:val="Normal"/>
    <w:rsid w:val="008E5A9B"/>
    <w:pPr>
      <w:spacing w:before="100" w:beforeAutospacing="1" w:after="300" w:line="300" w:lineRule="atLeast"/>
    </w:pPr>
    <w:rPr>
      <w:rFonts w:ascii="Times New Roman" w:eastAsia="Times New Roman" w:hAnsi="Times New Roman"/>
      <w:color w:val="3A454D"/>
      <w:sz w:val="24"/>
      <w:szCs w:val="24"/>
    </w:rPr>
  </w:style>
  <w:style w:type="paragraph" w:customStyle="1" w:styleId="hosting-desc2">
    <w:name w:val="hosting-desc2"/>
    <w:basedOn w:val="Normal"/>
    <w:rsid w:val="008E5A9B"/>
    <w:pPr>
      <w:spacing w:before="100" w:beforeAutospacing="1" w:after="570" w:line="300" w:lineRule="atLeast"/>
    </w:pPr>
    <w:rPr>
      <w:rFonts w:ascii="Times New Roman" w:eastAsia="Times New Roman" w:hAnsi="Times New Roman"/>
      <w:color w:val="3A454D"/>
      <w:sz w:val="24"/>
      <w:szCs w:val="24"/>
    </w:rPr>
  </w:style>
  <w:style w:type="paragraph" w:customStyle="1" w:styleId="inside1">
    <w:name w:val="inside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1">
    <w:name w:val="col-hosted-lef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left-bg1">
    <w:name w:val="col-hosted-left-b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zure-logo1">
    <w:name w:val="azure-logo1"/>
    <w:basedOn w:val="Normal"/>
    <w:rsid w:val="008E5A9B"/>
    <w:pPr>
      <w:spacing w:before="100" w:beforeAutospacing="1" w:after="270" w:line="240" w:lineRule="auto"/>
      <w:ind w:hanging="18913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1">
    <w:name w:val="col-hosted-righ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hosted-right-bg1">
    <w:name w:val="col-hosted-right-bg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9">
    <w:name w:val="col-left9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0">
    <w:name w:val="col-right10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10">
    <w:name w:val="col-left10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1">
    <w:name w:val="col-right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checkbox1">
    <w:name w:val="common-checkbox1"/>
    <w:basedOn w:val="Normal"/>
    <w:rsid w:val="008E5A9B"/>
    <w:pPr>
      <w:spacing w:after="0" w:line="240" w:lineRule="auto"/>
      <w:ind w:right="12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abel1">
    <w:name w:val="common-label1"/>
    <w:basedOn w:val="Normal"/>
    <w:rsid w:val="008E5A9B"/>
    <w:pPr>
      <w:spacing w:after="90" w:line="240" w:lineRule="auto"/>
      <w:ind w:left="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3">
    <w:name w:val="count3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9D9D9D"/>
      <w:sz w:val="18"/>
      <w:szCs w:val="18"/>
    </w:rPr>
  </w:style>
  <w:style w:type="paragraph" w:customStyle="1" w:styleId="search-fields1">
    <w:name w:val="search-fields1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1">
    <w:name w:val="input-search-tex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input-search-submit1">
    <w:name w:val="input-search-submit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btn-clear1">
    <w:name w:val="btn-clear1"/>
    <w:basedOn w:val="Normal"/>
    <w:rsid w:val="008E5A9B"/>
    <w:pPr>
      <w:pBdr>
        <w:top w:val="single" w:sz="6" w:space="3" w:color="2E2E2E"/>
        <w:left w:val="single" w:sz="6" w:space="0" w:color="2E2E2E"/>
        <w:bottom w:val="single" w:sz="6" w:space="3" w:color="2E2E2E"/>
        <w:right w:val="single" w:sz="6" w:space="0" w:color="2E2E2E"/>
      </w:pBdr>
      <w:shd w:val="clear" w:color="auto" w:fill="4E4E4E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18"/>
      <w:szCs w:val="18"/>
    </w:rPr>
  </w:style>
  <w:style w:type="paragraph" w:customStyle="1" w:styleId="btn-clear2">
    <w:name w:val="btn-clear2"/>
    <w:basedOn w:val="Normal"/>
    <w:rsid w:val="008E5A9B"/>
    <w:pPr>
      <w:pBdr>
        <w:top w:val="single" w:sz="6" w:space="3" w:color="2E2E2E"/>
        <w:left w:val="single" w:sz="6" w:space="0" w:color="2E2E2E"/>
        <w:bottom w:val="single" w:sz="6" w:space="3" w:color="2E2E2E"/>
        <w:right w:val="single" w:sz="6" w:space="0" w:color="2E2E2E"/>
      </w:pBdr>
      <w:shd w:val="clear" w:color="auto" w:fill="484848"/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18"/>
      <w:szCs w:val="18"/>
    </w:rPr>
  </w:style>
  <w:style w:type="paragraph" w:customStyle="1" w:styleId="search-fields2">
    <w:name w:val="search-fields2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input-search-text2">
    <w:name w:val="input-search-tex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707070"/>
      <w:sz w:val="24"/>
      <w:szCs w:val="24"/>
    </w:rPr>
  </w:style>
  <w:style w:type="paragraph" w:customStyle="1" w:styleId="search-dropdown1">
    <w:name w:val="search-dropdow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link1">
    <w:name w:val="nolink1"/>
    <w:basedOn w:val="Fuentedeprrafopredeter"/>
    <w:rsid w:val="008E5A9B"/>
    <w:rPr>
      <w:vanish w:val="0"/>
      <w:webHidden w:val="0"/>
      <w:specVanish w:val="0"/>
    </w:rPr>
  </w:style>
  <w:style w:type="paragraph" w:customStyle="1" w:styleId="disabled1">
    <w:name w:val="disabled1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BFBFBF"/>
      <w:sz w:val="24"/>
      <w:szCs w:val="24"/>
    </w:rPr>
  </w:style>
  <w:style w:type="paragraph" w:customStyle="1" w:styleId="prev1">
    <w:name w:val="prev1"/>
    <w:basedOn w:val="Normal"/>
    <w:rsid w:val="008E5A9B"/>
    <w:pPr>
      <w:pBdr>
        <w:right w:val="dotted" w:sz="6" w:space="0" w:color="BCBCBC"/>
      </w:pBdr>
      <w:spacing w:before="100" w:beforeAutospacing="1" w:after="270" w:line="240" w:lineRule="auto"/>
      <w:ind w:right="135"/>
    </w:pPr>
    <w:rPr>
      <w:rFonts w:ascii="Times New Roman" w:eastAsia="Times New Roman" w:hAnsi="Times New Roman"/>
      <w:caps/>
      <w:color w:val="44525E"/>
      <w:sz w:val="24"/>
      <w:szCs w:val="24"/>
    </w:rPr>
  </w:style>
  <w:style w:type="paragraph" w:customStyle="1" w:styleId="next1">
    <w:name w:val="next1"/>
    <w:basedOn w:val="Normal"/>
    <w:rsid w:val="008E5A9B"/>
    <w:pPr>
      <w:pBdr>
        <w:left w:val="dotted" w:sz="6" w:space="0" w:color="BCBCBC"/>
      </w:pBdr>
      <w:spacing w:before="100" w:beforeAutospacing="1" w:after="270" w:line="240" w:lineRule="auto"/>
      <w:ind w:left="150"/>
    </w:pPr>
    <w:rPr>
      <w:rFonts w:ascii="Times New Roman" w:eastAsia="Times New Roman" w:hAnsi="Times New Roman"/>
      <w:caps/>
      <w:color w:val="44525E"/>
      <w:sz w:val="24"/>
      <w:szCs w:val="24"/>
    </w:rPr>
  </w:style>
  <w:style w:type="paragraph" w:customStyle="1" w:styleId="col11">
    <w:name w:val="col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1">
    <w:name w:val="col2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1">
    <w:name w:val="col3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41">
    <w:name w:val="col41"/>
    <w:basedOn w:val="Normal"/>
    <w:rsid w:val="008E5A9B"/>
    <w:pPr>
      <w:spacing w:before="100" w:beforeAutospacing="1" w:after="270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avatar1">
    <w:name w:val="avatar1"/>
    <w:basedOn w:val="Normal"/>
    <w:rsid w:val="008E5A9B"/>
    <w:pPr>
      <w:spacing w:before="45" w:after="120" w:line="240" w:lineRule="auto"/>
      <w:ind w:right="1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12">
    <w:name w:val="col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22">
    <w:name w:val="col2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32">
    <w:name w:val="col3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left11">
    <w:name w:val="col-left1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2">
    <w:name w:val="col-right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action1">
    <w:name w:val="tbl-action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bl-recognition1">
    <w:name w:val="tbl-recognition1"/>
    <w:basedOn w:val="Normal"/>
    <w:rsid w:val="008E5A9B"/>
    <w:pPr>
      <w:spacing w:before="100" w:beforeAutospacing="1" w:after="270" w:line="240" w:lineRule="auto"/>
      <w:ind w:right="36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odule-common-select2">
    <w:name w:val="module-common-select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module1">
    <w:name w:val="common-module1"/>
    <w:basedOn w:val="Normal"/>
    <w:rsid w:val="008E5A9B"/>
    <w:pPr>
      <w:spacing w:before="100" w:beforeAutospacing="1" w:after="270" w:line="240" w:lineRule="auto"/>
      <w:ind w:right="375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gs1">
    <w:name w:val="tag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list1">
    <w:name w:val="common-list1"/>
    <w:basedOn w:val="Normal"/>
    <w:rsid w:val="008E5A9B"/>
    <w:pPr>
      <w:spacing w:after="24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unt4">
    <w:name w:val="count4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0"/>
    </w:rPr>
  </w:style>
  <w:style w:type="paragraph" w:customStyle="1" w:styleId="common-post2">
    <w:name w:val="common-post2"/>
    <w:basedOn w:val="Normal"/>
    <w:rsid w:val="008E5A9B"/>
    <w:pP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main2">
    <w:name w:val="col-main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5">
    <w:name w:val="details5"/>
    <w:basedOn w:val="Normal"/>
    <w:rsid w:val="008E5A9B"/>
    <w:pPr>
      <w:spacing w:after="75" w:line="240" w:lineRule="auto"/>
      <w:ind w:left="1095"/>
    </w:pPr>
    <w:rPr>
      <w:rFonts w:ascii="Times New Roman" w:eastAsia="Times New Roman" w:hAnsi="Times New Roman"/>
      <w:b/>
      <w:bCs/>
      <w:color w:val="44525E"/>
      <w:sz w:val="20"/>
    </w:rPr>
  </w:style>
  <w:style w:type="paragraph" w:customStyle="1" w:styleId="sharebox1">
    <w:name w:val="sharebox1"/>
    <w:basedOn w:val="Normal"/>
    <w:rsid w:val="008E5A9B"/>
    <w:pPr>
      <w:spacing w:after="18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ad-300x2502">
    <w:name w:val="ad-300x2502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link-more2">
    <w:name w:val="link-more2"/>
    <w:basedOn w:val="Normal"/>
    <w:rsid w:val="008E5A9B"/>
    <w:pPr>
      <w:spacing w:before="30" w:after="0" w:line="240" w:lineRule="auto"/>
    </w:pPr>
    <w:rPr>
      <w:rFonts w:ascii="Times New Roman" w:eastAsia="Times New Roman" w:hAnsi="Times New Roman"/>
      <w:b/>
      <w:bCs/>
      <w:color w:val="auto"/>
      <w:sz w:val="20"/>
    </w:rPr>
  </w:style>
  <w:style w:type="character" w:customStyle="1" w:styleId="icon-level-member2">
    <w:name w:val="icon-level-member2"/>
    <w:basedOn w:val="Fuentedeprrafopredeter"/>
    <w:rsid w:val="008E5A9B"/>
  </w:style>
  <w:style w:type="character" w:customStyle="1" w:styleId="icon-level-participant2">
    <w:name w:val="icon-level-participant2"/>
    <w:basedOn w:val="Fuentedeprrafopredeter"/>
    <w:rsid w:val="008E5A9B"/>
  </w:style>
  <w:style w:type="character" w:customStyle="1" w:styleId="icon-level-contributor2">
    <w:name w:val="icon-level-contributor2"/>
    <w:basedOn w:val="Fuentedeprrafopredeter"/>
    <w:rsid w:val="008E5A9B"/>
  </w:style>
  <w:style w:type="character" w:customStyle="1" w:styleId="icon-level-star2">
    <w:name w:val="icon-level-star2"/>
    <w:basedOn w:val="Fuentedeprrafopredeter"/>
    <w:rsid w:val="008E5A9B"/>
  </w:style>
  <w:style w:type="character" w:customStyle="1" w:styleId="icon-level-all-star2">
    <w:name w:val="icon-level-all-star2"/>
    <w:basedOn w:val="Fuentedeprrafopredeter"/>
    <w:rsid w:val="008E5A9B"/>
  </w:style>
  <w:style w:type="paragraph" w:customStyle="1" w:styleId="col-left12">
    <w:name w:val="col-left12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l-right13">
    <w:name w:val="col-right13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head-desc1">
    <w:name w:val="head-desc1"/>
    <w:basedOn w:val="Normal"/>
    <w:rsid w:val="008E5A9B"/>
    <w:pPr>
      <w:spacing w:before="100" w:beforeAutospacing="1" w:after="225" w:line="240" w:lineRule="auto"/>
    </w:pPr>
    <w:rPr>
      <w:rFonts w:ascii="Times New Roman" w:eastAsia="Times New Roman" w:hAnsi="Times New Roman"/>
      <w:color w:val="8B8C8D"/>
      <w:sz w:val="24"/>
      <w:szCs w:val="24"/>
    </w:rPr>
  </w:style>
  <w:style w:type="paragraph" w:customStyle="1" w:styleId="common-post3">
    <w:name w:val="common-post3"/>
    <w:basedOn w:val="Normal"/>
    <w:rsid w:val="008E5A9B"/>
    <w:pPr>
      <w:pBdr>
        <w:bottom w:val="dotted" w:sz="6" w:space="8" w:color="C1C1C1"/>
      </w:pBdr>
      <w:spacing w:after="255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6">
    <w:name w:val="details6"/>
    <w:basedOn w:val="Normal"/>
    <w:rsid w:val="008E5A9B"/>
    <w:pPr>
      <w:spacing w:after="0" w:line="240" w:lineRule="auto"/>
      <w:ind w:left="1200"/>
    </w:pPr>
    <w:rPr>
      <w:rFonts w:ascii="Times New Roman" w:eastAsia="Times New Roman" w:hAnsi="Times New Roman"/>
      <w:color w:val="888888"/>
      <w:sz w:val="24"/>
      <w:szCs w:val="24"/>
    </w:rPr>
  </w:style>
  <w:style w:type="paragraph" w:customStyle="1" w:styleId="count5">
    <w:name w:val="count5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color w:val="44525E"/>
      <w:sz w:val="20"/>
    </w:rPr>
  </w:style>
  <w:style w:type="paragraph" w:customStyle="1" w:styleId="ad-iab-txt1">
    <w:name w:val="ad-iab-txt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auto"/>
      <w:szCs w:val="22"/>
    </w:rPr>
  </w:style>
  <w:style w:type="paragraph" w:customStyle="1" w:styleId="pagination1">
    <w:name w:val="pagination1"/>
    <w:basedOn w:val="Normal"/>
    <w:rsid w:val="008E5A9B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300" w:after="150" w:line="240" w:lineRule="auto"/>
      <w:ind w:left="120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common-sidebar-module1">
    <w:name w:val="common-sidebar-module1"/>
    <w:basedOn w:val="Normal"/>
    <w:rsid w:val="008E5A9B"/>
    <w:pPr>
      <w:spacing w:before="100" w:beforeAutospacing="1" w:after="450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details7">
    <w:name w:val="details7"/>
    <w:basedOn w:val="Normal"/>
    <w:rsid w:val="008E5A9B"/>
    <w:pPr>
      <w:spacing w:after="300" w:line="240" w:lineRule="auto"/>
    </w:pPr>
    <w:rPr>
      <w:rFonts w:ascii="Times New Roman" w:eastAsia="Times New Roman" w:hAnsi="Times New Roman"/>
      <w:b/>
      <w:bCs/>
      <w:color w:val="8B8C8D"/>
      <w:sz w:val="24"/>
      <w:szCs w:val="24"/>
    </w:rPr>
  </w:style>
  <w:style w:type="paragraph" w:customStyle="1" w:styleId="submit1">
    <w:name w:val="submit1"/>
    <w:basedOn w:val="Normal"/>
    <w:rsid w:val="008E5A9B"/>
    <w:pPr>
      <w:spacing w:after="0" w:line="240" w:lineRule="auto"/>
      <w:ind w:left="2250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error1">
    <w:name w:val="error1"/>
    <w:basedOn w:val="Normal"/>
    <w:rsid w:val="008E5A9B"/>
    <w:pPr>
      <w:spacing w:after="0" w:line="240" w:lineRule="auto"/>
    </w:pPr>
    <w:rPr>
      <w:rFonts w:ascii="Times New Roman" w:eastAsia="Times New Roman" w:hAnsi="Times New Roman"/>
      <w:color w:val="EB6666"/>
      <w:sz w:val="24"/>
      <w:szCs w:val="24"/>
    </w:rPr>
  </w:style>
  <w:style w:type="character" w:customStyle="1" w:styleId="required1">
    <w:name w:val="required1"/>
    <w:basedOn w:val="Fuentedeprrafopredeter"/>
    <w:rsid w:val="008E5A9B"/>
    <w:rPr>
      <w:color w:val="EB6666"/>
    </w:rPr>
  </w:style>
  <w:style w:type="paragraph" w:customStyle="1" w:styleId="error-container1">
    <w:name w:val="error-container1"/>
    <w:basedOn w:val="Normal"/>
    <w:rsid w:val="008E5A9B"/>
    <w:pPr>
      <w:pBdr>
        <w:top w:val="single" w:sz="6" w:space="4" w:color="EB6666"/>
        <w:left w:val="single" w:sz="6" w:space="4" w:color="EB6666"/>
        <w:bottom w:val="single" w:sz="6" w:space="4" w:color="EB6666"/>
        <w:right w:val="single" w:sz="6" w:space="4" w:color="EB6666"/>
      </w:pBdr>
      <w:shd w:val="clear" w:color="auto" w:fill="FFE5E5"/>
      <w:spacing w:after="300" w:line="240" w:lineRule="auto"/>
    </w:pPr>
    <w:rPr>
      <w:rFonts w:ascii="Times New Roman" w:eastAsia="Times New Roman" w:hAnsi="Times New Roman"/>
      <w:vanish/>
      <w:color w:val="EB6666"/>
      <w:sz w:val="24"/>
      <w:szCs w:val="24"/>
    </w:rPr>
  </w:style>
  <w:style w:type="paragraph" w:customStyle="1" w:styleId="section-head1">
    <w:name w:val="section-head1"/>
    <w:basedOn w:val="Normal"/>
    <w:rsid w:val="008E5A9B"/>
    <w:pPr>
      <w:pBdr>
        <w:top w:val="dotted" w:sz="6" w:space="0" w:color="A4A4A4"/>
        <w:bottom w:val="dotted" w:sz="6" w:space="0" w:color="A4A4A4"/>
      </w:pBdr>
      <w:shd w:val="clear" w:color="auto" w:fill="F3F3F3"/>
      <w:spacing w:before="100" w:beforeAutospacing="1" w:after="270" w:line="240" w:lineRule="auto"/>
    </w:pPr>
    <w:rPr>
      <w:rFonts w:ascii="Times New Roman" w:eastAsia="Times New Roman" w:hAnsi="Times New Roman"/>
      <w:b/>
      <w:bCs/>
      <w:caps/>
      <w:color w:val="auto"/>
      <w:szCs w:val="22"/>
    </w:rPr>
  </w:style>
  <w:style w:type="paragraph" w:customStyle="1" w:styleId="bullets1">
    <w:name w:val="bullets1"/>
    <w:basedOn w:val="Normal"/>
    <w:rsid w:val="008E5A9B"/>
    <w:pPr>
      <w:spacing w:before="100" w:beforeAutospacing="1" w:after="270" w:line="240" w:lineRule="auto"/>
    </w:pPr>
    <w:rPr>
      <w:rFonts w:ascii="Times New Roman" w:eastAsia="Times New Roman" w:hAnsi="Times New Roman"/>
      <w:vanish/>
      <w:color w:val="44525E"/>
      <w:sz w:val="24"/>
      <w:szCs w:val="24"/>
    </w:rPr>
  </w:style>
  <w:style w:type="paragraph" w:customStyle="1" w:styleId="social-bar1">
    <w:name w:val="social-bar1"/>
    <w:basedOn w:val="Normal"/>
    <w:rsid w:val="008E5A9B"/>
    <w:pPr>
      <w:spacing w:after="0" w:line="240" w:lineRule="auto"/>
      <w:jc w:val="right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ocial-item1">
    <w:name w:val="social-item1"/>
    <w:basedOn w:val="Fuentedeprrafopredeter"/>
    <w:rsid w:val="008E5A9B"/>
  </w:style>
  <w:style w:type="character" w:customStyle="1" w:styleId="kwd">
    <w:name w:val="kwd"/>
    <w:basedOn w:val="Fuentedeprrafopredeter"/>
    <w:rsid w:val="008E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79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76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5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46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999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9" w:color="CEE0B1"/>
                        <w:left w:val="single" w:sz="6" w:space="11" w:color="CEE0B1"/>
                        <w:bottom w:val="single" w:sz="6" w:space="9" w:color="CEE0B1"/>
                        <w:right w:val="single" w:sz="6" w:space="11" w:color="CEE0B1"/>
                      </w:divBdr>
                    </w:div>
                    <w:div w:id="5830259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C9DDFA"/>
                        <w:left w:val="single" w:sz="6" w:space="11" w:color="C9DDFA"/>
                        <w:bottom w:val="single" w:sz="6" w:space="9" w:color="C9DDFA"/>
                        <w:right w:val="single" w:sz="6" w:space="11" w:color="C9DDFA"/>
                      </w:divBdr>
                    </w:div>
                    <w:div w:id="7520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8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7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9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4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5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1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79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1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2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4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4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72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3789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9" w:color="CEE0B1"/>
                        <w:left w:val="single" w:sz="6" w:space="11" w:color="CEE0B1"/>
                        <w:bottom w:val="single" w:sz="6" w:space="9" w:color="CEE0B1"/>
                        <w:right w:val="single" w:sz="6" w:space="11" w:color="CEE0B1"/>
                      </w:divBdr>
                    </w:div>
                    <w:div w:id="4719420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C9DDFA"/>
                        <w:left w:val="single" w:sz="6" w:space="11" w:color="C9DDFA"/>
                        <w:bottom w:val="single" w:sz="6" w:space="9" w:color="C9DDFA"/>
                        <w:right w:val="single" w:sz="6" w:space="11" w:color="C9DDFA"/>
                      </w:divBdr>
                    </w:div>
                    <w:div w:id="10495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6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0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6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5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4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0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5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4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5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2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0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9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275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43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9" w:color="CEE0B1"/>
                        <w:left w:val="single" w:sz="6" w:space="11" w:color="CEE0B1"/>
                        <w:bottom w:val="single" w:sz="6" w:space="9" w:color="CEE0B1"/>
                        <w:right w:val="single" w:sz="6" w:space="11" w:color="CEE0B1"/>
                      </w:divBdr>
                    </w:div>
                    <w:div w:id="8279412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C9DDFA"/>
                        <w:left w:val="single" w:sz="6" w:space="11" w:color="C9DDFA"/>
                        <w:bottom w:val="single" w:sz="6" w:space="9" w:color="C9DDFA"/>
                        <w:right w:val="single" w:sz="6" w:space="11" w:color="C9DDFA"/>
                      </w:divBdr>
                    </w:div>
                    <w:div w:id="1560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7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1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5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5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9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3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7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5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6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4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8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1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05BE0F0-EAFC-43F2-B8F0-40EEE852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40</TotalTime>
  <Pages>8</Pages>
  <Words>1272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Localizador XPath</vt:lpstr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Localizador XPath</dc:title>
  <dc:creator>profesor</dc:creator>
  <cp:lastModifiedBy>profesor</cp:lastModifiedBy>
  <cp:revision>6</cp:revision>
  <dcterms:created xsi:type="dcterms:W3CDTF">2013-06-14T13:13:00Z</dcterms:created>
  <dcterms:modified xsi:type="dcterms:W3CDTF">2013-06-20T09:44:00Z</dcterms:modified>
</cp:coreProperties>
</file>