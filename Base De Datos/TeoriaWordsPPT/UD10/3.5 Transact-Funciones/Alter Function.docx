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C46246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2B7D44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C16AE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C46246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2B7D44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C16AE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C46246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0D7229" w:rsidRDefault="000D7229" w:rsidP="000D7229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ALTER FUNCTION</w:t>
      </w:r>
    </w:p>
    <w:p w:rsidR="000D7229" w:rsidRDefault="000D7229" w:rsidP="000D7229">
      <w:pPr>
        <w:rPr>
          <w:rFonts w:eastAsiaTheme="minorHAnsi"/>
          <w:noProof/>
        </w:rPr>
      </w:pPr>
      <w:r>
        <w:rPr>
          <w:rFonts w:eastAsiaTheme="minorHAnsi"/>
          <w:noProof/>
        </w:rPr>
        <w:t>USO DE ALTER FUNCTION para encriptar.</w:t>
      </w:r>
    </w:p>
    <w:p w:rsidR="000D7229" w:rsidRDefault="000D7229" w:rsidP="000D7229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Código</w:t>
      </w:r>
    </w:p>
    <w:p w:rsidR="00C375FF" w:rsidRDefault="00C375FF" w:rsidP="00C375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C375FF" w:rsidRPr="00C375FF" w:rsidRDefault="00C375FF" w:rsidP="00C375FF"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56347" w:rsidRPr="00156347" w:rsidRDefault="00156347" w:rsidP="001563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5634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N'[dbo].[Max_CodPedido]'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N'FN'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N'IF'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N'TF'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N'FS'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N'FT'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156347" w:rsidRDefault="00156347" w:rsidP="001563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[Max_CodPedido]</w:t>
      </w:r>
    </w:p>
    <w:p w:rsidR="00156347" w:rsidRPr="00156347" w:rsidRDefault="00156347" w:rsidP="00156347"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C169E" w:rsidRPr="00156347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Max_CodPedido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3C169E" w:rsidRPr="003C169E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C169E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MAX</w:t>
      </w: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C169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SalesOrderID</w:t>
      </w: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C169E" w:rsidRPr="00156347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C169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SalesOrderHeader</w:t>
      </w:r>
    </w:p>
    <w:p w:rsidR="003C169E" w:rsidRPr="00156347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C169E" w:rsidRPr="00156347" w:rsidRDefault="003C169E" w:rsidP="003C169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C169E" w:rsidRPr="00156347" w:rsidRDefault="003C169E" w:rsidP="003C169E">
      <w:pP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83108" w:rsidRDefault="00983108" w:rsidP="00983108">
      <w:pPr>
        <w:pStyle w:val="Ttulo4"/>
        <w:rPr>
          <w:rFonts w:eastAsiaTheme="minorHAnsi"/>
          <w:noProof/>
          <w:lang w:val="en-US"/>
        </w:rPr>
      </w:pPr>
      <w:r>
        <w:rPr>
          <w:rFonts w:eastAsiaTheme="minorHAnsi"/>
          <w:noProof/>
          <w:lang w:val="en-US"/>
        </w:rPr>
        <w:t>Ver Código</w:t>
      </w:r>
    </w:p>
    <w:p w:rsidR="00983108" w:rsidRPr="00983108" w:rsidRDefault="00983108" w:rsidP="0098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983108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EXEC </w:t>
      </w:r>
      <w:proofErr w:type="spellStart"/>
      <w:r w:rsidRPr="00983108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sp_helptex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'</w:t>
      </w:r>
      <w:r w:rsidRPr="009831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 xml:space="preserve"> </w:t>
      </w:r>
      <w:r w:rsidRPr="003C169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C169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Max_CodPedido</w:t>
      </w:r>
      <w:r w:rsidRPr="00983108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';</w:t>
      </w:r>
    </w:p>
    <w:p w:rsidR="00983108" w:rsidRPr="00983108" w:rsidRDefault="00983108" w:rsidP="00983108">
      <w:pPr>
        <w:rPr>
          <w:lang w:val="en-US"/>
        </w:rPr>
      </w:pPr>
      <w:r>
        <w:rPr>
          <w:lang w:val="en-US"/>
        </w:rPr>
        <w:t>0</w:t>
      </w:r>
    </w:p>
    <w:p w:rsidR="00983108" w:rsidRDefault="00983108" w:rsidP="0098310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6B6BE72" wp14:editId="4BB4EB10">
            <wp:extent cx="3438525" cy="15663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5287" r="52211" b="6011"/>
                    <a:stretch/>
                  </pic:blipFill>
                  <pic:spPr bwMode="auto">
                    <a:xfrm>
                      <a:off x="0" y="0"/>
                      <a:ext cx="3445542" cy="156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5FF" w:rsidRDefault="00C375FF" w:rsidP="00983108">
      <w:pPr>
        <w:pStyle w:val="Ttulo4"/>
      </w:pPr>
    </w:p>
    <w:p w:rsidR="00C375FF" w:rsidRDefault="00C375FF" w:rsidP="00983108">
      <w:pPr>
        <w:pStyle w:val="Ttulo4"/>
      </w:pPr>
    </w:p>
    <w:p w:rsidR="00C375FF" w:rsidRDefault="00C375FF" w:rsidP="00983108">
      <w:pPr>
        <w:pStyle w:val="Ttulo4"/>
      </w:pPr>
    </w:p>
    <w:p w:rsidR="00C375FF" w:rsidRDefault="00C375FF" w:rsidP="00983108">
      <w:pPr>
        <w:pStyle w:val="Ttulo4"/>
      </w:pPr>
    </w:p>
    <w:p w:rsidR="00983108" w:rsidRPr="003C169E" w:rsidRDefault="00983108" w:rsidP="00983108">
      <w:pPr>
        <w:pStyle w:val="Ttulo4"/>
      </w:pPr>
      <w:r>
        <w:lastRenderedPageBreak/>
        <w:t>Ejecutamos</w:t>
      </w:r>
    </w:p>
    <w:p w:rsid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AdventurWorks</w:t>
      </w:r>
    </w:p>
    <w:p w:rsid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Modificamos la función "Max_CodPedido" encriptándola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D722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Max_CodPedido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WITH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ENCRYPTION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MAX</w:t>
      </w: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D722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SalesOrderID</w:t>
      </w: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7229" w:rsidRPr="000D7229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D722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D722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</w:t>
      </w:r>
      <w:r w:rsidRPr="000D722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D722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SalesOrderHeader</w:t>
      </w:r>
    </w:p>
    <w:p w:rsidR="000D7229" w:rsidRPr="003C169E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D722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C169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D7229" w:rsidRPr="003C169E" w:rsidRDefault="000D7229" w:rsidP="000D72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C16AED" w:rsidRPr="003C169E" w:rsidRDefault="000D7229" w:rsidP="000D7229">
      <w:pPr>
        <w:spacing w:after="0"/>
        <w:rPr>
          <w:rFonts w:eastAsiaTheme="majorEastAsia"/>
          <w:b/>
          <w:bCs/>
          <w:lang w:val="en-US"/>
        </w:rPr>
      </w:pPr>
      <w:r w:rsidRPr="003C169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C169E" w:rsidRDefault="003C169E" w:rsidP="003C169E">
      <w:pPr>
        <w:pStyle w:val="Ttulo4"/>
        <w:rPr>
          <w:rFonts w:eastAsiaTheme="minorHAnsi"/>
          <w:noProof/>
          <w:lang w:val="en-US"/>
        </w:rPr>
      </w:pPr>
    </w:p>
    <w:p w:rsidR="003C169E" w:rsidRPr="003C169E" w:rsidRDefault="003C169E" w:rsidP="003C169E">
      <w:pPr>
        <w:pStyle w:val="Ttulo4"/>
        <w:rPr>
          <w:rFonts w:eastAsiaTheme="minorHAnsi"/>
          <w:noProof/>
          <w:lang w:val="en-US"/>
        </w:rPr>
      </w:pPr>
      <w:r>
        <w:rPr>
          <w:rFonts w:eastAsiaTheme="minorHAnsi"/>
          <w:noProof/>
          <w:lang w:val="en-US"/>
        </w:rPr>
        <w:t>Ver Código</w:t>
      </w:r>
    </w:p>
    <w:p w:rsidR="00051E42" w:rsidRDefault="003C169E" w:rsidP="004B675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8B2AF62" wp14:editId="1BEF7D29">
            <wp:extent cx="3438525" cy="1566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5287" r="52211" b="6011"/>
                    <a:stretch/>
                  </pic:blipFill>
                  <pic:spPr bwMode="auto">
                    <a:xfrm>
                      <a:off x="0" y="0"/>
                      <a:ext cx="3445542" cy="156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9E" w:rsidRPr="00983108" w:rsidRDefault="003C169E" w:rsidP="004B6753">
      <w:r w:rsidRPr="00983108">
        <w:t>No nos permite</w:t>
      </w:r>
      <w:r w:rsidR="00983108" w:rsidRPr="00983108">
        <w:t>:</w:t>
      </w:r>
    </w:p>
    <w:p w:rsidR="003C169E" w:rsidRDefault="003C169E" w:rsidP="004B675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B3D4F71" wp14:editId="34AE5B40">
            <wp:extent cx="3758593" cy="1047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757" t="38672" r="30794" b="42272"/>
                    <a:stretch/>
                  </pic:blipFill>
                  <pic:spPr bwMode="auto">
                    <a:xfrm>
                      <a:off x="0" y="0"/>
                      <a:ext cx="3767656" cy="105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108" w:rsidRDefault="00983108" w:rsidP="00983108">
      <w:pPr>
        <w:pStyle w:val="Ttulo4"/>
        <w:rPr>
          <w:rFonts w:eastAsiaTheme="minorHAnsi"/>
          <w:noProof/>
          <w:lang w:val="en-US"/>
        </w:rPr>
      </w:pPr>
      <w:r>
        <w:rPr>
          <w:rFonts w:eastAsiaTheme="minorHAnsi"/>
          <w:noProof/>
          <w:lang w:val="en-US"/>
        </w:rPr>
        <w:t>Deshacer Ejemplo</w:t>
      </w:r>
    </w:p>
    <w:p w:rsidR="00983108" w:rsidRPr="00983108" w:rsidRDefault="00983108" w:rsidP="009831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983108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N'[dbo].[Max_CodPedido]'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9831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N'FN'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N'IF'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N'TF'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N'FS'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9831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98310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N'FT'</w:t>
      </w:r>
      <w:r w:rsidRPr="009831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83108" w:rsidRPr="00156347" w:rsidRDefault="00983108" w:rsidP="009831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15634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15634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5634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[Max_CodPedido]</w:t>
      </w:r>
    </w:p>
    <w:p w:rsidR="003C169E" w:rsidRPr="003C169E" w:rsidRDefault="00983108" w:rsidP="00983108">
      <w:pPr>
        <w:rPr>
          <w:lang w:val="en-US"/>
        </w:rPr>
      </w:pPr>
      <w:r w:rsidRPr="0015634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375FF" w:rsidRDefault="00C375FF" w:rsidP="00C74B6F">
      <w:pPr>
        <w:pStyle w:val="Ttulo1"/>
      </w:pPr>
    </w:p>
    <w:p w:rsidR="00C375FF" w:rsidRDefault="00C375FF" w:rsidP="00C74B6F">
      <w:pPr>
        <w:pStyle w:val="Ttulo1"/>
      </w:pPr>
    </w:p>
    <w:p w:rsidR="00C375FF" w:rsidRDefault="00C375FF" w:rsidP="00C74B6F">
      <w:pPr>
        <w:pStyle w:val="Ttulo1"/>
      </w:pPr>
    </w:p>
    <w:p w:rsidR="00C375FF" w:rsidRDefault="00C375FF" w:rsidP="00C74B6F">
      <w:pPr>
        <w:pStyle w:val="Ttulo1"/>
      </w:pPr>
    </w:p>
    <w:p w:rsidR="00C74B6F" w:rsidRDefault="00383F4B" w:rsidP="00C74B6F">
      <w:pPr>
        <w:pStyle w:val="Ttulo1"/>
      </w:pPr>
      <w:bookmarkStart w:id="0" w:name="_GoBack"/>
      <w:bookmarkEnd w:id="0"/>
      <w:r>
        <w:lastRenderedPageBreak/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156347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4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5"/>
          <w:footerReference w:type="default" r:id="rId16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246" w:rsidRDefault="00C46246">
      <w:pPr>
        <w:spacing w:after="0" w:line="240" w:lineRule="auto"/>
      </w:pPr>
      <w:r>
        <w:separator/>
      </w:r>
    </w:p>
  </w:endnote>
  <w:endnote w:type="continuationSeparator" w:id="0">
    <w:p w:rsidR="00C46246" w:rsidRDefault="00C4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375FF" w:rsidRPr="00C375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375FF" w:rsidRPr="00C375F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375FF" w:rsidRPr="00C375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375FF" w:rsidRPr="00C375F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246" w:rsidRDefault="00C46246">
      <w:pPr>
        <w:spacing w:after="0" w:line="240" w:lineRule="auto"/>
      </w:pPr>
      <w:r>
        <w:separator/>
      </w:r>
    </w:p>
  </w:footnote>
  <w:footnote w:type="continuationSeparator" w:id="0">
    <w:p w:rsidR="00C46246" w:rsidRDefault="00C4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D7229"/>
    <w:rsid w:val="000E5D9C"/>
    <w:rsid w:val="000F3D9D"/>
    <w:rsid w:val="00106296"/>
    <w:rsid w:val="0013349E"/>
    <w:rsid w:val="00135D7C"/>
    <w:rsid w:val="00153CCA"/>
    <w:rsid w:val="00154156"/>
    <w:rsid w:val="00156347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B7D44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169E"/>
    <w:rsid w:val="003C23CE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83108"/>
    <w:rsid w:val="009A21E1"/>
    <w:rsid w:val="009A440E"/>
    <w:rsid w:val="009B0C0F"/>
    <w:rsid w:val="009C0850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375FF"/>
    <w:rsid w:val="00C46246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1CE6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4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6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BBBBBB"/>
                                                    <w:bottom w:val="single" w:sz="18" w:space="0" w:color="E5E5E5"/>
                                                    <w:right w:val="single" w:sz="6" w:space="0" w:color="E5E5E5"/>
                                                  </w:divBdr>
                                                  <w:divsChild>
                                                    <w:div w:id="46172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eim@centrosei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FCAF36CB-D2BA-4062-AC84-599988A5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49</TotalTime>
  <Pages>4</Pages>
  <Words>173</Words>
  <Characters>956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6</cp:revision>
  <cp:lastPrinted>2011-03-09T11:48:00Z</cp:lastPrinted>
  <dcterms:created xsi:type="dcterms:W3CDTF">2012-02-09T08:07:00Z</dcterms:created>
  <dcterms:modified xsi:type="dcterms:W3CDTF">2012-02-13T11:17:00Z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