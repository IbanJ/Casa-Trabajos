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C10D0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7D34D1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4C0CF4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Funciones</w:t>
                                  </w:r>
                                  <w:r w:rsidR="00C16AED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 xml:space="preserve"> Escalares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7D34D1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4C0CF4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Funciones</w:t>
                            </w:r>
                            <w:r w:rsidR="00C16AED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 xml:space="preserve"> Escalares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7D34D1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2F7863" w:rsidRDefault="00C16AED" w:rsidP="00C16AED">
      <w:pPr>
        <w:pStyle w:val="Ttulo1"/>
      </w:pPr>
      <w:r>
        <w:t>Ejemplos</w:t>
      </w:r>
    </w:p>
    <w:p w:rsidR="002553BC" w:rsidRDefault="002553BC" w:rsidP="00201B03">
      <w:pPr>
        <w:rPr>
          <w:rFonts w:eastAsiaTheme="minorHAnsi"/>
          <w:noProof/>
        </w:rPr>
      </w:pPr>
      <w:r>
        <w:rPr>
          <w:rFonts w:eastAsiaTheme="minorHAnsi"/>
          <w:noProof/>
        </w:rPr>
        <w:t>Si necesitamos usar tablas temporales, como alternativa podemos usar variables de tabla definidas dentro de la función, pudiéndolas modificar dentro.</w:t>
      </w:r>
    </w:p>
    <w:p w:rsidR="002553BC" w:rsidRDefault="002553BC" w:rsidP="00201B03">
      <w:pPr>
        <w:rPr>
          <w:rFonts w:eastAsiaTheme="minorHAnsi"/>
          <w:noProof/>
        </w:rPr>
      </w:pPr>
      <w:r>
        <w:rPr>
          <w:rFonts w:eastAsiaTheme="minorHAnsi"/>
          <w:noProof/>
        </w:rPr>
        <w:t>EJEMPLO: creamos una función que calcula la mediana (NO LA MEDIA) de la columna UnitPrice para los productos guardados en la tabla Products.</w:t>
      </w:r>
    </w:p>
    <w:p w:rsidR="002553BC" w:rsidRDefault="002553BC" w:rsidP="00201B03">
      <w:pPr>
        <w:rPr>
          <w:rFonts w:eastAsiaTheme="minorHAnsi"/>
          <w:noProof/>
        </w:rPr>
      </w:pPr>
      <w:r>
        <w:rPr>
          <w:rFonts w:eastAsiaTheme="minorHAnsi"/>
          <w:noProof/>
        </w:rPr>
        <w:t>La función se llama PrecioUnitarioMedio</w:t>
      </w:r>
      <w:r w:rsidR="00201B03">
        <w:rPr>
          <w:rFonts w:eastAsiaTheme="minorHAnsi"/>
          <w:noProof/>
        </w:rPr>
        <w:t>.</w:t>
      </w:r>
    </w:p>
    <w:p w:rsidR="002553BC" w:rsidRDefault="002553BC" w:rsidP="002553BC">
      <w:pPr>
        <w:pStyle w:val="Ttulo4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T</w:t>
      </w:r>
      <w:r w:rsidRPr="002553BC">
        <w:rPr>
          <w:rFonts w:eastAsia="Times New Roman"/>
          <w:lang w:eastAsia="es-ES"/>
        </w:rPr>
        <w:t xml:space="preserve">abla </w:t>
      </w:r>
      <w:proofErr w:type="spellStart"/>
      <w:r w:rsidRPr="002553BC">
        <w:rPr>
          <w:rFonts w:eastAsia="Times New Roman"/>
          <w:lang w:eastAsia="es-ES"/>
        </w:rPr>
        <w:t>Product</w:t>
      </w:r>
      <w:proofErr w:type="spellEnd"/>
    </w:p>
    <w:p w:rsidR="002553BC" w:rsidRPr="002553BC" w:rsidRDefault="002553BC" w:rsidP="002553BC">
      <w:pPr>
        <w:rPr>
          <w:rFonts w:eastAsia="Times New Roman"/>
          <w:lang w:eastAsia="es-ES"/>
        </w:rPr>
      </w:pPr>
      <w:r w:rsidRPr="002553BC">
        <w:rPr>
          <w:rFonts w:eastAsia="Times New Roman"/>
          <w:lang w:eastAsia="es-ES"/>
        </w:rPr>
        <w:t>Contiene los productos vendidos o utilizados en el proceso de fabricación de los productos vendidos.</w:t>
      </w:r>
    </w:p>
    <w:p w:rsidR="002553BC" w:rsidRPr="002553BC" w:rsidRDefault="002553BC" w:rsidP="002553BC">
      <w:pPr>
        <w:rPr>
          <w:rFonts w:eastAsia="Times New Roman"/>
          <w:lang w:eastAsia="es-ES"/>
        </w:rPr>
      </w:pPr>
      <w:r w:rsidRPr="002553BC">
        <w:rPr>
          <w:rFonts w:eastAsia="Times New Roman"/>
          <w:lang w:eastAsia="es-ES"/>
        </w:rPr>
        <w:t xml:space="preserve">La tabla </w:t>
      </w:r>
      <w:proofErr w:type="spellStart"/>
      <w:r w:rsidRPr="002553BC">
        <w:rPr>
          <w:rFonts w:eastAsia="Times New Roman"/>
          <w:b/>
          <w:bCs/>
          <w:lang w:eastAsia="es-ES"/>
        </w:rPr>
        <w:t>Product</w:t>
      </w:r>
      <w:proofErr w:type="spellEnd"/>
      <w:r w:rsidRPr="002553BC">
        <w:rPr>
          <w:rFonts w:eastAsia="Times New Roman"/>
          <w:lang w:eastAsia="es-ES"/>
        </w:rPr>
        <w:t xml:space="preserve"> se encuentra en el esquema </w:t>
      </w:r>
      <w:proofErr w:type="spellStart"/>
      <w:r w:rsidRPr="002553BC">
        <w:rPr>
          <w:rFonts w:eastAsia="Times New Roman"/>
          <w:b/>
          <w:bCs/>
          <w:lang w:eastAsia="es-ES"/>
        </w:rPr>
        <w:t>Production</w:t>
      </w:r>
      <w:proofErr w:type="spellEnd"/>
      <w:r w:rsidRPr="002553BC">
        <w:rPr>
          <w:rFonts w:eastAsia="Times New Roman"/>
          <w:lang w:eastAsia="es-ES"/>
        </w:rPr>
        <w:t>.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2607"/>
        <w:gridCol w:w="1760"/>
        <w:gridCol w:w="3232"/>
      </w:tblGrid>
      <w:tr w:rsidR="002553BC" w:rsidRPr="002553BC" w:rsidTr="002553BC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  <w:t xml:space="preserve">Columna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  <w:t xml:space="preserve">Tipo de datos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  <w:t xml:space="preserve">Aceptación de NULL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  <w:t xml:space="preserve">Descripción </w:t>
            </w:r>
          </w:p>
        </w:tc>
      </w:tr>
      <w:tr w:rsidR="002553BC" w:rsidRPr="002553BC" w:rsidTr="002553B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 xml:space="preserve">Clave principal para las filas de </w:t>
            </w: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Product</w:t>
            </w:r>
            <w:proofErr w:type="spellEnd"/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.</w:t>
            </w:r>
          </w:p>
        </w:tc>
      </w:tr>
      <w:tr w:rsidR="002553BC" w:rsidRPr="002553BC" w:rsidTr="002553B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Name</w:t>
            </w:r>
            <w:proofErr w:type="spellEnd"/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 xml:space="preserve"> (tipo definido por el usuario) </w:t>
            </w:r>
          </w:p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nvarchar</w:t>
            </w:r>
            <w:proofErr w:type="spellEnd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(50)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Nombre del producto.</w:t>
            </w:r>
          </w:p>
        </w:tc>
      </w:tr>
      <w:tr w:rsidR="002553BC" w:rsidRPr="002553BC" w:rsidTr="002553B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ProductNumber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nvarchar</w:t>
            </w:r>
            <w:proofErr w:type="spellEnd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(25)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Número único de identificación del producto.</w:t>
            </w:r>
          </w:p>
        </w:tc>
      </w:tr>
      <w:tr w:rsidR="002553BC" w:rsidRPr="002553BC" w:rsidTr="002553B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MakeFlag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Flag</w:t>
            </w:r>
            <w:proofErr w:type="spellEnd"/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 xml:space="preserve"> (tipo definido por el usuario) </w:t>
            </w:r>
          </w:p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bit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0 = El producto se ha comprado.</w:t>
            </w:r>
          </w:p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1 = El producto se ha fabricado internamente.</w:t>
            </w:r>
          </w:p>
        </w:tc>
      </w:tr>
      <w:tr w:rsidR="002553BC" w:rsidRPr="002553BC" w:rsidTr="002553B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ListPrice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Precio de venta.</w:t>
            </w:r>
          </w:p>
        </w:tc>
      </w:tr>
      <w:tr w:rsidR="002553BC" w:rsidRPr="002553BC" w:rsidTr="002553B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nvarchar</w:t>
            </w:r>
            <w:proofErr w:type="spellEnd"/>
            <w:r w:rsidRPr="002553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(5)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2553BC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Tamaño del producto.</w:t>
            </w:r>
          </w:p>
        </w:tc>
      </w:tr>
      <w:tr w:rsidR="002553BC" w:rsidRPr="002553BC" w:rsidTr="002553B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eastAsia="es-ES"/>
              </w:rPr>
              <w:t>…….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………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2553BC" w:rsidRPr="002553BC" w:rsidRDefault="002553BC" w:rsidP="002553BC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……..</w:t>
            </w:r>
          </w:p>
        </w:tc>
      </w:tr>
    </w:tbl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4407D0" w:rsidRDefault="004407D0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2553BC" w:rsidRPr="004407D0" w:rsidRDefault="002553BC" w:rsidP="002553BC">
      <w:pPr>
        <w:pStyle w:val="Ttulo4"/>
        <w:rPr>
          <w:rFonts w:eastAsiaTheme="minorHAnsi"/>
          <w:noProof/>
          <w:lang w:val="en-US"/>
        </w:rPr>
      </w:pPr>
      <w:r w:rsidRPr="004407D0">
        <w:rPr>
          <w:rFonts w:eastAsiaTheme="minorHAnsi"/>
          <w:noProof/>
          <w:lang w:val="en-US"/>
        </w:rPr>
        <w:lastRenderedPageBreak/>
        <w:t>Código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AdventureWorks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84FDD" w:rsidRPr="00684FDD" w:rsidRDefault="00684FDD" w:rsidP="00684F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684FD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684FD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684FD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684FDD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684FD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N'[dbo].[PrecioUnitarioMedio]'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type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</w:t>
      </w:r>
      <w:r w:rsidRPr="00684FD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684FD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N'FN'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N'IF'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N'TF'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N'FS'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684FD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84FD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N'FT'</w:t>
      </w:r>
      <w:r w:rsidRPr="00684FD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84FDD" w:rsidRDefault="00684FDD" w:rsidP="00684F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[PrecioUnitarioMedio]</w:t>
      </w:r>
    </w:p>
    <w:p w:rsidR="002553BC" w:rsidRPr="002553BC" w:rsidRDefault="00684FDD" w:rsidP="00684FD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PrecioUnitarioMedio</w:t>
      </w:r>
    </w:p>
    <w:p w:rsidR="002553BC" w:rsidRPr="004407D0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4407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2553BC" w:rsidRPr="004407D0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4407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4407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407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2553BC" w:rsidRPr="004407D0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4407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2553BC" w:rsidRPr="004407D0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4407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4407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Creamos una variable de tabla para almacenar los datos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@tabla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  <w:t xml:space="preserve">  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id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PrecioVenta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Insertamos los precios de los productos en orden ascendente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@tabla</w:t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PrecioVenta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ListPrice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Production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ORDER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BY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ListPrice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Seleccionamos el precio medio</w:t>
      </w: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RETURN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MAX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PrecioVenta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@tabla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ID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&lt;=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MAX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ID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@tabla</w:t>
      </w:r>
    </w:p>
    <w:p w:rsidR="002553BC" w:rsidRP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553BC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/</w:t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2</w:t>
      </w: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553BC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2553BC" w:rsidRDefault="002553BC" w:rsidP="002553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051E42" w:rsidRDefault="00CD6ED0" w:rsidP="00CD6ED0">
      <w:pPr>
        <w:pStyle w:val="Ttulo4"/>
      </w:pPr>
      <w:bookmarkStart w:id="0" w:name="_GoBack"/>
      <w:bookmarkEnd w:id="0"/>
      <w:r>
        <w:t>Ejecutar ejemplos</w:t>
      </w:r>
    </w:p>
    <w:p w:rsidR="001C685B" w:rsidRDefault="003B73E8" w:rsidP="001C685B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dbo.PrecioUnitarioMedio</w:t>
      </w:r>
      <w:proofErr w:type="spellEnd"/>
      <w:r>
        <w:t>()</w:t>
      </w:r>
      <w:proofErr w:type="gramEnd"/>
    </w:p>
    <w:p w:rsidR="00684FDD" w:rsidRDefault="00684FDD" w:rsidP="001C685B">
      <w:r>
        <w:rPr>
          <w:noProof/>
          <w:lang w:eastAsia="es-ES"/>
        </w:rPr>
        <w:drawing>
          <wp:inline distT="0" distB="0" distL="0" distR="0" wp14:anchorId="268620E9" wp14:editId="4D44DB62">
            <wp:extent cx="1695450" cy="755803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1463" t="70393" r="54422" b="18420"/>
                    <a:stretch/>
                  </pic:blipFill>
                  <pic:spPr bwMode="auto">
                    <a:xfrm>
                      <a:off x="0" y="0"/>
                      <a:ext cx="1698909" cy="75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B6F" w:rsidRDefault="00383F4B" w:rsidP="00C74B6F">
      <w:pPr>
        <w:pStyle w:val="Ttulo1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201B03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3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4"/>
          <w:footerReference w:type="default" r:id="rId15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4D1" w:rsidRDefault="007D34D1">
      <w:pPr>
        <w:spacing w:after="0" w:line="240" w:lineRule="auto"/>
      </w:pPr>
      <w:r>
        <w:separator/>
      </w:r>
    </w:p>
  </w:endnote>
  <w:endnote w:type="continuationSeparator" w:id="0">
    <w:p w:rsidR="007D34D1" w:rsidRDefault="007D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84FDD" w:rsidRPr="00684FD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84FDD" w:rsidRPr="00684FD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635" t="0" r="4445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84FDD" w:rsidRPr="00684FD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84FDD" w:rsidRPr="00684FD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4D1" w:rsidRDefault="007D34D1">
      <w:pPr>
        <w:spacing w:after="0" w:line="240" w:lineRule="auto"/>
      </w:pPr>
      <w:r>
        <w:separator/>
      </w:r>
    </w:p>
  </w:footnote>
  <w:footnote w:type="continuationSeparator" w:id="0">
    <w:p w:rsidR="007D34D1" w:rsidRDefault="007D3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8CA5735"/>
    <w:multiLevelType w:val="hybridMultilevel"/>
    <w:tmpl w:val="A996821A"/>
    <w:lvl w:ilvl="0" w:tplc="9A1CAE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5E35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50C0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164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D68E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A07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265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ED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EEDA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8E6EA6"/>
    <w:multiLevelType w:val="hybridMultilevel"/>
    <w:tmpl w:val="53A681CE"/>
    <w:lvl w:ilvl="0" w:tplc="3216C5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812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86DA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AC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006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ACF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83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626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4EC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72A424C"/>
    <w:multiLevelType w:val="hybridMultilevel"/>
    <w:tmpl w:val="519E713E"/>
    <w:lvl w:ilvl="0" w:tplc="CC94C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CD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46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0C0C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265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C63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2D6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8ACA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E284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E4905E3"/>
    <w:multiLevelType w:val="hybridMultilevel"/>
    <w:tmpl w:val="07301338"/>
    <w:lvl w:ilvl="0" w:tplc="CD827B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FEF9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9C4E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1CD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7069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C6FA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0E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DA4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81F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B135162"/>
    <w:multiLevelType w:val="hybridMultilevel"/>
    <w:tmpl w:val="B5DA1326"/>
    <w:lvl w:ilvl="0" w:tplc="0F14BE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DED0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BCE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746A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4236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432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0A1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BAE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02C6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E5D9C"/>
    <w:rsid w:val="000F3D9D"/>
    <w:rsid w:val="00106296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C685B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1B0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553BC"/>
    <w:rsid w:val="002603D3"/>
    <w:rsid w:val="00261A11"/>
    <w:rsid w:val="00263403"/>
    <w:rsid w:val="00271458"/>
    <w:rsid w:val="0027465E"/>
    <w:rsid w:val="00275795"/>
    <w:rsid w:val="00287AA1"/>
    <w:rsid w:val="002974F8"/>
    <w:rsid w:val="002B7D02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329B5"/>
    <w:rsid w:val="00347897"/>
    <w:rsid w:val="003512FF"/>
    <w:rsid w:val="003552B3"/>
    <w:rsid w:val="00370CAF"/>
    <w:rsid w:val="00373B0B"/>
    <w:rsid w:val="003774C8"/>
    <w:rsid w:val="003817A3"/>
    <w:rsid w:val="00383F4B"/>
    <w:rsid w:val="003B4E0E"/>
    <w:rsid w:val="003B73E8"/>
    <w:rsid w:val="003C23CE"/>
    <w:rsid w:val="003D4179"/>
    <w:rsid w:val="003E1C38"/>
    <w:rsid w:val="003E7137"/>
    <w:rsid w:val="003F0994"/>
    <w:rsid w:val="003F25BF"/>
    <w:rsid w:val="00401C17"/>
    <w:rsid w:val="004042EA"/>
    <w:rsid w:val="004056AE"/>
    <w:rsid w:val="00410CC1"/>
    <w:rsid w:val="00412F16"/>
    <w:rsid w:val="00421752"/>
    <w:rsid w:val="0042485F"/>
    <w:rsid w:val="004407D0"/>
    <w:rsid w:val="004456F0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57976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B48AC"/>
    <w:rsid w:val="005C43F3"/>
    <w:rsid w:val="005C6B66"/>
    <w:rsid w:val="005D5545"/>
    <w:rsid w:val="005E3FE9"/>
    <w:rsid w:val="005E6778"/>
    <w:rsid w:val="005F14D5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1920"/>
    <w:rsid w:val="00677470"/>
    <w:rsid w:val="00682C2F"/>
    <w:rsid w:val="00684FDD"/>
    <w:rsid w:val="0069353B"/>
    <w:rsid w:val="006A5DE4"/>
    <w:rsid w:val="006B201A"/>
    <w:rsid w:val="006C7FA1"/>
    <w:rsid w:val="006D7339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86416"/>
    <w:rsid w:val="00795D2C"/>
    <w:rsid w:val="007A49F6"/>
    <w:rsid w:val="007A5866"/>
    <w:rsid w:val="007B48B8"/>
    <w:rsid w:val="007B5E00"/>
    <w:rsid w:val="007C01C1"/>
    <w:rsid w:val="007C26DD"/>
    <w:rsid w:val="007C6F98"/>
    <w:rsid w:val="007D34D1"/>
    <w:rsid w:val="007D4AAA"/>
    <w:rsid w:val="007E22C5"/>
    <w:rsid w:val="007E7A2E"/>
    <w:rsid w:val="007F0E69"/>
    <w:rsid w:val="00802877"/>
    <w:rsid w:val="0080640B"/>
    <w:rsid w:val="008122EF"/>
    <w:rsid w:val="008209C7"/>
    <w:rsid w:val="008230AF"/>
    <w:rsid w:val="00832688"/>
    <w:rsid w:val="00833A53"/>
    <w:rsid w:val="00855474"/>
    <w:rsid w:val="00855763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4572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23B9B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10D09"/>
    <w:rsid w:val="00C1650C"/>
    <w:rsid w:val="00C16AED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D6ED0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352D9"/>
    <w:rsid w:val="00E37A3D"/>
    <w:rsid w:val="00E46002"/>
    <w:rsid w:val="00E7191D"/>
    <w:rsid w:val="00E72F07"/>
    <w:rsid w:val="00E75643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1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6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7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435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7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2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2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5013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5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48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2459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5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0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031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2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9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9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eim@centrosei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0A775B4C-DBF5-4CC8-9343-DBFEC3B0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45</TotalTime>
  <Pages>3</Pages>
  <Words>315</Words>
  <Characters>1738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5</cp:revision>
  <cp:lastPrinted>2011-03-09T11:48:00Z</cp:lastPrinted>
  <dcterms:created xsi:type="dcterms:W3CDTF">2012-02-09T08:51:00Z</dcterms:created>
  <dcterms:modified xsi:type="dcterms:W3CDTF">2012-02-13T11:53:00Z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