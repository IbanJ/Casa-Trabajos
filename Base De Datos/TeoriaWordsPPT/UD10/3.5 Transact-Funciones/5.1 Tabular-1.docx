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0BE8" w:rsidRDefault="00EF0BE8" w:rsidP="0002675D">
      <w:pPr>
        <w:pStyle w:val="Ttulo"/>
        <w:pBdr>
          <w:bottom w:val="none" w:sz="0" w:space="0" w:color="auto"/>
        </w:pBdr>
        <w:rPr>
          <w:smallCaps w:val="0"/>
        </w:rPr>
      </w:pPr>
    </w:p>
    <w:p w:rsidR="001D38B2" w:rsidRDefault="001D38B2" w:rsidP="0027465E">
      <w:pPr>
        <w:pStyle w:val="Ttulo1"/>
      </w:pPr>
    </w:p>
    <w:p w:rsidR="00981E99" w:rsidRDefault="00C10D09" w:rsidP="0027465E">
      <w:pPr>
        <w:pStyle w:val="Ttulo1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3328" behindDoc="0" locked="0" layoutInCell="0" allowOverlap="1">
                <wp:simplePos x="0" y="0"/>
                <wp:positionH relativeFrom="page">
                  <wp:align>center</wp:align>
                </wp:positionH>
                <mc:AlternateContent>
                  <mc:Choice Requires="wp14">
                    <wp:positionV relativeFrom="page">
                      <wp14:pctPosVOffset>25000</wp14:pctPosVOffset>
                    </wp:positionV>
                  </mc:Choice>
                  <mc:Fallback>
                    <wp:positionV relativeFrom="page">
                      <wp:posOffset>2672715</wp:posOffset>
                    </wp:positionV>
                  </mc:Fallback>
                </mc:AlternateContent>
                <wp:extent cx="6932295" cy="2226945"/>
                <wp:effectExtent l="0" t="0" r="1270" b="4445"/>
                <wp:wrapNone/>
                <wp:docPr id="10" name="Rectangl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32295" cy="2226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aconcuadrcula"/>
                              <w:tblOverlap w:val="never"/>
                              <w:tblW w:w="5000" w:type="pct"/>
                              <w:jc w:val="center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CellMar>
                                <w:top w:w="144" w:type="dxa"/>
                                <w:left w:w="0" w:type="dxa"/>
                                <w:bottom w:w="144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0932"/>
                            </w:tblGrid>
                            <w:tr w:rsidR="00F95918">
                              <w:trPr>
                                <w:trHeight w:val="144"/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F4B29B" w:themeFill="accent1" w:themeFillTint="66"/>
                                  <w:tcMar>
                                    <w:top w:w="0" w:type="dxa"/>
                                    <w:bottom w:w="0" w:type="dxa"/>
                                  </w:tcMar>
                                  <w:vAlign w:val="center"/>
                                </w:tcPr>
                                <w:p w:rsidR="0002675D" w:rsidRDefault="0002675D">
                                  <w:pPr>
                                    <w:pStyle w:val="Sinespaciado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  <w:tr w:rsidR="00F95918">
                              <w:trPr>
                                <w:trHeight w:val="1440"/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D34817" w:themeFill="accent1"/>
                                  <w:vAlign w:val="center"/>
                                </w:tcPr>
                                <w:p w:rsidR="0002675D" w:rsidRDefault="00A62DB8" w:rsidP="00EA7AAF">
                                  <w:pPr>
                                    <w:pStyle w:val="Sinespaciado"/>
                                    <w:ind w:left="1142" w:right="1145"/>
                                    <w:suppressOverlap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id w:val="1816013"/>
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EA7AAF"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Cursos SQL Server 2008</w:t>
                                      </w:r>
                                      <w:r w:rsidR="00C30518"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 R2</w:t>
                                      </w:r>
                                    </w:sdtContent>
                                  </w:sdt>
                                </w:p>
                              </w:tc>
                            </w:tr>
                            <w:tr w:rsidR="00F95918">
                              <w:trPr>
                                <w:trHeight w:val="144"/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918485" w:themeFill="accent5"/>
                                  <w:tcMar>
                                    <w:top w:w="0" w:type="dxa"/>
                                    <w:bottom w:w="0" w:type="dxa"/>
                                  </w:tcMar>
                                  <w:vAlign w:val="center"/>
                                </w:tcPr>
                                <w:p w:rsidR="0002675D" w:rsidRDefault="0002675D">
                                  <w:pPr>
                                    <w:pStyle w:val="Sinespaciado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  <w:tr w:rsidR="00F95918">
                              <w:trPr>
                                <w:trHeight w:val="720"/>
                                <w:jc w:val="center"/>
                              </w:trPr>
                              <w:tc>
                                <w:tcPr>
                                  <w:tcW w:w="0" w:type="auto"/>
                                  <w:vAlign w:val="bottom"/>
                                </w:tcPr>
                                <w:p w:rsidR="0002675D" w:rsidRDefault="004C0CF4" w:rsidP="00EF1857">
                                  <w:pPr>
                                    <w:pStyle w:val="Sinespaciado"/>
                                    <w:suppressOverlap/>
                                    <w:jc w:val="center"/>
                                    <w:rPr>
                                      <w:rFonts w:asciiTheme="majorHAnsi" w:hAnsiTheme="majorHAnsi"/>
                                      <w:i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i/>
                                      <w:sz w:val="36"/>
                                      <w:szCs w:val="36"/>
                                    </w:rPr>
                                    <w:t>Funciones</w:t>
                                  </w:r>
                                  <w:r w:rsidR="003D032D">
                                    <w:rPr>
                                      <w:rFonts w:asciiTheme="majorHAnsi" w:hAnsiTheme="majorHAnsi"/>
                                      <w:i/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  <w:r w:rsidR="00EF1857">
                                    <w:rPr>
                                      <w:rFonts w:asciiTheme="majorHAnsi" w:hAnsiTheme="majorHAnsi"/>
                                      <w:i/>
                                      <w:sz w:val="36"/>
                                      <w:szCs w:val="36"/>
                                    </w:rPr>
                                    <w:t>Tabulares</w:t>
                                  </w:r>
                                </w:p>
                              </w:tc>
                            </w:tr>
                          </w:tbl>
                          <w:p w:rsidR="0002675D" w:rsidRDefault="0002675D" w:rsidP="0002675D"/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91700</wp14:pctWidth>
                </wp14:sizeRelH>
                <wp14:sizeRelV relativeFrom="margin">
                  <wp14:pctHeight>100000</wp14:pctHeight>
                </wp14:sizeRelV>
              </wp:anchor>
            </w:drawing>
          </mc:Choice>
          <mc:Fallback>
            <w:pict>
              <v:rect id="Rectangle 62" o:spid="_x0000_s1026" style="position:absolute;margin-left:0;margin-top:0;width:545.85pt;height:175.35pt;z-index:251683328;visibility:visible;mso-wrap-style:square;mso-width-percent:917;mso-height-percent:1000;mso-top-percent:250;mso-wrap-distance-left:9pt;mso-wrap-distance-top:0;mso-wrap-distance-right:9pt;mso-wrap-distance-bottom:0;mso-position-horizontal:center;mso-position-horizontal-relative:page;mso-position-vertical-relative:page;mso-width-percent:917;mso-height-percent:1000;mso-top-percent:25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" o:allowincell="f" filled="f" stroked="f">
                <v:textbox style="mso-fit-shape-to-text:t" inset="0,0,0,0">
                  <w:txbxContent>
                    <w:tbl>
                      <w:tblPr>
                        <w:tblStyle w:val="Tablaconcuadrcula"/>
                        <w:tblOverlap w:val="never"/>
                        <w:tblW w:w="5000" w:type="pct"/>
                        <w:jc w:val="center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CellMar>
                          <w:top w:w="144" w:type="dxa"/>
                          <w:left w:w="0" w:type="dxa"/>
                          <w:bottom w:w="144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0932"/>
                      </w:tblGrid>
                      <w:tr w:rsidR="00F95918">
                        <w:trPr>
                          <w:trHeight w:val="144"/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F4B29B" w:themeFill="accent1" w:themeFillTint="66"/>
                            <w:tcMar>
                              <w:top w:w="0" w:type="dxa"/>
                              <w:bottom w:w="0" w:type="dxa"/>
                            </w:tcMar>
                            <w:vAlign w:val="center"/>
                          </w:tcPr>
                          <w:p w:rsidR="0002675D" w:rsidRDefault="0002675D">
                            <w:pPr>
                              <w:pStyle w:val="Sinespaciado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  <w:tr w:rsidR="00F95918">
                        <w:trPr>
                          <w:trHeight w:val="1440"/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D34817" w:themeFill="accent1"/>
                            <w:vAlign w:val="center"/>
                          </w:tcPr>
                          <w:p w:rsidR="0002675D" w:rsidRDefault="00A62DB8" w:rsidP="00EA7AAF">
                            <w:pPr>
                              <w:pStyle w:val="Sinespaciado"/>
                              <w:ind w:left="1142" w:right="1145"/>
                              <w:suppressOverlap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id w:val="1816013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EA7AAF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Cursos SQL Server 2008</w:t>
                                </w:r>
                                <w:r w:rsidR="00C30518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 R2</w:t>
                                </w:r>
                              </w:sdtContent>
                            </w:sdt>
                          </w:p>
                        </w:tc>
                      </w:tr>
                      <w:tr w:rsidR="00F95918">
                        <w:trPr>
                          <w:trHeight w:val="144"/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918485" w:themeFill="accent5"/>
                            <w:tcMar>
                              <w:top w:w="0" w:type="dxa"/>
                              <w:bottom w:w="0" w:type="dxa"/>
                            </w:tcMar>
                            <w:vAlign w:val="center"/>
                          </w:tcPr>
                          <w:p w:rsidR="0002675D" w:rsidRDefault="0002675D">
                            <w:pPr>
                              <w:pStyle w:val="Sinespaciado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  <w:tr w:rsidR="00F95918">
                        <w:trPr>
                          <w:trHeight w:val="720"/>
                          <w:jc w:val="center"/>
                        </w:trPr>
                        <w:tc>
                          <w:tcPr>
                            <w:tcW w:w="0" w:type="auto"/>
                            <w:vAlign w:val="bottom"/>
                          </w:tcPr>
                          <w:p w:rsidR="0002675D" w:rsidRDefault="004C0CF4" w:rsidP="00EF1857">
                            <w:pPr>
                              <w:pStyle w:val="Sinespaciado"/>
                              <w:suppressOverlap/>
                              <w:jc w:val="center"/>
                              <w:rPr>
                                <w:rFonts w:asciiTheme="majorHAnsi" w:hAnsiTheme="majorHAnsi"/>
                                <w:i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i/>
                                <w:sz w:val="36"/>
                                <w:szCs w:val="36"/>
                              </w:rPr>
                              <w:t>Funciones</w:t>
                            </w:r>
                            <w:r w:rsidR="003D032D">
                              <w:rPr>
                                <w:rFonts w:asciiTheme="majorHAnsi" w:hAnsiTheme="majorHAnsi"/>
                                <w:i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EF1857">
                              <w:rPr>
                                <w:rFonts w:asciiTheme="majorHAnsi" w:hAnsiTheme="majorHAnsi"/>
                                <w:i/>
                                <w:sz w:val="36"/>
                                <w:szCs w:val="36"/>
                              </w:rPr>
                              <w:t>Tabulares</w:t>
                            </w:r>
                          </w:p>
                        </w:tc>
                      </w:tr>
                    </w:tbl>
                    <w:p w:rsidR="0002675D" w:rsidRDefault="0002675D" w:rsidP="0002675D"/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2304" behindDoc="0" locked="0" layoutInCell="0" allowOverlap="1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934200" cy="10031730"/>
                <wp:effectExtent l="9525" t="9525" r="12065" b="10160"/>
                <wp:wrapNone/>
                <wp:docPr id="9" name="AutoShap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34200" cy="10031730"/>
                        </a:xfrm>
                        <a:prstGeom prst="roundRect">
                          <a:avLst>
                            <a:gd name="adj" fmla="val 3463"/>
                          </a:avLst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92000</wp14:pctWidth>
                </wp14:sizeRelH>
                <wp14:sizeRelV relativeFrom="page">
                  <wp14:pctHeight>94000</wp14:pctHeight>
                </wp14:sizeRelV>
              </wp:anchor>
            </w:drawing>
          </mc:Choice>
          <mc:Fallback>
            <w:pict>
              <v:roundrect id="AutoShape 61" o:spid="_x0000_s1026" style="position:absolute;margin-left:0;margin-top:0;width:546pt;height:789.9pt;z-index:251682304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" o:allowincell="f" filled="f" fillcolor="black" strokecolor="black [3213]">
                <w10:wrap anchorx="page" anchory="page"/>
              </v:roundrect>
            </w:pict>
          </mc:Fallback>
        </mc:AlternateContent>
      </w:r>
    </w:p>
    <w:p w:rsidR="00981E99" w:rsidRDefault="00981E99" w:rsidP="00981E99">
      <w:pPr>
        <w:rPr>
          <w:rFonts w:asciiTheme="majorHAnsi" w:eastAsiaTheme="majorEastAsia" w:hAnsiTheme="majorHAnsi" w:cstheme="majorBidi"/>
          <w:color w:val="9D3511" w:themeColor="accent1" w:themeShade="BF"/>
          <w:spacing w:val="20"/>
          <w:sz w:val="28"/>
          <w:szCs w:val="28"/>
        </w:rPr>
      </w:pPr>
      <w:r>
        <w:br w:type="page"/>
      </w:r>
    </w:p>
    <w:p w:rsidR="00981E99" w:rsidRDefault="00A62DB8" w:rsidP="00981E99">
      <w:pPr>
        <w:pStyle w:val="Ttulo"/>
        <w:rPr>
          <w:smallCaps w:val="0"/>
        </w:rPr>
      </w:pPr>
      <w:sdt>
        <w:sdtPr>
          <w:rPr>
            <w:smallCaps w:val="0"/>
          </w:rPr>
          <w:alias w:val="Título"/>
          <w:tag w:val="Título"/>
          <w:id w:val="5078064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C30518">
            <w:rPr>
              <w:smallCaps w:val="0"/>
            </w:rPr>
            <w:t>Cursos SQL Server 2008 R2</w:t>
          </w:r>
        </w:sdtContent>
      </w:sdt>
    </w:p>
    <w:p w:rsidR="00981E99" w:rsidRDefault="00981E99" w:rsidP="0027465E">
      <w:pPr>
        <w:pStyle w:val="Ttulo1"/>
      </w:pPr>
    </w:p>
    <w:p w:rsidR="002F7863" w:rsidRDefault="00C16AED" w:rsidP="00C16AED">
      <w:pPr>
        <w:pStyle w:val="Ttulo1"/>
      </w:pPr>
      <w:r>
        <w:t>Ejemplos</w:t>
      </w:r>
    </w:p>
    <w:p w:rsidR="00BE2EE8" w:rsidRDefault="00BE2EE8" w:rsidP="00BE2EE8">
      <w:pPr>
        <w:spacing w:after="0"/>
        <w:rPr>
          <w:rFonts w:eastAsiaTheme="minorHAnsi"/>
          <w:noProof/>
        </w:rPr>
      </w:pPr>
      <w:r>
        <w:rPr>
          <w:rFonts w:eastAsiaTheme="minorHAnsi"/>
          <w:noProof/>
        </w:rPr>
        <w:t>Cómo crear funciones tabulares similares a las que creamos en las funciones en línea.</w:t>
      </w:r>
    </w:p>
    <w:p w:rsidR="00BE2EE8" w:rsidRDefault="00BE2EE8" w:rsidP="00BE2EE8">
      <w:pPr>
        <w:spacing w:after="0"/>
        <w:rPr>
          <w:rFonts w:eastAsiaTheme="minorHAnsi"/>
          <w:noProof/>
        </w:rPr>
      </w:pPr>
      <w:r>
        <w:rPr>
          <w:rFonts w:eastAsiaTheme="minorHAnsi"/>
          <w:noProof/>
        </w:rPr>
        <w:t>Funciones creadas:</w:t>
      </w:r>
    </w:p>
    <w:p w:rsidR="00BE2EE8" w:rsidRDefault="00BE2EE8" w:rsidP="00BE2EE8">
      <w:pPr>
        <w:spacing w:after="0"/>
        <w:rPr>
          <w:rFonts w:eastAsiaTheme="minorHAnsi"/>
          <w:noProof/>
        </w:rPr>
      </w:pPr>
      <w:r>
        <w:rPr>
          <w:rFonts w:eastAsiaTheme="minorHAnsi"/>
          <w:noProof/>
        </w:rPr>
        <w:tab/>
        <w:t>tabular_ClientesDelPais</w:t>
      </w:r>
    </w:p>
    <w:p w:rsidR="00BE2EE8" w:rsidRDefault="00BE2EE8" w:rsidP="00BE2EE8">
      <w:pPr>
        <w:spacing w:after="0"/>
        <w:rPr>
          <w:rFonts w:eastAsiaTheme="minorHAnsi"/>
          <w:noProof/>
        </w:rPr>
      </w:pPr>
      <w:r>
        <w:rPr>
          <w:rFonts w:eastAsiaTheme="minorHAnsi"/>
          <w:noProof/>
        </w:rPr>
        <w:tab/>
        <w:t>tabular_ClientesDeUsa</w:t>
      </w:r>
    </w:p>
    <w:p w:rsidR="00BE2EE8" w:rsidRDefault="00BE2EE8" w:rsidP="00BE2EE8">
      <w:pPr>
        <w:spacing w:after="0"/>
        <w:rPr>
          <w:rFonts w:eastAsiaTheme="minorHAnsi"/>
          <w:noProof/>
        </w:rPr>
      </w:pPr>
      <w:r>
        <w:rPr>
          <w:rFonts w:eastAsiaTheme="minorHAnsi"/>
          <w:noProof/>
        </w:rPr>
        <w:tab/>
        <w:t>Tabular_PedidosDeLaFecha</w:t>
      </w:r>
    </w:p>
    <w:p w:rsidR="00BE2EE8" w:rsidRDefault="00BE2EE8" w:rsidP="00BE2EE8">
      <w:pPr>
        <w:spacing w:after="0"/>
        <w:rPr>
          <w:rFonts w:eastAsiaTheme="minorHAnsi"/>
          <w:noProof/>
        </w:rPr>
      </w:pPr>
      <w:r>
        <w:rPr>
          <w:rFonts w:eastAsiaTheme="minorHAnsi"/>
          <w:noProof/>
        </w:rPr>
        <w:tab/>
        <w:t>Tabular_PedidosDeHoy</w:t>
      </w:r>
    </w:p>
    <w:p w:rsidR="00BE2EE8" w:rsidRDefault="00BE2EE8" w:rsidP="00BE2EE8">
      <w:pPr>
        <w:spacing w:after="0"/>
        <w:rPr>
          <w:rFonts w:eastAsiaTheme="minorHAnsi"/>
          <w:noProof/>
        </w:rPr>
      </w:pPr>
      <w:r>
        <w:rPr>
          <w:rFonts w:eastAsiaTheme="minorHAnsi"/>
          <w:noProof/>
        </w:rPr>
        <w:tab/>
        <w:t>Tabular_PedidosConImporte</w:t>
      </w:r>
    </w:p>
    <w:p w:rsidR="00BE2EE8" w:rsidRDefault="00BE2EE8" w:rsidP="00BE2EE8">
      <w:pPr>
        <w:spacing w:after="0"/>
        <w:rPr>
          <w:rFonts w:eastAsiaTheme="minorHAnsi"/>
          <w:noProof/>
        </w:rPr>
      </w:pPr>
      <w:r>
        <w:rPr>
          <w:rFonts w:eastAsiaTheme="minorHAnsi"/>
          <w:noProof/>
        </w:rPr>
        <w:tab/>
        <w:t>Tabular_PedidosPorImporte</w:t>
      </w:r>
    </w:p>
    <w:p w:rsidR="00FE1E36" w:rsidRDefault="00BE2EE8" w:rsidP="00BE2EE8">
      <w:pPr>
        <w:spacing w:after="0"/>
        <w:rPr>
          <w:rFonts w:eastAsiaTheme="minorHAnsi"/>
          <w:noProof/>
        </w:rPr>
      </w:pPr>
      <w:r>
        <w:rPr>
          <w:rFonts w:eastAsiaTheme="minorHAnsi"/>
          <w:noProof/>
        </w:rPr>
        <w:tab/>
        <w:t xml:space="preserve">Tabular_DiezPedidosMasImportantes </w:t>
      </w:r>
    </w:p>
    <w:p w:rsidR="00BE2EE8" w:rsidRDefault="00BE2EE8" w:rsidP="00BE2EE8">
      <w:pPr>
        <w:pStyle w:val="Ttulo4"/>
        <w:rPr>
          <w:rFonts w:eastAsiaTheme="minorHAnsi"/>
          <w:noProof/>
        </w:rPr>
      </w:pPr>
      <w:r>
        <w:rPr>
          <w:rFonts w:eastAsiaTheme="minorHAnsi"/>
          <w:noProof/>
        </w:rPr>
        <w:t>Tabla Customers</w:t>
      </w:r>
    </w:p>
    <w:p w:rsidR="00763233" w:rsidRDefault="00763233" w:rsidP="00763233">
      <w:pPr>
        <w:rPr>
          <w:rFonts w:eastAsiaTheme="minorHAnsi"/>
          <w:noProof/>
        </w:rPr>
      </w:pPr>
      <w:r w:rsidRPr="00763233">
        <w:rPr>
          <w:rFonts w:ascii="Arial" w:eastAsiaTheme="minorHAnsi" w:hAnsi="Arial" w:cs="Arial"/>
          <w:color w:val="auto"/>
          <w:sz w:val="20"/>
          <w:szCs w:val="20"/>
        </w:rPr>
        <w:t>Datos de clientes</w:t>
      </w:r>
      <w:r w:rsidR="00BE2EE8">
        <w:rPr>
          <w:rFonts w:ascii="Arial" w:eastAsiaTheme="minorHAnsi" w:hAnsi="Arial" w:cs="Arial"/>
          <w:color w:val="auto"/>
          <w:sz w:val="20"/>
          <w:szCs w:val="20"/>
        </w:rPr>
        <w:t xml:space="preserve"> </w:t>
      </w:r>
      <w:r w:rsidRPr="00763233">
        <w:rPr>
          <w:rFonts w:ascii="Arial" w:eastAsiaTheme="minorHAnsi" w:hAnsi="Arial" w:cs="Arial"/>
          <w:color w:val="auto"/>
          <w:sz w:val="20"/>
          <w:szCs w:val="20"/>
        </w:rPr>
        <w:t>nombre, dirección, teléfono.</w:t>
      </w:r>
      <w:r>
        <w:rPr>
          <w:rFonts w:ascii="Arial" w:eastAsiaTheme="minorHAnsi" w:hAnsi="Arial" w:cs="Arial"/>
          <w:color w:val="auto"/>
          <w:sz w:val="20"/>
          <w:szCs w:val="20"/>
        </w:rPr>
        <w:t xml:space="preserve"> </w:t>
      </w:r>
      <w:r>
        <w:rPr>
          <w:rFonts w:eastAsiaTheme="minorHAnsi"/>
          <w:noProof/>
          <w:lang w:eastAsia="es-ES"/>
        </w:rPr>
        <w:drawing>
          <wp:inline distT="0" distB="0" distL="0" distR="0" wp14:anchorId="7FF2A945" wp14:editId="1B54C556">
            <wp:extent cx="5760085" cy="244729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44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E36" w:rsidRDefault="00FE1E36" w:rsidP="00FE1E36">
      <w:pPr>
        <w:pStyle w:val="Ttulo4"/>
        <w:rPr>
          <w:rFonts w:eastAsiaTheme="minorHAnsi"/>
          <w:noProof/>
        </w:rPr>
      </w:pPr>
      <w:r>
        <w:rPr>
          <w:rFonts w:eastAsiaTheme="minorHAnsi"/>
          <w:noProof/>
        </w:rPr>
        <w:t>ClientesDelPais</w:t>
      </w:r>
    </w:p>
    <w:p w:rsidR="00FE1E36" w:rsidRDefault="00FE1E36" w:rsidP="00FE1E3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</w:p>
    <w:p w:rsidR="00BE2EE8" w:rsidRDefault="00BE2EE8" w:rsidP="00BE2EE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8000"/>
          <w:sz w:val="20"/>
          <w:szCs w:val="20"/>
        </w:rPr>
        <w:t>-- Devuelve los clientes del país enviado como parámetro</w:t>
      </w:r>
    </w:p>
    <w:p w:rsidR="00BE2EE8" w:rsidRPr="00BE2EE8" w:rsidRDefault="00BE2EE8" w:rsidP="00BE2EE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</w:pPr>
      <w:r w:rsidRPr="00BE2EE8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CREATE</w:t>
      </w:r>
      <w:r w:rsidRPr="00BE2EE8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BE2EE8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FUNCTION</w:t>
      </w:r>
      <w:r w:rsidRPr="00BE2EE8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BE2EE8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dbo</w:t>
      </w:r>
      <w:r w:rsidRPr="00BE2EE8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.</w:t>
      </w:r>
      <w:r w:rsidRPr="00BE2EE8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tabular_ClientesDelPais</w:t>
      </w:r>
    </w:p>
    <w:p w:rsidR="00BE2EE8" w:rsidRPr="00BE2EE8" w:rsidRDefault="00BE2EE8" w:rsidP="00BE2EE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</w:pPr>
      <w:r w:rsidRPr="00BE2EE8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ab/>
      </w:r>
      <w:r w:rsidRPr="00BE2EE8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(</w:t>
      </w:r>
      <w:r w:rsidRPr="00BE2EE8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@Pais</w:t>
      </w:r>
      <w:r w:rsidRPr="00BE2EE8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BE2EE8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nvarchar</w:t>
      </w:r>
      <w:r w:rsidRPr="00BE2EE8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(</w:t>
      </w:r>
      <w:r w:rsidRPr="00BE2EE8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>15</w:t>
      </w:r>
      <w:r w:rsidRPr="00BE2EE8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))</w:t>
      </w:r>
    </w:p>
    <w:p w:rsidR="00BE2EE8" w:rsidRPr="00BE2EE8" w:rsidRDefault="00BE2EE8" w:rsidP="00BE2EE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</w:pPr>
      <w:r w:rsidRPr="00BE2EE8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RETURNS</w:t>
      </w:r>
      <w:r w:rsidRPr="00BE2EE8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BE2EE8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@Lista</w:t>
      </w:r>
      <w:r w:rsidRPr="00BE2EE8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BE2EE8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TABLE</w:t>
      </w:r>
    </w:p>
    <w:p w:rsidR="00BE2EE8" w:rsidRPr="00BE2EE8" w:rsidRDefault="00BE2EE8" w:rsidP="00BE2EE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</w:pPr>
      <w:r w:rsidRPr="00BE2EE8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ab/>
      </w:r>
      <w:r w:rsidRPr="00BE2EE8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(</w:t>
      </w:r>
      <w:r w:rsidRPr="00BE2EE8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CustomerID</w:t>
      </w:r>
      <w:r w:rsidRPr="00BE2EE8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BE2EE8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nchar</w:t>
      </w:r>
      <w:r w:rsidRPr="00BE2EE8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(</w:t>
      </w:r>
      <w:r w:rsidRPr="00BE2EE8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>5</w:t>
      </w:r>
      <w:r w:rsidRPr="00BE2EE8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BE2EE8" w:rsidRPr="00BE2EE8" w:rsidRDefault="00BE2EE8" w:rsidP="00BE2EE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</w:pPr>
      <w:r w:rsidRPr="00BE2EE8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BE2EE8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,</w:t>
      </w:r>
      <w:r w:rsidRPr="00BE2EE8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BE2EE8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CompanyName</w:t>
      </w:r>
      <w:r w:rsidRPr="00BE2EE8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BE2EE8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nvarchar</w:t>
      </w:r>
      <w:r w:rsidRPr="00BE2EE8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(</w:t>
      </w:r>
      <w:r w:rsidRPr="00BE2EE8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>40</w:t>
      </w:r>
      <w:r w:rsidRPr="00BE2EE8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BE2EE8" w:rsidRPr="00BE2EE8" w:rsidRDefault="00BE2EE8" w:rsidP="00BE2EE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</w:pPr>
      <w:r w:rsidRPr="00BE2EE8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BE2EE8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,</w:t>
      </w:r>
      <w:r w:rsidRPr="00BE2EE8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BE2EE8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Country</w:t>
      </w:r>
      <w:r w:rsidRPr="00BE2EE8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BE2EE8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nvarchar</w:t>
      </w:r>
      <w:r w:rsidRPr="00BE2EE8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(</w:t>
      </w:r>
      <w:r w:rsidRPr="00BE2EE8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>15</w:t>
      </w:r>
      <w:r w:rsidRPr="00BE2EE8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))</w:t>
      </w:r>
    </w:p>
    <w:p w:rsidR="00BE2EE8" w:rsidRPr="00BE2EE8" w:rsidRDefault="00BE2EE8" w:rsidP="00BE2EE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</w:pPr>
      <w:r w:rsidRPr="00BE2EE8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AS</w:t>
      </w:r>
    </w:p>
    <w:p w:rsidR="00BE2EE8" w:rsidRPr="00BE2EE8" w:rsidRDefault="00BE2EE8" w:rsidP="00BE2EE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</w:pPr>
      <w:r w:rsidRPr="00BE2EE8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BEGIN</w:t>
      </w:r>
    </w:p>
    <w:p w:rsidR="00BE2EE8" w:rsidRPr="00BE2EE8" w:rsidRDefault="00BE2EE8" w:rsidP="00BE2EE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</w:pPr>
      <w:r w:rsidRPr="00BE2EE8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BE2EE8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INSERT</w:t>
      </w:r>
      <w:r w:rsidRPr="00BE2EE8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BE2EE8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@Lista</w:t>
      </w:r>
    </w:p>
    <w:p w:rsidR="00BE2EE8" w:rsidRPr="00BE2EE8" w:rsidRDefault="00BE2EE8" w:rsidP="00BE2EE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</w:pPr>
      <w:r w:rsidRPr="00BE2EE8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BE2EE8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BE2EE8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SELECT</w:t>
      </w:r>
      <w:r w:rsidRPr="00BE2EE8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BE2EE8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CustomerID</w:t>
      </w:r>
      <w:r w:rsidRPr="00BE2EE8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,</w:t>
      </w:r>
      <w:r w:rsidRPr="00BE2EE8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BE2EE8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CompanyName</w:t>
      </w:r>
      <w:r w:rsidRPr="00BE2EE8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,</w:t>
      </w:r>
      <w:r w:rsidRPr="00BE2EE8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BE2EE8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Country</w:t>
      </w:r>
    </w:p>
    <w:p w:rsidR="00BE2EE8" w:rsidRPr="00BE2EE8" w:rsidRDefault="00BE2EE8" w:rsidP="00BE2EE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</w:pPr>
      <w:r w:rsidRPr="00BE2EE8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BE2EE8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BE2EE8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FROM</w:t>
      </w:r>
      <w:r w:rsidRPr="00BE2EE8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BE2EE8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Customers</w:t>
      </w:r>
    </w:p>
    <w:p w:rsidR="00BE2EE8" w:rsidRPr="00BE2EE8" w:rsidRDefault="00BE2EE8" w:rsidP="00BE2EE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</w:pPr>
      <w:r w:rsidRPr="00BE2EE8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BE2EE8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BE2EE8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WHERE</w:t>
      </w:r>
      <w:r w:rsidRPr="00BE2EE8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BE2EE8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Country</w:t>
      </w:r>
      <w:r w:rsidRPr="00BE2EE8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BE2EE8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=</w:t>
      </w:r>
      <w:r w:rsidRPr="00BE2EE8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BE2EE8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@Pais</w:t>
      </w:r>
    </w:p>
    <w:p w:rsidR="00BE2EE8" w:rsidRPr="00BE2EE8" w:rsidRDefault="00BE2EE8" w:rsidP="00BE2EE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</w:pPr>
      <w:r w:rsidRPr="00BE2EE8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</w:p>
    <w:p w:rsidR="00BE2EE8" w:rsidRPr="00BE2EE8" w:rsidRDefault="00BE2EE8" w:rsidP="00BE2EE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</w:pPr>
      <w:r w:rsidRPr="00BE2EE8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BE2EE8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RETURN</w:t>
      </w:r>
    </w:p>
    <w:p w:rsidR="00BE2EE8" w:rsidRDefault="00BE2EE8" w:rsidP="00BE2EE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END</w:t>
      </w:r>
    </w:p>
    <w:p w:rsidR="00BE2EE8" w:rsidRDefault="00BE2EE8" w:rsidP="00BE2EE8">
      <w:pPr>
        <w:pStyle w:val="Ttulo4"/>
        <w:rPr>
          <w:rFonts w:eastAsiaTheme="minorHAnsi"/>
          <w:noProof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GO</w:t>
      </w:r>
      <w:r>
        <w:rPr>
          <w:rFonts w:eastAsiaTheme="minorHAnsi"/>
          <w:noProof/>
        </w:rPr>
        <w:t xml:space="preserve"> </w:t>
      </w:r>
    </w:p>
    <w:p w:rsidR="00FE1E36" w:rsidRDefault="00FE1E36" w:rsidP="00BE2EE8">
      <w:pPr>
        <w:pStyle w:val="Ttulo4"/>
        <w:rPr>
          <w:rFonts w:eastAsiaTheme="minorHAnsi"/>
          <w:noProof/>
        </w:rPr>
      </w:pPr>
      <w:r>
        <w:rPr>
          <w:rFonts w:eastAsiaTheme="minorHAnsi"/>
          <w:noProof/>
        </w:rPr>
        <w:lastRenderedPageBreak/>
        <w:t>ClientesDeUsa</w:t>
      </w:r>
    </w:p>
    <w:p w:rsidR="00BE2EE8" w:rsidRDefault="00BE2EE8" w:rsidP="00BE2EE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8000"/>
          <w:sz w:val="20"/>
          <w:szCs w:val="20"/>
        </w:rPr>
        <w:t>-- Devuelve los clientes de USA</w:t>
      </w:r>
    </w:p>
    <w:p w:rsidR="00BE2EE8" w:rsidRPr="00BE2EE8" w:rsidRDefault="00BE2EE8" w:rsidP="00BE2EE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</w:pPr>
      <w:r w:rsidRPr="00BE2EE8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CREATE</w:t>
      </w:r>
      <w:r w:rsidRPr="00BE2EE8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BE2EE8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FUNCTION</w:t>
      </w:r>
      <w:r w:rsidRPr="00BE2EE8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BE2EE8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dbo</w:t>
      </w:r>
      <w:r w:rsidRPr="00BE2EE8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.</w:t>
      </w:r>
      <w:r w:rsidRPr="00BE2EE8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tabular_ClientesDeUsa</w:t>
      </w:r>
    </w:p>
    <w:p w:rsidR="00BE2EE8" w:rsidRPr="00BE2EE8" w:rsidRDefault="00BE2EE8" w:rsidP="00BE2EE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</w:pPr>
      <w:r w:rsidRPr="00BE2EE8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()</w:t>
      </w:r>
    </w:p>
    <w:p w:rsidR="00BE2EE8" w:rsidRPr="00BE2EE8" w:rsidRDefault="00BE2EE8" w:rsidP="00BE2EE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</w:pPr>
      <w:r w:rsidRPr="00BE2EE8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RETURNS</w:t>
      </w:r>
      <w:r w:rsidRPr="00BE2EE8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BE2EE8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@Lista</w:t>
      </w:r>
      <w:r w:rsidRPr="00BE2EE8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BE2EE8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TABLE</w:t>
      </w:r>
    </w:p>
    <w:p w:rsidR="00BE2EE8" w:rsidRPr="00BE2EE8" w:rsidRDefault="00BE2EE8" w:rsidP="00BE2EE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</w:pPr>
      <w:r w:rsidRPr="00BE2EE8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ab/>
      </w:r>
      <w:r w:rsidRPr="00BE2EE8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(</w:t>
      </w:r>
      <w:r w:rsidRPr="00BE2EE8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CustomerID</w:t>
      </w:r>
      <w:r w:rsidRPr="00BE2EE8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BE2EE8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nchar</w:t>
      </w:r>
      <w:r w:rsidRPr="00BE2EE8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(</w:t>
      </w:r>
      <w:r w:rsidRPr="00BE2EE8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>5</w:t>
      </w:r>
      <w:r w:rsidRPr="00BE2EE8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BE2EE8" w:rsidRPr="00BE2EE8" w:rsidRDefault="00BE2EE8" w:rsidP="00BE2EE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</w:pPr>
      <w:r w:rsidRPr="00BE2EE8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BE2EE8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,</w:t>
      </w:r>
      <w:r w:rsidRPr="00BE2EE8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BE2EE8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CompanyName</w:t>
      </w:r>
      <w:r w:rsidRPr="00BE2EE8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BE2EE8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nvarchar</w:t>
      </w:r>
      <w:r w:rsidRPr="00BE2EE8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(</w:t>
      </w:r>
      <w:r w:rsidRPr="00BE2EE8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>40</w:t>
      </w:r>
      <w:r w:rsidRPr="00BE2EE8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BE2EE8" w:rsidRPr="00BE2EE8" w:rsidRDefault="00BE2EE8" w:rsidP="00BE2EE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</w:pPr>
      <w:r w:rsidRPr="00BE2EE8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BE2EE8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,</w:t>
      </w:r>
      <w:r w:rsidRPr="00BE2EE8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BE2EE8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Country</w:t>
      </w:r>
      <w:r w:rsidRPr="00BE2EE8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BE2EE8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nvarchar</w:t>
      </w:r>
      <w:r w:rsidRPr="00BE2EE8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(</w:t>
      </w:r>
      <w:r w:rsidRPr="00BE2EE8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>15</w:t>
      </w:r>
      <w:r w:rsidRPr="00BE2EE8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))</w:t>
      </w:r>
    </w:p>
    <w:p w:rsidR="00BE2EE8" w:rsidRPr="00BE2EE8" w:rsidRDefault="00BE2EE8" w:rsidP="00BE2EE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</w:pPr>
      <w:r w:rsidRPr="00BE2EE8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AS</w:t>
      </w:r>
    </w:p>
    <w:p w:rsidR="00BE2EE8" w:rsidRPr="00BE2EE8" w:rsidRDefault="00BE2EE8" w:rsidP="00BE2EE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</w:pPr>
      <w:r w:rsidRPr="00BE2EE8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BEGIN</w:t>
      </w:r>
    </w:p>
    <w:p w:rsidR="00BE2EE8" w:rsidRPr="00BE2EE8" w:rsidRDefault="00BE2EE8" w:rsidP="00BE2EE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</w:pPr>
      <w:r w:rsidRPr="00BE2EE8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BE2EE8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INSERT</w:t>
      </w:r>
      <w:r w:rsidRPr="00BE2EE8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BE2EE8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@Lista</w:t>
      </w:r>
    </w:p>
    <w:p w:rsidR="00BE2EE8" w:rsidRPr="00BE2EE8" w:rsidRDefault="00BE2EE8" w:rsidP="00BE2EE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</w:pPr>
      <w:r w:rsidRPr="00BE2EE8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BE2EE8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BE2EE8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SELECT</w:t>
      </w:r>
      <w:r w:rsidRPr="00BE2EE8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BE2EE8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CustomerID</w:t>
      </w:r>
      <w:r w:rsidRPr="00BE2EE8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,</w:t>
      </w:r>
      <w:r w:rsidRPr="00BE2EE8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BE2EE8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CompanyName</w:t>
      </w:r>
      <w:r w:rsidRPr="00BE2EE8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,</w:t>
      </w:r>
      <w:r w:rsidRPr="00BE2EE8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BE2EE8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Country</w:t>
      </w:r>
    </w:p>
    <w:p w:rsidR="00BE2EE8" w:rsidRPr="00BE2EE8" w:rsidRDefault="00BE2EE8" w:rsidP="00BE2EE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</w:pPr>
      <w:r w:rsidRPr="00BE2EE8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BE2EE8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BE2EE8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FROM</w:t>
      </w:r>
      <w:r w:rsidRPr="00BE2EE8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BE2EE8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dbo</w:t>
      </w:r>
      <w:r w:rsidRPr="00BE2EE8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.</w:t>
      </w:r>
      <w:r w:rsidRPr="00BE2EE8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ClientesDelPais</w:t>
      </w:r>
      <w:r w:rsidRPr="00BE2EE8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(</w:t>
      </w:r>
      <w:r w:rsidRPr="00BE2EE8">
        <w:rPr>
          <w:rFonts w:ascii="Courier New" w:eastAsiaTheme="minorHAnsi" w:hAnsi="Courier New" w:cs="Courier New"/>
          <w:noProof/>
          <w:color w:val="FF0000"/>
          <w:sz w:val="20"/>
          <w:szCs w:val="20"/>
          <w:lang w:val="en-US"/>
        </w:rPr>
        <w:t>N'USA'</w:t>
      </w:r>
      <w:r w:rsidRPr="00BE2EE8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BE2EE8" w:rsidRPr="00BE2EE8" w:rsidRDefault="00BE2EE8" w:rsidP="00BE2EE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</w:pPr>
      <w:r w:rsidRPr="00BE2EE8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BE2EE8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</w:p>
    <w:p w:rsidR="00BE2EE8" w:rsidRPr="00BE2EE8" w:rsidRDefault="00BE2EE8" w:rsidP="00BE2EE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</w:pPr>
      <w:r w:rsidRPr="00BE2EE8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BE2EE8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RETURN</w:t>
      </w:r>
    </w:p>
    <w:p w:rsidR="00BE2EE8" w:rsidRPr="00BE2EE8" w:rsidRDefault="00BE2EE8" w:rsidP="00BE2EE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</w:pPr>
      <w:r w:rsidRPr="00BE2EE8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END</w:t>
      </w:r>
    </w:p>
    <w:p w:rsidR="00FE1E36" w:rsidRDefault="00BE2EE8" w:rsidP="00BE2EE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GO</w:t>
      </w:r>
    </w:p>
    <w:p w:rsidR="00FE1E36" w:rsidRDefault="00763233" w:rsidP="00763233">
      <w:pPr>
        <w:pStyle w:val="Ttulo4"/>
        <w:rPr>
          <w:rFonts w:eastAsiaTheme="minorHAnsi"/>
          <w:noProof/>
        </w:rPr>
      </w:pPr>
      <w:r>
        <w:rPr>
          <w:rFonts w:eastAsiaTheme="minorHAnsi"/>
          <w:noProof/>
        </w:rPr>
        <w:t>Tabla Orders</w:t>
      </w:r>
    </w:p>
    <w:p w:rsidR="00FE1E36" w:rsidRDefault="00763233" w:rsidP="00FE1E3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s-ES"/>
        </w:rPr>
        <w:drawing>
          <wp:inline distT="0" distB="0" distL="0" distR="0">
            <wp:extent cx="5760085" cy="3015549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015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E36" w:rsidRDefault="00FE1E36" w:rsidP="00FE1E36">
      <w:pPr>
        <w:pStyle w:val="Ttulo4"/>
        <w:rPr>
          <w:rFonts w:eastAsiaTheme="minorHAnsi"/>
          <w:noProof/>
        </w:rPr>
      </w:pPr>
      <w:r>
        <w:rPr>
          <w:rFonts w:eastAsiaTheme="minorHAnsi"/>
          <w:noProof/>
        </w:rPr>
        <w:t>PedidosDeLaFecha</w:t>
      </w:r>
    </w:p>
    <w:p w:rsidR="00BE2EE8" w:rsidRDefault="00BE2EE8" w:rsidP="00BE2EE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8000"/>
          <w:sz w:val="20"/>
          <w:szCs w:val="20"/>
        </w:rPr>
        <w:t>-- Devuelve los pedidos de una fecha particular</w:t>
      </w:r>
    </w:p>
    <w:p w:rsidR="00BE2EE8" w:rsidRPr="00BE2EE8" w:rsidRDefault="00BE2EE8" w:rsidP="00BE2EE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</w:pPr>
      <w:r w:rsidRPr="00BE2EE8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CREATE</w:t>
      </w:r>
      <w:r w:rsidRPr="00BE2EE8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BE2EE8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FUNCTION</w:t>
      </w:r>
      <w:r w:rsidRPr="00BE2EE8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BE2EE8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dbo</w:t>
      </w:r>
      <w:r w:rsidRPr="00BE2EE8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.</w:t>
      </w:r>
      <w:r w:rsidRPr="00BE2EE8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Tabular_PedidosDeLaFecha</w:t>
      </w:r>
    </w:p>
    <w:p w:rsidR="00BE2EE8" w:rsidRPr="00BE2EE8" w:rsidRDefault="00BE2EE8" w:rsidP="00BE2EE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</w:pPr>
      <w:r w:rsidRPr="00BE2EE8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ab/>
      </w:r>
      <w:r w:rsidRPr="00BE2EE8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(</w:t>
      </w:r>
      <w:r w:rsidRPr="00BE2EE8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@fecha</w:t>
      </w:r>
      <w:r w:rsidRPr="00BE2EE8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BE2EE8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as</w:t>
      </w:r>
      <w:r w:rsidRPr="00BE2EE8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BE2EE8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smalldatetime</w:t>
      </w:r>
      <w:r w:rsidRPr="00BE2EE8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BE2EE8" w:rsidRPr="00BE2EE8" w:rsidRDefault="00BE2EE8" w:rsidP="00BE2EE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</w:pPr>
      <w:r w:rsidRPr="00BE2EE8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RETURNS</w:t>
      </w:r>
      <w:r w:rsidRPr="00BE2EE8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BE2EE8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@list</w:t>
      </w:r>
      <w:r w:rsidRPr="00BE2EE8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BE2EE8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TABLE</w:t>
      </w:r>
    </w:p>
    <w:p w:rsidR="00BE2EE8" w:rsidRPr="00BE2EE8" w:rsidRDefault="00BE2EE8" w:rsidP="00BE2EE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</w:pPr>
      <w:r w:rsidRPr="00BE2EE8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ab/>
      </w:r>
      <w:r w:rsidRPr="00BE2EE8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(</w:t>
      </w:r>
      <w:r w:rsidRPr="00BE2EE8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OrderID</w:t>
      </w:r>
      <w:r w:rsidRPr="00BE2EE8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BE2EE8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int</w:t>
      </w:r>
    </w:p>
    <w:p w:rsidR="00BE2EE8" w:rsidRPr="00BE2EE8" w:rsidRDefault="00BE2EE8" w:rsidP="00BE2EE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</w:pPr>
      <w:r w:rsidRPr="00BE2EE8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BE2EE8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,</w:t>
      </w:r>
      <w:r w:rsidRPr="00BE2EE8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BE2EE8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OrderDate</w:t>
      </w:r>
      <w:r w:rsidRPr="00BE2EE8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BE2EE8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datetime</w:t>
      </w:r>
      <w:r w:rsidRPr="00BE2EE8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BE2EE8" w:rsidRPr="00BE2EE8" w:rsidRDefault="00BE2EE8" w:rsidP="00BE2EE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</w:pPr>
      <w:r w:rsidRPr="00BE2EE8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AS</w:t>
      </w:r>
    </w:p>
    <w:p w:rsidR="00BE2EE8" w:rsidRPr="00BE2EE8" w:rsidRDefault="00BE2EE8" w:rsidP="00BE2EE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</w:pPr>
      <w:r w:rsidRPr="00BE2EE8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BEGIN</w:t>
      </w:r>
    </w:p>
    <w:p w:rsidR="00BE2EE8" w:rsidRPr="00BE2EE8" w:rsidRDefault="00BE2EE8" w:rsidP="00BE2EE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</w:pPr>
      <w:r w:rsidRPr="00BE2EE8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BE2EE8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INSERT</w:t>
      </w:r>
      <w:r w:rsidRPr="00BE2EE8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BE2EE8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@List</w:t>
      </w:r>
    </w:p>
    <w:p w:rsidR="00BE2EE8" w:rsidRPr="00BE2EE8" w:rsidRDefault="00BE2EE8" w:rsidP="00BE2EE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</w:pPr>
      <w:r w:rsidRPr="00BE2EE8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BE2EE8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BE2EE8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SELECT</w:t>
      </w:r>
      <w:r w:rsidRPr="00BE2EE8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BE2EE8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OrderID</w:t>
      </w:r>
      <w:r w:rsidRPr="00BE2EE8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,</w:t>
      </w:r>
      <w:r w:rsidRPr="00BE2EE8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BE2EE8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OrderDate</w:t>
      </w:r>
    </w:p>
    <w:p w:rsidR="00BE2EE8" w:rsidRPr="00BE2EE8" w:rsidRDefault="00BE2EE8" w:rsidP="00BE2EE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</w:pPr>
      <w:r w:rsidRPr="00BE2EE8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BE2EE8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BE2EE8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FROM</w:t>
      </w:r>
      <w:r w:rsidRPr="00BE2EE8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BE2EE8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Orders</w:t>
      </w:r>
    </w:p>
    <w:p w:rsidR="00BE2EE8" w:rsidRPr="00BE2EE8" w:rsidRDefault="00BE2EE8" w:rsidP="00BE2EE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</w:pPr>
      <w:r w:rsidRPr="00BE2EE8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BE2EE8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BE2EE8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WHERE</w:t>
      </w:r>
      <w:r w:rsidRPr="00BE2EE8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BE2EE8">
        <w:rPr>
          <w:rFonts w:ascii="Courier New" w:eastAsiaTheme="minorHAnsi" w:hAnsi="Courier New" w:cs="Courier New"/>
          <w:noProof/>
          <w:color w:val="FF00FF"/>
          <w:sz w:val="20"/>
          <w:szCs w:val="20"/>
          <w:lang w:val="en-US"/>
        </w:rPr>
        <w:t>DATEDIFF</w:t>
      </w:r>
      <w:r w:rsidRPr="00BE2EE8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(</w:t>
      </w:r>
      <w:r w:rsidRPr="00BE2EE8">
        <w:rPr>
          <w:rFonts w:ascii="Courier New" w:eastAsiaTheme="minorHAnsi" w:hAnsi="Courier New" w:cs="Courier New"/>
          <w:noProof/>
          <w:color w:val="FF00FF"/>
          <w:sz w:val="20"/>
          <w:szCs w:val="20"/>
          <w:lang w:val="en-US"/>
        </w:rPr>
        <w:t>day</w:t>
      </w:r>
      <w:r w:rsidRPr="00BE2EE8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,</w:t>
      </w:r>
      <w:r w:rsidRPr="00BE2EE8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BE2EE8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OrderDate</w:t>
      </w:r>
      <w:r w:rsidRPr="00BE2EE8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,</w:t>
      </w:r>
      <w:r w:rsidRPr="00BE2EE8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BE2EE8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@fecha</w:t>
      </w:r>
      <w:r w:rsidRPr="00BE2EE8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)</w:t>
      </w:r>
      <w:r w:rsidRPr="00BE2EE8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BE2EE8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=</w:t>
      </w:r>
      <w:r w:rsidRPr="00BE2EE8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0</w:t>
      </w:r>
    </w:p>
    <w:p w:rsidR="00BE2EE8" w:rsidRPr="00BE2EE8" w:rsidRDefault="00BE2EE8" w:rsidP="00BE2EE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</w:pPr>
      <w:r w:rsidRPr="00BE2EE8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BE2EE8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</w:p>
    <w:p w:rsidR="00BE2EE8" w:rsidRDefault="00BE2EE8" w:rsidP="00BE2EE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  <w:r w:rsidRPr="00BE2EE8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RETURN</w:t>
      </w:r>
    </w:p>
    <w:p w:rsidR="00BE2EE8" w:rsidRDefault="00BE2EE8" w:rsidP="00BE2EE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END</w:t>
      </w:r>
    </w:p>
    <w:p w:rsidR="00763233" w:rsidRDefault="00BE2EE8" w:rsidP="00BE2EE8">
      <w:pPr>
        <w:pStyle w:val="Ttulo4"/>
        <w:rPr>
          <w:rFonts w:eastAsiaTheme="minorHAnsi"/>
          <w:noProof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GO</w:t>
      </w:r>
    </w:p>
    <w:p w:rsidR="00763233" w:rsidRDefault="00763233" w:rsidP="00FE1E36">
      <w:pPr>
        <w:pStyle w:val="Ttulo4"/>
        <w:rPr>
          <w:rFonts w:eastAsiaTheme="minorHAnsi"/>
          <w:noProof/>
        </w:rPr>
      </w:pPr>
    </w:p>
    <w:p w:rsidR="00763233" w:rsidRDefault="00763233" w:rsidP="00FE1E36">
      <w:pPr>
        <w:pStyle w:val="Ttulo4"/>
        <w:rPr>
          <w:rFonts w:eastAsiaTheme="minorHAnsi"/>
          <w:noProof/>
        </w:rPr>
      </w:pPr>
    </w:p>
    <w:p w:rsidR="00FE1E36" w:rsidRDefault="00FE1E36" w:rsidP="00FE1E36">
      <w:pPr>
        <w:pStyle w:val="Ttulo4"/>
        <w:rPr>
          <w:rFonts w:eastAsiaTheme="minorHAnsi"/>
          <w:noProof/>
        </w:rPr>
      </w:pPr>
      <w:r>
        <w:rPr>
          <w:rFonts w:eastAsiaTheme="minorHAnsi"/>
          <w:noProof/>
        </w:rPr>
        <w:t>PedidosDeHoy</w:t>
      </w:r>
    </w:p>
    <w:p w:rsidR="00BE2EE8" w:rsidRDefault="00BE2EE8" w:rsidP="00BE2EE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8000"/>
          <w:sz w:val="20"/>
          <w:szCs w:val="20"/>
        </w:rPr>
        <w:t>-- Devuelve los pedidos del día actual</w:t>
      </w:r>
    </w:p>
    <w:p w:rsidR="00BE2EE8" w:rsidRDefault="00BE2EE8" w:rsidP="00BE2EE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FUNCTION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8080"/>
          <w:sz w:val="20"/>
          <w:szCs w:val="20"/>
        </w:rPr>
        <w:t>dbo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Theme="minorHAnsi" w:hAnsi="Courier New" w:cs="Courier New"/>
          <w:noProof/>
          <w:color w:val="008080"/>
          <w:sz w:val="20"/>
          <w:szCs w:val="20"/>
        </w:rPr>
        <w:t>Tabular_PedidosDeHoy</w:t>
      </w:r>
    </w:p>
    <w:p w:rsidR="00BE2EE8" w:rsidRDefault="00BE2EE8" w:rsidP="00BE2EE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()</w:t>
      </w:r>
    </w:p>
    <w:p w:rsidR="00BE2EE8" w:rsidRPr="00BE2EE8" w:rsidRDefault="00BE2EE8" w:rsidP="00BE2EE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</w:pPr>
      <w:r w:rsidRPr="00BE2EE8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RETURNS</w:t>
      </w:r>
      <w:r w:rsidRPr="00BE2EE8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BE2EE8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@list</w:t>
      </w:r>
      <w:r w:rsidRPr="00BE2EE8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BE2EE8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TABLE</w:t>
      </w:r>
    </w:p>
    <w:p w:rsidR="00BE2EE8" w:rsidRPr="00BE2EE8" w:rsidRDefault="00BE2EE8" w:rsidP="00BE2EE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</w:pPr>
      <w:r w:rsidRPr="00BE2EE8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ab/>
      </w:r>
      <w:r w:rsidRPr="00BE2EE8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(</w:t>
      </w:r>
      <w:r w:rsidRPr="00BE2EE8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OrderID</w:t>
      </w:r>
      <w:r w:rsidRPr="00BE2EE8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BE2EE8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int</w:t>
      </w:r>
    </w:p>
    <w:p w:rsidR="00BE2EE8" w:rsidRPr="00BE2EE8" w:rsidRDefault="00BE2EE8" w:rsidP="00BE2EE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</w:pPr>
      <w:r w:rsidRPr="00BE2EE8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BE2EE8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,</w:t>
      </w:r>
      <w:r w:rsidRPr="00BE2EE8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BE2EE8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OrderDate</w:t>
      </w:r>
      <w:r w:rsidRPr="00BE2EE8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BE2EE8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datetime</w:t>
      </w:r>
      <w:r w:rsidRPr="00BE2EE8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BE2EE8" w:rsidRPr="00BE2EE8" w:rsidRDefault="00BE2EE8" w:rsidP="00BE2EE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</w:pPr>
      <w:r w:rsidRPr="00BE2EE8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AS</w:t>
      </w:r>
    </w:p>
    <w:p w:rsidR="00BE2EE8" w:rsidRPr="00BE2EE8" w:rsidRDefault="00BE2EE8" w:rsidP="00BE2EE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</w:pPr>
      <w:r w:rsidRPr="00BE2EE8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BEGIN</w:t>
      </w:r>
    </w:p>
    <w:p w:rsidR="00BE2EE8" w:rsidRPr="00BE2EE8" w:rsidRDefault="00BE2EE8" w:rsidP="00BE2EE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</w:pPr>
      <w:r w:rsidRPr="00BE2EE8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BE2EE8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INSERT</w:t>
      </w:r>
      <w:r w:rsidRPr="00BE2EE8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BE2EE8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@List</w:t>
      </w:r>
    </w:p>
    <w:p w:rsidR="00BE2EE8" w:rsidRPr="00BE2EE8" w:rsidRDefault="00BE2EE8" w:rsidP="00BE2EE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</w:pPr>
      <w:r w:rsidRPr="00BE2EE8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BE2EE8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BE2EE8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SELECT</w:t>
      </w:r>
      <w:r w:rsidRPr="00BE2EE8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BE2EE8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OrderID</w:t>
      </w:r>
      <w:r w:rsidRPr="00BE2EE8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,</w:t>
      </w:r>
      <w:r w:rsidRPr="00BE2EE8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BE2EE8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OrderDate</w:t>
      </w:r>
    </w:p>
    <w:p w:rsidR="00BE2EE8" w:rsidRPr="00BE2EE8" w:rsidRDefault="00BE2EE8" w:rsidP="00BE2EE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</w:pPr>
      <w:r w:rsidRPr="00BE2EE8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BE2EE8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BE2EE8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FROM</w:t>
      </w:r>
      <w:r w:rsidRPr="00BE2EE8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BE2EE8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Orders</w:t>
      </w:r>
    </w:p>
    <w:p w:rsidR="00BE2EE8" w:rsidRPr="00BE2EE8" w:rsidRDefault="00BE2EE8" w:rsidP="00BE2EE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</w:pPr>
      <w:r w:rsidRPr="00BE2EE8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BE2EE8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BE2EE8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WHERE</w:t>
      </w:r>
      <w:r w:rsidRPr="00BE2EE8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BE2EE8">
        <w:rPr>
          <w:rFonts w:ascii="Courier New" w:eastAsiaTheme="minorHAnsi" w:hAnsi="Courier New" w:cs="Courier New"/>
          <w:noProof/>
          <w:color w:val="FF00FF"/>
          <w:sz w:val="20"/>
          <w:szCs w:val="20"/>
          <w:lang w:val="en-US"/>
        </w:rPr>
        <w:t>DATEDIFF</w:t>
      </w:r>
      <w:r w:rsidRPr="00BE2EE8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(</w:t>
      </w:r>
      <w:r w:rsidRPr="00BE2EE8">
        <w:rPr>
          <w:rFonts w:ascii="Courier New" w:eastAsiaTheme="minorHAnsi" w:hAnsi="Courier New" w:cs="Courier New"/>
          <w:noProof/>
          <w:color w:val="FF00FF"/>
          <w:sz w:val="20"/>
          <w:szCs w:val="20"/>
          <w:lang w:val="en-US"/>
        </w:rPr>
        <w:t>day</w:t>
      </w:r>
      <w:r w:rsidRPr="00BE2EE8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,</w:t>
      </w:r>
      <w:r w:rsidRPr="00BE2EE8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BE2EE8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OrderDate</w:t>
      </w:r>
      <w:r w:rsidRPr="00BE2EE8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,</w:t>
      </w:r>
      <w:r w:rsidRPr="00BE2EE8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BE2EE8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dbo</w:t>
      </w:r>
      <w:r w:rsidRPr="00BE2EE8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.</w:t>
      </w:r>
      <w:r w:rsidRPr="00BE2EE8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DiaHora</w:t>
      </w:r>
      <w:r w:rsidRPr="00BE2EE8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())</w:t>
      </w:r>
      <w:r w:rsidRPr="00BE2EE8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BE2EE8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=</w:t>
      </w:r>
      <w:r w:rsidRPr="00BE2EE8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0</w:t>
      </w:r>
    </w:p>
    <w:p w:rsidR="00BE2EE8" w:rsidRPr="00BE2EE8" w:rsidRDefault="00BE2EE8" w:rsidP="00BE2EE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</w:pPr>
      <w:r w:rsidRPr="00BE2EE8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</w:p>
    <w:p w:rsidR="00BE2EE8" w:rsidRDefault="00BE2EE8" w:rsidP="00BE2EE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  <w:r w:rsidRPr="00BE2EE8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RETURN</w:t>
      </w:r>
    </w:p>
    <w:p w:rsidR="00BE2EE8" w:rsidRDefault="00BE2EE8" w:rsidP="00BE2EE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END</w:t>
      </w:r>
    </w:p>
    <w:p w:rsidR="00BE2EE8" w:rsidRDefault="00BE2EE8" w:rsidP="00BE2EE8">
      <w:pPr>
        <w:pStyle w:val="Ttulo4"/>
        <w:rPr>
          <w:rFonts w:eastAsiaTheme="minorHAnsi"/>
          <w:noProof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GO</w:t>
      </w:r>
      <w:r>
        <w:rPr>
          <w:rFonts w:eastAsiaTheme="minorHAnsi"/>
          <w:noProof/>
        </w:rPr>
        <w:t xml:space="preserve"> </w:t>
      </w:r>
    </w:p>
    <w:p w:rsidR="00FE1E36" w:rsidRDefault="00763233" w:rsidP="00BE2EE8">
      <w:pPr>
        <w:pStyle w:val="Ttulo4"/>
        <w:rPr>
          <w:rFonts w:eastAsiaTheme="minorHAnsi"/>
          <w:noProof/>
        </w:rPr>
      </w:pPr>
      <w:r>
        <w:rPr>
          <w:rFonts w:eastAsiaTheme="minorHAnsi"/>
          <w:noProof/>
        </w:rPr>
        <w:t>Tabla Order Details</w:t>
      </w:r>
    </w:p>
    <w:p w:rsidR="00763233" w:rsidRPr="00763233" w:rsidRDefault="00763233" w:rsidP="00763233">
      <w:r>
        <w:t xml:space="preserve">Detalle de los productos, cantidades y precios para cada pedido en la tabla </w:t>
      </w:r>
      <w:proofErr w:type="spellStart"/>
      <w:r>
        <w:t>Orders</w:t>
      </w:r>
      <w:proofErr w:type="spellEnd"/>
      <w:r>
        <w:t>.</w:t>
      </w:r>
    </w:p>
    <w:p w:rsidR="00763233" w:rsidRPr="00763233" w:rsidRDefault="00763233" w:rsidP="00763233">
      <w:r>
        <w:rPr>
          <w:noProof/>
          <w:lang w:eastAsia="es-ES"/>
        </w:rPr>
        <w:drawing>
          <wp:inline distT="0" distB="0" distL="0" distR="0">
            <wp:extent cx="5760085" cy="1300801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1300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E36" w:rsidRPr="00FE1E36" w:rsidRDefault="00FE1E36" w:rsidP="00FE1E36">
      <w:pPr>
        <w:pStyle w:val="Ttulo4"/>
        <w:rPr>
          <w:rFonts w:eastAsiaTheme="minorHAnsi"/>
          <w:noProof/>
        </w:rPr>
      </w:pPr>
      <w:r w:rsidRPr="00FE1E36">
        <w:rPr>
          <w:rFonts w:eastAsiaTheme="minorHAnsi"/>
          <w:noProof/>
        </w:rPr>
        <w:t>PedidosConImporte</w:t>
      </w:r>
    </w:p>
    <w:p w:rsidR="00FE1E36" w:rsidRDefault="00FE1E36" w:rsidP="00FE1E3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8000"/>
          <w:sz w:val="20"/>
          <w:szCs w:val="20"/>
        </w:rPr>
        <w:t>-- Devuelve los pedidos con el importe total</w:t>
      </w:r>
    </w:p>
    <w:p w:rsidR="00FE1E36" w:rsidRPr="00FE1E36" w:rsidRDefault="00FE1E36" w:rsidP="00FE1E3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</w:pPr>
      <w:r w:rsidRPr="00FE1E36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CREATE</w:t>
      </w:r>
      <w:r w:rsidRPr="00FE1E36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FE1E36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FUNCTION</w:t>
      </w:r>
      <w:r w:rsidRPr="00FE1E36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FE1E36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dbo</w:t>
      </w:r>
      <w:r w:rsidRPr="00FE1E36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.</w:t>
      </w:r>
      <w:r w:rsidRPr="00FE1E36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PedidosConImporte</w:t>
      </w:r>
    </w:p>
    <w:p w:rsidR="00FE1E36" w:rsidRPr="00FE1E36" w:rsidRDefault="00FE1E36" w:rsidP="00FE1E3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</w:pPr>
      <w:r w:rsidRPr="00FE1E36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()</w:t>
      </w:r>
    </w:p>
    <w:p w:rsidR="00FE1E36" w:rsidRPr="00FE1E36" w:rsidRDefault="00FE1E36" w:rsidP="00FE1E3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</w:pPr>
      <w:r w:rsidRPr="00FE1E36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RETURNS</w:t>
      </w:r>
      <w:r w:rsidRPr="00FE1E36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FE1E36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TABLE</w:t>
      </w:r>
    </w:p>
    <w:p w:rsidR="00FE1E36" w:rsidRPr="00FE1E36" w:rsidRDefault="00FE1E36" w:rsidP="00FE1E3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</w:pPr>
      <w:r w:rsidRPr="00FE1E36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AS</w:t>
      </w:r>
    </w:p>
    <w:p w:rsidR="00FE1E36" w:rsidRPr="00FE1E36" w:rsidRDefault="00FE1E36" w:rsidP="00FE1E3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</w:pPr>
      <w:r w:rsidRPr="00FE1E36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FE1E36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 xml:space="preserve">RETURN </w:t>
      </w:r>
      <w:r w:rsidRPr="00FE1E36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(</w:t>
      </w:r>
    </w:p>
    <w:p w:rsidR="00FE1E36" w:rsidRPr="00FE1E36" w:rsidRDefault="00FE1E36" w:rsidP="00FE1E3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</w:pPr>
      <w:r w:rsidRPr="00FE1E36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FE1E36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FE1E36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SELECT</w:t>
      </w:r>
      <w:r w:rsidRPr="00FE1E36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FE1E36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O</w:t>
      </w:r>
      <w:r w:rsidRPr="00FE1E36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.*,</w:t>
      </w:r>
      <w:r w:rsidRPr="00FE1E36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FE1E36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ImporteTotal</w:t>
      </w:r>
    </w:p>
    <w:p w:rsidR="00FE1E36" w:rsidRPr="00FE1E36" w:rsidRDefault="00FE1E36" w:rsidP="00FE1E3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</w:pPr>
      <w:r w:rsidRPr="00FE1E36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FE1E36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FE1E36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FROM</w:t>
      </w:r>
      <w:r w:rsidRPr="00FE1E36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FE1E36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Orders</w:t>
      </w:r>
      <w:r w:rsidRPr="00FE1E36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FE1E36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O</w:t>
      </w:r>
    </w:p>
    <w:p w:rsidR="00FE1E36" w:rsidRPr="00FE1E36" w:rsidRDefault="00FE1E36" w:rsidP="00FE1E3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</w:pPr>
      <w:r w:rsidRPr="00FE1E36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FE1E36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FE1E36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FE1E36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JOIN</w:t>
      </w:r>
      <w:r w:rsidRPr="00FE1E36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FE1E36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(</w:t>
      </w:r>
    </w:p>
    <w:p w:rsidR="00FE1E36" w:rsidRPr="00FE1E36" w:rsidRDefault="00FE1E36" w:rsidP="00FE1E3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</w:pPr>
      <w:r w:rsidRPr="00FE1E36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FE1E36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FE1E36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FE1E36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FE1E36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SELECT</w:t>
      </w:r>
      <w:r w:rsidRPr="00FE1E36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FE1E36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OrderID</w:t>
      </w:r>
    </w:p>
    <w:p w:rsidR="00FE1E36" w:rsidRPr="00FE1E36" w:rsidRDefault="00FE1E36" w:rsidP="00FE1E3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</w:pPr>
      <w:r w:rsidRPr="00FE1E36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FE1E36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FE1E36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FE1E36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FE1E36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FE1E36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,</w:t>
      </w:r>
      <w:r w:rsidRPr="00FE1E36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FE1E36">
        <w:rPr>
          <w:rFonts w:ascii="Courier New" w:eastAsiaTheme="minorHAnsi" w:hAnsi="Courier New" w:cs="Courier New"/>
          <w:noProof/>
          <w:color w:val="FF00FF"/>
          <w:sz w:val="20"/>
          <w:szCs w:val="20"/>
          <w:lang w:val="en-US"/>
        </w:rPr>
        <w:t>SUM</w:t>
      </w:r>
      <w:r w:rsidRPr="00FE1E36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(</w:t>
      </w:r>
      <w:r w:rsidRPr="00FE1E36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dbo</w:t>
      </w:r>
      <w:r w:rsidRPr="00FE1E36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.</w:t>
      </w:r>
      <w:r w:rsidRPr="00FE1E36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ImporteTotal</w:t>
      </w:r>
      <w:r w:rsidRPr="00FE1E36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(</w:t>
      </w:r>
      <w:r w:rsidRPr="00FE1E36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Quantity</w:t>
      </w:r>
      <w:r w:rsidRPr="00FE1E36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,</w:t>
      </w:r>
      <w:r w:rsidRPr="00FE1E36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FE1E36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UnitPrice</w:t>
      </w:r>
      <w:r w:rsidRPr="00FE1E36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,</w:t>
      </w:r>
      <w:r w:rsidRPr="00FE1E36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FE1E36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Discount</w:t>
      </w:r>
      <w:r w:rsidRPr="00FE1E36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))</w:t>
      </w:r>
    </w:p>
    <w:p w:rsidR="00FE1E36" w:rsidRPr="00FE1E36" w:rsidRDefault="00FE1E36" w:rsidP="00FE1E3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</w:pPr>
      <w:r w:rsidRPr="00FE1E36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FE1E36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FE1E36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FE1E36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FE1E36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FE1E36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FE1E36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AS</w:t>
      </w:r>
      <w:r w:rsidRPr="00FE1E36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FE1E36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ImporteTotal</w:t>
      </w:r>
    </w:p>
    <w:p w:rsidR="00FE1E36" w:rsidRPr="00FE1E36" w:rsidRDefault="00FE1E36" w:rsidP="00FE1E3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</w:pPr>
      <w:r w:rsidRPr="00FE1E36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FE1E36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FE1E36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FE1E36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FE1E36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FROM</w:t>
      </w:r>
      <w:r w:rsidRPr="00FE1E36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FE1E36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[Order Details]</w:t>
      </w:r>
    </w:p>
    <w:p w:rsidR="00FE1E36" w:rsidRPr="00FE1E36" w:rsidRDefault="00FE1E36" w:rsidP="00FE1E3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</w:pPr>
      <w:r w:rsidRPr="00FE1E36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FE1E36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FE1E36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FE1E36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FE1E36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GROUP</w:t>
      </w:r>
      <w:r w:rsidRPr="00FE1E36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FE1E36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BY</w:t>
      </w:r>
      <w:r w:rsidRPr="00FE1E36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FE1E36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OrderID</w:t>
      </w:r>
    </w:p>
    <w:p w:rsidR="00FE1E36" w:rsidRPr="00FE1E36" w:rsidRDefault="00FE1E36" w:rsidP="00FE1E3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</w:pPr>
      <w:r w:rsidRPr="00FE1E36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FE1E36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FE1E36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FE1E36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)</w:t>
      </w:r>
      <w:r w:rsidRPr="00FE1E36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FE1E36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AS</w:t>
      </w:r>
      <w:r w:rsidRPr="00FE1E36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FE1E36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OD</w:t>
      </w:r>
    </w:p>
    <w:p w:rsidR="00FE1E36" w:rsidRPr="00FE1E36" w:rsidRDefault="00FE1E36" w:rsidP="00FE1E3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</w:pPr>
      <w:r w:rsidRPr="00FE1E36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FE1E36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FE1E36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FE1E36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FE1E36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ON</w:t>
      </w:r>
      <w:r w:rsidRPr="00FE1E36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FE1E36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O</w:t>
      </w:r>
      <w:r w:rsidRPr="00FE1E36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.</w:t>
      </w:r>
      <w:r w:rsidRPr="00FE1E36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OrderID</w:t>
      </w:r>
      <w:r w:rsidRPr="00FE1E36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FE1E36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=</w:t>
      </w:r>
      <w:r w:rsidRPr="00FE1E36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FE1E36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OD</w:t>
      </w:r>
      <w:r w:rsidRPr="00FE1E36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.</w:t>
      </w:r>
      <w:r w:rsidRPr="00FE1E36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OrderID</w:t>
      </w:r>
    </w:p>
    <w:p w:rsidR="00FE1E36" w:rsidRDefault="00FE1E36" w:rsidP="00FE1E3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</w:rPr>
      </w:pPr>
      <w:r w:rsidRPr="00FE1E36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)</w:t>
      </w:r>
    </w:p>
    <w:p w:rsidR="00FE1E36" w:rsidRDefault="00FE1E36" w:rsidP="00FE1E3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GO</w:t>
      </w:r>
    </w:p>
    <w:p w:rsidR="00FE1E36" w:rsidRDefault="00FE1E36" w:rsidP="00FE1E3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</w:p>
    <w:p w:rsidR="00FE1E36" w:rsidRDefault="00FE1E36" w:rsidP="00FE1E3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</w:p>
    <w:p w:rsidR="00FE1E36" w:rsidRDefault="00FE1E36" w:rsidP="00FE1E3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</w:p>
    <w:p w:rsidR="00FE1E36" w:rsidRDefault="00FE1E36" w:rsidP="00FE1E3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</w:p>
    <w:p w:rsidR="00FE1E36" w:rsidRDefault="00FE1E36" w:rsidP="00FE1E3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</w:p>
    <w:p w:rsidR="00FE1E36" w:rsidRDefault="00FE1E36" w:rsidP="00FE1E3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</w:p>
    <w:p w:rsidR="00FE1E36" w:rsidRDefault="00FE1E36" w:rsidP="00FE1E3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</w:p>
    <w:p w:rsidR="00FE1E36" w:rsidRDefault="00FE1E36" w:rsidP="00FE1E3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</w:p>
    <w:p w:rsidR="00541749" w:rsidRDefault="00541749" w:rsidP="00FE1E3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</w:p>
    <w:p w:rsidR="00FE1E36" w:rsidRPr="00FE1E36" w:rsidRDefault="00FE1E36" w:rsidP="00FE1E36">
      <w:pPr>
        <w:pStyle w:val="Ttulo4"/>
        <w:rPr>
          <w:rFonts w:eastAsiaTheme="minorHAnsi"/>
          <w:noProof/>
        </w:rPr>
      </w:pPr>
      <w:r w:rsidRPr="00FE1E36">
        <w:rPr>
          <w:rFonts w:eastAsiaTheme="minorHAnsi"/>
          <w:noProof/>
        </w:rPr>
        <w:t>PedidosPorImporte</w:t>
      </w:r>
    </w:p>
    <w:p w:rsidR="00312708" w:rsidRDefault="00312708" w:rsidP="0031270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8000"/>
          <w:sz w:val="20"/>
          <w:szCs w:val="20"/>
        </w:rPr>
        <w:t>-- Devuelve los pedidos cuyo importe supera un valor dado</w:t>
      </w:r>
    </w:p>
    <w:p w:rsidR="00312708" w:rsidRPr="00312708" w:rsidRDefault="00312708" w:rsidP="0031270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</w:pPr>
      <w:r w:rsidRPr="00312708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CREATE</w:t>
      </w:r>
      <w:r w:rsidRPr="00312708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312708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FUNCTION</w:t>
      </w:r>
      <w:r w:rsidRPr="00312708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312708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dbo</w:t>
      </w:r>
      <w:r w:rsidRPr="00312708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.</w:t>
      </w:r>
      <w:r w:rsidRPr="00312708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Tabular_PedidosPorImporte</w:t>
      </w:r>
    </w:p>
    <w:p w:rsidR="00312708" w:rsidRPr="00312708" w:rsidRDefault="00312708" w:rsidP="0031270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</w:pPr>
      <w:r w:rsidRPr="00312708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ab/>
      </w:r>
      <w:r w:rsidRPr="00312708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(</w:t>
      </w:r>
      <w:r w:rsidRPr="00312708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@total</w:t>
      </w:r>
      <w:r w:rsidRPr="00312708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312708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money</w:t>
      </w:r>
      <w:r w:rsidRPr="00312708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312708" w:rsidRPr="00312708" w:rsidRDefault="00312708" w:rsidP="0031270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</w:pPr>
      <w:r w:rsidRPr="00312708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RETURNS</w:t>
      </w:r>
      <w:r w:rsidRPr="00312708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312708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@lista</w:t>
      </w:r>
      <w:r w:rsidRPr="00312708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312708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TABLE</w:t>
      </w:r>
    </w:p>
    <w:p w:rsidR="00312708" w:rsidRPr="00312708" w:rsidRDefault="00312708" w:rsidP="0031270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</w:pPr>
      <w:r w:rsidRPr="00312708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ab/>
      </w:r>
      <w:r w:rsidRPr="00312708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(</w:t>
      </w:r>
      <w:r w:rsidRPr="00312708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OrderID</w:t>
      </w:r>
      <w:r w:rsidRPr="00312708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312708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int</w:t>
      </w:r>
    </w:p>
    <w:p w:rsidR="00312708" w:rsidRPr="00312708" w:rsidRDefault="00312708" w:rsidP="0031270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</w:pPr>
      <w:r w:rsidRPr="00312708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312708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,</w:t>
      </w:r>
      <w:r w:rsidRPr="00312708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312708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CustomerID</w:t>
      </w:r>
      <w:r w:rsidRPr="00312708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312708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nchar</w:t>
      </w:r>
      <w:r w:rsidRPr="00312708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(</w:t>
      </w:r>
      <w:r w:rsidRPr="00312708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>5</w:t>
      </w:r>
      <w:r w:rsidRPr="00312708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312708" w:rsidRPr="00312708" w:rsidRDefault="00312708" w:rsidP="0031270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</w:pPr>
      <w:r w:rsidRPr="00312708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312708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,</w:t>
      </w:r>
      <w:r w:rsidRPr="00312708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312708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OrderDate</w:t>
      </w:r>
      <w:r w:rsidRPr="00312708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312708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datetime</w:t>
      </w:r>
    </w:p>
    <w:p w:rsidR="00312708" w:rsidRPr="00312708" w:rsidRDefault="00312708" w:rsidP="0031270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</w:pPr>
      <w:r w:rsidRPr="00312708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312708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,</w:t>
      </w:r>
      <w:r w:rsidRPr="00312708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312708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ImporteTotal</w:t>
      </w:r>
      <w:r w:rsidRPr="00312708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312708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money</w:t>
      </w:r>
      <w:r w:rsidRPr="00312708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312708" w:rsidRPr="00312708" w:rsidRDefault="00312708" w:rsidP="0031270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</w:pPr>
      <w:r w:rsidRPr="00312708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AS</w:t>
      </w:r>
    </w:p>
    <w:p w:rsidR="00312708" w:rsidRPr="00312708" w:rsidRDefault="00312708" w:rsidP="0031270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</w:pPr>
      <w:r w:rsidRPr="00312708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BEGIN</w:t>
      </w:r>
    </w:p>
    <w:p w:rsidR="00312708" w:rsidRPr="00312708" w:rsidRDefault="00312708" w:rsidP="0031270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</w:pPr>
      <w:r w:rsidRPr="00312708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312708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INSERT</w:t>
      </w:r>
      <w:r w:rsidRPr="00312708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312708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@Lista</w:t>
      </w:r>
    </w:p>
    <w:p w:rsidR="00312708" w:rsidRPr="00312708" w:rsidRDefault="00312708" w:rsidP="0031270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</w:pPr>
      <w:r w:rsidRPr="00312708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312708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312708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SELECT</w:t>
      </w:r>
      <w:r w:rsidRPr="00312708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312708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OrderID</w:t>
      </w:r>
      <w:r w:rsidRPr="00312708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,</w:t>
      </w:r>
      <w:r w:rsidRPr="00312708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312708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CustomerID</w:t>
      </w:r>
      <w:r w:rsidRPr="00312708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,</w:t>
      </w:r>
      <w:r w:rsidRPr="00312708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312708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OrderDate</w:t>
      </w:r>
      <w:r w:rsidRPr="00312708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,</w:t>
      </w:r>
      <w:r w:rsidRPr="00312708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312708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ImporteTotal</w:t>
      </w:r>
    </w:p>
    <w:p w:rsidR="00312708" w:rsidRDefault="00312708" w:rsidP="0031270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</w:rPr>
      </w:pPr>
      <w:r w:rsidRPr="00312708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312708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8080"/>
          <w:sz w:val="20"/>
          <w:szCs w:val="20"/>
        </w:rPr>
        <w:t>dbo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Theme="minorHAnsi" w:hAnsi="Courier New" w:cs="Courier New"/>
          <w:noProof/>
          <w:color w:val="008080"/>
          <w:sz w:val="20"/>
          <w:szCs w:val="20"/>
        </w:rPr>
        <w:t>PedidosConImporte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()</w:t>
      </w:r>
    </w:p>
    <w:p w:rsidR="00312708" w:rsidRDefault="00312708" w:rsidP="0031270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8080"/>
          <w:sz w:val="20"/>
          <w:szCs w:val="20"/>
        </w:rPr>
        <w:t>ImporteTotal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&gt;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8080"/>
          <w:sz w:val="20"/>
          <w:szCs w:val="20"/>
        </w:rPr>
        <w:t>@total</w:t>
      </w:r>
    </w:p>
    <w:p w:rsidR="00312708" w:rsidRDefault="00312708" w:rsidP="0031270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auto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ab/>
      </w:r>
    </w:p>
    <w:p w:rsidR="00312708" w:rsidRDefault="00312708" w:rsidP="0031270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RETURN</w:t>
      </w:r>
    </w:p>
    <w:p w:rsidR="00312708" w:rsidRDefault="00312708" w:rsidP="0031270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END</w:t>
      </w:r>
    </w:p>
    <w:p w:rsidR="00312708" w:rsidRDefault="00312708" w:rsidP="0031270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GO</w:t>
      </w:r>
    </w:p>
    <w:p w:rsidR="00FE1E36" w:rsidRDefault="00312708" w:rsidP="00312708">
      <w:pPr>
        <w:pStyle w:val="Ttulo4"/>
        <w:rPr>
          <w:rFonts w:eastAsiaTheme="minorHAnsi"/>
          <w:noProof/>
          <w:color w:val="0000FF"/>
        </w:rPr>
      </w:pPr>
      <w:r w:rsidRPr="00106C88">
        <w:rPr>
          <w:rFonts w:eastAsiaTheme="minorHAnsi"/>
          <w:noProof/>
        </w:rPr>
        <w:t xml:space="preserve"> </w:t>
      </w:r>
      <w:r w:rsidR="00FE1E36" w:rsidRPr="00106C88">
        <w:rPr>
          <w:rFonts w:eastAsiaTheme="minorHAnsi"/>
          <w:noProof/>
        </w:rPr>
        <w:t>DiezPedidosMasImportantes</w:t>
      </w:r>
    </w:p>
    <w:p w:rsidR="00312708" w:rsidRDefault="00312708" w:rsidP="0031270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8000"/>
          <w:sz w:val="20"/>
          <w:szCs w:val="20"/>
        </w:rPr>
        <w:t>-- Devuelve los 10 pedidos con mayor importe</w:t>
      </w:r>
    </w:p>
    <w:p w:rsidR="00312708" w:rsidRDefault="00312708" w:rsidP="0031270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FUNCTION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8080"/>
          <w:sz w:val="20"/>
          <w:szCs w:val="20"/>
        </w:rPr>
        <w:t>dbo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Theme="minorHAnsi" w:hAnsi="Courier New" w:cs="Courier New"/>
          <w:noProof/>
          <w:color w:val="008080"/>
          <w:sz w:val="20"/>
          <w:szCs w:val="20"/>
        </w:rPr>
        <w:t>Tabular_DiezPedidosMasImportantes</w:t>
      </w:r>
    </w:p>
    <w:p w:rsidR="00312708" w:rsidRDefault="00312708" w:rsidP="0031270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()</w:t>
      </w:r>
    </w:p>
    <w:p w:rsidR="00312708" w:rsidRPr="00312708" w:rsidRDefault="00312708" w:rsidP="0031270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</w:pPr>
      <w:r w:rsidRPr="00312708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RETURNS</w:t>
      </w:r>
      <w:r w:rsidRPr="00312708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312708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@lista</w:t>
      </w:r>
      <w:r w:rsidRPr="00312708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312708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TABLE</w:t>
      </w:r>
    </w:p>
    <w:p w:rsidR="00312708" w:rsidRPr="00312708" w:rsidRDefault="00312708" w:rsidP="0031270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</w:pPr>
      <w:r w:rsidRPr="00312708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ab/>
      </w:r>
      <w:r w:rsidRPr="00312708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(</w:t>
      </w:r>
      <w:r w:rsidRPr="00312708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OrderID</w:t>
      </w:r>
      <w:r w:rsidRPr="00312708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312708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int</w:t>
      </w:r>
    </w:p>
    <w:p w:rsidR="00312708" w:rsidRPr="00312708" w:rsidRDefault="00312708" w:rsidP="0031270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</w:pPr>
      <w:r w:rsidRPr="00312708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312708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,</w:t>
      </w:r>
      <w:r w:rsidRPr="00312708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312708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CustomerID</w:t>
      </w:r>
      <w:r w:rsidRPr="00312708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312708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nchar</w:t>
      </w:r>
      <w:r w:rsidRPr="00312708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(</w:t>
      </w:r>
      <w:r w:rsidRPr="00312708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>5</w:t>
      </w:r>
      <w:r w:rsidRPr="00312708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312708" w:rsidRPr="00312708" w:rsidRDefault="00312708" w:rsidP="0031270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</w:pPr>
      <w:r w:rsidRPr="00312708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312708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,</w:t>
      </w:r>
      <w:r w:rsidRPr="00312708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312708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OrderDate</w:t>
      </w:r>
      <w:r w:rsidRPr="00312708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312708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datetime</w:t>
      </w:r>
    </w:p>
    <w:p w:rsidR="00312708" w:rsidRPr="00312708" w:rsidRDefault="00312708" w:rsidP="0031270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</w:pPr>
      <w:r w:rsidRPr="00312708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312708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,</w:t>
      </w:r>
      <w:r w:rsidRPr="00312708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312708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ImporteTotal</w:t>
      </w:r>
      <w:r w:rsidRPr="00312708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312708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money</w:t>
      </w:r>
      <w:r w:rsidRPr="00312708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312708" w:rsidRPr="00312708" w:rsidRDefault="00312708" w:rsidP="0031270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</w:pPr>
      <w:r w:rsidRPr="00312708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AS</w:t>
      </w:r>
    </w:p>
    <w:p w:rsidR="00312708" w:rsidRPr="00312708" w:rsidRDefault="00312708" w:rsidP="0031270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</w:pPr>
      <w:r w:rsidRPr="00312708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BEGIN</w:t>
      </w:r>
    </w:p>
    <w:p w:rsidR="00312708" w:rsidRPr="00312708" w:rsidRDefault="00312708" w:rsidP="0031270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</w:pPr>
      <w:r w:rsidRPr="00312708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312708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INSERT</w:t>
      </w:r>
      <w:r w:rsidRPr="00312708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312708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@Lista</w:t>
      </w:r>
    </w:p>
    <w:p w:rsidR="00312708" w:rsidRPr="00312708" w:rsidRDefault="00312708" w:rsidP="0031270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</w:pPr>
      <w:r w:rsidRPr="00312708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312708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312708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SELECT</w:t>
      </w:r>
      <w:r w:rsidRPr="00312708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312708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TOP</w:t>
      </w:r>
      <w:r w:rsidRPr="00312708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10 </w:t>
      </w:r>
      <w:r w:rsidRPr="00312708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WITH</w:t>
      </w:r>
      <w:r w:rsidRPr="00312708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312708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TIES</w:t>
      </w:r>
    </w:p>
    <w:p w:rsidR="00312708" w:rsidRPr="00312708" w:rsidRDefault="00312708" w:rsidP="0031270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</w:pPr>
      <w:r w:rsidRPr="00312708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312708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312708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312708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OrderID</w:t>
      </w:r>
      <w:r w:rsidRPr="00312708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,</w:t>
      </w:r>
      <w:r w:rsidRPr="00312708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312708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CustomerID</w:t>
      </w:r>
      <w:r w:rsidRPr="00312708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,</w:t>
      </w:r>
      <w:r w:rsidRPr="00312708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312708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OrderDate</w:t>
      </w:r>
      <w:r w:rsidRPr="00312708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,</w:t>
      </w:r>
      <w:r w:rsidRPr="00312708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312708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ImporteTotal</w:t>
      </w:r>
    </w:p>
    <w:p w:rsidR="00312708" w:rsidRPr="00312708" w:rsidRDefault="00312708" w:rsidP="0031270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</w:pPr>
      <w:r w:rsidRPr="00312708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312708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312708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FROM</w:t>
      </w:r>
      <w:r w:rsidRPr="00312708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312708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dbo</w:t>
      </w:r>
      <w:r w:rsidRPr="00312708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.</w:t>
      </w:r>
      <w:r w:rsidRPr="00312708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PedidosConImporte</w:t>
      </w:r>
      <w:r w:rsidRPr="00312708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()</w:t>
      </w:r>
    </w:p>
    <w:p w:rsidR="00312708" w:rsidRPr="00312708" w:rsidRDefault="00312708" w:rsidP="0031270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</w:pPr>
      <w:r w:rsidRPr="00312708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312708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312708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ORDER</w:t>
      </w:r>
      <w:r w:rsidRPr="00312708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312708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BY</w:t>
      </w:r>
      <w:r w:rsidRPr="00312708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312708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ImporteTotal</w:t>
      </w:r>
      <w:r w:rsidRPr="00312708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312708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DESC</w:t>
      </w:r>
    </w:p>
    <w:p w:rsidR="00312708" w:rsidRPr="00312708" w:rsidRDefault="00312708" w:rsidP="0031270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</w:pPr>
      <w:r w:rsidRPr="00312708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</w:p>
    <w:p w:rsidR="00312708" w:rsidRPr="00312708" w:rsidRDefault="00312708" w:rsidP="0031270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</w:pPr>
      <w:r w:rsidRPr="00312708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312708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RETURN</w:t>
      </w:r>
    </w:p>
    <w:p w:rsidR="00312708" w:rsidRDefault="00312708" w:rsidP="0031270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END</w:t>
      </w:r>
    </w:p>
    <w:p w:rsidR="00312708" w:rsidRDefault="00312708" w:rsidP="0031270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GO</w:t>
      </w:r>
    </w:p>
    <w:p w:rsidR="00106C88" w:rsidRDefault="00106C88" w:rsidP="00FE1E3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</w:p>
    <w:p w:rsidR="00106C88" w:rsidRDefault="00106C88" w:rsidP="00106C88">
      <w:pPr>
        <w:pStyle w:val="Ttulo4"/>
        <w:rPr>
          <w:rFonts w:eastAsiaTheme="minorHAnsi"/>
          <w:noProof/>
        </w:rPr>
      </w:pPr>
      <w:r>
        <w:rPr>
          <w:rFonts w:eastAsiaTheme="minorHAnsi"/>
          <w:noProof/>
        </w:rPr>
        <w:t>Ejecutar Ejemplos</w:t>
      </w:r>
    </w:p>
    <w:p w:rsidR="00106C88" w:rsidRDefault="00106C88" w:rsidP="00106C88">
      <w:pPr>
        <w:rPr>
          <w:rFonts w:eastAsiaTheme="minorHAnsi"/>
          <w:noProof/>
        </w:rPr>
      </w:pPr>
      <w:r>
        <w:rPr>
          <w:rFonts w:eastAsiaTheme="minorHAnsi"/>
          <w:noProof/>
        </w:rPr>
        <w:t xml:space="preserve">5.1 </w:t>
      </w:r>
      <w:r w:rsidR="00595A5C">
        <w:rPr>
          <w:rFonts w:eastAsiaTheme="minorHAnsi"/>
          <w:noProof/>
        </w:rPr>
        <w:t>Tabular</w:t>
      </w:r>
      <w:r w:rsidR="00B02FE0">
        <w:rPr>
          <w:rFonts w:eastAsiaTheme="minorHAnsi"/>
          <w:noProof/>
        </w:rPr>
        <w:t>-</w:t>
      </w:r>
      <w:r>
        <w:rPr>
          <w:rFonts w:eastAsiaTheme="minorHAnsi"/>
          <w:noProof/>
        </w:rPr>
        <w:t>3.sql</w:t>
      </w:r>
    </w:p>
    <w:p w:rsidR="00C74B6F" w:rsidRDefault="00383F4B" w:rsidP="00C74B6F">
      <w:pPr>
        <w:pStyle w:val="Ttulo1"/>
      </w:pPr>
      <w:bookmarkStart w:id="0" w:name="_GoBack"/>
      <w:bookmarkEnd w:id="0"/>
      <w:r>
        <w:t>M</w:t>
      </w:r>
      <w:r w:rsidR="00C74B6F">
        <w:t>ás información</w:t>
      </w:r>
    </w:p>
    <w:tbl>
      <w:tblPr>
        <w:tblStyle w:val="Tablaconcuadrcula"/>
        <w:tblpPr w:leftFromText="141" w:rightFromText="141" w:vertAnchor="text" w:horzAnchor="margin" w:tblpY="233"/>
        <w:tblW w:w="506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8"/>
        <w:gridCol w:w="3998"/>
      </w:tblGrid>
      <w:tr w:rsidR="00C74B6F" w:rsidRPr="00BE2EE8" w:rsidTr="009C7C33">
        <w:trPr>
          <w:trHeight w:val="271"/>
        </w:trPr>
        <w:tc>
          <w:tcPr>
            <w:tcW w:w="2875" w:type="pct"/>
          </w:tcPr>
          <w:p w:rsidR="00C74B6F" w:rsidRDefault="00C74B6F" w:rsidP="00C74B6F">
            <w:pPr>
              <w:spacing w:after="150"/>
              <w:rPr>
                <w:rFonts w:ascii="Calibri" w:eastAsia="Times New Roman" w:hAnsi="Calibri" w:cs="Calibri"/>
                <w:color w:val="auto"/>
                <w:lang w:eastAsia="es-ES"/>
              </w:rPr>
            </w:pPr>
            <w:r w:rsidRPr="004B6753">
              <w:rPr>
                <w:rFonts w:ascii="Calibri" w:eastAsia="Times New Roman" w:hAnsi="Calibri" w:cs="Calibri"/>
                <w:color w:val="auto"/>
                <w:lang w:eastAsia="es-ES"/>
              </w:rPr>
              <w:t>C/ Miracruz, 10 (Bº de Gros)</w:t>
            </w:r>
            <w:r>
              <w:rPr>
                <w:rFonts w:ascii="Calibri" w:eastAsia="Times New Roman" w:hAnsi="Calibri" w:cs="Calibri"/>
                <w:color w:val="auto"/>
                <w:lang w:eastAsia="es-ES"/>
              </w:rPr>
              <w:t xml:space="preserve"> </w:t>
            </w:r>
            <w:r w:rsidRPr="004B6753">
              <w:rPr>
                <w:rFonts w:ascii="Calibri" w:eastAsia="Times New Roman" w:hAnsi="Calibri" w:cs="Calibri"/>
                <w:color w:val="auto"/>
                <w:lang w:eastAsia="es-ES"/>
              </w:rPr>
              <w:t xml:space="preserve"> 20001 Donostia</w:t>
            </w:r>
          </w:p>
          <w:p w:rsidR="00C74B6F" w:rsidRPr="00B02FE0" w:rsidRDefault="00C74B6F" w:rsidP="00C74B6F">
            <w:pPr>
              <w:spacing w:after="150"/>
              <w:rPr>
                <w:rFonts w:ascii="Calibri" w:eastAsia="Times New Roman" w:hAnsi="Calibri" w:cs="Calibri"/>
                <w:color w:val="auto"/>
                <w:lang w:val="en-US" w:eastAsia="es-ES"/>
              </w:rPr>
            </w:pPr>
            <w:r w:rsidRPr="004B6753">
              <w:rPr>
                <w:rFonts w:ascii="Calibri" w:eastAsia="Times New Roman" w:hAnsi="Calibri" w:cs="Calibri"/>
                <w:color w:val="auto"/>
                <w:lang w:eastAsia="es-ES"/>
              </w:rPr>
              <w:t xml:space="preserve"> </w:t>
            </w:r>
            <w:proofErr w:type="spellStart"/>
            <w:r w:rsidRPr="00B02FE0">
              <w:rPr>
                <w:rFonts w:ascii="Calibri" w:eastAsia="Times New Roman" w:hAnsi="Calibri" w:cs="Calibri"/>
                <w:color w:val="auto"/>
                <w:lang w:val="en-US" w:eastAsia="es-ES"/>
              </w:rPr>
              <w:t>Telf</w:t>
            </w:r>
            <w:proofErr w:type="spellEnd"/>
            <w:r w:rsidRPr="00B02FE0">
              <w:rPr>
                <w:rFonts w:ascii="Calibri" w:eastAsia="Times New Roman" w:hAnsi="Calibri" w:cs="Calibri"/>
                <w:color w:val="auto"/>
                <w:lang w:val="en-US" w:eastAsia="es-ES"/>
              </w:rPr>
              <w:t>.: 943 275819</w:t>
            </w:r>
          </w:p>
          <w:p w:rsidR="00C74B6F" w:rsidRPr="008A7948" w:rsidRDefault="00C74B6F" w:rsidP="00C74B6F">
            <w:pPr>
              <w:spacing w:after="150"/>
              <w:rPr>
                <w:rFonts w:ascii="Calibri" w:eastAsia="Times New Roman" w:hAnsi="Calibri" w:cs="Calibri"/>
                <w:color w:val="auto"/>
                <w:lang w:val="en-US" w:eastAsia="es-ES"/>
              </w:rPr>
            </w:pPr>
            <w:r w:rsidRPr="00B02FE0">
              <w:rPr>
                <w:rFonts w:ascii="Calibri" w:eastAsia="Times New Roman" w:hAnsi="Calibri" w:cs="Calibri"/>
                <w:color w:val="auto"/>
                <w:lang w:val="en-US" w:eastAsia="es-ES"/>
              </w:rPr>
              <w:t xml:space="preserve">email: </w:t>
            </w:r>
            <w:hyperlink r:id="rId15" w:history="1">
              <w:r w:rsidRPr="004B6753">
                <w:rPr>
                  <w:rFonts w:ascii="Calibri" w:eastAsia="Times New Roman" w:hAnsi="Calibri" w:cs="Calibri"/>
                  <w:color w:val="auto"/>
                  <w:spacing w:val="40"/>
                  <w:lang w:val="en-US" w:eastAsia="es-ES"/>
                </w:rPr>
                <w:t>seim@centroseim.com</w:t>
              </w:r>
            </w:hyperlink>
          </w:p>
        </w:tc>
        <w:tc>
          <w:tcPr>
            <w:tcW w:w="2125" w:type="pct"/>
            <w:vAlign w:val="bottom"/>
          </w:tcPr>
          <w:p w:rsidR="00C74B6F" w:rsidRPr="00C77AE0" w:rsidRDefault="00C74B6F" w:rsidP="00C74B6F">
            <w:pPr>
              <w:spacing w:after="150"/>
              <w:jc w:val="right"/>
              <w:rPr>
                <w:rFonts w:ascii="Calibri" w:eastAsia="Times New Roman" w:hAnsi="Calibri" w:cs="Calibri"/>
                <w:color w:val="auto"/>
                <w:lang w:val="en-US" w:eastAsia="es-ES"/>
              </w:rPr>
            </w:pPr>
          </w:p>
        </w:tc>
      </w:tr>
    </w:tbl>
    <w:p w:rsidR="00C74B6F" w:rsidRPr="00C77AE0" w:rsidRDefault="00C74B6F" w:rsidP="004B6753">
      <w:pPr>
        <w:rPr>
          <w:lang w:val="en-US"/>
        </w:rPr>
      </w:pPr>
    </w:p>
    <w:p w:rsidR="004B6753" w:rsidRPr="00C77AE0" w:rsidRDefault="004B6753" w:rsidP="004B6753">
      <w:pPr>
        <w:spacing w:after="150" w:line="240" w:lineRule="auto"/>
        <w:jc w:val="center"/>
        <w:rPr>
          <w:rFonts w:ascii="Calibri" w:eastAsia="Times New Roman" w:hAnsi="Calibri" w:cs="Calibri"/>
          <w:color w:val="auto"/>
          <w:lang w:val="en-US" w:eastAsia="es-ES"/>
        </w:rPr>
        <w:sectPr w:rsidR="004B6753" w:rsidRPr="00C77AE0" w:rsidSect="00ED3F6F">
          <w:footerReference w:type="even" r:id="rId16"/>
          <w:footerReference w:type="default" r:id="rId17"/>
          <w:pgSz w:w="11907" w:h="16839" w:code="9"/>
          <w:pgMar w:top="-992" w:right="1418" w:bottom="1418" w:left="1418" w:header="709" w:footer="709" w:gutter="0"/>
          <w:pgNumType w:start="0"/>
          <w:cols w:space="360"/>
          <w:titlePg/>
          <w:docGrid w:linePitch="360"/>
        </w:sectPr>
      </w:pPr>
    </w:p>
    <w:p w:rsidR="004B6753" w:rsidRPr="004B6753" w:rsidRDefault="000403EF" w:rsidP="004B6753">
      <w:pPr>
        <w:spacing w:after="150" w:line="240" w:lineRule="auto"/>
      </w:pPr>
      <w:r w:rsidRPr="004B6753">
        <w:rPr>
          <w:rFonts w:ascii="Calibri" w:eastAsia="Times New Roman" w:hAnsi="Calibri" w:cs="Calibri"/>
          <w:noProof/>
          <w:color w:val="auto"/>
          <w:lang w:eastAsia="es-ES"/>
        </w:rPr>
        <w:lastRenderedPageBreak/>
        <w:drawing>
          <wp:inline distT="0" distB="0" distL="0" distR="0">
            <wp:extent cx="2019300" cy="390525"/>
            <wp:effectExtent l="19050" t="0" r="0" b="0"/>
            <wp:docPr id="4" name="Imagen 2" descr="Logotipo SEI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tipo SEIM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B6753" w:rsidRPr="004B6753" w:rsidSect="003C23CE">
      <w:type w:val="continuous"/>
      <w:pgSz w:w="11907" w:h="16839" w:code="9"/>
      <w:pgMar w:top="1418" w:right="1418" w:bottom="1418" w:left="1418" w:header="709" w:footer="709" w:gutter="0"/>
      <w:pgNumType w:start="0"/>
      <w:cols w:num="2" w:space="360"/>
      <w:vAlign w:val="bottom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2DB8" w:rsidRDefault="00A62DB8">
      <w:pPr>
        <w:spacing w:after="0" w:line="240" w:lineRule="auto"/>
      </w:pPr>
      <w:r>
        <w:separator/>
      </w:r>
    </w:p>
  </w:endnote>
  <w:endnote w:type="continuationSeparator" w:id="0">
    <w:p w:rsidR="00A62DB8" w:rsidRDefault="00A62D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0BE8" w:rsidRDefault="00C10D09">
    <w:pPr>
      <w:pStyle w:val="Piedepgina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73600" behindDoc="0" locked="0" layoutInCell="0" allowOverlap="1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9162415"/>
              <wp:effectExtent l="0" t="0" r="1905" b="0"/>
              <wp:wrapNone/>
              <wp:docPr id="8" name="Rectangle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91624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F0BE8" w:rsidRDefault="00AE0D3A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7F7F7F" w:themeColor="text1" w:themeTint="8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7F7F7F" w:themeColor="text1" w:themeTint="80"/>
                              <w:sz w:val="20"/>
                              <w:szCs w:val="20"/>
                            </w:rPr>
                            <w:t xml:space="preserve">SEIM </w:t>
                          </w:r>
                          <w:r w:rsidR="00173E2A">
                            <w:rPr>
                              <w:rFonts w:asciiTheme="majorHAnsi" w:eastAsiaTheme="majorEastAsia" w:hAnsiTheme="majorHAnsi" w:cstheme="majorBidi"/>
                              <w:color w:val="7F7F7F" w:themeColor="text1" w:themeTint="80"/>
                              <w:sz w:val="20"/>
                              <w:szCs w:val="20"/>
                            </w:rPr>
                            <w:t>Cursos SQL Server 2008</w:t>
                          </w:r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Rectangle 23" o:spid="_x0000_s1027" style="position:absolute;margin-left:0;margin-top:0;width:41.85pt;height:721.45pt;z-index:251673600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" o:allowincell="f" filled="f" stroked="f">
              <v:textbox style="layout-flow:vertical;mso-layout-flow-alt:bottom-to-top" inset=",,8.64pt,10.8pt">
                <w:txbxContent>
                  <w:p w:rsidR="00EF0BE8" w:rsidRDefault="00AE0D3A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</w:rPr>
                      <w:t xml:space="preserve">SEIM </w:t>
                    </w:r>
                    <w:r w:rsidR="00173E2A"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</w:rPr>
                      <w:t>Cursos SQL Server 2008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74624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6931025" cy="10034905"/>
              <wp:effectExtent l="9525" t="9525" r="15240" b="6985"/>
              <wp:wrapNone/>
              <wp:docPr id="7" name="AutoShap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1025" cy="1003490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id="AutoShape 24" o:spid="_x0000_s1026" style="position:absolute;margin-left:0;margin-top:0;width:545.75pt;height:790.15pt;z-index:251674624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" o:allowincell="f" filled="f" fillcolor="black" strokecolor="black [3213]" strokeweight="1pt">
              <w10:wrap anchorx="page" anchory="page"/>
            </v:roundrect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72576" behindDoc="0" locked="0" layoutInCell="0" allowOverlap="1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6" name="Oval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F0BE8" w:rsidRDefault="0005576F">
                          <w:pPr>
                            <w:pStyle w:val="Sinespaciado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="00956A67" w:rsidRPr="00956A67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4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Oval 22" o:spid="_x0000_s1028" style="position:absolute;margin-left:0;margin-top:0;width:41pt;height:41pt;z-index:25167257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" o:allowincell="f" fillcolor="#d34817 [3204]" stroked="f">
              <v:textbox inset="0,0,0,0">
                <w:txbxContent>
                  <w:p w:rsidR="00EF0BE8" w:rsidRDefault="0005576F">
                    <w:pPr>
                      <w:pStyle w:val="Sinespaciado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="00956A67" w:rsidRPr="00956A67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4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0BE8" w:rsidRDefault="00C10D09">
    <w:pPr>
      <w:rPr>
        <w:sz w:val="20"/>
        <w:szCs w:val="20"/>
      </w:rPr>
    </w:pPr>
    <w:r>
      <w:rPr>
        <w:noProof/>
        <w:sz w:val="10"/>
        <w:szCs w:val="20"/>
        <w:lang w:eastAsia="es-ES"/>
      </w:rPr>
      <mc:AlternateContent>
        <mc:Choice Requires="wps">
          <w:drawing>
            <wp:anchor distT="0" distB="0" distL="114300" distR="114300" simplePos="0" relativeHeight="251670528" behindDoc="0" locked="0" layoutInCell="0" allowOverlap="1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9162415"/>
              <wp:effectExtent l="635" t="0" r="4445" b="0"/>
              <wp:wrapNone/>
              <wp:docPr id="5" name="Rectangl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91624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F0BE8" w:rsidRDefault="00A66966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7F7F7F" w:themeColor="text1" w:themeTint="8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7F7F7F" w:themeColor="text1" w:themeTint="80"/>
                              <w:sz w:val="20"/>
                              <w:szCs w:val="20"/>
                            </w:rPr>
                            <w:t xml:space="preserve">SEIM </w:t>
                          </w:r>
                          <w:r w:rsidR="00173E2A">
                            <w:rPr>
                              <w:rFonts w:asciiTheme="majorHAnsi" w:eastAsiaTheme="majorEastAsia" w:hAnsiTheme="majorHAnsi" w:cstheme="majorBidi"/>
                              <w:color w:val="7F7F7F" w:themeColor="text1" w:themeTint="80"/>
                              <w:sz w:val="20"/>
                              <w:szCs w:val="20"/>
                            </w:rPr>
                            <w:t>Cursos SQL Server 2008</w:t>
                          </w:r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Rectangle 21" o:spid="_x0000_s1029" style="position:absolute;margin-left:-4.35pt;margin-top:0;width:46.85pt;height:721.45pt;z-index:251670528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" o:allowincell="f" filled="f" stroked="f">
              <v:textbox style="layout-flow:vertical;mso-layout-flow-alt:bottom-to-top" inset=",,8.64pt,10.8pt">
                <w:txbxContent>
                  <w:p w:rsidR="00EF0BE8" w:rsidRDefault="00A66966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</w:rPr>
                      <w:t xml:space="preserve">SEIM </w:t>
                    </w:r>
                    <w:r w:rsidR="00173E2A"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</w:rPr>
                      <w:t>Cursos SQL Server 2008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  <w:szCs w:val="20"/>
        <w:lang w:eastAsia="es-ES"/>
      </w:rPr>
      <mc:AlternateContent>
        <mc:Choice Requires="wps">
          <w:drawing>
            <wp:anchor distT="0" distB="0" distL="114300" distR="114300" simplePos="0" relativeHeight="251669504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6931025" cy="10034905"/>
              <wp:effectExtent l="9525" t="9525" r="15240" b="6985"/>
              <wp:wrapNone/>
              <wp:docPr id="3" name="AutoShap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1025" cy="1003490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id="AutoShape 20" o:spid="_x0000_s1026" style="position:absolute;margin-left:0;margin-top:0;width:545.75pt;height:790.15pt;z-index:251669504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" o:allowincell="f" filled="f" fillcolor="black" strokecolor="black [3213]" strokeweight="1pt">
              <w10:wrap anchorx="page" anchory="page"/>
            </v:roundrect>
          </w:pict>
        </mc:Fallback>
      </mc:AlternateContent>
    </w:r>
    <w:r>
      <w:rPr>
        <w:noProof/>
        <w:sz w:val="20"/>
        <w:szCs w:val="20"/>
        <w:lang w:eastAsia="es-ES"/>
      </w:rPr>
      <mc:AlternateContent>
        <mc:Choice Requires="wps">
          <w:drawing>
            <wp:anchor distT="0" distB="0" distL="114300" distR="114300" simplePos="0" relativeHeight="251668480" behindDoc="0" locked="0" layoutInCell="0" allowOverlap="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2" name="Oval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F0BE8" w:rsidRDefault="0005576F">
                          <w:pPr>
                            <w:pStyle w:val="Sinespaciado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="00956A67" w:rsidRPr="00956A67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3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Oval 19" o:spid="_x0000_s1030" style="position:absolute;margin-left:-10.2pt;margin-top:0;width:41pt;height:41pt;z-index:25166848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" o:allowincell="f" fillcolor="#d34817 [3204]" stroked="f">
              <v:textbox inset="0,0,0,0">
                <w:txbxContent>
                  <w:p w:rsidR="00EF0BE8" w:rsidRDefault="0005576F">
                    <w:pPr>
                      <w:pStyle w:val="Sinespaciado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="00956A67" w:rsidRPr="00956A67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3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:rsidR="00EF0BE8" w:rsidRDefault="00EF0BE8">
    <w:pPr>
      <w:pStyle w:val="Piedepgina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2DB8" w:rsidRDefault="00A62DB8">
      <w:pPr>
        <w:spacing w:after="0" w:line="240" w:lineRule="auto"/>
      </w:pPr>
      <w:r>
        <w:separator/>
      </w:r>
    </w:p>
  </w:footnote>
  <w:footnote w:type="continuationSeparator" w:id="0">
    <w:p w:rsidR="00A62DB8" w:rsidRDefault="00A62D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B9B6F702"/>
    <w:lvl w:ilvl="0">
      <w:start w:val="1"/>
      <w:numFmt w:val="bullet"/>
      <w:pStyle w:val="Listaconvietas5"/>
      <w:lvlText w:val="○"/>
      <w:lvlJc w:val="left"/>
      <w:pPr>
        <w:ind w:left="1800" w:hanging="360"/>
      </w:pPr>
      <w:rPr>
        <w:rFonts w:ascii="Monotype Corsiva" w:hAnsi="Monotype Corsiva" w:hint="default"/>
        <w:color w:val="A28E6A" w:themeColor="accent3"/>
      </w:rPr>
    </w:lvl>
  </w:abstractNum>
  <w:abstractNum w:abstractNumId="1">
    <w:nsid w:val="FFFFFF81"/>
    <w:multiLevelType w:val="singleLevel"/>
    <w:tmpl w:val="9A8A1DFA"/>
    <w:lvl w:ilvl="0">
      <w:start w:val="1"/>
      <w:numFmt w:val="bullet"/>
      <w:pStyle w:val="Listaconvietas4"/>
      <w:lvlText w:val=""/>
      <w:lvlJc w:val="left"/>
      <w:pPr>
        <w:ind w:left="1440" w:hanging="360"/>
      </w:pPr>
      <w:rPr>
        <w:rFonts w:ascii="Symbol" w:hAnsi="Symbol" w:hint="default"/>
        <w:color w:val="A28E6A" w:themeColor="accent3"/>
      </w:rPr>
    </w:lvl>
  </w:abstractNum>
  <w:abstractNum w:abstractNumId="2">
    <w:nsid w:val="FFFFFF82"/>
    <w:multiLevelType w:val="singleLevel"/>
    <w:tmpl w:val="AC6E7B80"/>
    <w:lvl w:ilvl="0">
      <w:start w:val="1"/>
      <w:numFmt w:val="bullet"/>
      <w:pStyle w:val="Listaconvietas3"/>
      <w:lvlText w:val=""/>
      <w:lvlJc w:val="left"/>
      <w:pPr>
        <w:ind w:left="1080" w:hanging="360"/>
      </w:pPr>
      <w:rPr>
        <w:rFonts w:ascii="Symbol" w:hAnsi="Symbol" w:hint="default"/>
        <w:color w:val="EE8C69" w:themeColor="accent1" w:themeTint="99"/>
      </w:rPr>
    </w:lvl>
  </w:abstractNum>
  <w:abstractNum w:abstractNumId="3">
    <w:nsid w:val="FFFFFF83"/>
    <w:multiLevelType w:val="singleLevel"/>
    <w:tmpl w:val="3EFA84BC"/>
    <w:lvl w:ilvl="0">
      <w:start w:val="1"/>
      <w:numFmt w:val="bullet"/>
      <w:pStyle w:val="Listaconvietas2"/>
      <w:lvlText w:val=""/>
      <w:lvlJc w:val="left"/>
      <w:pPr>
        <w:ind w:left="720" w:hanging="360"/>
      </w:pPr>
      <w:rPr>
        <w:rFonts w:ascii="Symbol" w:hAnsi="Symbol" w:hint="default"/>
        <w:color w:val="D34817" w:themeColor="accent1"/>
      </w:rPr>
    </w:lvl>
  </w:abstractNum>
  <w:abstractNum w:abstractNumId="4">
    <w:nsid w:val="FFFFFF89"/>
    <w:multiLevelType w:val="singleLevel"/>
    <w:tmpl w:val="7E249CE2"/>
    <w:lvl w:ilvl="0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hint="default"/>
        <w:color w:val="9D3511" w:themeColor="accent1" w:themeShade="BF"/>
      </w:rPr>
    </w:lvl>
  </w:abstractNum>
  <w:abstractNum w:abstractNumId="5">
    <w:nsid w:val="08CA5735"/>
    <w:multiLevelType w:val="hybridMultilevel"/>
    <w:tmpl w:val="A996821A"/>
    <w:lvl w:ilvl="0" w:tplc="9A1CAE6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C5E350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650C09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A1642A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9D68EA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38A07B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E265B0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00ED2A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3EEDA1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>
    <w:nsid w:val="138E6EA6"/>
    <w:multiLevelType w:val="hybridMultilevel"/>
    <w:tmpl w:val="53A681CE"/>
    <w:lvl w:ilvl="0" w:tplc="3216C57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DB8120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786DAF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4AC03D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200672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FACFE1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4883D5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A626D7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B4ECEE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>
    <w:nsid w:val="272A424C"/>
    <w:multiLevelType w:val="hybridMultilevel"/>
    <w:tmpl w:val="519E713E"/>
    <w:lvl w:ilvl="0" w:tplc="CC94C6D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17CD0F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19469A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00C0C3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7265AE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72C63C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E62D65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18ACA3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3E2849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>
    <w:nsid w:val="4E4905E3"/>
    <w:multiLevelType w:val="hybridMultilevel"/>
    <w:tmpl w:val="07301338"/>
    <w:lvl w:ilvl="0" w:tplc="CD827BE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1FEF91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29C4E4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71CD82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870690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BC6FAD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300EBF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6DA475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2A81F8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>
    <w:nsid w:val="7B135162"/>
    <w:multiLevelType w:val="hybridMultilevel"/>
    <w:tmpl w:val="B5DA1326"/>
    <w:lvl w:ilvl="0" w:tplc="0F14BEC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DDED09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ABCEF2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2746A8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B42361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72432C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7B0A16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CBAE58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902C6B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6"/>
  </w:num>
  <w:num w:numId="8">
    <w:abstractNumId w:val="5"/>
  </w:num>
  <w:num w:numId="9">
    <w:abstractNumId w:val="7"/>
  </w:num>
  <w:num w:numId="10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9"/>
  <w:hyphenationZone w:val="4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25BF"/>
    <w:rsid w:val="000060DB"/>
    <w:rsid w:val="000237F0"/>
    <w:rsid w:val="00025BDD"/>
    <w:rsid w:val="0002675D"/>
    <w:rsid w:val="00026DB8"/>
    <w:rsid w:val="0003265D"/>
    <w:rsid w:val="00036476"/>
    <w:rsid w:val="000403EF"/>
    <w:rsid w:val="00040E3B"/>
    <w:rsid w:val="000461AB"/>
    <w:rsid w:val="00047C34"/>
    <w:rsid w:val="00047D1D"/>
    <w:rsid w:val="0005022B"/>
    <w:rsid w:val="00051E42"/>
    <w:rsid w:val="000533AF"/>
    <w:rsid w:val="0005408C"/>
    <w:rsid w:val="0005576F"/>
    <w:rsid w:val="00057FC4"/>
    <w:rsid w:val="0006484B"/>
    <w:rsid w:val="00070784"/>
    <w:rsid w:val="000755D6"/>
    <w:rsid w:val="00090075"/>
    <w:rsid w:val="000A3958"/>
    <w:rsid w:val="000C0C9B"/>
    <w:rsid w:val="000C11F7"/>
    <w:rsid w:val="000C381D"/>
    <w:rsid w:val="000C3DE7"/>
    <w:rsid w:val="000D11D3"/>
    <w:rsid w:val="000E5D9C"/>
    <w:rsid w:val="000F3D9D"/>
    <w:rsid w:val="00106296"/>
    <w:rsid w:val="00106C88"/>
    <w:rsid w:val="0013349E"/>
    <w:rsid w:val="00135D7C"/>
    <w:rsid w:val="00153CCA"/>
    <w:rsid w:val="00154156"/>
    <w:rsid w:val="00156413"/>
    <w:rsid w:val="001566BE"/>
    <w:rsid w:val="00165930"/>
    <w:rsid w:val="00173E2A"/>
    <w:rsid w:val="001809DB"/>
    <w:rsid w:val="0018624F"/>
    <w:rsid w:val="00191BC5"/>
    <w:rsid w:val="0019214E"/>
    <w:rsid w:val="001A3B40"/>
    <w:rsid w:val="001B068D"/>
    <w:rsid w:val="001B5F97"/>
    <w:rsid w:val="001C36BA"/>
    <w:rsid w:val="001D2316"/>
    <w:rsid w:val="001D2691"/>
    <w:rsid w:val="001D285C"/>
    <w:rsid w:val="001D356B"/>
    <w:rsid w:val="001D38B2"/>
    <w:rsid w:val="001E18A4"/>
    <w:rsid w:val="001E2B88"/>
    <w:rsid w:val="001E2F9F"/>
    <w:rsid w:val="001E5DBC"/>
    <w:rsid w:val="00200283"/>
    <w:rsid w:val="00204418"/>
    <w:rsid w:val="00207CA5"/>
    <w:rsid w:val="00210DB7"/>
    <w:rsid w:val="002135A3"/>
    <w:rsid w:val="00213C50"/>
    <w:rsid w:val="00214206"/>
    <w:rsid w:val="00215095"/>
    <w:rsid w:val="00217DB3"/>
    <w:rsid w:val="0022405C"/>
    <w:rsid w:val="00231130"/>
    <w:rsid w:val="0023408C"/>
    <w:rsid w:val="00235BC4"/>
    <w:rsid w:val="00240A32"/>
    <w:rsid w:val="00240E13"/>
    <w:rsid w:val="00244384"/>
    <w:rsid w:val="002509B8"/>
    <w:rsid w:val="002603D3"/>
    <w:rsid w:val="00261A11"/>
    <w:rsid w:val="00263403"/>
    <w:rsid w:val="00271458"/>
    <w:rsid w:val="0027465E"/>
    <w:rsid w:val="00275795"/>
    <w:rsid w:val="00287AA1"/>
    <w:rsid w:val="002974F8"/>
    <w:rsid w:val="002B7D02"/>
    <w:rsid w:val="002C6E26"/>
    <w:rsid w:val="002C6E38"/>
    <w:rsid w:val="002D1375"/>
    <w:rsid w:val="002E3C86"/>
    <w:rsid w:val="002E52B3"/>
    <w:rsid w:val="002F633E"/>
    <w:rsid w:val="002F6D54"/>
    <w:rsid w:val="002F7863"/>
    <w:rsid w:val="00307F0E"/>
    <w:rsid w:val="00312708"/>
    <w:rsid w:val="003329B5"/>
    <w:rsid w:val="00347897"/>
    <w:rsid w:val="003512FF"/>
    <w:rsid w:val="003552B3"/>
    <w:rsid w:val="00370CAF"/>
    <w:rsid w:val="00373B0B"/>
    <w:rsid w:val="003774C8"/>
    <w:rsid w:val="003817A3"/>
    <w:rsid w:val="00383F4B"/>
    <w:rsid w:val="003B4E0E"/>
    <w:rsid w:val="003C23CE"/>
    <w:rsid w:val="003D032D"/>
    <w:rsid w:val="003D4179"/>
    <w:rsid w:val="003E1C38"/>
    <w:rsid w:val="003E7137"/>
    <w:rsid w:val="003F0994"/>
    <w:rsid w:val="003F25BF"/>
    <w:rsid w:val="00401C17"/>
    <w:rsid w:val="004042EA"/>
    <w:rsid w:val="004056AE"/>
    <w:rsid w:val="00410CC1"/>
    <w:rsid w:val="00412F16"/>
    <w:rsid w:val="00421752"/>
    <w:rsid w:val="0042485F"/>
    <w:rsid w:val="004456F0"/>
    <w:rsid w:val="00490199"/>
    <w:rsid w:val="00493D84"/>
    <w:rsid w:val="00496BAF"/>
    <w:rsid w:val="004A4E53"/>
    <w:rsid w:val="004A74A2"/>
    <w:rsid w:val="004B2EFC"/>
    <w:rsid w:val="004B6753"/>
    <w:rsid w:val="004C0500"/>
    <w:rsid w:val="004C0CF4"/>
    <w:rsid w:val="004C3CE3"/>
    <w:rsid w:val="004C7FC2"/>
    <w:rsid w:val="004D108D"/>
    <w:rsid w:val="004F4A84"/>
    <w:rsid w:val="004F5D8A"/>
    <w:rsid w:val="00505A3B"/>
    <w:rsid w:val="005117D3"/>
    <w:rsid w:val="0051319A"/>
    <w:rsid w:val="00532B43"/>
    <w:rsid w:val="00541749"/>
    <w:rsid w:val="00541AEB"/>
    <w:rsid w:val="0054441B"/>
    <w:rsid w:val="00544FB0"/>
    <w:rsid w:val="00551D7A"/>
    <w:rsid w:val="00557976"/>
    <w:rsid w:val="005616FE"/>
    <w:rsid w:val="00564D66"/>
    <w:rsid w:val="00567F29"/>
    <w:rsid w:val="005702B3"/>
    <w:rsid w:val="0057240C"/>
    <w:rsid w:val="00573781"/>
    <w:rsid w:val="005757EA"/>
    <w:rsid w:val="00576C80"/>
    <w:rsid w:val="00583D77"/>
    <w:rsid w:val="00595A5C"/>
    <w:rsid w:val="005B48AC"/>
    <w:rsid w:val="005C43F3"/>
    <w:rsid w:val="005C6B66"/>
    <w:rsid w:val="005D5545"/>
    <w:rsid w:val="005E3FE9"/>
    <w:rsid w:val="005E6778"/>
    <w:rsid w:val="005F14D5"/>
    <w:rsid w:val="00610C3C"/>
    <w:rsid w:val="006145DA"/>
    <w:rsid w:val="00615D39"/>
    <w:rsid w:val="006222C1"/>
    <w:rsid w:val="00623F72"/>
    <w:rsid w:val="00625DD8"/>
    <w:rsid w:val="006311FF"/>
    <w:rsid w:val="00646952"/>
    <w:rsid w:val="00652AC4"/>
    <w:rsid w:val="00654A5A"/>
    <w:rsid w:val="00664BE9"/>
    <w:rsid w:val="00677470"/>
    <w:rsid w:val="00682C2F"/>
    <w:rsid w:val="0069353B"/>
    <w:rsid w:val="006A5DE4"/>
    <w:rsid w:val="006B201A"/>
    <w:rsid w:val="006C7FA1"/>
    <w:rsid w:val="006D7339"/>
    <w:rsid w:val="006E0753"/>
    <w:rsid w:val="006E3D28"/>
    <w:rsid w:val="006E4EB9"/>
    <w:rsid w:val="006E6E66"/>
    <w:rsid w:val="006F2AE2"/>
    <w:rsid w:val="00707E38"/>
    <w:rsid w:val="00725A39"/>
    <w:rsid w:val="00731825"/>
    <w:rsid w:val="00731ACD"/>
    <w:rsid w:val="00732A46"/>
    <w:rsid w:val="007341FC"/>
    <w:rsid w:val="00734BA1"/>
    <w:rsid w:val="007449C7"/>
    <w:rsid w:val="00750E82"/>
    <w:rsid w:val="00752019"/>
    <w:rsid w:val="00753EBA"/>
    <w:rsid w:val="00757B09"/>
    <w:rsid w:val="00763233"/>
    <w:rsid w:val="0076457A"/>
    <w:rsid w:val="00764708"/>
    <w:rsid w:val="00767171"/>
    <w:rsid w:val="00771390"/>
    <w:rsid w:val="00771A50"/>
    <w:rsid w:val="00773B0A"/>
    <w:rsid w:val="00795D2C"/>
    <w:rsid w:val="007A49F6"/>
    <w:rsid w:val="007A5866"/>
    <w:rsid w:val="007B48B8"/>
    <w:rsid w:val="007B5E00"/>
    <w:rsid w:val="007C01C1"/>
    <w:rsid w:val="007C26DD"/>
    <w:rsid w:val="007C6F98"/>
    <w:rsid w:val="007D4AAA"/>
    <w:rsid w:val="007E22C5"/>
    <w:rsid w:val="007E7A2E"/>
    <w:rsid w:val="007F0E69"/>
    <w:rsid w:val="00802877"/>
    <w:rsid w:val="0080640B"/>
    <w:rsid w:val="008122EF"/>
    <w:rsid w:val="0081298F"/>
    <w:rsid w:val="008209C7"/>
    <w:rsid w:val="008230AF"/>
    <w:rsid w:val="00832688"/>
    <w:rsid w:val="00833A53"/>
    <w:rsid w:val="00855474"/>
    <w:rsid w:val="00855763"/>
    <w:rsid w:val="0086344A"/>
    <w:rsid w:val="00871F97"/>
    <w:rsid w:val="008724C5"/>
    <w:rsid w:val="008872EE"/>
    <w:rsid w:val="008A0A85"/>
    <w:rsid w:val="008A46FA"/>
    <w:rsid w:val="008A7948"/>
    <w:rsid w:val="008A7E72"/>
    <w:rsid w:val="008B2985"/>
    <w:rsid w:val="008B399E"/>
    <w:rsid w:val="008B79ED"/>
    <w:rsid w:val="008C0FA5"/>
    <w:rsid w:val="008C4FC3"/>
    <w:rsid w:val="008D67FE"/>
    <w:rsid w:val="008D72A9"/>
    <w:rsid w:val="008E1D0E"/>
    <w:rsid w:val="008E271F"/>
    <w:rsid w:val="008F0C59"/>
    <w:rsid w:val="008F4EB1"/>
    <w:rsid w:val="009078C9"/>
    <w:rsid w:val="009111DD"/>
    <w:rsid w:val="00911F56"/>
    <w:rsid w:val="009227BA"/>
    <w:rsid w:val="009272DC"/>
    <w:rsid w:val="00927381"/>
    <w:rsid w:val="00930DD6"/>
    <w:rsid w:val="00946C7F"/>
    <w:rsid w:val="00950475"/>
    <w:rsid w:val="00952AC2"/>
    <w:rsid w:val="00955328"/>
    <w:rsid w:val="00956A1C"/>
    <w:rsid w:val="00956A67"/>
    <w:rsid w:val="00957556"/>
    <w:rsid w:val="0095792B"/>
    <w:rsid w:val="00960C7A"/>
    <w:rsid w:val="0096198C"/>
    <w:rsid w:val="00967332"/>
    <w:rsid w:val="00971C21"/>
    <w:rsid w:val="009728CF"/>
    <w:rsid w:val="00981E99"/>
    <w:rsid w:val="009A21E1"/>
    <w:rsid w:val="009A440E"/>
    <w:rsid w:val="009B0C0F"/>
    <w:rsid w:val="009C3C4A"/>
    <w:rsid w:val="009C4572"/>
    <w:rsid w:val="009C7C33"/>
    <w:rsid w:val="009E4333"/>
    <w:rsid w:val="00A0454C"/>
    <w:rsid w:val="00A07F02"/>
    <w:rsid w:val="00A1494C"/>
    <w:rsid w:val="00A14B63"/>
    <w:rsid w:val="00A21F03"/>
    <w:rsid w:val="00A27961"/>
    <w:rsid w:val="00A31870"/>
    <w:rsid w:val="00A3296D"/>
    <w:rsid w:val="00A3601B"/>
    <w:rsid w:val="00A4222B"/>
    <w:rsid w:val="00A45EEA"/>
    <w:rsid w:val="00A55C20"/>
    <w:rsid w:val="00A57DB4"/>
    <w:rsid w:val="00A62DB8"/>
    <w:rsid w:val="00A66966"/>
    <w:rsid w:val="00A74071"/>
    <w:rsid w:val="00A83D67"/>
    <w:rsid w:val="00A85C45"/>
    <w:rsid w:val="00A867BD"/>
    <w:rsid w:val="00A916BE"/>
    <w:rsid w:val="00A96629"/>
    <w:rsid w:val="00A97C8F"/>
    <w:rsid w:val="00AB01BF"/>
    <w:rsid w:val="00AB4FD4"/>
    <w:rsid w:val="00AB596A"/>
    <w:rsid w:val="00AC0441"/>
    <w:rsid w:val="00AC5481"/>
    <w:rsid w:val="00AC7476"/>
    <w:rsid w:val="00AD7CEA"/>
    <w:rsid w:val="00AE0D3A"/>
    <w:rsid w:val="00AE20A7"/>
    <w:rsid w:val="00AE73C6"/>
    <w:rsid w:val="00AF5D81"/>
    <w:rsid w:val="00B02291"/>
    <w:rsid w:val="00B02FE0"/>
    <w:rsid w:val="00B057AC"/>
    <w:rsid w:val="00B15572"/>
    <w:rsid w:val="00B207CF"/>
    <w:rsid w:val="00B23B9B"/>
    <w:rsid w:val="00B33854"/>
    <w:rsid w:val="00B33B1E"/>
    <w:rsid w:val="00B37825"/>
    <w:rsid w:val="00B4188A"/>
    <w:rsid w:val="00B53B99"/>
    <w:rsid w:val="00B627A6"/>
    <w:rsid w:val="00B6340A"/>
    <w:rsid w:val="00B80B10"/>
    <w:rsid w:val="00B97507"/>
    <w:rsid w:val="00BB6F67"/>
    <w:rsid w:val="00BC628D"/>
    <w:rsid w:val="00BC67CD"/>
    <w:rsid w:val="00BD5161"/>
    <w:rsid w:val="00BD7109"/>
    <w:rsid w:val="00BE1EA1"/>
    <w:rsid w:val="00BE29DD"/>
    <w:rsid w:val="00BE2B42"/>
    <w:rsid w:val="00BE2EE8"/>
    <w:rsid w:val="00BE6F25"/>
    <w:rsid w:val="00BF0373"/>
    <w:rsid w:val="00BF393F"/>
    <w:rsid w:val="00BF410D"/>
    <w:rsid w:val="00BF7FA6"/>
    <w:rsid w:val="00C04A89"/>
    <w:rsid w:val="00C06DB5"/>
    <w:rsid w:val="00C10D09"/>
    <w:rsid w:val="00C1650C"/>
    <w:rsid w:val="00C16AED"/>
    <w:rsid w:val="00C179D9"/>
    <w:rsid w:val="00C20553"/>
    <w:rsid w:val="00C21D32"/>
    <w:rsid w:val="00C30518"/>
    <w:rsid w:val="00C31DF9"/>
    <w:rsid w:val="00C47998"/>
    <w:rsid w:val="00C519E2"/>
    <w:rsid w:val="00C54F86"/>
    <w:rsid w:val="00C61B2F"/>
    <w:rsid w:val="00C63436"/>
    <w:rsid w:val="00C6638A"/>
    <w:rsid w:val="00C70C31"/>
    <w:rsid w:val="00C74B6F"/>
    <w:rsid w:val="00C77AE0"/>
    <w:rsid w:val="00C828C0"/>
    <w:rsid w:val="00C84A58"/>
    <w:rsid w:val="00C92C28"/>
    <w:rsid w:val="00C936E5"/>
    <w:rsid w:val="00C954B5"/>
    <w:rsid w:val="00CB60C0"/>
    <w:rsid w:val="00CB66E3"/>
    <w:rsid w:val="00CB7452"/>
    <w:rsid w:val="00CB7EDE"/>
    <w:rsid w:val="00CD6ED0"/>
    <w:rsid w:val="00CF6F49"/>
    <w:rsid w:val="00D02EB6"/>
    <w:rsid w:val="00D041C7"/>
    <w:rsid w:val="00D11155"/>
    <w:rsid w:val="00D22E76"/>
    <w:rsid w:val="00D305DE"/>
    <w:rsid w:val="00D30C15"/>
    <w:rsid w:val="00D33BD5"/>
    <w:rsid w:val="00D43F6F"/>
    <w:rsid w:val="00D44E6B"/>
    <w:rsid w:val="00D45799"/>
    <w:rsid w:val="00D511EC"/>
    <w:rsid w:val="00D51EDA"/>
    <w:rsid w:val="00D529BE"/>
    <w:rsid w:val="00D60A64"/>
    <w:rsid w:val="00D822C7"/>
    <w:rsid w:val="00D822D2"/>
    <w:rsid w:val="00D84387"/>
    <w:rsid w:val="00DB15D4"/>
    <w:rsid w:val="00DB2A42"/>
    <w:rsid w:val="00DC17EB"/>
    <w:rsid w:val="00DC1FD8"/>
    <w:rsid w:val="00DC2064"/>
    <w:rsid w:val="00DC6774"/>
    <w:rsid w:val="00DC72E3"/>
    <w:rsid w:val="00DD4309"/>
    <w:rsid w:val="00DE4778"/>
    <w:rsid w:val="00DE4CBA"/>
    <w:rsid w:val="00DE7E10"/>
    <w:rsid w:val="00DF045E"/>
    <w:rsid w:val="00DF0B01"/>
    <w:rsid w:val="00DF0BA6"/>
    <w:rsid w:val="00DF10DD"/>
    <w:rsid w:val="00E04591"/>
    <w:rsid w:val="00E12949"/>
    <w:rsid w:val="00E13D4E"/>
    <w:rsid w:val="00E352D9"/>
    <w:rsid w:val="00E37A3D"/>
    <w:rsid w:val="00E46002"/>
    <w:rsid w:val="00E7191D"/>
    <w:rsid w:val="00E71F04"/>
    <w:rsid w:val="00E72F07"/>
    <w:rsid w:val="00E75643"/>
    <w:rsid w:val="00E8782E"/>
    <w:rsid w:val="00E96657"/>
    <w:rsid w:val="00EA7AAF"/>
    <w:rsid w:val="00EC1DFB"/>
    <w:rsid w:val="00ED2BDB"/>
    <w:rsid w:val="00ED3F6F"/>
    <w:rsid w:val="00ED4305"/>
    <w:rsid w:val="00EE6C4E"/>
    <w:rsid w:val="00EF0BE8"/>
    <w:rsid w:val="00EF1857"/>
    <w:rsid w:val="00EF1AEA"/>
    <w:rsid w:val="00EF5412"/>
    <w:rsid w:val="00EF7ECA"/>
    <w:rsid w:val="00F13C98"/>
    <w:rsid w:val="00F31D4C"/>
    <w:rsid w:val="00F37EA9"/>
    <w:rsid w:val="00F43AD0"/>
    <w:rsid w:val="00F61870"/>
    <w:rsid w:val="00F66140"/>
    <w:rsid w:val="00F7021A"/>
    <w:rsid w:val="00F9484E"/>
    <w:rsid w:val="00F95918"/>
    <w:rsid w:val="00FD3F62"/>
    <w:rsid w:val="00FD6DA1"/>
    <w:rsid w:val="00FE0CE6"/>
    <w:rsid w:val="00FE1E36"/>
    <w:rsid w:val="00FE41AB"/>
    <w:rsid w:val="00FE46E9"/>
    <w:rsid w:val="00FE6BE7"/>
    <w:rsid w:val="00FE7B6E"/>
    <w:rsid w:val="00FF4A5A"/>
    <w:rsid w:val="00FF5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952"/>
    <w:pPr>
      <w:spacing w:after="160"/>
    </w:pPr>
    <w:rPr>
      <w:rFonts w:eastAsiaTheme="minorEastAsia"/>
      <w:color w:val="000000" w:themeColor="text1"/>
      <w:sz w:val="23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EF0BE8"/>
    <w:pPr>
      <w:spacing w:before="300" w:after="40" w:line="240" w:lineRule="auto"/>
      <w:outlineLvl w:val="0"/>
    </w:pPr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qFormat/>
    <w:rsid w:val="00EF0BE8"/>
    <w:pPr>
      <w:spacing w:before="240" w:after="40" w:line="240" w:lineRule="auto"/>
      <w:outlineLvl w:val="1"/>
    </w:pPr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F0BE8"/>
    <w:pPr>
      <w:spacing w:before="200" w:after="40" w:line="240" w:lineRule="auto"/>
      <w:outlineLvl w:val="2"/>
    </w:pPr>
    <w:rPr>
      <w:rFonts w:asciiTheme="majorHAnsi" w:eastAsiaTheme="majorEastAsia" w:hAnsiTheme="majorHAnsi" w:cstheme="majorBidi"/>
      <w:b/>
      <w:bCs/>
      <w:color w:val="D34817" w:themeColor="accent1"/>
      <w:spacing w:val="20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F0BE8"/>
    <w:pPr>
      <w:spacing w:before="240" w:after="0"/>
      <w:outlineLvl w:val="3"/>
    </w:pPr>
    <w:rPr>
      <w:rFonts w:asciiTheme="majorHAnsi" w:eastAsiaTheme="majorEastAsia" w:hAnsiTheme="majorHAnsi" w:cstheme="majorBidi"/>
      <w:b/>
      <w:bCs/>
      <w:color w:val="7B6A4D" w:themeColor="accent3" w:themeShade="BF"/>
      <w:spacing w:val="20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EF0BE8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i/>
      <w:iCs/>
      <w:color w:val="7B6A4D" w:themeColor="accent3" w:themeShade="BF"/>
      <w:spacing w:val="20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EF0BE8"/>
    <w:pPr>
      <w:spacing w:before="200" w:after="0"/>
      <w:outlineLvl w:val="5"/>
    </w:pPr>
    <w:rPr>
      <w:rFonts w:asciiTheme="majorHAnsi" w:eastAsiaTheme="majorEastAsia" w:hAnsiTheme="majorHAnsi" w:cstheme="majorBidi"/>
      <w:color w:val="524633" w:themeColor="accent3" w:themeShade="7F"/>
      <w:spacing w:val="10"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EF0BE8"/>
    <w:p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524633" w:themeColor="accent3" w:themeShade="7F"/>
      <w:spacing w:val="10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EF0BE8"/>
    <w:pPr>
      <w:spacing w:before="200" w:after="0"/>
      <w:outlineLvl w:val="7"/>
    </w:pPr>
    <w:rPr>
      <w:rFonts w:asciiTheme="majorHAnsi" w:eastAsiaTheme="majorEastAsia" w:hAnsiTheme="majorHAnsi" w:cstheme="majorBidi"/>
      <w:color w:val="D34817" w:themeColor="accent1"/>
      <w:spacing w:val="10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EF0BE8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D34817" w:themeColor="accent1"/>
      <w:spacing w:val="1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F0BE8"/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EF0BE8"/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EF0BE8"/>
    <w:rPr>
      <w:rFonts w:asciiTheme="majorHAnsi" w:eastAsiaTheme="majorEastAsia" w:hAnsiTheme="majorHAnsi" w:cstheme="majorBidi"/>
      <w:b/>
      <w:bCs/>
      <w:color w:val="D34817" w:themeColor="accent1"/>
      <w:spacing w:val="20"/>
      <w:sz w:val="24"/>
      <w:szCs w:val="24"/>
    </w:rPr>
  </w:style>
  <w:style w:type="paragraph" w:styleId="Ttulo">
    <w:name w:val="Title"/>
    <w:basedOn w:val="Normal"/>
    <w:link w:val="TtuloCar"/>
    <w:uiPriority w:val="10"/>
    <w:qFormat/>
    <w:rsid w:val="00EF0BE8"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eastAsiaTheme="majorEastAsia" w:hAnsiTheme="majorHAnsi" w:cstheme="majorBidi"/>
      <w:b/>
      <w:bCs/>
      <w:smallCaps/>
      <w:color w:val="D34817" w:themeColor="accent1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EF0BE8"/>
    <w:rPr>
      <w:rFonts w:asciiTheme="majorHAnsi" w:eastAsiaTheme="majorEastAsia" w:hAnsiTheme="majorHAnsi" w:cstheme="majorBidi"/>
      <w:b/>
      <w:bCs/>
      <w:smallCaps/>
      <w:color w:val="D34817" w:themeColor="accent1"/>
      <w:sz w:val="48"/>
      <w:szCs w:val="48"/>
    </w:rPr>
  </w:style>
  <w:style w:type="paragraph" w:styleId="Subttulo">
    <w:name w:val="Subtitle"/>
    <w:basedOn w:val="Normal"/>
    <w:link w:val="SubttuloCar"/>
    <w:uiPriority w:val="11"/>
    <w:qFormat/>
    <w:rsid w:val="00EF0BE8"/>
    <w:pPr>
      <w:spacing w:after="480" w:line="240" w:lineRule="auto"/>
      <w:jc w:val="center"/>
    </w:pPr>
    <w:rPr>
      <w:rFonts w:asciiTheme="majorHAnsi" w:eastAsiaTheme="majorEastAsia" w:hAnsiTheme="majorHAnsi" w:cstheme="majorBidi"/>
      <w:color w:val="auto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F0BE8"/>
    <w:rPr>
      <w:rFonts w:asciiTheme="majorHAnsi" w:eastAsiaTheme="majorEastAsia" w:hAnsiTheme="majorHAnsi" w:cstheme="majorBidi"/>
      <w:sz w:val="28"/>
      <w:szCs w:val="28"/>
    </w:rPr>
  </w:style>
  <w:style w:type="paragraph" w:styleId="Piedepgina">
    <w:name w:val="footer"/>
    <w:basedOn w:val="Normal"/>
    <w:link w:val="PiedepginaCar"/>
    <w:uiPriority w:val="99"/>
    <w:semiHidden/>
    <w:unhideWhenUsed/>
    <w:rsid w:val="00EF0BE8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F0BE8"/>
    <w:rPr>
      <w:color w:val="000000" w:themeColor="text1"/>
    </w:rPr>
  </w:style>
  <w:style w:type="paragraph" w:styleId="Epgrafe">
    <w:name w:val="caption"/>
    <w:basedOn w:val="Normal"/>
    <w:next w:val="Normal"/>
    <w:uiPriority w:val="35"/>
    <w:unhideWhenUsed/>
    <w:qFormat/>
    <w:rsid w:val="00EF0BE8"/>
    <w:pPr>
      <w:spacing w:after="0" w:line="240" w:lineRule="auto"/>
    </w:pPr>
    <w:rPr>
      <w:smallCaps/>
      <w:color w:val="732117" w:themeColor="accent2" w:themeShade="BF"/>
      <w:spacing w:val="10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F0BE8"/>
    <w:rPr>
      <w:rFonts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0BE8"/>
    <w:rPr>
      <w:rFonts w:eastAsiaTheme="minorEastAsia" w:hAnsi="Tahoma"/>
      <w:color w:val="000000" w:themeColor="text1"/>
      <w:sz w:val="16"/>
      <w:szCs w:val="16"/>
      <w:lang w:val="es-ES"/>
    </w:rPr>
  </w:style>
  <w:style w:type="paragraph" w:styleId="Textodebloque">
    <w:name w:val="Block Text"/>
    <w:aliases w:val="Bloquear cita"/>
    <w:uiPriority w:val="40"/>
    <w:rsid w:val="00EF0BE8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rFonts w:eastAsiaTheme="minorEastAsia"/>
      <w:color w:val="7F7F7F" w:themeColor="background1" w:themeShade="7F"/>
      <w:sz w:val="28"/>
      <w:szCs w:val="28"/>
      <w:lang w:val="es-ES"/>
    </w:rPr>
  </w:style>
  <w:style w:type="character" w:styleId="Ttulodellibro">
    <w:name w:val="Book Title"/>
    <w:basedOn w:val="Fuentedeprrafopredeter"/>
    <w:uiPriority w:val="33"/>
    <w:qFormat/>
    <w:rsid w:val="00EF0BE8"/>
    <w:rPr>
      <w:rFonts w:asciiTheme="majorHAnsi" w:eastAsiaTheme="majorEastAsia" w:hAnsiTheme="majorHAnsi" w:cstheme="majorBidi"/>
      <w:bCs w:val="0"/>
      <w:i/>
      <w:iCs/>
      <w:color w:val="855D5D" w:themeColor="accent6"/>
      <w:sz w:val="20"/>
      <w:szCs w:val="20"/>
      <w:lang w:val="es-ES"/>
    </w:rPr>
  </w:style>
  <w:style w:type="character" w:styleId="nfasis">
    <w:name w:val="Emphasis"/>
    <w:uiPriority w:val="20"/>
    <w:qFormat/>
    <w:rsid w:val="00EF0BE8"/>
    <w:rPr>
      <w:rFonts w:eastAsiaTheme="minorEastAsia" w:cstheme="minorBidi"/>
      <w:b/>
      <w:bCs/>
      <w:i/>
      <w:iCs/>
      <w:color w:val="404040" w:themeColor="text1" w:themeTint="BF"/>
      <w:spacing w:val="2"/>
      <w:w w:val="100"/>
      <w:szCs w:val="22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F0BE8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F0BE8"/>
    <w:rPr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rsid w:val="00EF0BE8"/>
    <w:rPr>
      <w:rFonts w:asciiTheme="majorHAnsi" w:eastAsiaTheme="majorEastAsia" w:hAnsiTheme="majorHAnsi" w:cstheme="majorBidi"/>
      <w:b/>
      <w:bCs/>
      <w:color w:val="7B6A4D" w:themeColor="accent3" w:themeShade="BF"/>
      <w:spacing w:val="20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rsid w:val="00EF0BE8"/>
    <w:rPr>
      <w:rFonts w:asciiTheme="majorHAnsi" w:eastAsiaTheme="majorEastAsia" w:hAnsiTheme="majorHAnsi" w:cstheme="majorBidi"/>
      <w:b/>
      <w:bCs/>
      <w:i/>
      <w:iCs/>
      <w:color w:val="7B6A4D" w:themeColor="accent3" w:themeShade="BF"/>
      <w:spacing w:val="20"/>
    </w:rPr>
  </w:style>
  <w:style w:type="character" w:customStyle="1" w:styleId="Ttulo6Car">
    <w:name w:val="Título 6 Car"/>
    <w:basedOn w:val="Fuentedeprrafopredeter"/>
    <w:link w:val="Ttulo6"/>
    <w:uiPriority w:val="9"/>
    <w:rsid w:val="00EF0BE8"/>
    <w:rPr>
      <w:rFonts w:asciiTheme="majorHAnsi" w:eastAsiaTheme="majorEastAsia" w:hAnsiTheme="majorHAnsi" w:cstheme="majorBidi"/>
      <w:color w:val="524633" w:themeColor="accent3" w:themeShade="7F"/>
      <w:spacing w:val="10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rsid w:val="00EF0BE8"/>
    <w:rPr>
      <w:rFonts w:asciiTheme="majorHAnsi" w:eastAsiaTheme="majorEastAsia" w:hAnsiTheme="majorHAnsi" w:cstheme="majorBidi"/>
      <w:i/>
      <w:iCs/>
      <w:color w:val="524633" w:themeColor="accent3" w:themeShade="7F"/>
      <w:spacing w:val="10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rsid w:val="00EF0BE8"/>
    <w:rPr>
      <w:rFonts w:asciiTheme="majorHAnsi" w:eastAsiaTheme="majorEastAsia" w:hAnsiTheme="majorHAnsi" w:cstheme="majorBidi"/>
      <w:color w:val="D34817" w:themeColor="accent1"/>
      <w:spacing w:val="10"/>
    </w:rPr>
  </w:style>
  <w:style w:type="character" w:customStyle="1" w:styleId="Ttulo9Car">
    <w:name w:val="Título 9 Car"/>
    <w:basedOn w:val="Fuentedeprrafopredeter"/>
    <w:link w:val="Ttulo9"/>
    <w:uiPriority w:val="9"/>
    <w:rsid w:val="00EF0BE8"/>
    <w:rPr>
      <w:rFonts w:asciiTheme="majorHAnsi" w:eastAsiaTheme="majorEastAsia" w:hAnsiTheme="majorHAnsi" w:cstheme="majorBidi"/>
      <w:i/>
      <w:iCs/>
      <w:color w:val="D34817" w:themeColor="accent1"/>
      <w:spacing w:val="10"/>
    </w:rPr>
  </w:style>
  <w:style w:type="character" w:styleId="nfasisintenso">
    <w:name w:val="Intense Emphasis"/>
    <w:basedOn w:val="Fuentedeprrafopredeter"/>
    <w:uiPriority w:val="21"/>
    <w:qFormat/>
    <w:rsid w:val="00EF0BE8"/>
    <w:rPr>
      <w:rFonts w:asciiTheme="minorHAnsi" w:hAnsiTheme="minorHAnsi"/>
      <w:b/>
      <w:bCs/>
      <w:i/>
      <w:iCs/>
      <w:smallCaps/>
      <w:color w:val="9B2D1F" w:themeColor="accent2"/>
      <w:spacing w:val="2"/>
      <w:w w:val="100"/>
      <w:sz w:val="20"/>
      <w:szCs w:val="20"/>
    </w:rPr>
  </w:style>
  <w:style w:type="paragraph" w:styleId="Citadestacada">
    <w:name w:val="Intense Quote"/>
    <w:basedOn w:val="Normal"/>
    <w:link w:val="CitadestacadaCar"/>
    <w:uiPriority w:val="30"/>
    <w:qFormat/>
    <w:rsid w:val="00EF0BE8"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eastAsiaTheme="majorEastAsia" w:hAnsiTheme="majorHAnsi" w:cstheme="majorBidi"/>
      <w:i/>
      <w:iCs/>
      <w:color w:val="FFFFFF" w:themeColor="background1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F0BE8"/>
    <w:rPr>
      <w:rFonts w:asciiTheme="majorHAnsi" w:eastAsiaTheme="majorEastAsia" w:hAnsiTheme="majorHAnsi" w:cstheme="majorBidi"/>
      <w:i/>
      <w:iCs/>
      <w:color w:val="FFFFFF" w:themeColor="background1"/>
      <w:sz w:val="32"/>
      <w:szCs w:val="32"/>
      <w:shd w:val="clear" w:color="auto" w:fill="D34817" w:themeFill="accent1"/>
    </w:rPr>
  </w:style>
  <w:style w:type="character" w:styleId="Referenciaintensa">
    <w:name w:val="Intense Reference"/>
    <w:basedOn w:val="Fuentedeprrafopredeter"/>
    <w:uiPriority w:val="32"/>
    <w:qFormat/>
    <w:rsid w:val="00EF0BE8"/>
    <w:rPr>
      <w:b/>
      <w:bCs/>
      <w:color w:val="D34817" w:themeColor="accent1"/>
      <w:sz w:val="22"/>
      <w:u w:val="single"/>
    </w:rPr>
  </w:style>
  <w:style w:type="paragraph" w:styleId="Listaconvietas">
    <w:name w:val="List Bullet"/>
    <w:basedOn w:val="Normal"/>
    <w:uiPriority w:val="36"/>
    <w:unhideWhenUsed/>
    <w:qFormat/>
    <w:rsid w:val="00EF0BE8"/>
    <w:pPr>
      <w:numPr>
        <w:numId w:val="1"/>
      </w:numPr>
      <w:spacing w:after="0"/>
      <w:contextualSpacing/>
    </w:pPr>
  </w:style>
  <w:style w:type="paragraph" w:styleId="Listaconvietas2">
    <w:name w:val="List Bullet 2"/>
    <w:basedOn w:val="Normal"/>
    <w:uiPriority w:val="36"/>
    <w:unhideWhenUsed/>
    <w:qFormat/>
    <w:rsid w:val="00EF0BE8"/>
    <w:pPr>
      <w:numPr>
        <w:numId w:val="2"/>
      </w:numPr>
      <w:spacing w:after="0"/>
    </w:pPr>
  </w:style>
  <w:style w:type="paragraph" w:styleId="Listaconvietas3">
    <w:name w:val="List Bullet 3"/>
    <w:basedOn w:val="Normal"/>
    <w:uiPriority w:val="36"/>
    <w:unhideWhenUsed/>
    <w:qFormat/>
    <w:rsid w:val="00EF0BE8"/>
    <w:pPr>
      <w:numPr>
        <w:numId w:val="3"/>
      </w:numPr>
      <w:spacing w:after="0"/>
    </w:pPr>
  </w:style>
  <w:style w:type="paragraph" w:styleId="Listaconvietas4">
    <w:name w:val="List Bullet 4"/>
    <w:basedOn w:val="Normal"/>
    <w:uiPriority w:val="36"/>
    <w:unhideWhenUsed/>
    <w:qFormat/>
    <w:rsid w:val="00EF0BE8"/>
    <w:pPr>
      <w:numPr>
        <w:numId w:val="4"/>
      </w:numPr>
      <w:spacing w:after="0"/>
    </w:pPr>
  </w:style>
  <w:style w:type="paragraph" w:styleId="Listaconvietas5">
    <w:name w:val="List Bullet 5"/>
    <w:basedOn w:val="Normal"/>
    <w:uiPriority w:val="36"/>
    <w:unhideWhenUsed/>
    <w:qFormat/>
    <w:rsid w:val="00EF0BE8"/>
    <w:pPr>
      <w:numPr>
        <w:numId w:val="5"/>
      </w:numPr>
      <w:spacing w:after="0"/>
    </w:pPr>
  </w:style>
  <w:style w:type="paragraph" w:styleId="Sinespaciado">
    <w:name w:val="No Spacing"/>
    <w:basedOn w:val="Normal"/>
    <w:uiPriority w:val="1"/>
    <w:qFormat/>
    <w:rsid w:val="00EF0BE8"/>
    <w:pPr>
      <w:spacing w:after="0" w:line="240" w:lineRule="auto"/>
    </w:pPr>
  </w:style>
  <w:style w:type="character" w:styleId="Textodelmarcadordeposicin">
    <w:name w:val="Placeholder Text"/>
    <w:basedOn w:val="Fuentedeprrafopredeter"/>
    <w:uiPriority w:val="99"/>
    <w:semiHidden/>
    <w:rsid w:val="00EF0BE8"/>
    <w:rPr>
      <w:color w:val="808080"/>
    </w:rPr>
  </w:style>
  <w:style w:type="paragraph" w:styleId="Cita">
    <w:name w:val="Quote"/>
    <w:basedOn w:val="Normal"/>
    <w:link w:val="CitaCar"/>
    <w:uiPriority w:val="29"/>
    <w:qFormat/>
    <w:rsid w:val="00EF0BE8"/>
    <w:rPr>
      <w:i/>
      <w:iCs/>
      <w:color w:val="7F7F7F" w:themeColor="background1" w:themeShade="7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EF0BE8"/>
    <w:rPr>
      <w:i/>
      <w:iCs/>
      <w:color w:val="7F7F7F" w:themeColor="background1" w:themeShade="7F"/>
      <w:sz w:val="24"/>
      <w:szCs w:val="24"/>
    </w:rPr>
  </w:style>
  <w:style w:type="character" w:styleId="Textoennegrita">
    <w:name w:val="Strong"/>
    <w:uiPriority w:val="22"/>
    <w:qFormat/>
    <w:rsid w:val="00EF0BE8"/>
    <w:rPr>
      <w:rFonts w:asciiTheme="minorHAnsi" w:eastAsiaTheme="minorEastAsia" w:hAnsiTheme="minorHAnsi" w:cstheme="minorBidi"/>
      <w:b/>
      <w:bCs/>
      <w:iCs w:val="0"/>
      <w:color w:val="9B2D1F" w:themeColor="accent2"/>
      <w:szCs w:val="22"/>
      <w:lang w:val="es-ES"/>
    </w:rPr>
  </w:style>
  <w:style w:type="character" w:styleId="nfasissutil">
    <w:name w:val="Subtle Emphasis"/>
    <w:basedOn w:val="Fuentedeprrafopredeter"/>
    <w:uiPriority w:val="19"/>
    <w:qFormat/>
    <w:rsid w:val="00EF0BE8"/>
    <w:rPr>
      <w:rFonts w:asciiTheme="minorHAnsi" w:hAnsiTheme="minorHAnsi"/>
      <w:i/>
      <w:iCs/>
      <w:color w:val="737373" w:themeColor="text1" w:themeTint="8C"/>
      <w:spacing w:val="2"/>
      <w:w w:val="100"/>
      <w:kern w:val="0"/>
      <w:sz w:val="22"/>
    </w:rPr>
  </w:style>
  <w:style w:type="character" w:styleId="Referenciasutil">
    <w:name w:val="Subtle Reference"/>
    <w:basedOn w:val="Fuentedeprrafopredeter"/>
    <w:uiPriority w:val="31"/>
    <w:qFormat/>
    <w:rsid w:val="00EF0BE8"/>
    <w:rPr>
      <w:color w:val="737373" w:themeColor="text1" w:themeTint="8C"/>
      <w:sz w:val="22"/>
      <w:u w:val="single"/>
    </w:rPr>
  </w:style>
  <w:style w:type="table" w:styleId="Tablaconcuadrcula">
    <w:name w:val="Table Grid"/>
    <w:basedOn w:val="Tablanormal"/>
    <w:uiPriority w:val="1"/>
    <w:rsid w:val="00EF0BE8"/>
    <w:pPr>
      <w:spacing w:after="0" w:line="240" w:lineRule="auto"/>
    </w:pPr>
    <w:rPr>
      <w:rFonts w:eastAsiaTheme="minorEastAsia"/>
      <w:lang w:val="es-E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DC1">
    <w:name w:val="toc 1"/>
    <w:basedOn w:val="Normal"/>
    <w:next w:val="Normal"/>
    <w:autoRedefine/>
    <w:uiPriority w:val="99"/>
    <w:unhideWhenUsed/>
    <w:qFormat/>
    <w:rsid w:val="00EF0BE8"/>
    <w:pPr>
      <w:tabs>
        <w:tab w:val="right" w:leader="dot" w:pos="8630"/>
      </w:tabs>
      <w:spacing w:after="40" w:line="240" w:lineRule="auto"/>
    </w:pPr>
    <w:rPr>
      <w:smallCaps/>
      <w:noProof/>
      <w:color w:val="9B2D1F" w:themeColor="accent2"/>
    </w:rPr>
  </w:style>
  <w:style w:type="paragraph" w:styleId="TDC2">
    <w:name w:val="toc 2"/>
    <w:basedOn w:val="Normal"/>
    <w:next w:val="Normal"/>
    <w:autoRedefine/>
    <w:uiPriority w:val="99"/>
    <w:unhideWhenUsed/>
    <w:qFormat/>
    <w:rsid w:val="00EF0BE8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DC3">
    <w:name w:val="toc 3"/>
    <w:basedOn w:val="Normal"/>
    <w:next w:val="Normal"/>
    <w:autoRedefine/>
    <w:uiPriority w:val="99"/>
    <w:semiHidden/>
    <w:unhideWhenUsed/>
    <w:qFormat/>
    <w:rsid w:val="00EF0BE8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DC4">
    <w:name w:val="toc 4"/>
    <w:basedOn w:val="Normal"/>
    <w:next w:val="Normal"/>
    <w:autoRedefine/>
    <w:uiPriority w:val="99"/>
    <w:semiHidden/>
    <w:unhideWhenUsed/>
    <w:qFormat/>
    <w:rsid w:val="00EF0BE8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DC5">
    <w:name w:val="toc 5"/>
    <w:basedOn w:val="Normal"/>
    <w:next w:val="Normal"/>
    <w:autoRedefine/>
    <w:uiPriority w:val="99"/>
    <w:semiHidden/>
    <w:unhideWhenUsed/>
    <w:qFormat/>
    <w:rsid w:val="00EF0BE8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DC6">
    <w:name w:val="toc 6"/>
    <w:basedOn w:val="Normal"/>
    <w:next w:val="Normal"/>
    <w:autoRedefine/>
    <w:uiPriority w:val="99"/>
    <w:semiHidden/>
    <w:unhideWhenUsed/>
    <w:qFormat/>
    <w:rsid w:val="00EF0BE8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DC7">
    <w:name w:val="toc 7"/>
    <w:basedOn w:val="Normal"/>
    <w:next w:val="Normal"/>
    <w:autoRedefine/>
    <w:uiPriority w:val="99"/>
    <w:semiHidden/>
    <w:unhideWhenUsed/>
    <w:qFormat/>
    <w:rsid w:val="00EF0BE8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DC8">
    <w:name w:val="toc 8"/>
    <w:basedOn w:val="Normal"/>
    <w:next w:val="Normal"/>
    <w:autoRedefine/>
    <w:uiPriority w:val="99"/>
    <w:semiHidden/>
    <w:unhideWhenUsed/>
    <w:qFormat/>
    <w:rsid w:val="00EF0BE8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DC9">
    <w:name w:val="toc 9"/>
    <w:basedOn w:val="Normal"/>
    <w:next w:val="Normal"/>
    <w:autoRedefine/>
    <w:uiPriority w:val="99"/>
    <w:semiHidden/>
    <w:unhideWhenUsed/>
    <w:qFormat/>
    <w:rsid w:val="00EF0BE8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character" w:styleId="Hipervnculo">
    <w:name w:val="Hyperlink"/>
    <w:basedOn w:val="Fuentedeprrafopredeter"/>
    <w:uiPriority w:val="99"/>
    <w:unhideWhenUsed/>
    <w:rsid w:val="00EF0BE8"/>
    <w:rPr>
      <w:color w:val="CC9900" w:themeColor="hyperlink"/>
      <w:u w:val="single"/>
    </w:rPr>
  </w:style>
  <w:style w:type="paragraph" w:customStyle="1" w:styleId="Default">
    <w:name w:val="Default"/>
    <w:rsid w:val="00057FC4"/>
    <w:pPr>
      <w:autoSpaceDE w:val="0"/>
      <w:autoSpaceDN w:val="0"/>
      <w:adjustRightInd w:val="0"/>
      <w:spacing w:after="0" w:line="240" w:lineRule="auto"/>
    </w:pPr>
    <w:rPr>
      <w:rFonts w:ascii="Franklin Gothic Heavy" w:hAnsi="Franklin Gothic Heavy" w:cs="Franklin Gothic Heavy"/>
      <w:color w:val="000000"/>
      <w:sz w:val="24"/>
      <w:szCs w:val="24"/>
      <w:lang w:val="es-ES"/>
    </w:rPr>
  </w:style>
  <w:style w:type="paragraph" w:styleId="Prrafodelista">
    <w:name w:val="List Paragraph"/>
    <w:basedOn w:val="Normal"/>
    <w:uiPriority w:val="34"/>
    <w:qFormat/>
    <w:rsid w:val="003F25B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855763"/>
    <w:pPr>
      <w:spacing w:after="0" w:line="240" w:lineRule="auto"/>
      <w:jc w:val="both"/>
    </w:pPr>
    <w:rPr>
      <w:rFonts w:ascii="Times" w:eastAsiaTheme="minorHAnsi" w:hAnsi="Times" w:cs="Times"/>
      <w:color w:val="auto"/>
      <w:sz w:val="18"/>
      <w:szCs w:val="18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855763"/>
    <w:rPr>
      <w:rFonts w:ascii="Times" w:hAnsi="Times" w:cs="Times"/>
      <w:sz w:val="18"/>
      <w:szCs w:val="18"/>
      <w:lang w:val="es-ES" w:eastAsia="es-ES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1E18A4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1E18A4"/>
    <w:rPr>
      <w:rFonts w:eastAsiaTheme="minorEastAsia"/>
      <w:color w:val="000000" w:themeColor="text1"/>
      <w:lang w:val="es-ES"/>
    </w:rPr>
  </w:style>
  <w:style w:type="paragraph" w:customStyle="1" w:styleId="Textodefecha">
    <w:name w:val="Texto de fecha"/>
    <w:basedOn w:val="Normal"/>
    <w:uiPriority w:val="35"/>
    <w:rsid w:val="00373B0B"/>
    <w:pPr>
      <w:spacing w:before="720" w:after="200"/>
      <w:contextualSpacing/>
    </w:pPr>
  </w:style>
  <w:style w:type="paragraph" w:customStyle="1" w:styleId="detalles-txt">
    <w:name w:val="detalles-txt"/>
    <w:basedOn w:val="Normal"/>
    <w:rsid w:val="00173E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s-ES"/>
    </w:rPr>
  </w:style>
  <w:style w:type="table" w:styleId="Listaclara-nfasis5">
    <w:name w:val="Light List Accent 5"/>
    <w:basedOn w:val="Tablanormal"/>
    <w:uiPriority w:val="61"/>
    <w:rsid w:val="00173E2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18485" w:themeColor="accent5"/>
        <w:left w:val="single" w:sz="8" w:space="0" w:color="918485" w:themeColor="accent5"/>
        <w:bottom w:val="single" w:sz="8" w:space="0" w:color="918485" w:themeColor="accent5"/>
        <w:right w:val="single" w:sz="8" w:space="0" w:color="91848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1848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18485" w:themeColor="accent5"/>
          <w:left w:val="single" w:sz="8" w:space="0" w:color="918485" w:themeColor="accent5"/>
          <w:bottom w:val="single" w:sz="8" w:space="0" w:color="918485" w:themeColor="accent5"/>
          <w:right w:val="single" w:sz="8" w:space="0" w:color="91848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18485" w:themeColor="accent5"/>
          <w:left w:val="single" w:sz="8" w:space="0" w:color="918485" w:themeColor="accent5"/>
          <w:bottom w:val="single" w:sz="8" w:space="0" w:color="918485" w:themeColor="accent5"/>
          <w:right w:val="single" w:sz="8" w:space="0" w:color="918485" w:themeColor="accent5"/>
        </w:tcBorders>
      </w:tcPr>
    </w:tblStylePr>
    <w:tblStylePr w:type="band1Horz">
      <w:tblPr/>
      <w:tcPr>
        <w:tcBorders>
          <w:top w:val="single" w:sz="8" w:space="0" w:color="918485" w:themeColor="accent5"/>
          <w:left w:val="single" w:sz="8" w:space="0" w:color="918485" w:themeColor="accent5"/>
          <w:bottom w:val="single" w:sz="8" w:space="0" w:color="918485" w:themeColor="accent5"/>
          <w:right w:val="single" w:sz="8" w:space="0" w:color="918485" w:themeColor="accent5"/>
        </w:tcBorders>
      </w:tcPr>
    </w:tblStylePr>
  </w:style>
  <w:style w:type="paragraph" w:styleId="NormalWeb">
    <w:name w:val="Normal (Web)"/>
    <w:basedOn w:val="Normal"/>
    <w:uiPriority w:val="99"/>
    <w:unhideWhenUsed/>
    <w:rsid w:val="006935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307F0E"/>
    <w:rPr>
      <w:color w:val="96A9A9" w:themeColor="followedHyperlink"/>
      <w:u w:val="single"/>
    </w:rPr>
  </w:style>
  <w:style w:type="table" w:styleId="Listaclara-nfasis3">
    <w:name w:val="Light List Accent 3"/>
    <w:basedOn w:val="Tablanormal"/>
    <w:uiPriority w:val="61"/>
    <w:rsid w:val="00FF5D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28E6A" w:themeColor="accent3"/>
        <w:left w:val="single" w:sz="8" w:space="0" w:color="A28E6A" w:themeColor="accent3"/>
        <w:bottom w:val="single" w:sz="8" w:space="0" w:color="A28E6A" w:themeColor="accent3"/>
        <w:right w:val="single" w:sz="8" w:space="0" w:color="A28E6A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28E6A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28E6A" w:themeColor="accent3"/>
          <w:left w:val="single" w:sz="8" w:space="0" w:color="A28E6A" w:themeColor="accent3"/>
          <w:bottom w:val="single" w:sz="8" w:space="0" w:color="A28E6A" w:themeColor="accent3"/>
          <w:right w:val="single" w:sz="8" w:space="0" w:color="A28E6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28E6A" w:themeColor="accent3"/>
          <w:left w:val="single" w:sz="8" w:space="0" w:color="A28E6A" w:themeColor="accent3"/>
          <w:bottom w:val="single" w:sz="8" w:space="0" w:color="A28E6A" w:themeColor="accent3"/>
          <w:right w:val="single" w:sz="8" w:space="0" w:color="A28E6A" w:themeColor="accent3"/>
        </w:tcBorders>
      </w:tcPr>
    </w:tblStylePr>
    <w:tblStylePr w:type="band1Horz">
      <w:tblPr/>
      <w:tcPr>
        <w:tcBorders>
          <w:top w:val="single" w:sz="8" w:space="0" w:color="A28E6A" w:themeColor="accent3"/>
          <w:left w:val="single" w:sz="8" w:space="0" w:color="A28E6A" w:themeColor="accent3"/>
          <w:bottom w:val="single" w:sz="8" w:space="0" w:color="A28E6A" w:themeColor="accent3"/>
          <w:right w:val="single" w:sz="8" w:space="0" w:color="A28E6A" w:themeColor="accent3"/>
        </w:tcBorders>
      </w:tcPr>
    </w:tblStylePr>
  </w:style>
  <w:style w:type="paragraph" w:customStyle="1" w:styleId="Tp">
    <w:name w:val="Tp"/>
    <w:basedOn w:val="Normal"/>
    <w:next w:val="Normal"/>
    <w:uiPriority w:val="99"/>
    <w:rsid w:val="006222C1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auto"/>
      <w:sz w:val="24"/>
      <w:szCs w:val="24"/>
    </w:rPr>
  </w:style>
  <w:style w:type="character" w:styleId="CdigoHTML">
    <w:name w:val="HTML Code"/>
    <w:basedOn w:val="Fuentedeprrafopredeter"/>
    <w:uiPriority w:val="99"/>
    <w:semiHidden/>
    <w:unhideWhenUsed/>
    <w:rsid w:val="00A57DB4"/>
    <w:rPr>
      <w:rFonts w:ascii="Courier New" w:eastAsia="Times New Roman" w:hAnsi="Courier New" w:cs="Courier New" w:hint="default"/>
      <w:color w:val="000000"/>
      <w:sz w:val="25"/>
      <w:szCs w:val="25"/>
    </w:rPr>
  </w:style>
  <w:style w:type="character" w:customStyle="1" w:styleId="lwcollapsibleareatitle1">
    <w:name w:val="lw_collapsiblearea_title1"/>
    <w:basedOn w:val="Fuentedeprrafopredeter"/>
    <w:rsid w:val="00C16AED"/>
    <w:rPr>
      <w:rFonts w:ascii="Segoe UI" w:hAnsi="Segoe UI" w:cs="Segoe UI" w:hint="default"/>
      <w:b/>
      <w:bCs/>
      <w:color w:val="3F529C"/>
      <w:sz w:val="37"/>
      <w:szCs w:val="37"/>
    </w:rPr>
  </w:style>
  <w:style w:type="character" w:customStyle="1" w:styleId="input1">
    <w:name w:val="input1"/>
    <w:basedOn w:val="Fuentedeprrafopredeter"/>
    <w:rsid w:val="00C16AE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952"/>
    <w:pPr>
      <w:spacing w:after="160"/>
    </w:pPr>
    <w:rPr>
      <w:rFonts w:eastAsiaTheme="minorEastAsia"/>
      <w:color w:val="000000" w:themeColor="text1"/>
      <w:sz w:val="23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EF0BE8"/>
    <w:pPr>
      <w:spacing w:before="300" w:after="40" w:line="240" w:lineRule="auto"/>
      <w:outlineLvl w:val="0"/>
    </w:pPr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qFormat/>
    <w:rsid w:val="00EF0BE8"/>
    <w:pPr>
      <w:spacing w:before="240" w:after="40" w:line="240" w:lineRule="auto"/>
      <w:outlineLvl w:val="1"/>
    </w:pPr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F0BE8"/>
    <w:pPr>
      <w:spacing w:before="200" w:after="40" w:line="240" w:lineRule="auto"/>
      <w:outlineLvl w:val="2"/>
    </w:pPr>
    <w:rPr>
      <w:rFonts w:asciiTheme="majorHAnsi" w:eastAsiaTheme="majorEastAsia" w:hAnsiTheme="majorHAnsi" w:cstheme="majorBidi"/>
      <w:b/>
      <w:bCs/>
      <w:color w:val="D34817" w:themeColor="accent1"/>
      <w:spacing w:val="20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F0BE8"/>
    <w:pPr>
      <w:spacing w:before="240" w:after="0"/>
      <w:outlineLvl w:val="3"/>
    </w:pPr>
    <w:rPr>
      <w:rFonts w:asciiTheme="majorHAnsi" w:eastAsiaTheme="majorEastAsia" w:hAnsiTheme="majorHAnsi" w:cstheme="majorBidi"/>
      <w:b/>
      <w:bCs/>
      <w:color w:val="7B6A4D" w:themeColor="accent3" w:themeShade="BF"/>
      <w:spacing w:val="20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EF0BE8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i/>
      <w:iCs/>
      <w:color w:val="7B6A4D" w:themeColor="accent3" w:themeShade="BF"/>
      <w:spacing w:val="20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EF0BE8"/>
    <w:pPr>
      <w:spacing w:before="200" w:after="0"/>
      <w:outlineLvl w:val="5"/>
    </w:pPr>
    <w:rPr>
      <w:rFonts w:asciiTheme="majorHAnsi" w:eastAsiaTheme="majorEastAsia" w:hAnsiTheme="majorHAnsi" w:cstheme="majorBidi"/>
      <w:color w:val="524633" w:themeColor="accent3" w:themeShade="7F"/>
      <w:spacing w:val="10"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EF0BE8"/>
    <w:p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524633" w:themeColor="accent3" w:themeShade="7F"/>
      <w:spacing w:val="10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EF0BE8"/>
    <w:pPr>
      <w:spacing w:before="200" w:after="0"/>
      <w:outlineLvl w:val="7"/>
    </w:pPr>
    <w:rPr>
      <w:rFonts w:asciiTheme="majorHAnsi" w:eastAsiaTheme="majorEastAsia" w:hAnsiTheme="majorHAnsi" w:cstheme="majorBidi"/>
      <w:color w:val="D34817" w:themeColor="accent1"/>
      <w:spacing w:val="10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EF0BE8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D34817" w:themeColor="accent1"/>
      <w:spacing w:val="1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F0BE8"/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EF0BE8"/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EF0BE8"/>
    <w:rPr>
      <w:rFonts w:asciiTheme="majorHAnsi" w:eastAsiaTheme="majorEastAsia" w:hAnsiTheme="majorHAnsi" w:cstheme="majorBidi"/>
      <w:b/>
      <w:bCs/>
      <w:color w:val="D34817" w:themeColor="accent1"/>
      <w:spacing w:val="20"/>
      <w:sz w:val="24"/>
      <w:szCs w:val="24"/>
    </w:rPr>
  </w:style>
  <w:style w:type="paragraph" w:styleId="Ttulo">
    <w:name w:val="Title"/>
    <w:basedOn w:val="Normal"/>
    <w:link w:val="TtuloCar"/>
    <w:uiPriority w:val="10"/>
    <w:qFormat/>
    <w:rsid w:val="00EF0BE8"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eastAsiaTheme="majorEastAsia" w:hAnsiTheme="majorHAnsi" w:cstheme="majorBidi"/>
      <w:b/>
      <w:bCs/>
      <w:smallCaps/>
      <w:color w:val="D34817" w:themeColor="accent1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EF0BE8"/>
    <w:rPr>
      <w:rFonts w:asciiTheme="majorHAnsi" w:eastAsiaTheme="majorEastAsia" w:hAnsiTheme="majorHAnsi" w:cstheme="majorBidi"/>
      <w:b/>
      <w:bCs/>
      <w:smallCaps/>
      <w:color w:val="D34817" w:themeColor="accent1"/>
      <w:sz w:val="48"/>
      <w:szCs w:val="48"/>
    </w:rPr>
  </w:style>
  <w:style w:type="paragraph" w:styleId="Subttulo">
    <w:name w:val="Subtitle"/>
    <w:basedOn w:val="Normal"/>
    <w:link w:val="SubttuloCar"/>
    <w:uiPriority w:val="11"/>
    <w:qFormat/>
    <w:rsid w:val="00EF0BE8"/>
    <w:pPr>
      <w:spacing w:after="480" w:line="240" w:lineRule="auto"/>
      <w:jc w:val="center"/>
    </w:pPr>
    <w:rPr>
      <w:rFonts w:asciiTheme="majorHAnsi" w:eastAsiaTheme="majorEastAsia" w:hAnsiTheme="majorHAnsi" w:cstheme="majorBidi"/>
      <w:color w:val="auto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F0BE8"/>
    <w:rPr>
      <w:rFonts w:asciiTheme="majorHAnsi" w:eastAsiaTheme="majorEastAsia" w:hAnsiTheme="majorHAnsi" w:cstheme="majorBidi"/>
      <w:sz w:val="28"/>
      <w:szCs w:val="28"/>
    </w:rPr>
  </w:style>
  <w:style w:type="paragraph" w:styleId="Piedepgina">
    <w:name w:val="footer"/>
    <w:basedOn w:val="Normal"/>
    <w:link w:val="PiedepginaCar"/>
    <w:uiPriority w:val="99"/>
    <w:semiHidden/>
    <w:unhideWhenUsed/>
    <w:rsid w:val="00EF0BE8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F0BE8"/>
    <w:rPr>
      <w:color w:val="000000" w:themeColor="text1"/>
    </w:rPr>
  </w:style>
  <w:style w:type="paragraph" w:styleId="Epgrafe">
    <w:name w:val="caption"/>
    <w:basedOn w:val="Normal"/>
    <w:next w:val="Normal"/>
    <w:uiPriority w:val="35"/>
    <w:unhideWhenUsed/>
    <w:qFormat/>
    <w:rsid w:val="00EF0BE8"/>
    <w:pPr>
      <w:spacing w:after="0" w:line="240" w:lineRule="auto"/>
    </w:pPr>
    <w:rPr>
      <w:smallCaps/>
      <w:color w:val="732117" w:themeColor="accent2" w:themeShade="BF"/>
      <w:spacing w:val="10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F0BE8"/>
    <w:rPr>
      <w:rFonts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0BE8"/>
    <w:rPr>
      <w:rFonts w:eastAsiaTheme="minorEastAsia" w:hAnsi="Tahoma"/>
      <w:color w:val="000000" w:themeColor="text1"/>
      <w:sz w:val="16"/>
      <w:szCs w:val="16"/>
      <w:lang w:val="es-ES"/>
    </w:rPr>
  </w:style>
  <w:style w:type="paragraph" w:styleId="Textodebloque">
    <w:name w:val="Block Text"/>
    <w:aliases w:val="Bloquear cita"/>
    <w:uiPriority w:val="40"/>
    <w:rsid w:val="00EF0BE8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rFonts w:eastAsiaTheme="minorEastAsia"/>
      <w:color w:val="7F7F7F" w:themeColor="background1" w:themeShade="7F"/>
      <w:sz w:val="28"/>
      <w:szCs w:val="28"/>
      <w:lang w:val="es-ES"/>
    </w:rPr>
  </w:style>
  <w:style w:type="character" w:styleId="Ttulodellibro">
    <w:name w:val="Book Title"/>
    <w:basedOn w:val="Fuentedeprrafopredeter"/>
    <w:uiPriority w:val="33"/>
    <w:qFormat/>
    <w:rsid w:val="00EF0BE8"/>
    <w:rPr>
      <w:rFonts w:asciiTheme="majorHAnsi" w:eastAsiaTheme="majorEastAsia" w:hAnsiTheme="majorHAnsi" w:cstheme="majorBidi"/>
      <w:bCs w:val="0"/>
      <w:i/>
      <w:iCs/>
      <w:color w:val="855D5D" w:themeColor="accent6"/>
      <w:sz w:val="20"/>
      <w:szCs w:val="20"/>
      <w:lang w:val="es-ES"/>
    </w:rPr>
  </w:style>
  <w:style w:type="character" w:styleId="nfasis">
    <w:name w:val="Emphasis"/>
    <w:uiPriority w:val="20"/>
    <w:qFormat/>
    <w:rsid w:val="00EF0BE8"/>
    <w:rPr>
      <w:rFonts w:eastAsiaTheme="minorEastAsia" w:cstheme="minorBidi"/>
      <w:b/>
      <w:bCs/>
      <w:i/>
      <w:iCs/>
      <w:color w:val="404040" w:themeColor="text1" w:themeTint="BF"/>
      <w:spacing w:val="2"/>
      <w:w w:val="100"/>
      <w:szCs w:val="22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F0BE8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F0BE8"/>
    <w:rPr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rsid w:val="00EF0BE8"/>
    <w:rPr>
      <w:rFonts w:asciiTheme="majorHAnsi" w:eastAsiaTheme="majorEastAsia" w:hAnsiTheme="majorHAnsi" w:cstheme="majorBidi"/>
      <w:b/>
      <w:bCs/>
      <w:color w:val="7B6A4D" w:themeColor="accent3" w:themeShade="BF"/>
      <w:spacing w:val="20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rsid w:val="00EF0BE8"/>
    <w:rPr>
      <w:rFonts w:asciiTheme="majorHAnsi" w:eastAsiaTheme="majorEastAsia" w:hAnsiTheme="majorHAnsi" w:cstheme="majorBidi"/>
      <w:b/>
      <w:bCs/>
      <w:i/>
      <w:iCs/>
      <w:color w:val="7B6A4D" w:themeColor="accent3" w:themeShade="BF"/>
      <w:spacing w:val="20"/>
    </w:rPr>
  </w:style>
  <w:style w:type="character" w:customStyle="1" w:styleId="Ttulo6Car">
    <w:name w:val="Título 6 Car"/>
    <w:basedOn w:val="Fuentedeprrafopredeter"/>
    <w:link w:val="Ttulo6"/>
    <w:uiPriority w:val="9"/>
    <w:rsid w:val="00EF0BE8"/>
    <w:rPr>
      <w:rFonts w:asciiTheme="majorHAnsi" w:eastAsiaTheme="majorEastAsia" w:hAnsiTheme="majorHAnsi" w:cstheme="majorBidi"/>
      <w:color w:val="524633" w:themeColor="accent3" w:themeShade="7F"/>
      <w:spacing w:val="10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rsid w:val="00EF0BE8"/>
    <w:rPr>
      <w:rFonts w:asciiTheme="majorHAnsi" w:eastAsiaTheme="majorEastAsia" w:hAnsiTheme="majorHAnsi" w:cstheme="majorBidi"/>
      <w:i/>
      <w:iCs/>
      <w:color w:val="524633" w:themeColor="accent3" w:themeShade="7F"/>
      <w:spacing w:val="10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rsid w:val="00EF0BE8"/>
    <w:rPr>
      <w:rFonts w:asciiTheme="majorHAnsi" w:eastAsiaTheme="majorEastAsia" w:hAnsiTheme="majorHAnsi" w:cstheme="majorBidi"/>
      <w:color w:val="D34817" w:themeColor="accent1"/>
      <w:spacing w:val="10"/>
    </w:rPr>
  </w:style>
  <w:style w:type="character" w:customStyle="1" w:styleId="Ttulo9Car">
    <w:name w:val="Título 9 Car"/>
    <w:basedOn w:val="Fuentedeprrafopredeter"/>
    <w:link w:val="Ttulo9"/>
    <w:uiPriority w:val="9"/>
    <w:rsid w:val="00EF0BE8"/>
    <w:rPr>
      <w:rFonts w:asciiTheme="majorHAnsi" w:eastAsiaTheme="majorEastAsia" w:hAnsiTheme="majorHAnsi" w:cstheme="majorBidi"/>
      <w:i/>
      <w:iCs/>
      <w:color w:val="D34817" w:themeColor="accent1"/>
      <w:spacing w:val="10"/>
    </w:rPr>
  </w:style>
  <w:style w:type="character" w:styleId="nfasisintenso">
    <w:name w:val="Intense Emphasis"/>
    <w:basedOn w:val="Fuentedeprrafopredeter"/>
    <w:uiPriority w:val="21"/>
    <w:qFormat/>
    <w:rsid w:val="00EF0BE8"/>
    <w:rPr>
      <w:rFonts w:asciiTheme="minorHAnsi" w:hAnsiTheme="minorHAnsi"/>
      <w:b/>
      <w:bCs/>
      <w:i/>
      <w:iCs/>
      <w:smallCaps/>
      <w:color w:val="9B2D1F" w:themeColor="accent2"/>
      <w:spacing w:val="2"/>
      <w:w w:val="100"/>
      <w:sz w:val="20"/>
      <w:szCs w:val="20"/>
    </w:rPr>
  </w:style>
  <w:style w:type="paragraph" w:styleId="Citadestacada">
    <w:name w:val="Intense Quote"/>
    <w:basedOn w:val="Normal"/>
    <w:link w:val="CitadestacadaCar"/>
    <w:uiPriority w:val="30"/>
    <w:qFormat/>
    <w:rsid w:val="00EF0BE8"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eastAsiaTheme="majorEastAsia" w:hAnsiTheme="majorHAnsi" w:cstheme="majorBidi"/>
      <w:i/>
      <w:iCs/>
      <w:color w:val="FFFFFF" w:themeColor="background1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F0BE8"/>
    <w:rPr>
      <w:rFonts w:asciiTheme="majorHAnsi" w:eastAsiaTheme="majorEastAsia" w:hAnsiTheme="majorHAnsi" w:cstheme="majorBidi"/>
      <w:i/>
      <w:iCs/>
      <w:color w:val="FFFFFF" w:themeColor="background1"/>
      <w:sz w:val="32"/>
      <w:szCs w:val="32"/>
      <w:shd w:val="clear" w:color="auto" w:fill="D34817" w:themeFill="accent1"/>
    </w:rPr>
  </w:style>
  <w:style w:type="character" w:styleId="Referenciaintensa">
    <w:name w:val="Intense Reference"/>
    <w:basedOn w:val="Fuentedeprrafopredeter"/>
    <w:uiPriority w:val="32"/>
    <w:qFormat/>
    <w:rsid w:val="00EF0BE8"/>
    <w:rPr>
      <w:b/>
      <w:bCs/>
      <w:color w:val="D34817" w:themeColor="accent1"/>
      <w:sz w:val="22"/>
      <w:u w:val="single"/>
    </w:rPr>
  </w:style>
  <w:style w:type="paragraph" w:styleId="Listaconvietas">
    <w:name w:val="List Bullet"/>
    <w:basedOn w:val="Normal"/>
    <w:uiPriority w:val="36"/>
    <w:unhideWhenUsed/>
    <w:qFormat/>
    <w:rsid w:val="00EF0BE8"/>
    <w:pPr>
      <w:numPr>
        <w:numId w:val="1"/>
      </w:numPr>
      <w:spacing w:after="0"/>
      <w:contextualSpacing/>
    </w:pPr>
  </w:style>
  <w:style w:type="paragraph" w:styleId="Listaconvietas2">
    <w:name w:val="List Bullet 2"/>
    <w:basedOn w:val="Normal"/>
    <w:uiPriority w:val="36"/>
    <w:unhideWhenUsed/>
    <w:qFormat/>
    <w:rsid w:val="00EF0BE8"/>
    <w:pPr>
      <w:numPr>
        <w:numId w:val="2"/>
      </w:numPr>
      <w:spacing w:after="0"/>
    </w:pPr>
  </w:style>
  <w:style w:type="paragraph" w:styleId="Listaconvietas3">
    <w:name w:val="List Bullet 3"/>
    <w:basedOn w:val="Normal"/>
    <w:uiPriority w:val="36"/>
    <w:unhideWhenUsed/>
    <w:qFormat/>
    <w:rsid w:val="00EF0BE8"/>
    <w:pPr>
      <w:numPr>
        <w:numId w:val="3"/>
      </w:numPr>
      <w:spacing w:after="0"/>
    </w:pPr>
  </w:style>
  <w:style w:type="paragraph" w:styleId="Listaconvietas4">
    <w:name w:val="List Bullet 4"/>
    <w:basedOn w:val="Normal"/>
    <w:uiPriority w:val="36"/>
    <w:unhideWhenUsed/>
    <w:qFormat/>
    <w:rsid w:val="00EF0BE8"/>
    <w:pPr>
      <w:numPr>
        <w:numId w:val="4"/>
      </w:numPr>
      <w:spacing w:after="0"/>
    </w:pPr>
  </w:style>
  <w:style w:type="paragraph" w:styleId="Listaconvietas5">
    <w:name w:val="List Bullet 5"/>
    <w:basedOn w:val="Normal"/>
    <w:uiPriority w:val="36"/>
    <w:unhideWhenUsed/>
    <w:qFormat/>
    <w:rsid w:val="00EF0BE8"/>
    <w:pPr>
      <w:numPr>
        <w:numId w:val="5"/>
      </w:numPr>
      <w:spacing w:after="0"/>
    </w:pPr>
  </w:style>
  <w:style w:type="paragraph" w:styleId="Sinespaciado">
    <w:name w:val="No Spacing"/>
    <w:basedOn w:val="Normal"/>
    <w:uiPriority w:val="1"/>
    <w:qFormat/>
    <w:rsid w:val="00EF0BE8"/>
    <w:pPr>
      <w:spacing w:after="0" w:line="240" w:lineRule="auto"/>
    </w:pPr>
  </w:style>
  <w:style w:type="character" w:styleId="Textodelmarcadordeposicin">
    <w:name w:val="Placeholder Text"/>
    <w:basedOn w:val="Fuentedeprrafopredeter"/>
    <w:uiPriority w:val="99"/>
    <w:semiHidden/>
    <w:rsid w:val="00EF0BE8"/>
    <w:rPr>
      <w:color w:val="808080"/>
    </w:rPr>
  </w:style>
  <w:style w:type="paragraph" w:styleId="Cita">
    <w:name w:val="Quote"/>
    <w:basedOn w:val="Normal"/>
    <w:link w:val="CitaCar"/>
    <w:uiPriority w:val="29"/>
    <w:qFormat/>
    <w:rsid w:val="00EF0BE8"/>
    <w:rPr>
      <w:i/>
      <w:iCs/>
      <w:color w:val="7F7F7F" w:themeColor="background1" w:themeShade="7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EF0BE8"/>
    <w:rPr>
      <w:i/>
      <w:iCs/>
      <w:color w:val="7F7F7F" w:themeColor="background1" w:themeShade="7F"/>
      <w:sz w:val="24"/>
      <w:szCs w:val="24"/>
    </w:rPr>
  </w:style>
  <w:style w:type="character" w:styleId="Textoennegrita">
    <w:name w:val="Strong"/>
    <w:uiPriority w:val="22"/>
    <w:qFormat/>
    <w:rsid w:val="00EF0BE8"/>
    <w:rPr>
      <w:rFonts w:asciiTheme="minorHAnsi" w:eastAsiaTheme="minorEastAsia" w:hAnsiTheme="minorHAnsi" w:cstheme="minorBidi"/>
      <w:b/>
      <w:bCs/>
      <w:iCs w:val="0"/>
      <w:color w:val="9B2D1F" w:themeColor="accent2"/>
      <w:szCs w:val="22"/>
      <w:lang w:val="es-ES"/>
    </w:rPr>
  </w:style>
  <w:style w:type="character" w:styleId="nfasissutil">
    <w:name w:val="Subtle Emphasis"/>
    <w:basedOn w:val="Fuentedeprrafopredeter"/>
    <w:uiPriority w:val="19"/>
    <w:qFormat/>
    <w:rsid w:val="00EF0BE8"/>
    <w:rPr>
      <w:rFonts w:asciiTheme="minorHAnsi" w:hAnsiTheme="minorHAnsi"/>
      <w:i/>
      <w:iCs/>
      <w:color w:val="737373" w:themeColor="text1" w:themeTint="8C"/>
      <w:spacing w:val="2"/>
      <w:w w:val="100"/>
      <w:kern w:val="0"/>
      <w:sz w:val="22"/>
    </w:rPr>
  </w:style>
  <w:style w:type="character" w:styleId="Referenciasutil">
    <w:name w:val="Subtle Reference"/>
    <w:basedOn w:val="Fuentedeprrafopredeter"/>
    <w:uiPriority w:val="31"/>
    <w:qFormat/>
    <w:rsid w:val="00EF0BE8"/>
    <w:rPr>
      <w:color w:val="737373" w:themeColor="text1" w:themeTint="8C"/>
      <w:sz w:val="22"/>
      <w:u w:val="single"/>
    </w:rPr>
  </w:style>
  <w:style w:type="table" w:styleId="Tablaconcuadrcula">
    <w:name w:val="Table Grid"/>
    <w:basedOn w:val="Tablanormal"/>
    <w:uiPriority w:val="1"/>
    <w:rsid w:val="00EF0BE8"/>
    <w:pPr>
      <w:spacing w:after="0" w:line="240" w:lineRule="auto"/>
    </w:pPr>
    <w:rPr>
      <w:rFonts w:eastAsiaTheme="minorEastAsia"/>
      <w:lang w:val="es-E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DC1">
    <w:name w:val="toc 1"/>
    <w:basedOn w:val="Normal"/>
    <w:next w:val="Normal"/>
    <w:autoRedefine/>
    <w:uiPriority w:val="99"/>
    <w:unhideWhenUsed/>
    <w:qFormat/>
    <w:rsid w:val="00EF0BE8"/>
    <w:pPr>
      <w:tabs>
        <w:tab w:val="right" w:leader="dot" w:pos="8630"/>
      </w:tabs>
      <w:spacing w:after="40" w:line="240" w:lineRule="auto"/>
    </w:pPr>
    <w:rPr>
      <w:smallCaps/>
      <w:noProof/>
      <w:color w:val="9B2D1F" w:themeColor="accent2"/>
    </w:rPr>
  </w:style>
  <w:style w:type="paragraph" w:styleId="TDC2">
    <w:name w:val="toc 2"/>
    <w:basedOn w:val="Normal"/>
    <w:next w:val="Normal"/>
    <w:autoRedefine/>
    <w:uiPriority w:val="99"/>
    <w:unhideWhenUsed/>
    <w:qFormat/>
    <w:rsid w:val="00EF0BE8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DC3">
    <w:name w:val="toc 3"/>
    <w:basedOn w:val="Normal"/>
    <w:next w:val="Normal"/>
    <w:autoRedefine/>
    <w:uiPriority w:val="99"/>
    <w:semiHidden/>
    <w:unhideWhenUsed/>
    <w:qFormat/>
    <w:rsid w:val="00EF0BE8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DC4">
    <w:name w:val="toc 4"/>
    <w:basedOn w:val="Normal"/>
    <w:next w:val="Normal"/>
    <w:autoRedefine/>
    <w:uiPriority w:val="99"/>
    <w:semiHidden/>
    <w:unhideWhenUsed/>
    <w:qFormat/>
    <w:rsid w:val="00EF0BE8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DC5">
    <w:name w:val="toc 5"/>
    <w:basedOn w:val="Normal"/>
    <w:next w:val="Normal"/>
    <w:autoRedefine/>
    <w:uiPriority w:val="99"/>
    <w:semiHidden/>
    <w:unhideWhenUsed/>
    <w:qFormat/>
    <w:rsid w:val="00EF0BE8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DC6">
    <w:name w:val="toc 6"/>
    <w:basedOn w:val="Normal"/>
    <w:next w:val="Normal"/>
    <w:autoRedefine/>
    <w:uiPriority w:val="99"/>
    <w:semiHidden/>
    <w:unhideWhenUsed/>
    <w:qFormat/>
    <w:rsid w:val="00EF0BE8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DC7">
    <w:name w:val="toc 7"/>
    <w:basedOn w:val="Normal"/>
    <w:next w:val="Normal"/>
    <w:autoRedefine/>
    <w:uiPriority w:val="99"/>
    <w:semiHidden/>
    <w:unhideWhenUsed/>
    <w:qFormat/>
    <w:rsid w:val="00EF0BE8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DC8">
    <w:name w:val="toc 8"/>
    <w:basedOn w:val="Normal"/>
    <w:next w:val="Normal"/>
    <w:autoRedefine/>
    <w:uiPriority w:val="99"/>
    <w:semiHidden/>
    <w:unhideWhenUsed/>
    <w:qFormat/>
    <w:rsid w:val="00EF0BE8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DC9">
    <w:name w:val="toc 9"/>
    <w:basedOn w:val="Normal"/>
    <w:next w:val="Normal"/>
    <w:autoRedefine/>
    <w:uiPriority w:val="99"/>
    <w:semiHidden/>
    <w:unhideWhenUsed/>
    <w:qFormat/>
    <w:rsid w:val="00EF0BE8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character" w:styleId="Hipervnculo">
    <w:name w:val="Hyperlink"/>
    <w:basedOn w:val="Fuentedeprrafopredeter"/>
    <w:uiPriority w:val="99"/>
    <w:unhideWhenUsed/>
    <w:rsid w:val="00EF0BE8"/>
    <w:rPr>
      <w:color w:val="CC9900" w:themeColor="hyperlink"/>
      <w:u w:val="single"/>
    </w:rPr>
  </w:style>
  <w:style w:type="paragraph" w:customStyle="1" w:styleId="Default">
    <w:name w:val="Default"/>
    <w:rsid w:val="00057FC4"/>
    <w:pPr>
      <w:autoSpaceDE w:val="0"/>
      <w:autoSpaceDN w:val="0"/>
      <w:adjustRightInd w:val="0"/>
      <w:spacing w:after="0" w:line="240" w:lineRule="auto"/>
    </w:pPr>
    <w:rPr>
      <w:rFonts w:ascii="Franklin Gothic Heavy" w:hAnsi="Franklin Gothic Heavy" w:cs="Franklin Gothic Heavy"/>
      <w:color w:val="000000"/>
      <w:sz w:val="24"/>
      <w:szCs w:val="24"/>
      <w:lang w:val="es-ES"/>
    </w:rPr>
  </w:style>
  <w:style w:type="paragraph" w:styleId="Prrafodelista">
    <w:name w:val="List Paragraph"/>
    <w:basedOn w:val="Normal"/>
    <w:uiPriority w:val="34"/>
    <w:qFormat/>
    <w:rsid w:val="003F25B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855763"/>
    <w:pPr>
      <w:spacing w:after="0" w:line="240" w:lineRule="auto"/>
      <w:jc w:val="both"/>
    </w:pPr>
    <w:rPr>
      <w:rFonts w:ascii="Times" w:eastAsiaTheme="minorHAnsi" w:hAnsi="Times" w:cs="Times"/>
      <w:color w:val="auto"/>
      <w:sz w:val="18"/>
      <w:szCs w:val="18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855763"/>
    <w:rPr>
      <w:rFonts w:ascii="Times" w:hAnsi="Times" w:cs="Times"/>
      <w:sz w:val="18"/>
      <w:szCs w:val="18"/>
      <w:lang w:val="es-ES" w:eastAsia="es-ES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1E18A4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1E18A4"/>
    <w:rPr>
      <w:rFonts w:eastAsiaTheme="minorEastAsia"/>
      <w:color w:val="000000" w:themeColor="text1"/>
      <w:lang w:val="es-ES"/>
    </w:rPr>
  </w:style>
  <w:style w:type="paragraph" w:customStyle="1" w:styleId="Textodefecha">
    <w:name w:val="Texto de fecha"/>
    <w:basedOn w:val="Normal"/>
    <w:uiPriority w:val="35"/>
    <w:rsid w:val="00373B0B"/>
    <w:pPr>
      <w:spacing w:before="720" w:after="200"/>
      <w:contextualSpacing/>
    </w:pPr>
  </w:style>
  <w:style w:type="paragraph" w:customStyle="1" w:styleId="detalles-txt">
    <w:name w:val="detalles-txt"/>
    <w:basedOn w:val="Normal"/>
    <w:rsid w:val="00173E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s-ES"/>
    </w:rPr>
  </w:style>
  <w:style w:type="table" w:styleId="Listaclara-nfasis5">
    <w:name w:val="Light List Accent 5"/>
    <w:basedOn w:val="Tablanormal"/>
    <w:uiPriority w:val="61"/>
    <w:rsid w:val="00173E2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18485" w:themeColor="accent5"/>
        <w:left w:val="single" w:sz="8" w:space="0" w:color="918485" w:themeColor="accent5"/>
        <w:bottom w:val="single" w:sz="8" w:space="0" w:color="918485" w:themeColor="accent5"/>
        <w:right w:val="single" w:sz="8" w:space="0" w:color="91848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1848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18485" w:themeColor="accent5"/>
          <w:left w:val="single" w:sz="8" w:space="0" w:color="918485" w:themeColor="accent5"/>
          <w:bottom w:val="single" w:sz="8" w:space="0" w:color="918485" w:themeColor="accent5"/>
          <w:right w:val="single" w:sz="8" w:space="0" w:color="91848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18485" w:themeColor="accent5"/>
          <w:left w:val="single" w:sz="8" w:space="0" w:color="918485" w:themeColor="accent5"/>
          <w:bottom w:val="single" w:sz="8" w:space="0" w:color="918485" w:themeColor="accent5"/>
          <w:right w:val="single" w:sz="8" w:space="0" w:color="918485" w:themeColor="accent5"/>
        </w:tcBorders>
      </w:tcPr>
    </w:tblStylePr>
    <w:tblStylePr w:type="band1Horz">
      <w:tblPr/>
      <w:tcPr>
        <w:tcBorders>
          <w:top w:val="single" w:sz="8" w:space="0" w:color="918485" w:themeColor="accent5"/>
          <w:left w:val="single" w:sz="8" w:space="0" w:color="918485" w:themeColor="accent5"/>
          <w:bottom w:val="single" w:sz="8" w:space="0" w:color="918485" w:themeColor="accent5"/>
          <w:right w:val="single" w:sz="8" w:space="0" w:color="918485" w:themeColor="accent5"/>
        </w:tcBorders>
      </w:tcPr>
    </w:tblStylePr>
  </w:style>
  <w:style w:type="paragraph" w:styleId="NormalWeb">
    <w:name w:val="Normal (Web)"/>
    <w:basedOn w:val="Normal"/>
    <w:uiPriority w:val="99"/>
    <w:unhideWhenUsed/>
    <w:rsid w:val="006935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307F0E"/>
    <w:rPr>
      <w:color w:val="96A9A9" w:themeColor="followedHyperlink"/>
      <w:u w:val="single"/>
    </w:rPr>
  </w:style>
  <w:style w:type="table" w:styleId="Listaclara-nfasis3">
    <w:name w:val="Light List Accent 3"/>
    <w:basedOn w:val="Tablanormal"/>
    <w:uiPriority w:val="61"/>
    <w:rsid w:val="00FF5D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28E6A" w:themeColor="accent3"/>
        <w:left w:val="single" w:sz="8" w:space="0" w:color="A28E6A" w:themeColor="accent3"/>
        <w:bottom w:val="single" w:sz="8" w:space="0" w:color="A28E6A" w:themeColor="accent3"/>
        <w:right w:val="single" w:sz="8" w:space="0" w:color="A28E6A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28E6A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28E6A" w:themeColor="accent3"/>
          <w:left w:val="single" w:sz="8" w:space="0" w:color="A28E6A" w:themeColor="accent3"/>
          <w:bottom w:val="single" w:sz="8" w:space="0" w:color="A28E6A" w:themeColor="accent3"/>
          <w:right w:val="single" w:sz="8" w:space="0" w:color="A28E6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28E6A" w:themeColor="accent3"/>
          <w:left w:val="single" w:sz="8" w:space="0" w:color="A28E6A" w:themeColor="accent3"/>
          <w:bottom w:val="single" w:sz="8" w:space="0" w:color="A28E6A" w:themeColor="accent3"/>
          <w:right w:val="single" w:sz="8" w:space="0" w:color="A28E6A" w:themeColor="accent3"/>
        </w:tcBorders>
      </w:tcPr>
    </w:tblStylePr>
    <w:tblStylePr w:type="band1Horz">
      <w:tblPr/>
      <w:tcPr>
        <w:tcBorders>
          <w:top w:val="single" w:sz="8" w:space="0" w:color="A28E6A" w:themeColor="accent3"/>
          <w:left w:val="single" w:sz="8" w:space="0" w:color="A28E6A" w:themeColor="accent3"/>
          <w:bottom w:val="single" w:sz="8" w:space="0" w:color="A28E6A" w:themeColor="accent3"/>
          <w:right w:val="single" w:sz="8" w:space="0" w:color="A28E6A" w:themeColor="accent3"/>
        </w:tcBorders>
      </w:tcPr>
    </w:tblStylePr>
  </w:style>
  <w:style w:type="paragraph" w:customStyle="1" w:styleId="Tp">
    <w:name w:val="Tp"/>
    <w:basedOn w:val="Normal"/>
    <w:next w:val="Normal"/>
    <w:uiPriority w:val="99"/>
    <w:rsid w:val="006222C1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auto"/>
      <w:sz w:val="24"/>
      <w:szCs w:val="24"/>
    </w:rPr>
  </w:style>
  <w:style w:type="character" w:styleId="CdigoHTML">
    <w:name w:val="HTML Code"/>
    <w:basedOn w:val="Fuentedeprrafopredeter"/>
    <w:uiPriority w:val="99"/>
    <w:semiHidden/>
    <w:unhideWhenUsed/>
    <w:rsid w:val="00A57DB4"/>
    <w:rPr>
      <w:rFonts w:ascii="Courier New" w:eastAsia="Times New Roman" w:hAnsi="Courier New" w:cs="Courier New" w:hint="default"/>
      <w:color w:val="000000"/>
      <w:sz w:val="25"/>
      <w:szCs w:val="25"/>
    </w:rPr>
  </w:style>
  <w:style w:type="character" w:customStyle="1" w:styleId="lwcollapsibleareatitle1">
    <w:name w:val="lw_collapsiblearea_title1"/>
    <w:basedOn w:val="Fuentedeprrafopredeter"/>
    <w:rsid w:val="00C16AED"/>
    <w:rPr>
      <w:rFonts w:ascii="Segoe UI" w:hAnsi="Segoe UI" w:cs="Segoe UI" w:hint="default"/>
      <w:b/>
      <w:bCs/>
      <w:color w:val="3F529C"/>
      <w:sz w:val="37"/>
      <w:szCs w:val="37"/>
    </w:rPr>
  </w:style>
  <w:style w:type="character" w:customStyle="1" w:styleId="input1">
    <w:name w:val="input1"/>
    <w:basedOn w:val="Fuentedeprrafopredeter"/>
    <w:rsid w:val="00C16AE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21129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6167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89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98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780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778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5731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8778435">
                                  <w:marLeft w:val="0"/>
                                  <w:marRight w:val="0"/>
                                  <w:marTop w:val="135"/>
                                  <w:marBottom w:val="2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6692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5579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3011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973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8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8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6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89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2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1602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5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7340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5317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6429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7404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8698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583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8381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3456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4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6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462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211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66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2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314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0586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98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38711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2352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711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45852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8850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0885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8472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93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6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0898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41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62921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8352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06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4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6523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685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3427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2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7807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4807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9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43470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877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58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4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7100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48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0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03809">
          <w:marLeft w:val="547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33900">
          <w:marLeft w:val="547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77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0308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80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01287">
          <w:marLeft w:val="85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68644">
          <w:marLeft w:val="85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24731">
          <w:marLeft w:val="85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02774">
          <w:marLeft w:val="85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70120">
          <w:marLeft w:val="85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0034">
          <w:marLeft w:val="85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7816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0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1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8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0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6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5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5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10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03974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4286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28159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2981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94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07811">
          <w:marLeft w:val="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459265">
          <w:marLeft w:val="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0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2736">
          <w:marLeft w:val="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58014">
          <w:marLeft w:val="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47631">
          <w:marLeft w:val="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40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3965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916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0662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01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1501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855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68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3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8572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84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73821">
          <w:marLeft w:val="0"/>
          <w:marRight w:val="0"/>
          <w:marTop w:val="300"/>
          <w:marBottom w:val="150"/>
          <w:divBdr>
            <w:top w:val="single" w:sz="6" w:space="0" w:color="666666"/>
            <w:left w:val="single" w:sz="6" w:space="0" w:color="666666"/>
            <w:bottom w:val="single" w:sz="6" w:space="0" w:color="666666"/>
            <w:right w:val="single" w:sz="6" w:space="0" w:color="666666"/>
          </w:divBdr>
        </w:div>
      </w:divsChild>
    </w:div>
    <w:div w:id="101935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9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3382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84842">
          <w:marLeft w:val="102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10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2127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3213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7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433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463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321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196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250130">
                                  <w:marLeft w:val="0"/>
                                  <w:marRight w:val="0"/>
                                  <w:marTop w:val="135"/>
                                  <w:marBottom w:val="2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7823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17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8028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5396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639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7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538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281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43284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84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5524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13341">
          <w:marLeft w:val="102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70768">
          <w:marLeft w:val="102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57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12591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87389">
          <w:marLeft w:val="102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7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389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5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2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942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7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34090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8834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62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79986">
          <w:marLeft w:val="994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49660">
          <w:marLeft w:val="994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33514">
          <w:marLeft w:val="994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8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45216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351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42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95780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7305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2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892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0800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4591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9019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9227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3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8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0363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44316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171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9409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9688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03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0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89826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88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1172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379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8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7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14044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7191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2204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1527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5184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7673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72960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5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5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1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39861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60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3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1494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67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9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82628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3676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828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75701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56210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9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66621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23849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96615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7648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8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8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798798">
              <w:marLeft w:val="2400"/>
              <w:marRight w:val="0"/>
              <w:marTop w:val="0"/>
              <w:marBottom w:val="300"/>
              <w:divBdr>
                <w:top w:val="none" w:sz="0" w:space="0" w:color="auto"/>
                <w:left w:val="single" w:sz="6" w:space="8" w:color="F0F0F0"/>
                <w:bottom w:val="none" w:sz="0" w:space="0" w:color="auto"/>
                <w:right w:val="single" w:sz="6" w:space="8" w:color="F0F0F0"/>
              </w:divBdr>
            </w:div>
          </w:divsChild>
        </w:div>
      </w:divsChild>
    </w:div>
    <w:div w:id="17580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660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1442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8480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96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3673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7333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8715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7707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68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43792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8660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483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16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2151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1908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399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93686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99509">
          <w:marLeft w:val="56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18369">
          <w:marLeft w:val="56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784001">
          <w:marLeft w:val="56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4136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2041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6087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234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36136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253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5054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237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6515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7932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9083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3613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4040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952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9915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713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51097">
          <w:marLeft w:val="706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98539">
          <w:marLeft w:val="706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88345">
          <w:marLeft w:val="706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2675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9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8277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1737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5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9868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9167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9609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2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9152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500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7725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9862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36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13559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4483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97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74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879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059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9016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1012459">
                                  <w:marLeft w:val="0"/>
                                  <w:marRight w:val="0"/>
                                  <w:marTop w:val="135"/>
                                  <w:marBottom w:val="2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5722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4841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8506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431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00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33775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59119">
          <w:marLeft w:val="102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38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5355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1397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1788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1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1108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1685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40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8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6934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02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113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869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8861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522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emf"/><Relationship Id="rId18" Type="http://schemas.openxmlformats.org/officeDocument/2006/relationships/image" Target="media/image4.gif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emf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hyperlink" Target="mailto:seim@centroseim.com" TargetMode="Externa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3082\EquityRe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Personalizado 1">
      <a:majorFont>
        <a:latin typeface="Franklin Gothic Book"/>
        <a:ea typeface=""/>
        <a:cs typeface=""/>
      </a:majorFont>
      <a:minorFont>
        <a:latin typeface="Calibri"/>
        <a:ea typeface=""/>
        <a:cs typeface="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2011-02-17T00:00:00</PublishDate>
  <Abstract/>
  <CompanyAddress/>
  <CompanyPhone/>
  <CompanyFax/>
  <CompanyEmail/>
</CoverPageProperties>
</file>

<file path=customXml/item2.xml><?xml version="1.0" encoding="utf-8"?>
<templateProperties xmlns="urn:microsoft.template.properties">
  <_Version/>
  <_LCID/>
</templateProperties>
</file>

<file path=customXml/item3.xml><?xml version="1.0" encoding="utf-8"?>
<tns:customPropertyEditors xmlns:tns="http://schemas.microsoft.com/office/2006/customDocumentInformationPanel">
  <tns:showOnOpen/>
  <tns:defaultPropertyEditorNamespace/>
</tns:customPropertyEditor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5229087-0CE3-49F2-8F52-E7138F37D32E}">
  <ds:schemaRefs>
    <ds:schemaRef ds:uri="urn:microsoft.template.properties"/>
  </ds:schemaRefs>
</ds:datastoreItem>
</file>

<file path=customXml/itemProps3.xml><?xml version="1.0" encoding="utf-8"?>
<ds:datastoreItem xmlns:ds="http://schemas.openxmlformats.org/officeDocument/2006/customXml" ds:itemID="{83B41FA1-A166-4203-827F-22BD32762337}">
  <ds:schemaRefs>
    <ds:schemaRef ds:uri="http://schemas.microsoft.com/office/2006/customDocumentInformationPanel"/>
  </ds:schemaRefs>
</ds:datastoreItem>
</file>

<file path=customXml/itemProps4.xml><?xml version="1.0" encoding="utf-8"?>
<ds:datastoreItem xmlns:ds="http://schemas.openxmlformats.org/officeDocument/2006/customXml" ds:itemID="{947C7BA7-6556-4672-8FFD-BC477ADDC9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EquityReport</Template>
  <TotalTime>19</TotalTime>
  <Pages>5</Pages>
  <Words>490</Words>
  <Characters>2695</Characters>
  <Application>Microsoft Office Word</Application>
  <DocSecurity>0</DocSecurity>
  <Lines>22</Lines>
  <Paragraphs>6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4" baseType="lpstr">
      <vt:lpstr>Cursos SQL Server 2008 R2</vt:lpstr>
      <vt:lpstr/>
      <vt:lpstr>    Heading 2</vt:lpstr>
      <vt:lpstr>        Heading 3</vt:lpstr>
    </vt:vector>
  </TitlesOfParts>
  <Company>SEIM</Company>
  <LinksUpToDate>false</LinksUpToDate>
  <CharactersWithSpaces>3179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Cursos SQL Server 2008 R2</dc:title>
  <dc:creator>xabier</dc:creator>
  <cp:lastModifiedBy>Administrador</cp:lastModifiedBy>
  <cp:revision>5</cp:revision>
  <cp:lastPrinted>2011-03-09T11:48:00Z</cp:lastPrinted>
  <dcterms:created xsi:type="dcterms:W3CDTF">2012-02-09T11:08:00Z</dcterms:created>
  <dcterms:modified xsi:type="dcterms:W3CDTF">2012-02-13T15:38:00Z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3082</vt:i4>
  </property>
  <property fmtid="{D5CDD505-2E9C-101B-9397-08002B2CF9AE}" pid="3" name="_Version">
    <vt:lpwstr>0809</vt:lpwstr>
  </property>
</Properties>
</file>