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9F58B7">
      <w:pPr>
        <w:pStyle w:val="Ttulo"/>
        <w:pBdr>
          <w:bottom w:val="none" w:sz="0" w:space="0" w:color="auto"/>
        </w:pBdr>
        <w:jc w:val="both"/>
        <w:rPr>
          <w:smallCaps w:val="0"/>
        </w:rPr>
      </w:pPr>
    </w:p>
    <w:p w:rsidR="001D38B2" w:rsidRDefault="001D38B2" w:rsidP="009F58B7">
      <w:pPr>
        <w:pStyle w:val="Ttulo1"/>
        <w:jc w:val="both"/>
      </w:pPr>
    </w:p>
    <w:p w:rsidR="00981E99" w:rsidRDefault="002E1989" w:rsidP="009F58B7">
      <w:pPr>
        <w:pStyle w:val="Ttulo1"/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4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4E44EA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4E44EA" w:rsidRDefault="004E44EA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4E44EA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4E44EA" w:rsidRDefault="0018265B" w:rsidP="008413D5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646686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E44E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Ejemplo </w:t>
                                      </w:r>
                                      <w:proofErr w:type="spellStart"/>
                                      <w:r w:rsidR="004E44E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triggers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c>
                            </w:tr>
                            <w:tr w:rsidR="004E44EA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4E44EA" w:rsidRDefault="004E44EA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4E44EA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4E44EA" w:rsidRDefault="007E717C" w:rsidP="008B15FF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15.Anidados.sql</w:t>
                                  </w:r>
                                </w:p>
                                <w:p w:rsidR="00026237" w:rsidRDefault="00026237" w:rsidP="008B15FF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 xml:space="preserve">16.Evitar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anidados.sql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E44EA" w:rsidRDefault="004E44EA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left:0;text-align:left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J6zRXe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4E44EA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4E44EA" w:rsidRDefault="004E44EA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E44EA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4E44EA" w:rsidRDefault="0018265B" w:rsidP="008413D5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646686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E44E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Ejemplo </w:t>
                                </w:r>
                                <w:proofErr w:type="spellStart"/>
                                <w:r w:rsidR="004E44E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triggers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  <w:tr w:rsidR="004E44EA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4E44EA" w:rsidRDefault="004E44EA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E44EA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4E44EA" w:rsidRDefault="007E717C" w:rsidP="008B15FF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15.Anidados.sql</w:t>
                            </w:r>
                          </w:p>
                          <w:p w:rsidR="00026237" w:rsidRDefault="00026237" w:rsidP="008B15FF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 xml:space="preserve">16.Evitar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anidados.sql</w:t>
                            </w:r>
                            <w:proofErr w:type="spellEnd"/>
                          </w:p>
                        </w:tc>
                      </w:tr>
                    </w:tbl>
                    <w:p w:rsidR="004E44EA" w:rsidRDefault="004E44EA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1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Default="00981E99" w:rsidP="009F58B7">
      <w:pPr>
        <w:jc w:val="both"/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18265B" w:rsidP="008413D5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B045F">
            <w:rPr>
              <w:smallCaps w:val="0"/>
            </w:rPr>
            <w:t xml:space="preserve">Ejemplo </w:t>
          </w:r>
          <w:proofErr w:type="spellStart"/>
          <w:r w:rsidR="003B045F">
            <w:rPr>
              <w:smallCaps w:val="0"/>
            </w:rPr>
            <w:t>triggers</w:t>
          </w:r>
          <w:proofErr w:type="spellEnd"/>
        </w:sdtContent>
      </w:sdt>
    </w:p>
    <w:p w:rsidR="00981E99" w:rsidRDefault="00981E99" w:rsidP="009F58B7">
      <w:pPr>
        <w:pStyle w:val="Ttulo1"/>
        <w:jc w:val="both"/>
      </w:pPr>
    </w:p>
    <w:p w:rsidR="00357E21" w:rsidRDefault="00357E21" w:rsidP="00357E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357E21" w:rsidRPr="00357E21" w:rsidRDefault="00357E21" w:rsidP="00357E21">
      <w:pPr>
        <w:pStyle w:val="Ttulo1"/>
        <w:jc w:val="both"/>
      </w:pPr>
      <w:r w:rsidRPr="00357E21">
        <w:t>Ejemplo</w:t>
      </w:r>
    </w:p>
    <w:p w:rsidR="007E717C" w:rsidRDefault="007E717C" w:rsidP="007E717C">
      <w:pPr>
        <w:jc w:val="both"/>
        <w:rPr>
          <w:rFonts w:eastAsiaTheme="minorHAnsi"/>
          <w:noProof/>
        </w:rPr>
      </w:pPr>
      <w:r>
        <w:rPr>
          <w:rFonts w:eastAsiaTheme="minorHAnsi"/>
          <w:noProof/>
        </w:rPr>
        <w:t xml:space="preserve"> Definimos desencadenadores para realizar el mantenimiento de totales de ventas en diferentes niveles:</w:t>
      </w:r>
    </w:p>
    <w:p w:rsidR="007E717C" w:rsidRDefault="007E717C" w:rsidP="007E717C">
      <w:pPr>
        <w:jc w:val="both"/>
        <w:rPr>
          <w:rFonts w:eastAsiaTheme="minorHAnsi"/>
          <w:noProof/>
        </w:rPr>
      </w:pPr>
      <w:r>
        <w:rPr>
          <w:rFonts w:eastAsiaTheme="minorHAnsi"/>
          <w:noProof/>
        </w:rPr>
        <w:tab/>
        <w:t>1. Insertamos, modificamos o eliminamos de la tabla "Order Details". Esta modificación de datos hace que se ejecute el trigger  AFTER UPDATE.</w:t>
      </w:r>
    </w:p>
    <w:p w:rsidR="007E717C" w:rsidRDefault="007E717C" w:rsidP="007E717C">
      <w:pPr>
        <w:jc w:val="both"/>
        <w:rPr>
          <w:rFonts w:eastAsiaTheme="minorHAnsi"/>
          <w:noProof/>
        </w:rPr>
      </w:pPr>
      <w:r>
        <w:rPr>
          <w:rFonts w:eastAsiaTheme="minorHAnsi"/>
          <w:noProof/>
        </w:rPr>
        <w:tab/>
        <w:t>2. EL desencadenador AFTER UPDATE de la tabla "Order Details" actualiza la columna TotalVentas en la tabla Orders.</w:t>
      </w:r>
    </w:p>
    <w:p w:rsidR="007E717C" w:rsidRDefault="007E717C" w:rsidP="007E717C">
      <w:pPr>
        <w:jc w:val="both"/>
        <w:rPr>
          <w:rFonts w:eastAsiaTheme="minorHAnsi"/>
          <w:noProof/>
        </w:rPr>
      </w:pPr>
      <w:r>
        <w:rPr>
          <w:rFonts w:eastAsiaTheme="minorHAnsi"/>
          <w:noProof/>
        </w:rPr>
        <w:tab/>
        <w:t>3. Como la columna TotalVentas en la tabla Orders ha sufrido modificaciones, el trigger AFTER UPDATE definido en la tabla Orders se ejecuta automáticamente y actualiza la columna TotalVentas en las tablas Employees y Customers.</w:t>
      </w:r>
    </w:p>
    <w:p w:rsidR="0006264D" w:rsidRPr="007E717C" w:rsidRDefault="003902C6" w:rsidP="00997DA6">
      <w:pPr>
        <w:pStyle w:val="Ttulo1"/>
        <w:rPr>
          <w:rFonts w:eastAsiaTheme="minorHAnsi"/>
        </w:rPr>
      </w:pPr>
      <w:r w:rsidRPr="007E717C">
        <w:rPr>
          <w:rFonts w:eastAsiaTheme="minorHAnsi"/>
        </w:rPr>
        <w:t>Tabla</w:t>
      </w:r>
      <w:r w:rsidR="0006264D" w:rsidRPr="007E717C">
        <w:rPr>
          <w:rFonts w:eastAsiaTheme="minorHAnsi"/>
        </w:rPr>
        <w:t xml:space="preserve">: </w:t>
      </w:r>
      <w:proofErr w:type="spellStart"/>
      <w:r w:rsidR="0006264D" w:rsidRPr="007E717C">
        <w:rPr>
          <w:rFonts w:eastAsiaTheme="minorHAnsi"/>
        </w:rPr>
        <w:t>Employees</w:t>
      </w:r>
      <w:proofErr w:type="spellEnd"/>
    </w:p>
    <w:p w:rsidR="0006264D" w:rsidRPr="007E717C" w:rsidRDefault="0006264D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</w:rPr>
      </w:pPr>
      <w:r w:rsidRPr="007E717C">
        <w:rPr>
          <w:rFonts w:ascii="Arial" w:eastAsiaTheme="minorHAnsi" w:hAnsi="Arial" w:cs="Arial"/>
          <w:b/>
          <w:bCs/>
          <w:color w:val="auto"/>
          <w:sz w:val="20"/>
          <w:szCs w:val="20"/>
        </w:rPr>
        <w:t>Descrip</w:t>
      </w:r>
      <w:r w:rsidR="003902C6" w:rsidRPr="007E717C">
        <w:rPr>
          <w:rFonts w:ascii="Arial" w:eastAsiaTheme="minorHAnsi" w:hAnsi="Arial" w:cs="Arial"/>
          <w:b/>
          <w:bCs/>
          <w:color w:val="auto"/>
          <w:sz w:val="20"/>
          <w:szCs w:val="20"/>
        </w:rPr>
        <w:t>ció</w:t>
      </w:r>
      <w:r w:rsidRPr="007E717C">
        <w:rPr>
          <w:rFonts w:ascii="Arial" w:eastAsiaTheme="minorHAnsi" w:hAnsi="Arial" w:cs="Arial"/>
          <w:b/>
          <w:bCs/>
          <w:color w:val="auto"/>
          <w:sz w:val="20"/>
          <w:szCs w:val="20"/>
        </w:rPr>
        <w:t>n</w:t>
      </w:r>
    </w:p>
    <w:p w:rsidR="0006264D" w:rsidRPr="003902C6" w:rsidRDefault="003902C6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auto"/>
          <w:sz w:val="20"/>
          <w:szCs w:val="20"/>
        </w:rPr>
      </w:pPr>
      <w:r w:rsidRPr="003902C6">
        <w:rPr>
          <w:rFonts w:ascii="Arial" w:eastAsiaTheme="minorHAnsi" w:hAnsi="Arial" w:cs="Arial"/>
          <w:color w:val="auto"/>
          <w:sz w:val="20"/>
          <w:szCs w:val="20"/>
        </w:rPr>
        <w:t>Nombres de empleados, títulos y informaci</w:t>
      </w:r>
      <w:r>
        <w:rPr>
          <w:rFonts w:ascii="Arial" w:eastAsiaTheme="minorHAnsi" w:hAnsi="Arial" w:cs="Arial"/>
          <w:color w:val="auto"/>
          <w:sz w:val="20"/>
          <w:szCs w:val="20"/>
        </w:rPr>
        <w:t>ón personal.</w:t>
      </w:r>
    </w:p>
    <w:p w:rsidR="0006264D" w:rsidRDefault="0006264D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06264D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b/>
                <w:bCs/>
                <w:color w:val="auto"/>
                <w:sz w:val="20"/>
                <w:szCs w:val="20"/>
                <w:lang w:val="en-US"/>
              </w:rPr>
              <w:t xml:space="preserve">Name </w:t>
            </w:r>
          </w:p>
        </w:tc>
        <w:tc>
          <w:tcPr>
            <w:tcW w:w="3070" w:type="dxa"/>
          </w:tcPr>
          <w:p w:rsidR="0006264D" w:rsidRPr="00900F53" w:rsidRDefault="00081E06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US"/>
              </w:rPr>
              <w:t>Type</w:t>
            </w:r>
          </w:p>
        </w:tc>
        <w:tc>
          <w:tcPr>
            <w:tcW w:w="3071" w:type="dxa"/>
          </w:tcPr>
          <w:p w:rsidR="0006264D" w:rsidRPr="00900F53" w:rsidRDefault="00081E06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HAnsi" w:hAnsi="Arial" w:cs="Arial"/>
                <w:b/>
                <w:bCs/>
                <w:color w:val="auto"/>
                <w:sz w:val="20"/>
                <w:szCs w:val="20"/>
                <w:lang w:val="en-US"/>
              </w:rPr>
              <w:t>Descripción</w:t>
            </w:r>
            <w:proofErr w:type="spellEnd"/>
          </w:p>
        </w:tc>
      </w:tr>
      <w:tr w:rsidR="0006264D" w:rsidRPr="00997DA6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Address </w:t>
            </w:r>
          </w:p>
        </w:tc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Text(60)</w:t>
            </w:r>
          </w:p>
        </w:tc>
        <w:tc>
          <w:tcPr>
            <w:tcW w:w="3071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Street or post-office box.</w:t>
            </w:r>
          </w:p>
        </w:tc>
      </w:tr>
      <w:tr w:rsidR="0006264D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BirthDate</w:t>
            </w:r>
            <w:proofErr w:type="spellEnd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Date/Time </w:t>
            </w:r>
          </w:p>
        </w:tc>
        <w:tc>
          <w:tcPr>
            <w:tcW w:w="3071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Employee's date of birth.</w:t>
            </w:r>
          </w:p>
        </w:tc>
      </w:tr>
      <w:tr w:rsidR="0006264D" w:rsidRPr="00997DA6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City </w:t>
            </w:r>
          </w:p>
        </w:tc>
        <w:tc>
          <w:tcPr>
            <w:tcW w:w="3070" w:type="dxa"/>
          </w:tcPr>
          <w:p w:rsidR="0006264D" w:rsidRPr="00900F53" w:rsidRDefault="00081E06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Text(15)</w:t>
            </w:r>
          </w:p>
        </w:tc>
        <w:tc>
          <w:tcPr>
            <w:tcW w:w="3071" w:type="dxa"/>
          </w:tcPr>
          <w:p w:rsidR="0006264D" w:rsidRPr="00900F53" w:rsidRDefault="00081E06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06264D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Name of city where employee lives</w:t>
            </w:r>
          </w:p>
        </w:tc>
      </w:tr>
      <w:tr w:rsidR="0006264D" w:rsidRPr="00997DA6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="00081E06"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Text(15)</w:t>
            </w:r>
          </w:p>
        </w:tc>
        <w:tc>
          <w:tcPr>
            <w:tcW w:w="3071" w:type="dxa"/>
          </w:tcPr>
          <w:p w:rsidR="0006264D" w:rsidRPr="00900F53" w:rsidRDefault="00081E06" w:rsidP="00081E06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06264D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Name of country where employee lives.</w:t>
            </w:r>
          </w:p>
        </w:tc>
      </w:tr>
      <w:tr w:rsidR="0006264D" w:rsidRPr="00997DA6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EmployeeID</w:t>
            </w:r>
            <w:proofErr w:type="spellEnd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AutoNumber </w:t>
            </w:r>
          </w:p>
        </w:tc>
        <w:tc>
          <w:tcPr>
            <w:tcW w:w="3071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Number automatically assigned to new employee.</w:t>
            </w:r>
          </w:p>
        </w:tc>
      </w:tr>
      <w:tr w:rsidR="0006264D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Extension </w:t>
            </w:r>
          </w:p>
        </w:tc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Text(4) </w:t>
            </w:r>
          </w:p>
        </w:tc>
        <w:tc>
          <w:tcPr>
            <w:tcW w:w="3071" w:type="dxa"/>
          </w:tcPr>
          <w:p w:rsidR="0006264D" w:rsidRPr="00900F53" w:rsidRDefault="00081E06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06264D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Internal telephone extension number.</w:t>
            </w:r>
          </w:p>
        </w:tc>
      </w:tr>
      <w:tr w:rsidR="0006264D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FirstName</w:t>
            </w:r>
            <w:proofErr w:type="spellEnd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Text(10) </w:t>
            </w:r>
          </w:p>
        </w:tc>
        <w:tc>
          <w:tcPr>
            <w:tcW w:w="3071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First name of employee.</w:t>
            </w:r>
          </w:p>
        </w:tc>
      </w:tr>
      <w:tr w:rsidR="0006264D" w:rsidRPr="00997DA6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HireDate</w:t>
            </w:r>
            <w:proofErr w:type="spellEnd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Date/Time </w:t>
            </w:r>
          </w:p>
        </w:tc>
        <w:tc>
          <w:tcPr>
            <w:tcW w:w="3071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Date that employee was hired.</w:t>
            </w:r>
          </w:p>
        </w:tc>
      </w:tr>
      <w:tr w:rsidR="0006264D" w:rsidRPr="00997DA6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HomePhone</w:t>
            </w:r>
            <w:proofErr w:type="spellEnd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Text(24) </w:t>
            </w:r>
          </w:p>
        </w:tc>
        <w:tc>
          <w:tcPr>
            <w:tcW w:w="3071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Phone number includes country code or area code.</w:t>
            </w:r>
          </w:p>
        </w:tc>
      </w:tr>
      <w:tr w:rsidR="0006264D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LastName</w:t>
            </w:r>
            <w:proofErr w:type="spellEnd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Text(20) </w:t>
            </w:r>
          </w:p>
        </w:tc>
        <w:tc>
          <w:tcPr>
            <w:tcW w:w="3071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Last name of employee.</w:t>
            </w:r>
          </w:p>
        </w:tc>
      </w:tr>
      <w:tr w:rsidR="0006264D" w:rsidRPr="00997DA6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Notes </w:t>
            </w:r>
          </w:p>
        </w:tc>
        <w:tc>
          <w:tcPr>
            <w:tcW w:w="3070" w:type="dxa"/>
          </w:tcPr>
          <w:p w:rsidR="0006264D" w:rsidRPr="00900F53" w:rsidRDefault="00081E06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Memo</w:t>
            </w:r>
          </w:p>
        </w:tc>
        <w:tc>
          <w:tcPr>
            <w:tcW w:w="3071" w:type="dxa"/>
          </w:tcPr>
          <w:p w:rsidR="0006264D" w:rsidRPr="00900F53" w:rsidRDefault="00081E06" w:rsidP="00081E06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06264D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General information about employee's background.</w:t>
            </w:r>
          </w:p>
        </w:tc>
      </w:tr>
      <w:tr w:rsidR="0006264D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Photo </w:t>
            </w:r>
          </w:p>
        </w:tc>
        <w:tc>
          <w:tcPr>
            <w:tcW w:w="3070" w:type="dxa"/>
          </w:tcPr>
          <w:p w:rsidR="0006264D" w:rsidRPr="00900F53" w:rsidRDefault="00081E06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Text(255)</w:t>
            </w:r>
          </w:p>
        </w:tc>
        <w:tc>
          <w:tcPr>
            <w:tcW w:w="3071" w:type="dxa"/>
          </w:tcPr>
          <w:p w:rsidR="0006264D" w:rsidRPr="00900F53" w:rsidRDefault="00081E06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06264D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Picture of employee.</w:t>
            </w:r>
          </w:p>
        </w:tc>
      </w:tr>
      <w:tr w:rsidR="0006264D" w:rsidRPr="00997DA6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PostalCode</w:t>
            </w:r>
            <w:proofErr w:type="spellEnd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Text(10) </w:t>
            </w:r>
          </w:p>
        </w:tc>
        <w:tc>
          <w:tcPr>
            <w:tcW w:w="3071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ZIP code where employee lives.</w:t>
            </w:r>
          </w:p>
        </w:tc>
      </w:tr>
      <w:tr w:rsidR="0006264D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Region </w:t>
            </w:r>
          </w:p>
        </w:tc>
        <w:tc>
          <w:tcPr>
            <w:tcW w:w="3070" w:type="dxa"/>
          </w:tcPr>
          <w:p w:rsidR="0006264D" w:rsidRPr="00900F53" w:rsidRDefault="00081E06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Text(15)</w:t>
            </w:r>
          </w:p>
        </w:tc>
        <w:tc>
          <w:tcPr>
            <w:tcW w:w="3071" w:type="dxa"/>
          </w:tcPr>
          <w:p w:rsidR="0006264D" w:rsidRPr="00900F53" w:rsidRDefault="00081E06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06264D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State or province</w:t>
            </w:r>
          </w:p>
        </w:tc>
      </w:tr>
      <w:tr w:rsidR="0006264D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ReportsTo</w:t>
            </w:r>
            <w:proofErr w:type="spellEnd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Long Integer </w:t>
            </w:r>
          </w:p>
        </w:tc>
        <w:tc>
          <w:tcPr>
            <w:tcW w:w="3071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Employee's supervisor.</w:t>
            </w:r>
          </w:p>
        </w:tc>
      </w:tr>
      <w:tr w:rsidR="0006264D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Title </w:t>
            </w:r>
          </w:p>
        </w:tc>
        <w:tc>
          <w:tcPr>
            <w:tcW w:w="3070" w:type="dxa"/>
          </w:tcPr>
          <w:p w:rsidR="0006264D" w:rsidRPr="00900F53" w:rsidRDefault="00081E06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Text(30)</w:t>
            </w:r>
          </w:p>
        </w:tc>
        <w:tc>
          <w:tcPr>
            <w:tcW w:w="3071" w:type="dxa"/>
          </w:tcPr>
          <w:p w:rsidR="0006264D" w:rsidRPr="00900F53" w:rsidRDefault="00081E06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06264D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Employee's title.</w:t>
            </w:r>
          </w:p>
        </w:tc>
      </w:tr>
      <w:tr w:rsidR="0006264D" w:rsidTr="0006264D"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TitleOfCourtesy</w:t>
            </w:r>
            <w:proofErr w:type="spellEnd"/>
          </w:p>
        </w:tc>
        <w:tc>
          <w:tcPr>
            <w:tcW w:w="3070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Text(25) </w:t>
            </w:r>
          </w:p>
        </w:tc>
        <w:tc>
          <w:tcPr>
            <w:tcW w:w="3071" w:type="dxa"/>
          </w:tcPr>
          <w:p w:rsidR="0006264D" w:rsidRPr="00900F53" w:rsidRDefault="0006264D" w:rsidP="002B5E81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900F53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Title used in salutations.</w:t>
            </w:r>
          </w:p>
        </w:tc>
      </w:tr>
    </w:tbl>
    <w:p w:rsidR="0006264D" w:rsidRPr="0006264D" w:rsidRDefault="0006264D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</w:p>
    <w:p w:rsidR="00081E06" w:rsidRDefault="00081E06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</w:p>
    <w:p w:rsidR="00081E06" w:rsidRDefault="00081E06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</w:p>
    <w:p w:rsidR="00081E06" w:rsidRDefault="00081E06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</w:p>
    <w:p w:rsidR="00081E06" w:rsidRDefault="00081E06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</w:p>
    <w:p w:rsidR="00081E06" w:rsidRDefault="00081E06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</w:p>
    <w:p w:rsidR="00081E06" w:rsidRDefault="00081E06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</w:p>
    <w:p w:rsidR="00081E06" w:rsidRDefault="00081E06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</w:p>
    <w:p w:rsidR="00081E06" w:rsidRDefault="00081E06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</w:p>
    <w:p w:rsidR="00081E06" w:rsidRDefault="00081E06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</w:p>
    <w:p w:rsidR="00F7776F" w:rsidRPr="00F7776F" w:rsidRDefault="00F7776F" w:rsidP="00F7776F">
      <w:pPr>
        <w:pStyle w:val="Ttulo1"/>
        <w:spacing w:after="150"/>
        <w:rPr>
          <w:lang w:val="en-US"/>
        </w:rPr>
      </w:pPr>
      <w:r w:rsidRPr="00F7776F">
        <w:rPr>
          <w:lang w:val="en-US"/>
        </w:rPr>
        <w:t>Order Details</w:t>
      </w:r>
    </w:p>
    <w:p w:rsidR="00F7776F" w:rsidRDefault="00F7776F" w:rsidP="00F7776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</w:rPr>
      </w:pPr>
      <w:r>
        <w:rPr>
          <w:rFonts w:ascii="Arial" w:eastAsiaTheme="minorHAnsi" w:hAnsi="Arial" w:cs="Arial"/>
          <w:b/>
          <w:bCs/>
          <w:color w:val="auto"/>
          <w:sz w:val="20"/>
          <w:szCs w:val="20"/>
        </w:rPr>
        <w:t>Descripción</w:t>
      </w:r>
    </w:p>
    <w:p w:rsidR="00F7776F" w:rsidRPr="001A1BC1" w:rsidRDefault="00F7776F" w:rsidP="00F7776F">
      <w:r w:rsidRPr="00C22F77">
        <w:rPr>
          <w:rFonts w:ascii="Arial" w:eastAsiaTheme="minorHAnsi" w:hAnsi="Arial" w:cs="Arial"/>
          <w:color w:val="auto"/>
          <w:sz w:val="20"/>
          <w:szCs w:val="20"/>
        </w:rPr>
        <w:t>Detalles de productos, canti</w:t>
      </w:r>
      <w:r>
        <w:rPr>
          <w:rFonts w:ascii="Arial" w:eastAsiaTheme="minorHAnsi" w:hAnsi="Arial" w:cs="Arial"/>
          <w:color w:val="auto"/>
          <w:sz w:val="20"/>
          <w:szCs w:val="20"/>
        </w:rPr>
        <w:t xml:space="preserve">dades, y precios de cada pedido de la tabla </w:t>
      </w:r>
      <w:proofErr w:type="spellStart"/>
      <w:r>
        <w:rPr>
          <w:rFonts w:ascii="Arial" w:eastAsiaTheme="minorHAnsi" w:hAnsi="Arial" w:cs="Arial"/>
          <w:color w:val="auto"/>
          <w:sz w:val="20"/>
          <w:szCs w:val="20"/>
        </w:rPr>
        <w:t>orders</w:t>
      </w:r>
      <w:proofErr w:type="spellEnd"/>
      <w:r>
        <w:rPr>
          <w:rFonts w:ascii="Arial" w:eastAsiaTheme="minorHAnsi" w:hAnsi="Arial" w:cs="Arial"/>
          <w:color w:val="auto"/>
          <w:sz w:val="20"/>
          <w:szCs w:val="20"/>
        </w:rPr>
        <w:t>.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379"/>
        <w:gridCol w:w="1195"/>
        <w:gridCol w:w="1195"/>
        <w:gridCol w:w="1011"/>
        <w:gridCol w:w="2849"/>
      </w:tblGrid>
      <w:tr w:rsidR="00F7776F" w:rsidTr="002B2AAA">
        <w:trPr>
          <w:trHeight w:val="315"/>
        </w:trPr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7776F" w:rsidRDefault="00F7776F" w:rsidP="002B2AAA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bookmarkStart w:id="0" w:name="_order_details"/>
            <w:bookmarkEnd w:id="0"/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Column_name</w:t>
            </w:r>
            <w:proofErr w:type="spellEnd"/>
          </w:p>
        </w:tc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7776F" w:rsidRDefault="00F7776F" w:rsidP="002B2AAA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Data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type</w:t>
            </w:r>
            <w:proofErr w:type="spellEnd"/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7776F" w:rsidRDefault="00F7776F" w:rsidP="002B2AAA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Nullable</w:t>
            </w:r>
            <w:proofErr w:type="spellEnd"/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7776F" w:rsidRDefault="00F7776F" w:rsidP="002B2AAA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Default</w:t>
            </w:r>
          </w:p>
        </w:tc>
        <w:tc>
          <w:tcPr>
            <w:tcW w:w="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7776F" w:rsidRDefault="00F7776F" w:rsidP="002B2AAA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Check</w:t>
            </w:r>
            <w:proofErr w:type="spellEnd"/>
          </w:p>
        </w:tc>
        <w:tc>
          <w:tcPr>
            <w:tcW w:w="1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7776F" w:rsidRDefault="00F7776F" w:rsidP="002B2AAA">
            <w:pPr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Key/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index</w:t>
            </w:r>
            <w:proofErr w:type="spellEnd"/>
          </w:p>
        </w:tc>
      </w:tr>
      <w:tr w:rsidR="00F7776F" w:rsidRPr="00997DA6" w:rsidTr="002B2AAA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</w:t>
            </w:r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1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Pr="001A7D74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Composite PK, clust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vertAlign w:val="superscript"/>
                <w:lang w:val="en-US"/>
              </w:rPr>
              <w:t>1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, FK 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br/>
            </w:r>
            <w:r w:rsidRPr="001A7D74"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  <w:lang w:val="en-US"/>
              </w:rPr>
              <w:t>Orders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A7D74"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  <w:lang w:val="en-US"/>
              </w:rPr>
              <w:t>OrderID</w:t>
            </w:r>
            <w:proofErr w:type="spellEnd"/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vertAlign w:val="superscript"/>
                <w:lang w:val="en-US"/>
              </w:rPr>
              <w:t>2</w:t>
            </w:r>
          </w:p>
        </w:tc>
      </w:tr>
      <w:tr w:rsidR="00F7776F" w:rsidRPr="00997DA6" w:rsidTr="002B2AAA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ProductID</w:t>
            </w:r>
            <w:proofErr w:type="spellEnd"/>
          </w:p>
        </w:tc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</w:t>
            </w:r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1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Pr="001A7D74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</w:pP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Composite PK, clust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vertAlign w:val="superscript"/>
                <w:lang w:val="en-US"/>
              </w:rPr>
              <w:t>1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 xml:space="preserve">, FK 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br/>
            </w:r>
            <w:r w:rsidRPr="001A7D74"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  <w:lang w:val="en-US"/>
              </w:rPr>
              <w:t>Products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A7D74"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  <w:lang w:val="en-US"/>
              </w:rPr>
              <w:t>ProductID</w:t>
            </w:r>
            <w:proofErr w:type="spellEnd"/>
            <w:r w:rsidRPr="001A7D74">
              <w:rPr>
                <w:rFonts w:ascii="Segoe UI" w:hAnsi="Segoe UI" w:cs="Segoe UI"/>
                <w:color w:val="000000"/>
                <w:sz w:val="19"/>
                <w:szCs w:val="19"/>
                <w:lang w:val="en-US"/>
              </w:rPr>
              <w:t>)</w:t>
            </w:r>
            <w:r w:rsidRPr="001A7D74">
              <w:rPr>
                <w:rFonts w:ascii="Segoe UI" w:hAnsi="Segoe UI" w:cs="Segoe UI"/>
                <w:color w:val="000000"/>
                <w:sz w:val="19"/>
                <w:szCs w:val="19"/>
                <w:vertAlign w:val="superscript"/>
                <w:lang w:val="en-US"/>
              </w:rPr>
              <w:t>3</w:t>
            </w:r>
          </w:p>
        </w:tc>
      </w:tr>
      <w:tr w:rsidR="00F7776F" w:rsidTr="002B2AAA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UnitPrice</w:t>
            </w:r>
            <w:proofErr w:type="spellEnd"/>
          </w:p>
        </w:tc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money</w:t>
            </w:r>
            <w:proofErr w:type="spellEnd"/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</w:t>
            </w:r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0</w:t>
            </w:r>
          </w:p>
        </w:tc>
        <w:tc>
          <w:tcPr>
            <w:tcW w:w="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yes</w:t>
            </w:r>
            <w:r>
              <w:rPr>
                <w:rFonts w:ascii="Segoe UI" w:hAnsi="Segoe UI" w:cs="Segoe UI"/>
                <w:color w:val="000000"/>
                <w:sz w:val="19"/>
                <w:szCs w:val="19"/>
                <w:vertAlign w:val="superscript"/>
              </w:rPr>
              <w:t>4</w:t>
            </w:r>
          </w:p>
        </w:tc>
        <w:tc>
          <w:tcPr>
            <w:tcW w:w="1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  <w:tr w:rsidR="00F7776F" w:rsidTr="002B2AAA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Quantity</w:t>
            </w:r>
            <w:proofErr w:type="spellEnd"/>
          </w:p>
        </w:tc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smallint</w:t>
            </w:r>
            <w:proofErr w:type="spellEnd"/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</w:t>
            </w:r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1</w:t>
            </w:r>
          </w:p>
        </w:tc>
        <w:tc>
          <w:tcPr>
            <w:tcW w:w="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yes</w:t>
            </w:r>
            <w:r>
              <w:rPr>
                <w:rFonts w:ascii="Segoe UI" w:hAnsi="Segoe UI" w:cs="Segoe UI"/>
                <w:color w:val="000000"/>
                <w:sz w:val="19"/>
                <w:szCs w:val="19"/>
                <w:vertAlign w:val="superscript"/>
              </w:rPr>
              <w:t>5</w:t>
            </w:r>
          </w:p>
        </w:tc>
        <w:tc>
          <w:tcPr>
            <w:tcW w:w="1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  <w:tr w:rsidR="00F7776F" w:rsidTr="002B2AAA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Discount</w:t>
            </w:r>
            <w:proofErr w:type="spellEnd"/>
          </w:p>
        </w:tc>
        <w:tc>
          <w:tcPr>
            <w:tcW w:w="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  <w:t>real</w:t>
            </w:r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</w:t>
            </w:r>
          </w:p>
        </w:tc>
        <w:tc>
          <w:tcPr>
            <w:tcW w:w="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0</w:t>
            </w:r>
          </w:p>
        </w:tc>
        <w:tc>
          <w:tcPr>
            <w:tcW w:w="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15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F7776F" w:rsidRDefault="00F7776F" w:rsidP="002B2AAA">
            <w:pPr>
              <w:spacing w:before="15" w:after="15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</w:tbl>
    <w:p w:rsidR="00F7776F" w:rsidRDefault="00F7776F" w:rsidP="00F7776F">
      <w:pPr>
        <w:rPr>
          <w:rFonts w:ascii="Segoe UI" w:hAnsi="Segoe UI" w:cs="Segoe UI"/>
          <w:color w:val="000000"/>
          <w:sz w:val="19"/>
          <w:szCs w:val="19"/>
        </w:rPr>
      </w:pPr>
    </w:p>
    <w:p w:rsidR="00F7776F" w:rsidRDefault="00F7776F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auto"/>
          <w:sz w:val="20"/>
          <w:szCs w:val="20"/>
          <w:lang w:val="en-US"/>
        </w:rPr>
      </w:pPr>
    </w:p>
    <w:p w:rsidR="00F7776F" w:rsidRPr="00F7776F" w:rsidRDefault="00F7776F" w:rsidP="00997DA6">
      <w:pPr>
        <w:pStyle w:val="Ttulo1"/>
        <w:rPr>
          <w:rFonts w:eastAsiaTheme="minorHAnsi"/>
          <w:lang w:val="en-US"/>
        </w:rPr>
      </w:pPr>
      <w:proofErr w:type="spellStart"/>
      <w:r>
        <w:rPr>
          <w:rFonts w:eastAsiaTheme="minorHAnsi"/>
          <w:lang w:val="en-US"/>
        </w:rPr>
        <w:t>Tabla</w:t>
      </w:r>
      <w:proofErr w:type="spellEnd"/>
      <w:r w:rsidRPr="00F7776F">
        <w:rPr>
          <w:rFonts w:eastAsiaTheme="minorHAnsi"/>
          <w:lang w:val="en-US"/>
        </w:rPr>
        <w:t>: Orders</w:t>
      </w:r>
    </w:p>
    <w:p w:rsidR="00F7776F" w:rsidRPr="00F7776F" w:rsidRDefault="00F7776F" w:rsidP="00F7776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  <w:r w:rsidRPr="00F7776F"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  <w:t>Description</w:t>
      </w:r>
    </w:p>
    <w:p w:rsidR="00F7776F" w:rsidRPr="00F7776F" w:rsidRDefault="00F7776F" w:rsidP="00F7776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auto"/>
          <w:sz w:val="20"/>
          <w:szCs w:val="20"/>
          <w:lang w:val="en-US"/>
        </w:rPr>
      </w:pPr>
      <w:r w:rsidRPr="00F7776F">
        <w:rPr>
          <w:rFonts w:ascii="Arial" w:eastAsiaTheme="minorHAnsi" w:hAnsi="Arial" w:cs="Arial"/>
          <w:color w:val="auto"/>
          <w:sz w:val="20"/>
          <w:szCs w:val="20"/>
          <w:lang w:val="en-US"/>
        </w:rPr>
        <w:t>Customer name, order date, and freight charge for each order.</w:t>
      </w:r>
    </w:p>
    <w:p w:rsidR="00F7776F" w:rsidRDefault="00F7776F" w:rsidP="00F7776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F7776F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b/>
                <w:bCs/>
                <w:color w:val="auto"/>
                <w:sz w:val="20"/>
                <w:szCs w:val="20"/>
                <w:lang w:val="en-US"/>
              </w:rPr>
              <w:t xml:space="preserve">Name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HAnsi" w:hAnsi="Arial" w:cs="Arial"/>
                <w:b/>
                <w:bCs/>
                <w:color w:val="auto"/>
                <w:sz w:val="20"/>
                <w:szCs w:val="20"/>
                <w:lang w:val="en-US"/>
              </w:rPr>
              <w:t>Descripción</w:t>
            </w:r>
            <w:proofErr w:type="spellEnd"/>
            <w:r w:rsidRPr="00853FF4">
              <w:rPr>
                <w:rFonts w:ascii="Arial" w:eastAsiaTheme="minorHAnsi" w:hAnsi="Arial" w:cs="Arial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</w:tr>
      <w:tr w:rsidR="00F7776F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CustomerID</w:t>
            </w:r>
            <w:proofErr w:type="spellEnd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Text(5) 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</w:p>
        </w:tc>
      </w:tr>
      <w:tr w:rsidR="00F7776F" w:rsidRPr="00997DA6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EmployeeID</w:t>
            </w:r>
            <w:proofErr w:type="spellEnd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Long Integer 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Same entry as in Employees table.</w:t>
            </w:r>
          </w:p>
        </w:tc>
      </w:tr>
      <w:tr w:rsidR="00F7776F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Freight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Currency 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Shipping cost.</w:t>
            </w:r>
          </w:p>
        </w:tc>
      </w:tr>
      <w:tr w:rsidR="00F7776F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OrderDate</w:t>
            </w:r>
            <w:proofErr w:type="spellEnd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Date/Time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Date of order.</w:t>
            </w:r>
          </w:p>
        </w:tc>
      </w:tr>
      <w:tr w:rsidR="00F7776F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OrderID</w:t>
            </w:r>
            <w:proofErr w:type="spellEnd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AutoNumber 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Unique order number.</w:t>
            </w:r>
          </w:p>
        </w:tc>
      </w:tr>
      <w:tr w:rsidR="00F7776F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RequiredDate</w:t>
            </w:r>
            <w:proofErr w:type="spellEnd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Date/Time 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Required by date.</w:t>
            </w:r>
          </w:p>
        </w:tc>
      </w:tr>
      <w:tr w:rsidR="00F7776F" w:rsidRPr="00997DA6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ShipAddress</w:t>
            </w:r>
            <w:proofErr w:type="spellEnd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Text(60) 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Street address only -- no post-office box allowed.</w:t>
            </w:r>
          </w:p>
        </w:tc>
      </w:tr>
      <w:tr w:rsidR="00F7776F" w:rsidRPr="00997DA6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ShipCity</w:t>
            </w:r>
            <w:proofErr w:type="spellEnd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Text(15) 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Name of city where order was shipped.</w:t>
            </w:r>
          </w:p>
        </w:tc>
      </w:tr>
      <w:tr w:rsidR="00F7776F" w:rsidRPr="00997DA6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ShipCountry</w:t>
            </w:r>
            <w:proofErr w:type="spellEnd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Text(15) 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Name of country where order was shipped.</w:t>
            </w:r>
          </w:p>
        </w:tc>
      </w:tr>
      <w:tr w:rsidR="00F7776F" w:rsidRPr="00997DA6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ShipName</w:t>
            </w:r>
            <w:proofErr w:type="spellEnd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Text(40) 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Name of person or company to receive the shipment.</w:t>
            </w:r>
          </w:p>
        </w:tc>
      </w:tr>
      <w:tr w:rsidR="00F7776F" w:rsidRPr="00997DA6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ShippedDate</w:t>
            </w:r>
            <w:proofErr w:type="spellEnd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Date/Time 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Date that order was shipped.</w:t>
            </w:r>
          </w:p>
        </w:tc>
      </w:tr>
      <w:tr w:rsidR="00F7776F" w:rsidRPr="00997DA6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ShipPostalCode</w:t>
            </w:r>
            <w:proofErr w:type="spellEnd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Text(10) 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ZIP code where order was shipped.</w:t>
            </w:r>
          </w:p>
        </w:tc>
      </w:tr>
      <w:tr w:rsidR="00F7776F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ShipRegion</w:t>
            </w:r>
            <w:proofErr w:type="spellEnd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Text(15) 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State or province.</w:t>
            </w:r>
          </w:p>
        </w:tc>
      </w:tr>
      <w:tr w:rsidR="00F7776F" w:rsidRPr="00997DA6" w:rsidTr="00F7776F"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ShipVia</w:t>
            </w:r>
            <w:proofErr w:type="spellEnd"/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Long Integer </w:t>
            </w:r>
          </w:p>
        </w:tc>
        <w:tc>
          <w:tcPr>
            <w:tcW w:w="3071" w:type="dxa"/>
          </w:tcPr>
          <w:p w:rsidR="00F7776F" w:rsidRPr="00853FF4" w:rsidRDefault="00F7776F" w:rsidP="00272429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853FF4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Same as Shipper ID in Shippers table.</w:t>
            </w:r>
          </w:p>
        </w:tc>
      </w:tr>
    </w:tbl>
    <w:p w:rsidR="00F7776F" w:rsidRDefault="00F7776F" w:rsidP="00F7776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  <w:lang w:val="en-US"/>
        </w:rPr>
      </w:pPr>
    </w:p>
    <w:p w:rsidR="00F7776F" w:rsidRDefault="00F7776F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auto"/>
          <w:sz w:val="20"/>
          <w:szCs w:val="20"/>
          <w:lang w:val="en-US"/>
        </w:rPr>
      </w:pPr>
    </w:p>
    <w:p w:rsidR="00E340B8" w:rsidRPr="00CF724B" w:rsidRDefault="00E340B8" w:rsidP="00997DA6">
      <w:pPr>
        <w:pStyle w:val="Ttulo1"/>
        <w:rPr>
          <w:rFonts w:eastAsiaTheme="minorHAnsi"/>
        </w:rPr>
      </w:pPr>
      <w:proofErr w:type="spellStart"/>
      <w:r w:rsidRPr="00CF724B">
        <w:rPr>
          <w:rFonts w:eastAsiaTheme="minorHAnsi"/>
        </w:rPr>
        <w:t>Table</w:t>
      </w:r>
      <w:proofErr w:type="spellEnd"/>
      <w:r w:rsidRPr="00CF724B">
        <w:rPr>
          <w:rFonts w:eastAsiaTheme="minorHAnsi"/>
        </w:rPr>
        <w:t xml:space="preserve">: </w:t>
      </w:r>
      <w:proofErr w:type="spellStart"/>
      <w:r w:rsidRPr="00CF724B">
        <w:rPr>
          <w:rFonts w:eastAsiaTheme="minorHAnsi"/>
        </w:rPr>
        <w:t>Customers</w:t>
      </w:r>
      <w:proofErr w:type="spellEnd"/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auto"/>
          <w:sz w:val="20"/>
          <w:szCs w:val="20"/>
        </w:rPr>
      </w:pPr>
      <w:r w:rsidRPr="00E340B8">
        <w:rPr>
          <w:rFonts w:ascii="Arial" w:eastAsiaTheme="minorHAnsi" w:hAnsi="Arial" w:cs="Arial"/>
          <w:color w:val="auto"/>
          <w:sz w:val="20"/>
          <w:szCs w:val="20"/>
        </w:rPr>
        <w:t>Nombre, dirección y teléfono de Clientes.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bCs/>
          <w:color w:val="auto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E340B8" w:rsidTr="00E340B8"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b/>
                <w:bCs/>
                <w:color w:val="auto"/>
                <w:sz w:val="20"/>
                <w:szCs w:val="20"/>
                <w:lang w:val="en-US"/>
              </w:rPr>
              <w:t xml:space="preserve">Name </w:t>
            </w:r>
          </w:p>
        </w:tc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b/>
                <w:bCs/>
                <w:color w:val="auto"/>
                <w:sz w:val="20"/>
                <w:szCs w:val="20"/>
                <w:lang w:val="en-US"/>
              </w:rPr>
              <w:t xml:space="preserve">Type </w:t>
            </w:r>
          </w:p>
        </w:tc>
        <w:tc>
          <w:tcPr>
            <w:tcW w:w="3071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b/>
                <w:bCs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b/>
                <w:bCs/>
                <w:color w:val="auto"/>
                <w:sz w:val="20"/>
                <w:szCs w:val="20"/>
                <w:lang w:val="en-US"/>
              </w:rPr>
              <w:t>Description</w:t>
            </w:r>
          </w:p>
        </w:tc>
      </w:tr>
      <w:tr w:rsidR="00E340B8" w:rsidRPr="00997DA6" w:rsidTr="00E340B8"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Address </w:t>
            </w:r>
          </w:p>
        </w:tc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Text(60) </w:t>
            </w:r>
          </w:p>
        </w:tc>
        <w:tc>
          <w:tcPr>
            <w:tcW w:w="3071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Street or post-office box.</w:t>
            </w:r>
          </w:p>
        </w:tc>
      </w:tr>
      <w:tr w:rsidR="00E340B8" w:rsidRPr="00997DA6" w:rsidTr="00E340B8"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City </w:t>
            </w:r>
          </w:p>
        </w:tc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Text(15) </w:t>
            </w:r>
          </w:p>
        </w:tc>
        <w:tc>
          <w:tcPr>
            <w:tcW w:w="3071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Name of city where customer is located.</w:t>
            </w:r>
          </w:p>
        </w:tc>
      </w:tr>
      <w:tr w:rsidR="00E340B8" w:rsidTr="00E340B8"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CompanyName</w:t>
            </w:r>
            <w:proofErr w:type="spellEnd"/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Text(40) </w:t>
            </w:r>
          </w:p>
        </w:tc>
        <w:tc>
          <w:tcPr>
            <w:tcW w:w="3071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Name of customer company.</w:t>
            </w:r>
          </w:p>
        </w:tc>
      </w:tr>
      <w:tr w:rsidR="00E340B8" w:rsidTr="00E340B8"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ContactName</w:t>
            </w:r>
            <w:proofErr w:type="spellEnd"/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Text(30) </w:t>
            </w:r>
          </w:p>
        </w:tc>
        <w:tc>
          <w:tcPr>
            <w:tcW w:w="3071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Name of contact person.</w:t>
            </w:r>
          </w:p>
        </w:tc>
      </w:tr>
      <w:tr w:rsidR="00E340B8" w:rsidTr="00E340B8"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ContactTitle</w:t>
            </w:r>
            <w:proofErr w:type="spellEnd"/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Text(30) </w:t>
            </w:r>
          </w:p>
        </w:tc>
        <w:tc>
          <w:tcPr>
            <w:tcW w:w="3071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Title of contact person.</w:t>
            </w:r>
          </w:p>
        </w:tc>
      </w:tr>
      <w:tr w:rsidR="00E340B8" w:rsidRPr="00997DA6" w:rsidTr="00E340B8"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Country </w:t>
            </w:r>
          </w:p>
        </w:tc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Text(15) </w:t>
            </w:r>
          </w:p>
        </w:tc>
        <w:tc>
          <w:tcPr>
            <w:tcW w:w="3071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Name of country where customer is located.</w:t>
            </w:r>
          </w:p>
        </w:tc>
      </w:tr>
      <w:tr w:rsidR="00E340B8" w:rsidRPr="00997DA6" w:rsidTr="00E340B8"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CustomerID</w:t>
            </w:r>
            <w:proofErr w:type="spellEnd"/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Text(5) </w:t>
            </w:r>
          </w:p>
        </w:tc>
        <w:tc>
          <w:tcPr>
            <w:tcW w:w="3071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Unique five-character code based on customer name.</w:t>
            </w:r>
          </w:p>
        </w:tc>
      </w:tr>
      <w:tr w:rsidR="00E340B8" w:rsidRPr="00997DA6" w:rsidTr="00E340B8"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Fax </w:t>
            </w:r>
          </w:p>
        </w:tc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Text(24) </w:t>
            </w:r>
          </w:p>
        </w:tc>
        <w:tc>
          <w:tcPr>
            <w:tcW w:w="3071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Phone number includes country code or area code.</w:t>
            </w:r>
          </w:p>
        </w:tc>
      </w:tr>
      <w:tr w:rsidR="00E340B8" w:rsidRPr="00997DA6" w:rsidTr="00E340B8"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Phone </w:t>
            </w:r>
          </w:p>
        </w:tc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Text(24) </w:t>
            </w:r>
          </w:p>
        </w:tc>
        <w:tc>
          <w:tcPr>
            <w:tcW w:w="3071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Phone number includes country code or area code.</w:t>
            </w:r>
          </w:p>
        </w:tc>
      </w:tr>
      <w:tr w:rsidR="00E340B8" w:rsidRPr="00997DA6" w:rsidTr="00E340B8"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PostalCode</w:t>
            </w:r>
            <w:proofErr w:type="spellEnd"/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Text(10) </w:t>
            </w:r>
          </w:p>
        </w:tc>
        <w:tc>
          <w:tcPr>
            <w:tcW w:w="3071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ZIP code where customer is located.</w:t>
            </w:r>
          </w:p>
        </w:tc>
      </w:tr>
      <w:tr w:rsidR="00E340B8" w:rsidTr="00E340B8"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Region </w:t>
            </w:r>
          </w:p>
        </w:tc>
        <w:tc>
          <w:tcPr>
            <w:tcW w:w="3070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 xml:space="preserve">Text(15) </w:t>
            </w:r>
          </w:p>
        </w:tc>
        <w:tc>
          <w:tcPr>
            <w:tcW w:w="3071" w:type="dxa"/>
          </w:tcPr>
          <w:p w:rsidR="00E340B8" w:rsidRPr="00731ED5" w:rsidRDefault="00E340B8" w:rsidP="002D38FA">
            <w:pPr>
              <w:autoSpaceDE w:val="0"/>
              <w:autoSpaceDN w:val="0"/>
              <w:adjustRightInd w:val="0"/>
              <w:spacing w:after="0"/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r w:rsidRPr="00731ED5">
              <w:rPr>
                <w:rFonts w:ascii="Arial" w:eastAsiaTheme="minorHAnsi" w:hAnsi="Arial" w:cs="Arial"/>
                <w:color w:val="auto"/>
                <w:sz w:val="20"/>
                <w:szCs w:val="20"/>
                <w:lang w:val="en-US"/>
              </w:rPr>
              <w:t>State or province.</w:t>
            </w:r>
          </w:p>
        </w:tc>
      </w:tr>
    </w:tbl>
    <w:p w:rsidR="00081E06" w:rsidRDefault="00081E06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auto"/>
          <w:sz w:val="20"/>
          <w:szCs w:val="20"/>
          <w:lang w:val="en-US"/>
        </w:rPr>
      </w:pPr>
    </w:p>
    <w:p w:rsidR="00081E06" w:rsidRPr="0006264D" w:rsidRDefault="00081E06" w:rsidP="0006264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auto"/>
          <w:sz w:val="20"/>
          <w:szCs w:val="20"/>
          <w:lang w:val="en-US"/>
        </w:rPr>
      </w:pPr>
      <w:r>
        <w:rPr>
          <w:rFonts w:ascii="Arial" w:eastAsiaTheme="minorHAnsi" w:hAnsi="Arial" w:cs="Arial"/>
          <w:noProof/>
          <w:color w:val="auto"/>
          <w:sz w:val="20"/>
          <w:szCs w:val="20"/>
          <w:lang w:eastAsia="es-ES"/>
        </w:rPr>
        <w:drawing>
          <wp:inline distT="0" distB="0" distL="0" distR="0">
            <wp:extent cx="4953000" cy="38957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A6" w:rsidRDefault="00997DA6" w:rsidP="003902C6">
      <w:pPr>
        <w:pStyle w:val="Ttulo4"/>
        <w:rPr>
          <w:rFonts w:eastAsiaTheme="minorHAnsi"/>
          <w:noProof/>
        </w:rPr>
      </w:pPr>
    </w:p>
    <w:p w:rsidR="00997DA6" w:rsidRDefault="00997DA6" w:rsidP="003902C6">
      <w:pPr>
        <w:pStyle w:val="Ttulo4"/>
        <w:rPr>
          <w:rFonts w:eastAsiaTheme="minorHAnsi"/>
          <w:noProof/>
        </w:rPr>
      </w:pPr>
    </w:p>
    <w:p w:rsidR="00997DA6" w:rsidRDefault="00997DA6" w:rsidP="003902C6">
      <w:pPr>
        <w:pStyle w:val="Ttulo4"/>
        <w:rPr>
          <w:rFonts w:eastAsiaTheme="minorHAnsi"/>
          <w:noProof/>
        </w:rPr>
      </w:pPr>
    </w:p>
    <w:p w:rsidR="00997DA6" w:rsidRDefault="00997DA6" w:rsidP="003902C6">
      <w:pPr>
        <w:pStyle w:val="Ttulo4"/>
        <w:rPr>
          <w:rFonts w:eastAsiaTheme="minorHAnsi"/>
          <w:noProof/>
        </w:rPr>
      </w:pPr>
    </w:p>
    <w:p w:rsidR="003902C6" w:rsidRPr="00E340B8" w:rsidRDefault="00E340B8" w:rsidP="003902C6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Creación del ejemplo</w:t>
      </w:r>
    </w:p>
    <w:p w:rsid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Northwind</w:t>
      </w:r>
    </w:p>
    <w:p w:rsid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-- Añadimos la columna VentasTotales a la tabla Orders 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ALTER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ADD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Añadimos la columna VentasTotales a la tabla Employees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LTER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ADD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Añadimos la columna VentasTotales a la tabla Customers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ALTER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ADD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Inicializamos los datos</w:t>
      </w:r>
    </w:p>
    <w:p w:rsid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Orders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=(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=(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=(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</w:p>
    <w:p w:rsid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DE7F85" w:rsidRDefault="00E340B8" w:rsidP="00E340B8">
      <w:pPr>
        <w:pStyle w:val="Ttulo4"/>
        <w:rPr>
          <w:rFonts w:eastAsiaTheme="minorHAnsi"/>
          <w:noProof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3902C6" w:rsidRPr="003902C6" w:rsidRDefault="00E340B8" w:rsidP="003902C6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Prueba de los datos creados</w:t>
      </w:r>
    </w:p>
    <w:p w:rsidR="00357E21" w:rsidRDefault="00357E21" w:rsidP="00357E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-- Muestra la información </w:t>
      </w:r>
      <w:r w:rsidR="00E340B8"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de vetas totales de cada cliente, empleado y pedido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340B8" w:rsidRPr="00E340B8" w:rsidRDefault="00E340B8" w:rsidP="00E340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E340B8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E340B8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E340B8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DE7F85" w:rsidRDefault="00E340B8" w:rsidP="00E340B8">
      <w:pPr>
        <w:pStyle w:val="Ttulo4"/>
        <w:rPr>
          <w:rFonts w:eastAsiaTheme="minorHAnsi"/>
          <w:noProof/>
          <w:lang w:val="en-US"/>
        </w:rPr>
      </w:pPr>
      <w:r>
        <w:rPr>
          <w:noProof/>
          <w:lang w:eastAsia="es-ES"/>
        </w:rPr>
        <w:drawing>
          <wp:inline distT="0" distB="0" distL="0" distR="0" wp14:anchorId="2F0F6DF1" wp14:editId="2F7F3510">
            <wp:extent cx="1714500" cy="1808876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170" t="50151" r="56293" b="15077"/>
                    <a:stretch/>
                  </pic:blipFill>
                  <pic:spPr bwMode="auto">
                    <a:xfrm>
                      <a:off x="0" y="0"/>
                      <a:ext cx="1718000" cy="1812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DA6" w:rsidRDefault="00997DA6" w:rsidP="003902C6">
      <w:pPr>
        <w:pStyle w:val="Ttulo4"/>
        <w:rPr>
          <w:rFonts w:eastAsiaTheme="minorHAnsi"/>
          <w:noProof/>
          <w:lang w:val="en-US"/>
        </w:rPr>
      </w:pPr>
    </w:p>
    <w:p w:rsidR="00997DA6" w:rsidRDefault="00997DA6" w:rsidP="003902C6">
      <w:pPr>
        <w:pStyle w:val="Ttulo4"/>
        <w:rPr>
          <w:rFonts w:eastAsiaTheme="minorHAnsi"/>
          <w:noProof/>
          <w:lang w:val="en-US"/>
        </w:rPr>
      </w:pPr>
    </w:p>
    <w:p w:rsidR="00357E21" w:rsidRPr="002032B0" w:rsidRDefault="002032B0" w:rsidP="003902C6">
      <w:pPr>
        <w:pStyle w:val="Ttulo4"/>
        <w:rPr>
          <w:rFonts w:eastAsiaTheme="minorHAnsi"/>
          <w:noProof/>
          <w:lang w:val="en-US"/>
        </w:rPr>
      </w:pPr>
      <w:r w:rsidRPr="002032B0">
        <w:rPr>
          <w:rFonts w:eastAsiaTheme="minorHAnsi"/>
          <w:noProof/>
          <w:lang w:val="en-US"/>
        </w:rPr>
        <w:lastRenderedPageBreak/>
        <w:t xml:space="preserve">Crear </w:t>
      </w:r>
      <w:r w:rsidR="00357E21" w:rsidRPr="002032B0">
        <w:rPr>
          <w:rFonts w:eastAsiaTheme="minorHAnsi"/>
          <w:noProof/>
          <w:lang w:val="en-US"/>
        </w:rPr>
        <w:t xml:space="preserve">trigger </w:t>
      </w:r>
      <w:r w:rsidRPr="002032B0">
        <w:rPr>
          <w:rFonts w:eastAsiaTheme="minorHAnsi"/>
          <w:noProof/>
          <w:lang w:val="en-US"/>
        </w:rPr>
        <w:t>para Order details</w:t>
      </w:r>
    </w:p>
    <w:p w:rsidR="00357E21" w:rsidRPr="002032B0" w:rsidRDefault="00357E21" w:rsidP="00357E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REATE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TR_TotalOrderDetails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AFTER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DELETE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2032B0" w:rsidRPr="00CF724B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2032B0" w:rsidRPr="00CF724B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@@rowcount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1</w:t>
      </w:r>
    </w:p>
    <w:p w:rsid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Operación sobre una sola fila</w:t>
      </w:r>
    </w:p>
    <w:p w:rsidR="002032B0" w:rsidRPr="00CF724B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Operación sobre varias filas</w:t>
      </w:r>
    </w:p>
    <w:p w:rsid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Orders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2032B0" w:rsidRPr="00CF724B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2032B0" w:rsidRPr="002032B0" w:rsidRDefault="002032B0" w:rsidP="002032B0">
      <w:pPr>
        <w:pStyle w:val="Ttulo4"/>
        <w:rPr>
          <w:rFonts w:eastAsiaTheme="minorHAnsi"/>
          <w:noProof/>
        </w:rPr>
      </w:pPr>
      <w:r w:rsidRPr="002032B0">
        <w:rPr>
          <w:rFonts w:eastAsiaTheme="minorHAnsi"/>
          <w:noProof/>
        </w:rPr>
        <w:t>Creación de trigger para Orders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TR_TotalOrders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AFTER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DELETE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@@rowcount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</w:t>
      </w:r>
    </w:p>
    <w:p w:rsid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Operación sobre una sola fila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-- Operación sobre varias filas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2032B0" w:rsidRPr="002032B0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2032B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2032B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2032B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032B0" w:rsidRPr="00CF724B" w:rsidRDefault="002032B0" w:rsidP="002032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2032B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7319B0" w:rsidRPr="00CF724B" w:rsidRDefault="007319B0" w:rsidP="003902C6">
      <w:pPr>
        <w:pStyle w:val="Ttulo4"/>
        <w:rPr>
          <w:rFonts w:eastAsiaTheme="minorHAnsi"/>
          <w:noProof/>
        </w:rPr>
      </w:pPr>
    </w:p>
    <w:p w:rsidR="00357E21" w:rsidRPr="00CF724B" w:rsidRDefault="00357E21" w:rsidP="007319B0">
      <w:pPr>
        <w:pStyle w:val="Ttulo4"/>
        <w:rPr>
          <w:rFonts w:eastAsiaTheme="minorHAnsi"/>
          <w:noProof/>
        </w:rPr>
      </w:pPr>
      <w:r w:rsidRPr="00CF724B">
        <w:rPr>
          <w:rFonts w:eastAsiaTheme="minorHAnsi"/>
          <w:noProof/>
        </w:rPr>
        <w:t>Test</w:t>
      </w:r>
      <w:r w:rsidR="007319B0" w:rsidRPr="00CF724B">
        <w:rPr>
          <w:rFonts w:eastAsiaTheme="minorHAnsi"/>
          <w:noProof/>
        </w:rPr>
        <w:t xml:space="preserve"> de </w:t>
      </w:r>
      <w:r w:rsidRPr="00CF724B">
        <w:rPr>
          <w:rFonts w:eastAsiaTheme="minorHAnsi"/>
          <w:noProof/>
        </w:rPr>
        <w:t>trigger</w:t>
      </w:r>
      <w:r w:rsidR="0033482D" w:rsidRPr="00CF724B">
        <w:rPr>
          <w:rFonts w:eastAsiaTheme="minorHAnsi"/>
          <w:noProof/>
        </w:rPr>
        <w:t>s</w:t>
      </w:r>
      <w:r w:rsidRPr="00CF724B">
        <w:rPr>
          <w:rFonts w:eastAsiaTheme="minorHAnsi"/>
          <w:noProof/>
        </w:rPr>
        <w:t xml:space="preserve"> </w:t>
      </w:r>
    </w:p>
    <w:p w:rsidR="00357E21" w:rsidRDefault="0033482D" w:rsidP="0033482D">
      <w:pPr>
        <w:jc w:val="both"/>
        <w:rPr>
          <w:rFonts w:eastAsiaTheme="minorHAnsi"/>
          <w:noProof/>
        </w:rPr>
      </w:pPr>
      <w:r w:rsidRPr="0033482D">
        <w:rPr>
          <w:rFonts w:eastAsiaTheme="minorHAnsi"/>
          <w:noProof/>
        </w:rPr>
        <w:t>Vamos a realizar una actualización del pedido</w:t>
      </w:r>
      <w:r>
        <w:rPr>
          <w:rFonts w:eastAsiaTheme="minorHAnsi"/>
          <w:noProof/>
        </w:rPr>
        <w:t xml:space="preserve"> 10248. Este pedido corresponde al empleado número 5 y al cliente VNET. </w:t>
      </w:r>
      <w:r w:rsidRPr="0033482D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Por lo que con la actualización del pedido se deverian actualizar Los totales del pedido de la tabla orders. Los totales del empleado y los totales del Clliente.</w:t>
      </w:r>
    </w:p>
    <w:p w:rsidR="003F7403" w:rsidRDefault="003F7403" w:rsidP="003F7403">
      <w:pPr>
        <w:jc w:val="both"/>
        <w:rPr>
          <w:rFonts w:eastAsiaTheme="minorHAnsi"/>
          <w:noProof/>
        </w:rPr>
      </w:pPr>
      <w:r w:rsidRPr="003F7403">
        <w:rPr>
          <w:rFonts w:eastAsiaTheme="minorHAnsi"/>
          <w:noProof/>
        </w:rPr>
        <w:t>Vemos la informaci</w:t>
      </w:r>
      <w:r>
        <w:rPr>
          <w:rFonts w:eastAsiaTheme="minorHAnsi"/>
          <w:noProof/>
        </w:rPr>
        <w:t>ón que tenmos antes de realizar los cambios: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10248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10248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</w:p>
    <w:p w:rsid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Comprobamos los totales en la tabla Employees</w:t>
      </w:r>
    </w:p>
    <w:p w:rsid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5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5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</w:p>
    <w:p w:rsid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Comprobamos los totales en la tabla Customers</w:t>
      </w:r>
    </w:p>
    <w:p w:rsid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'VINET'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3F7403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'VINET'</w:t>
      </w:r>
    </w:p>
    <w:p w:rsid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3F7403" w:rsidRDefault="003F7403" w:rsidP="003F7403">
      <w:pPr>
        <w:rPr>
          <w:rFonts w:eastAsiaTheme="minorHAnsi"/>
          <w:noProof/>
        </w:rPr>
      </w:pPr>
      <w:r>
        <w:rPr>
          <w:rFonts w:eastAsiaTheme="minorHAnsi"/>
          <w:noProof/>
        </w:rPr>
        <w:t>Resultado:</w:t>
      </w:r>
    </w:p>
    <w:p w:rsidR="003F7403" w:rsidRDefault="003F7403" w:rsidP="003348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400D7D11" wp14:editId="1CA33994">
            <wp:extent cx="2105025" cy="208688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5829" t="50755" r="54460" b="14502"/>
                    <a:stretch/>
                  </pic:blipFill>
                  <pic:spPr bwMode="auto">
                    <a:xfrm>
                      <a:off x="0" y="0"/>
                      <a:ext cx="2107569" cy="208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403" w:rsidRDefault="003F7403" w:rsidP="003F7403">
      <w:pPr>
        <w:rPr>
          <w:rFonts w:eastAsiaTheme="minorHAnsi"/>
          <w:noProof/>
        </w:rPr>
      </w:pPr>
    </w:p>
    <w:p w:rsidR="003F7403" w:rsidRPr="003F7403" w:rsidRDefault="003F7403" w:rsidP="003F7403">
      <w:pPr>
        <w:rPr>
          <w:rFonts w:eastAsiaTheme="minorHAnsi"/>
          <w:noProof/>
        </w:rPr>
      </w:pPr>
      <w:r>
        <w:rPr>
          <w:rFonts w:eastAsiaTheme="minorHAnsi"/>
          <w:noProof/>
        </w:rPr>
        <w:t>Realizamos la actualización:</w:t>
      </w:r>
    </w:p>
    <w:p w:rsidR="0033482D" w:rsidRPr="003F7403" w:rsidRDefault="0033482D" w:rsidP="003348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[Order Details]</w:t>
      </w:r>
    </w:p>
    <w:p w:rsidR="0033482D" w:rsidRPr="0033482D" w:rsidRDefault="0033482D" w:rsidP="003348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3482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33482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3482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33482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3482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3482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100</w:t>
      </w:r>
    </w:p>
    <w:p w:rsidR="0033482D" w:rsidRPr="00CF724B" w:rsidRDefault="0033482D" w:rsidP="003348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10248</w:t>
      </w:r>
    </w:p>
    <w:p w:rsidR="0033482D" w:rsidRPr="00CF724B" w:rsidRDefault="0033482D" w:rsidP="003348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CF724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11</w:t>
      </w:r>
    </w:p>
    <w:p w:rsidR="0033482D" w:rsidRPr="00CF724B" w:rsidRDefault="0033482D" w:rsidP="00357E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</w:p>
    <w:p w:rsidR="00357E21" w:rsidRDefault="003F7403" w:rsidP="003F7403">
      <w:pPr>
        <w:rPr>
          <w:rFonts w:eastAsiaTheme="minorHAnsi"/>
          <w:noProof/>
          <w:lang w:eastAsia="es-ES"/>
        </w:rPr>
      </w:pPr>
      <w:r>
        <w:rPr>
          <w:rFonts w:eastAsiaTheme="minorHAnsi"/>
          <w:noProof/>
          <w:lang w:eastAsia="es-ES"/>
        </w:rPr>
        <w:t>Volvemos a ver los datos: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10248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10248</w:t>
      </w:r>
    </w:p>
    <w:p w:rsid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Comprobamos los totales en la tabla Employees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5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5</w:t>
      </w:r>
    </w:p>
    <w:p w:rsid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Comprobamos los totales en la tabla Customers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'VINET'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3F7403" w:rsidRP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3F7403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7403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F7403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3F7403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'VINET'</w:t>
      </w:r>
    </w:p>
    <w:p w:rsidR="003F7403" w:rsidRDefault="003F7403" w:rsidP="003F74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3F7403" w:rsidRDefault="003F7403" w:rsidP="00357E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042513" w:rsidRDefault="00042513" w:rsidP="00357E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8413D5" w:rsidRPr="008B15FF" w:rsidRDefault="008413D5" w:rsidP="008413D5">
      <w:pPr>
        <w:pStyle w:val="Ttulo4"/>
        <w:rPr>
          <w:rFonts w:eastAsiaTheme="minorHAnsi"/>
          <w:noProof/>
        </w:rPr>
      </w:pPr>
      <w:r w:rsidRPr="008B15FF">
        <w:rPr>
          <w:rFonts w:eastAsiaTheme="minorHAnsi"/>
          <w:noProof/>
        </w:rPr>
        <w:t>Deshacer el ejemplo:</w:t>
      </w:r>
    </w:p>
    <w:p w:rsidR="00CF724B" w:rsidRP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isrTotalOrderDetails</w:t>
      </w:r>
    </w:p>
    <w:p w:rsidR="00CF724B" w:rsidRP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</w:p>
    <w:p w:rsidR="00CF724B" w:rsidRPr="00CF724B" w:rsidRDefault="00CF724B" w:rsidP="00CF724B">
      <w:pPr>
        <w:pStyle w:val="Sinespaciad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isrTotalOrders</w:t>
      </w:r>
    </w:p>
    <w:p w:rsidR="00CF724B" w:rsidRDefault="00CF724B" w:rsidP="00CF724B">
      <w:pPr>
        <w:pStyle w:val="Sinespaciad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</w:p>
    <w:p w:rsidR="00CF724B" w:rsidRP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</w:p>
    <w:p w:rsidR="00CF724B" w:rsidRP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12</w:t>
      </w:r>
    </w:p>
    <w:p w:rsidR="00CF724B" w:rsidRP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10248</w:t>
      </w:r>
    </w:p>
    <w:p w:rsidR="00CF724B" w:rsidRP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CF724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11</w:t>
      </w:r>
    </w:p>
    <w:p w:rsidR="00CF724B" w:rsidRDefault="00CF724B" w:rsidP="00CF724B">
      <w:pPr>
        <w:pStyle w:val="Sinespaciad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</w:p>
    <w:p w:rsidR="00CF724B" w:rsidRP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ALTER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VentasTotales</w:t>
      </w:r>
    </w:p>
    <w:p w:rsid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:rsid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Añadimos la columna VentasTotales a la tabla Employees</w:t>
      </w:r>
    </w:p>
    <w:p w:rsid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CF724B" w:rsidRPr="00026237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ALTER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TABLE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Employees</w:t>
      </w:r>
    </w:p>
    <w:p w:rsidR="00CF724B" w:rsidRPr="00026237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DROP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VentasTotales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</w:p>
    <w:p w:rsidR="00CF724B" w:rsidRPr="00026237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</w:p>
    <w:p w:rsid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Añadimos la columna VentasTotales a la tabla Customers</w:t>
      </w:r>
    </w:p>
    <w:p w:rsid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CF724B" w:rsidRP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ALTER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</w:p>
    <w:p w:rsidR="00CF724B" w:rsidRP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CF724B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F724B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CF724B" w:rsidRPr="00CF724B" w:rsidRDefault="00CF724B" w:rsidP="00CF72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</w:p>
    <w:p w:rsidR="00785DE9" w:rsidRPr="00026237" w:rsidRDefault="00CF724B" w:rsidP="00CF724B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5466EB" w:rsidRPr="00026237" w:rsidRDefault="005466EB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  <w:lang w:val="en-US"/>
        </w:rPr>
      </w:pPr>
    </w:p>
    <w:p w:rsidR="005466EB" w:rsidRDefault="00026237" w:rsidP="00026237">
      <w:pPr>
        <w:pStyle w:val="Ttulo1"/>
        <w:rPr>
          <w:rFonts w:eastAsiaTheme="minorHAnsi"/>
        </w:rPr>
      </w:pPr>
      <w:r>
        <w:rPr>
          <w:rFonts w:eastAsiaTheme="minorHAnsi"/>
        </w:rPr>
        <w:t>Ejemplo2</w:t>
      </w:r>
    </w:p>
    <w:p w:rsidR="00026237" w:rsidRDefault="00026237" w:rsidP="00026237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EVITAR TRIGGERS ANIDADOS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026237" w:rsidRDefault="00026237" w:rsidP="00026237">
      <w:pPr>
        <w:rPr>
          <w:rFonts w:ascii="Tahoma" w:eastAsiaTheme="minorHAnsi" w:hAnsi="Tahoma" w:cs="Tahoma"/>
          <w:color w:val="000000"/>
        </w:rPr>
      </w:pPr>
      <w:r>
        <w:rPr>
          <w:rFonts w:eastAsiaTheme="minorHAnsi"/>
          <w:noProof/>
        </w:rPr>
        <w:t xml:space="preserve">Deberíamos evitar el uso de los triggers anidados. Es más recomendable crear un trigger para cada acción lógica. </w:t>
      </w:r>
      <w:r w:rsidRPr="00026237">
        <w:t xml:space="preserve">Cada tabla puede tener varios </w:t>
      </w:r>
      <w:proofErr w:type="spellStart"/>
      <w:r w:rsidRPr="00026237">
        <w:t>triggers</w:t>
      </w:r>
      <w:proofErr w:type="spellEnd"/>
      <w:r w:rsidRPr="00026237">
        <w:t xml:space="preserve"> para cada acción.</w:t>
      </w:r>
    </w:p>
    <w:p w:rsidR="00026237" w:rsidRDefault="00026237" w:rsidP="00026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Nota:</w:t>
      </w:r>
    </w:p>
    <w:p w:rsidR="00026237" w:rsidRDefault="00026237" w:rsidP="00026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Los ejemplos del Tema 15. y 16. crean un único trigger para tres acciones (INSERT, UPDATE Y DELETE).</w:t>
      </w:r>
    </w:p>
    <w:p w:rsidR="00026237" w:rsidRDefault="00026237" w:rsidP="00026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En términos de rendimiento, es más eficiente crear triggers individuales para cada acción.</w:t>
      </w:r>
    </w:p>
    <w:p w:rsidR="00026237" w:rsidRPr="00997DA6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026237" w:rsidRPr="002032B0" w:rsidRDefault="00026237" w:rsidP="00026237">
      <w:pPr>
        <w:pStyle w:val="Ttulo4"/>
        <w:rPr>
          <w:rFonts w:eastAsiaTheme="minorHAnsi"/>
          <w:noProof/>
          <w:lang w:val="en-US"/>
        </w:rPr>
      </w:pPr>
      <w:r w:rsidRPr="002032B0">
        <w:rPr>
          <w:rFonts w:eastAsiaTheme="minorHAnsi"/>
          <w:noProof/>
          <w:lang w:val="en-US"/>
        </w:rPr>
        <w:t>Crear trigger para Order details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Northwind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tr_OrderDetails_TotalOrders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AFTER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DELETE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@@rowcount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1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Operación sobre una sola fila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Operación sobre varias filas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Orders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tr_OrderDetails_TotalEmployees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AFTER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DELETE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@@rowcount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1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Operación sobre una sola fila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Operación sobre varias filas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Employees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VentasTotales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VentasTotales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tr_OrderDetails_TotalCustomers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[Order details]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AFTER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DELETE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@@rowcount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1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Operación sobre una sola fila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VentasTotales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Operación sobre varias filas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Customers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VentasTotales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VentasTotales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ISNULL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SUM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UnitPrice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Quantity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Discount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Deleted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OrderID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),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02623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tr_OrderDetails_TotalOrders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tr_OrderDetails_TotalCustomers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02623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2623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tr_OrderDetails_TotalEmployees</w:t>
      </w:r>
    </w:p>
    <w:p w:rsidR="00026237" w:rsidRP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026237" w:rsidRDefault="00026237" w:rsidP="000262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026237" w:rsidRDefault="00026237" w:rsidP="00026237">
      <w:pPr>
        <w:spacing w:after="200"/>
        <w:rPr>
          <w:rFonts w:ascii="Tahoma" w:eastAsiaTheme="minorHAnsi" w:hAnsi="Tahoma" w:cs="Tahoma"/>
          <w:color w:val="000000"/>
          <w:sz w:val="20"/>
          <w:szCs w:val="20"/>
        </w:rPr>
      </w:pPr>
    </w:p>
    <w:p w:rsidR="00785DE9" w:rsidRDefault="00785DE9">
      <w:pPr>
        <w:spacing w:after="200"/>
        <w:rPr>
          <w:rFonts w:ascii="Tahoma" w:eastAsiaTheme="minorHAnsi" w:hAnsi="Tahoma" w:cs="Tahoma"/>
          <w:color w:val="000000"/>
          <w:sz w:val="20"/>
          <w:szCs w:val="20"/>
        </w:rPr>
      </w:pPr>
    </w:p>
    <w:p w:rsidR="00C22F77" w:rsidRPr="00AD78E4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19"/>
          <w:szCs w:val="19"/>
          <w:lang w:val="es-ES_tradnl"/>
        </w:rPr>
      </w:pPr>
    </w:p>
    <w:p w:rsidR="00C22F77" w:rsidRDefault="00C22F77" w:rsidP="00C22F7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C74B6F" w:rsidRDefault="00383F4B" w:rsidP="009F58B7">
      <w:pPr>
        <w:pStyle w:val="Ttulo1"/>
        <w:jc w:val="both"/>
      </w:pPr>
      <w:bookmarkStart w:id="1" w:name="_GoBack"/>
      <w:bookmarkEnd w:id="1"/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997DA6" w:rsidTr="009C7C33">
        <w:trPr>
          <w:trHeight w:val="271"/>
        </w:trPr>
        <w:tc>
          <w:tcPr>
            <w:tcW w:w="2875" w:type="pct"/>
          </w:tcPr>
          <w:p w:rsidR="00C74B6F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8B15FF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proofErr w:type="spellStart"/>
            <w:r w:rsidRPr="008B15FF">
              <w:rPr>
                <w:rFonts w:ascii="Calibri" w:eastAsia="Times New Roman" w:hAnsi="Calibri" w:cs="Calibri"/>
                <w:color w:val="auto"/>
                <w:lang w:val="en-US" w:eastAsia="es-ES"/>
              </w:rPr>
              <w:t>Telf</w:t>
            </w:r>
            <w:proofErr w:type="spellEnd"/>
            <w:r w:rsidRPr="008B15FF">
              <w:rPr>
                <w:rFonts w:ascii="Calibri" w:eastAsia="Times New Roman" w:hAnsi="Calibri" w:cs="Calibri"/>
                <w:color w:val="auto"/>
                <w:lang w:val="en-US" w:eastAsia="es-ES"/>
              </w:rPr>
              <w:t>.: 943 275819</w:t>
            </w:r>
          </w:p>
          <w:p w:rsidR="00C74B6F" w:rsidRPr="008A7948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8B15FF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5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9F58B7">
      <w:pPr>
        <w:jc w:val="both"/>
        <w:rPr>
          <w:lang w:val="en-US"/>
        </w:rPr>
      </w:pPr>
    </w:p>
    <w:p w:rsidR="004B6753" w:rsidRPr="00C77AE0" w:rsidRDefault="004B6753" w:rsidP="009F58B7">
      <w:pPr>
        <w:spacing w:after="150" w:line="240" w:lineRule="auto"/>
        <w:jc w:val="both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6"/>
          <w:footerReference w:type="default" r:id="rId17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9F58B7">
      <w:pPr>
        <w:spacing w:after="150" w:line="240" w:lineRule="auto"/>
        <w:jc w:val="both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65B" w:rsidRDefault="0018265B">
      <w:pPr>
        <w:spacing w:after="0" w:line="240" w:lineRule="auto"/>
      </w:pPr>
      <w:r>
        <w:separator/>
      </w:r>
    </w:p>
  </w:endnote>
  <w:endnote w:type="continuationSeparator" w:id="0">
    <w:p w:rsidR="0018265B" w:rsidRDefault="0018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4EA" w:rsidRDefault="002E198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11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44EA" w:rsidRDefault="004E44E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SEIM 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4E44EA" w:rsidRDefault="004E44E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SEIM 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10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ZsqAIAAFo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KhsZsqAIAAFo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8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44EA" w:rsidRDefault="00CF09D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97DA6" w:rsidRPr="00997DA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P3jQIAACsFAAAOAAAAZHJzL2Uyb0RvYy54bWysVF1v2yAUfZ+0/4B4T/0hp62tOlWbLtOk&#10;bq3U7QcQwDEaBgYkTjftv+8Ccdps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NZvE/eNAgAAKwUAAA4AAAAAAAAAAAAAAAAALgIAAGRycy9lMm9Eb2MueG1sUEsBAi0AFAAGAAgA&#10;AAAhAAP3BtzYAAAAAwEAAA8AAAAAAAAAAAAAAAAA5wQAAGRycy9kb3ducmV2LnhtbFBLBQYAAAAA&#10;BAAEAPMAAADsBQAAAAA=&#10;" o:allowincell="f" fillcolor="#d34817 [3204]" stroked="f">
              <v:textbox inset="0,0,0,0">
                <w:txbxContent>
                  <w:p w:rsidR="004E44EA" w:rsidRDefault="00CF09D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97DA6" w:rsidRPr="00997DA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4EA" w:rsidRDefault="002E198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0" t="0" r="0" b="0"/>
              <wp:wrapNone/>
              <wp:docPr id="7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44EA" w:rsidRDefault="004E44E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SEIM 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4E44EA" w:rsidRDefault="004E44E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SEIM 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5715" t="0" r="6985" b="3175"/>
              <wp:wrapNone/>
              <wp:docPr id="1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44EA" w:rsidRDefault="00CF09D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97DA6" w:rsidRPr="00997DA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hg/tWY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4E44EA" w:rsidRDefault="00CF09D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97DA6" w:rsidRPr="00997DA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4E44EA" w:rsidRDefault="004E44EA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65B" w:rsidRDefault="0018265B">
      <w:pPr>
        <w:spacing w:after="0" w:line="240" w:lineRule="auto"/>
      </w:pPr>
      <w:r>
        <w:separator/>
      </w:r>
    </w:p>
  </w:footnote>
  <w:footnote w:type="continuationSeparator" w:id="0">
    <w:p w:rsidR="0018265B" w:rsidRDefault="00182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A3C43FC"/>
    <w:multiLevelType w:val="hybridMultilevel"/>
    <w:tmpl w:val="DBB42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35CA5"/>
    <w:multiLevelType w:val="hybridMultilevel"/>
    <w:tmpl w:val="DD8A9E24"/>
    <w:lvl w:ilvl="0" w:tplc="1202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9212A"/>
    <w:multiLevelType w:val="hybridMultilevel"/>
    <w:tmpl w:val="247CEDCE"/>
    <w:lvl w:ilvl="0" w:tplc="F72007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1F46515"/>
    <w:multiLevelType w:val="hybridMultilevel"/>
    <w:tmpl w:val="229AD0C4"/>
    <w:lvl w:ilvl="0" w:tplc="9C307A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E05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62C0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8EA8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AC9B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67D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BE70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C23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525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1D6134"/>
    <w:multiLevelType w:val="hybridMultilevel"/>
    <w:tmpl w:val="C9FA32D2"/>
    <w:lvl w:ilvl="0" w:tplc="053ABA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BC2D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1242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48B2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307C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823A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9EBE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FC52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014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05F1448"/>
    <w:multiLevelType w:val="hybridMultilevel"/>
    <w:tmpl w:val="73FAC78E"/>
    <w:lvl w:ilvl="0" w:tplc="271809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F03C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22CC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47D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6A4D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D819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F44B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6C44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5EBA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3B10646"/>
    <w:multiLevelType w:val="hybridMultilevel"/>
    <w:tmpl w:val="DB420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353569"/>
    <w:multiLevelType w:val="hybridMultilevel"/>
    <w:tmpl w:val="9A8A0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A86100"/>
    <w:multiLevelType w:val="hybridMultilevel"/>
    <w:tmpl w:val="EEAAB920"/>
    <w:lvl w:ilvl="0" w:tplc="8F4AA8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065E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F8B8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4625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9860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9A13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A0C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AEF0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604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A152DB7"/>
    <w:multiLevelType w:val="multilevel"/>
    <w:tmpl w:val="184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8C36DB"/>
    <w:multiLevelType w:val="hybridMultilevel"/>
    <w:tmpl w:val="793A1794"/>
    <w:lvl w:ilvl="0" w:tplc="FD08BB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E011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AA41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28B3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6632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A0C8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84D2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B6D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AEF5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1B47AA4"/>
    <w:multiLevelType w:val="hybridMultilevel"/>
    <w:tmpl w:val="6706E072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F9745B"/>
    <w:multiLevelType w:val="hybridMultilevel"/>
    <w:tmpl w:val="0F3CCC36"/>
    <w:lvl w:ilvl="0" w:tplc="F13E90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16FA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8099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08B7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5E51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3C3E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962F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CEB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E006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6E64F28"/>
    <w:multiLevelType w:val="hybridMultilevel"/>
    <w:tmpl w:val="E454E69E"/>
    <w:lvl w:ilvl="0" w:tplc="005C11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9C7D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9CB0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9E13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3AB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006B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7A89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8675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10C0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36FC30C5"/>
    <w:multiLevelType w:val="hybridMultilevel"/>
    <w:tmpl w:val="DF44CC08"/>
    <w:lvl w:ilvl="0" w:tplc="1202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576674"/>
    <w:multiLevelType w:val="hybridMultilevel"/>
    <w:tmpl w:val="614E4428"/>
    <w:lvl w:ilvl="0" w:tplc="3B9E71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F6FF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80A2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BCE9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96CE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0A08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0CAC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F6A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E0B2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B622607"/>
    <w:multiLevelType w:val="hybridMultilevel"/>
    <w:tmpl w:val="51C0B1D6"/>
    <w:lvl w:ilvl="0" w:tplc="3BF21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3209BC"/>
    <w:multiLevelType w:val="hybridMultilevel"/>
    <w:tmpl w:val="28FEFB8E"/>
    <w:lvl w:ilvl="0" w:tplc="19A40D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8CCF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7AA5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80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6C1F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3814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5A13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A0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26EF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F122672"/>
    <w:multiLevelType w:val="hybridMultilevel"/>
    <w:tmpl w:val="2DFC9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7E3EB0"/>
    <w:multiLevelType w:val="hybridMultilevel"/>
    <w:tmpl w:val="5ACA900A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821672"/>
    <w:multiLevelType w:val="hybridMultilevel"/>
    <w:tmpl w:val="A3267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64589"/>
    <w:multiLevelType w:val="hybridMultilevel"/>
    <w:tmpl w:val="CFBE295A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607CF"/>
    <w:multiLevelType w:val="hybridMultilevel"/>
    <w:tmpl w:val="96A6F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4443E7"/>
    <w:multiLevelType w:val="hybridMultilevel"/>
    <w:tmpl w:val="7A50E21A"/>
    <w:lvl w:ilvl="0" w:tplc="1202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80CB6"/>
    <w:multiLevelType w:val="hybridMultilevel"/>
    <w:tmpl w:val="CB74D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7046A2"/>
    <w:multiLevelType w:val="hybridMultilevel"/>
    <w:tmpl w:val="41AA6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2B2F80"/>
    <w:multiLevelType w:val="hybridMultilevel"/>
    <w:tmpl w:val="DD989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0"/>
  </w:num>
  <w:num w:numId="7">
    <w:abstractNumId w:val="23"/>
  </w:num>
  <w:num w:numId="8">
    <w:abstractNumId w:val="25"/>
  </w:num>
  <w:num w:numId="9">
    <w:abstractNumId w:val="12"/>
  </w:num>
  <w:num w:numId="10">
    <w:abstractNumId w:val="31"/>
  </w:num>
  <w:num w:numId="11">
    <w:abstractNumId w:val="27"/>
  </w:num>
  <w:num w:numId="12">
    <w:abstractNumId w:val="18"/>
  </w:num>
  <w:num w:numId="13">
    <w:abstractNumId w:val="16"/>
  </w:num>
  <w:num w:numId="14">
    <w:abstractNumId w:val="24"/>
  </w:num>
  <w:num w:numId="15">
    <w:abstractNumId w:val="8"/>
  </w:num>
  <w:num w:numId="16">
    <w:abstractNumId w:val="26"/>
  </w:num>
  <w:num w:numId="17">
    <w:abstractNumId w:val="13"/>
  </w:num>
  <w:num w:numId="18">
    <w:abstractNumId w:val="22"/>
  </w:num>
  <w:num w:numId="19">
    <w:abstractNumId w:val="15"/>
  </w:num>
  <w:num w:numId="20">
    <w:abstractNumId w:val="10"/>
  </w:num>
  <w:num w:numId="21">
    <w:abstractNumId w:val="17"/>
  </w:num>
  <w:num w:numId="22">
    <w:abstractNumId w:val="9"/>
  </w:num>
  <w:num w:numId="23">
    <w:abstractNumId w:val="7"/>
  </w:num>
  <w:num w:numId="24">
    <w:abstractNumId w:val="30"/>
  </w:num>
  <w:num w:numId="25">
    <w:abstractNumId w:val="14"/>
  </w:num>
  <w:num w:numId="26">
    <w:abstractNumId w:val="5"/>
  </w:num>
  <w:num w:numId="27">
    <w:abstractNumId w:val="21"/>
  </w:num>
  <w:num w:numId="28">
    <w:abstractNumId w:val="19"/>
  </w:num>
  <w:num w:numId="29">
    <w:abstractNumId w:val="28"/>
  </w:num>
  <w:num w:numId="30">
    <w:abstractNumId w:val="6"/>
  </w:num>
  <w:num w:numId="31">
    <w:abstractNumId w:val="11"/>
  </w:num>
  <w:num w:numId="32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36A4"/>
    <w:rsid w:val="000060DB"/>
    <w:rsid w:val="00007F43"/>
    <w:rsid w:val="000237F0"/>
    <w:rsid w:val="00025BDD"/>
    <w:rsid w:val="00026237"/>
    <w:rsid w:val="0002675D"/>
    <w:rsid w:val="00026DB8"/>
    <w:rsid w:val="000318EF"/>
    <w:rsid w:val="0003265D"/>
    <w:rsid w:val="00036476"/>
    <w:rsid w:val="000403EF"/>
    <w:rsid w:val="00040E3B"/>
    <w:rsid w:val="00042513"/>
    <w:rsid w:val="000461AB"/>
    <w:rsid w:val="00047C34"/>
    <w:rsid w:val="00047D1D"/>
    <w:rsid w:val="0005022B"/>
    <w:rsid w:val="000533AF"/>
    <w:rsid w:val="0005408C"/>
    <w:rsid w:val="00057FC4"/>
    <w:rsid w:val="0006264D"/>
    <w:rsid w:val="0006484B"/>
    <w:rsid w:val="00066A13"/>
    <w:rsid w:val="00066ED7"/>
    <w:rsid w:val="00067804"/>
    <w:rsid w:val="00070784"/>
    <w:rsid w:val="000755D6"/>
    <w:rsid w:val="00081E06"/>
    <w:rsid w:val="00090075"/>
    <w:rsid w:val="000952F5"/>
    <w:rsid w:val="000A3958"/>
    <w:rsid w:val="000C0C9B"/>
    <w:rsid w:val="000C11F7"/>
    <w:rsid w:val="000C381D"/>
    <w:rsid w:val="000C3DE7"/>
    <w:rsid w:val="000D11D3"/>
    <w:rsid w:val="000F3D9D"/>
    <w:rsid w:val="00123853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265B"/>
    <w:rsid w:val="0018624F"/>
    <w:rsid w:val="00191BC5"/>
    <w:rsid w:val="0019214E"/>
    <w:rsid w:val="001A1BC1"/>
    <w:rsid w:val="001A3B40"/>
    <w:rsid w:val="001A7D74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32B0"/>
    <w:rsid w:val="00203B47"/>
    <w:rsid w:val="00204418"/>
    <w:rsid w:val="00207CA5"/>
    <w:rsid w:val="00210DB7"/>
    <w:rsid w:val="002135A3"/>
    <w:rsid w:val="00213C50"/>
    <w:rsid w:val="00215095"/>
    <w:rsid w:val="00217DB3"/>
    <w:rsid w:val="0022405C"/>
    <w:rsid w:val="0023091F"/>
    <w:rsid w:val="00231130"/>
    <w:rsid w:val="0023408C"/>
    <w:rsid w:val="00235BC4"/>
    <w:rsid w:val="00240A32"/>
    <w:rsid w:val="00240E13"/>
    <w:rsid w:val="00244384"/>
    <w:rsid w:val="002509B8"/>
    <w:rsid w:val="002565D6"/>
    <w:rsid w:val="00256ACD"/>
    <w:rsid w:val="002603D3"/>
    <w:rsid w:val="00261A11"/>
    <w:rsid w:val="00263403"/>
    <w:rsid w:val="00271458"/>
    <w:rsid w:val="0027465E"/>
    <w:rsid w:val="00275795"/>
    <w:rsid w:val="00287AA1"/>
    <w:rsid w:val="002B5FA1"/>
    <w:rsid w:val="002B7D02"/>
    <w:rsid w:val="002C6E26"/>
    <w:rsid w:val="002C6E38"/>
    <w:rsid w:val="002D1375"/>
    <w:rsid w:val="002E1989"/>
    <w:rsid w:val="002E3C86"/>
    <w:rsid w:val="002F633E"/>
    <w:rsid w:val="002F6D54"/>
    <w:rsid w:val="0030029C"/>
    <w:rsid w:val="00307F0E"/>
    <w:rsid w:val="003271D6"/>
    <w:rsid w:val="003329B5"/>
    <w:rsid w:val="0033482D"/>
    <w:rsid w:val="00341DD0"/>
    <w:rsid w:val="00347897"/>
    <w:rsid w:val="003512FF"/>
    <w:rsid w:val="00355137"/>
    <w:rsid w:val="003552B3"/>
    <w:rsid w:val="00357610"/>
    <w:rsid w:val="00357E21"/>
    <w:rsid w:val="00370CAF"/>
    <w:rsid w:val="00373B0B"/>
    <w:rsid w:val="003774C8"/>
    <w:rsid w:val="003817A3"/>
    <w:rsid w:val="00383F4B"/>
    <w:rsid w:val="003902C6"/>
    <w:rsid w:val="003B045F"/>
    <w:rsid w:val="003B0CC6"/>
    <w:rsid w:val="003B0FFF"/>
    <w:rsid w:val="003B4E0E"/>
    <w:rsid w:val="003C23CE"/>
    <w:rsid w:val="003D4179"/>
    <w:rsid w:val="003D6230"/>
    <w:rsid w:val="003E1C38"/>
    <w:rsid w:val="003E7137"/>
    <w:rsid w:val="003F25BF"/>
    <w:rsid w:val="003F7403"/>
    <w:rsid w:val="00401C17"/>
    <w:rsid w:val="004042EA"/>
    <w:rsid w:val="004056AE"/>
    <w:rsid w:val="00410CC1"/>
    <w:rsid w:val="00412F16"/>
    <w:rsid w:val="00421752"/>
    <w:rsid w:val="0042485F"/>
    <w:rsid w:val="004456F0"/>
    <w:rsid w:val="00475858"/>
    <w:rsid w:val="00485BEE"/>
    <w:rsid w:val="00490199"/>
    <w:rsid w:val="00493D84"/>
    <w:rsid w:val="004944C7"/>
    <w:rsid w:val="00496BAF"/>
    <w:rsid w:val="004A2A4B"/>
    <w:rsid w:val="004A4E53"/>
    <w:rsid w:val="004A74A2"/>
    <w:rsid w:val="004B2EFC"/>
    <w:rsid w:val="004B3D7A"/>
    <w:rsid w:val="004B6753"/>
    <w:rsid w:val="004C0500"/>
    <w:rsid w:val="004C12C1"/>
    <w:rsid w:val="004C3CE3"/>
    <w:rsid w:val="004C7FC2"/>
    <w:rsid w:val="004D108D"/>
    <w:rsid w:val="004E44EA"/>
    <w:rsid w:val="004F4A84"/>
    <w:rsid w:val="004F5D8A"/>
    <w:rsid w:val="00505A3B"/>
    <w:rsid w:val="005117D3"/>
    <w:rsid w:val="0051319A"/>
    <w:rsid w:val="00531152"/>
    <w:rsid w:val="00532B43"/>
    <w:rsid w:val="005378C2"/>
    <w:rsid w:val="00541AEB"/>
    <w:rsid w:val="0054441B"/>
    <w:rsid w:val="00544FB0"/>
    <w:rsid w:val="005466EB"/>
    <w:rsid w:val="00551D7A"/>
    <w:rsid w:val="0056322E"/>
    <w:rsid w:val="00564D66"/>
    <w:rsid w:val="0057240C"/>
    <w:rsid w:val="00573781"/>
    <w:rsid w:val="005757EA"/>
    <w:rsid w:val="00576C80"/>
    <w:rsid w:val="00583D77"/>
    <w:rsid w:val="005B4050"/>
    <w:rsid w:val="005B48AC"/>
    <w:rsid w:val="005C2A00"/>
    <w:rsid w:val="005C43F3"/>
    <w:rsid w:val="005C6B66"/>
    <w:rsid w:val="005D5545"/>
    <w:rsid w:val="005E6778"/>
    <w:rsid w:val="005E7D1D"/>
    <w:rsid w:val="005F14D5"/>
    <w:rsid w:val="005F79AA"/>
    <w:rsid w:val="00610C3C"/>
    <w:rsid w:val="006145DA"/>
    <w:rsid w:val="00615D39"/>
    <w:rsid w:val="00616114"/>
    <w:rsid w:val="006222C1"/>
    <w:rsid w:val="00623F72"/>
    <w:rsid w:val="00625DD8"/>
    <w:rsid w:val="006311FF"/>
    <w:rsid w:val="00632A26"/>
    <w:rsid w:val="00646952"/>
    <w:rsid w:val="00652AC4"/>
    <w:rsid w:val="00654A5A"/>
    <w:rsid w:val="00664BE9"/>
    <w:rsid w:val="00677470"/>
    <w:rsid w:val="00682C2F"/>
    <w:rsid w:val="0069353B"/>
    <w:rsid w:val="00694B4D"/>
    <w:rsid w:val="00696F3D"/>
    <w:rsid w:val="006A2C07"/>
    <w:rsid w:val="006A5DE4"/>
    <w:rsid w:val="006B201A"/>
    <w:rsid w:val="006C751F"/>
    <w:rsid w:val="006C7FA1"/>
    <w:rsid w:val="006E0753"/>
    <w:rsid w:val="006E3D28"/>
    <w:rsid w:val="006E4EB9"/>
    <w:rsid w:val="006E6E66"/>
    <w:rsid w:val="006F2AE2"/>
    <w:rsid w:val="00707E38"/>
    <w:rsid w:val="007251DC"/>
    <w:rsid w:val="00725A39"/>
    <w:rsid w:val="00731825"/>
    <w:rsid w:val="007319B0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85DE9"/>
    <w:rsid w:val="00795D2C"/>
    <w:rsid w:val="007A49F6"/>
    <w:rsid w:val="007A5866"/>
    <w:rsid w:val="007B48B8"/>
    <w:rsid w:val="007B5E00"/>
    <w:rsid w:val="007C01C1"/>
    <w:rsid w:val="007C18C8"/>
    <w:rsid w:val="007C26DD"/>
    <w:rsid w:val="007C6F98"/>
    <w:rsid w:val="007D4AAA"/>
    <w:rsid w:val="007E22C5"/>
    <w:rsid w:val="007E334A"/>
    <w:rsid w:val="007E717C"/>
    <w:rsid w:val="007E7A2E"/>
    <w:rsid w:val="00802877"/>
    <w:rsid w:val="0080640B"/>
    <w:rsid w:val="00811CF2"/>
    <w:rsid w:val="008122EF"/>
    <w:rsid w:val="008209C7"/>
    <w:rsid w:val="00821599"/>
    <w:rsid w:val="008230AF"/>
    <w:rsid w:val="00833A53"/>
    <w:rsid w:val="008413D5"/>
    <w:rsid w:val="008549C7"/>
    <w:rsid w:val="00855474"/>
    <w:rsid w:val="00855763"/>
    <w:rsid w:val="008561C1"/>
    <w:rsid w:val="0086344A"/>
    <w:rsid w:val="00864AEA"/>
    <w:rsid w:val="00870040"/>
    <w:rsid w:val="00871F97"/>
    <w:rsid w:val="008724C5"/>
    <w:rsid w:val="008872EE"/>
    <w:rsid w:val="008A0A85"/>
    <w:rsid w:val="008A7948"/>
    <w:rsid w:val="008A7E72"/>
    <w:rsid w:val="008B15FF"/>
    <w:rsid w:val="008B2985"/>
    <w:rsid w:val="008B399E"/>
    <w:rsid w:val="008B79ED"/>
    <w:rsid w:val="008C0FA5"/>
    <w:rsid w:val="008C2495"/>
    <w:rsid w:val="008C4FC3"/>
    <w:rsid w:val="008D0C2C"/>
    <w:rsid w:val="008D67FE"/>
    <w:rsid w:val="008D6AC3"/>
    <w:rsid w:val="008D72A9"/>
    <w:rsid w:val="008E271F"/>
    <w:rsid w:val="008E7184"/>
    <w:rsid w:val="008F0C59"/>
    <w:rsid w:val="008F4EB1"/>
    <w:rsid w:val="009078C9"/>
    <w:rsid w:val="009111DD"/>
    <w:rsid w:val="00911F56"/>
    <w:rsid w:val="00912FAE"/>
    <w:rsid w:val="00916299"/>
    <w:rsid w:val="009227BA"/>
    <w:rsid w:val="009272DC"/>
    <w:rsid w:val="00927381"/>
    <w:rsid w:val="00927A95"/>
    <w:rsid w:val="00930DD6"/>
    <w:rsid w:val="00946C7F"/>
    <w:rsid w:val="009475C7"/>
    <w:rsid w:val="00950475"/>
    <w:rsid w:val="00952AC2"/>
    <w:rsid w:val="00955328"/>
    <w:rsid w:val="00956A1C"/>
    <w:rsid w:val="00957556"/>
    <w:rsid w:val="0095792B"/>
    <w:rsid w:val="009579F4"/>
    <w:rsid w:val="00960C7A"/>
    <w:rsid w:val="0096198C"/>
    <w:rsid w:val="00967332"/>
    <w:rsid w:val="00971C21"/>
    <w:rsid w:val="009728CF"/>
    <w:rsid w:val="00981E99"/>
    <w:rsid w:val="00997DA6"/>
    <w:rsid w:val="009A21E1"/>
    <w:rsid w:val="009A440E"/>
    <w:rsid w:val="009B0C0F"/>
    <w:rsid w:val="009C3C4A"/>
    <w:rsid w:val="009C5F91"/>
    <w:rsid w:val="009C6D74"/>
    <w:rsid w:val="009C7C33"/>
    <w:rsid w:val="009E4333"/>
    <w:rsid w:val="009E708A"/>
    <w:rsid w:val="009F58B7"/>
    <w:rsid w:val="009F5E0A"/>
    <w:rsid w:val="00A0454C"/>
    <w:rsid w:val="00A07F02"/>
    <w:rsid w:val="00A1494C"/>
    <w:rsid w:val="00A14B63"/>
    <w:rsid w:val="00A21F03"/>
    <w:rsid w:val="00A24A31"/>
    <w:rsid w:val="00A27595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501D"/>
    <w:rsid w:val="00A96629"/>
    <w:rsid w:val="00A97C8F"/>
    <w:rsid w:val="00AB01BF"/>
    <w:rsid w:val="00AB4FD4"/>
    <w:rsid w:val="00AB596A"/>
    <w:rsid w:val="00AC0441"/>
    <w:rsid w:val="00AC215F"/>
    <w:rsid w:val="00AC2E19"/>
    <w:rsid w:val="00AC5481"/>
    <w:rsid w:val="00AC7476"/>
    <w:rsid w:val="00AD044C"/>
    <w:rsid w:val="00AD78E4"/>
    <w:rsid w:val="00AD7CEA"/>
    <w:rsid w:val="00AE0D3A"/>
    <w:rsid w:val="00AE20A7"/>
    <w:rsid w:val="00AE4B3B"/>
    <w:rsid w:val="00AE73C6"/>
    <w:rsid w:val="00AF01FD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45859"/>
    <w:rsid w:val="00B51ABD"/>
    <w:rsid w:val="00B53B99"/>
    <w:rsid w:val="00B627A6"/>
    <w:rsid w:val="00B6340A"/>
    <w:rsid w:val="00B66CB7"/>
    <w:rsid w:val="00B80B10"/>
    <w:rsid w:val="00B97507"/>
    <w:rsid w:val="00BB6F67"/>
    <w:rsid w:val="00BC628D"/>
    <w:rsid w:val="00BC67CD"/>
    <w:rsid w:val="00BD5161"/>
    <w:rsid w:val="00BD67CC"/>
    <w:rsid w:val="00BD7109"/>
    <w:rsid w:val="00BE1EA1"/>
    <w:rsid w:val="00BE29DD"/>
    <w:rsid w:val="00BE404F"/>
    <w:rsid w:val="00BE6F25"/>
    <w:rsid w:val="00BF0373"/>
    <w:rsid w:val="00BF393F"/>
    <w:rsid w:val="00BF410D"/>
    <w:rsid w:val="00BF7FA6"/>
    <w:rsid w:val="00C04A89"/>
    <w:rsid w:val="00C06DB5"/>
    <w:rsid w:val="00C1650C"/>
    <w:rsid w:val="00C179D9"/>
    <w:rsid w:val="00C20553"/>
    <w:rsid w:val="00C21D32"/>
    <w:rsid w:val="00C22F77"/>
    <w:rsid w:val="00C30518"/>
    <w:rsid w:val="00C31DF9"/>
    <w:rsid w:val="00C36B50"/>
    <w:rsid w:val="00C47998"/>
    <w:rsid w:val="00C519E2"/>
    <w:rsid w:val="00C54F86"/>
    <w:rsid w:val="00C60575"/>
    <w:rsid w:val="00C61B2F"/>
    <w:rsid w:val="00C63436"/>
    <w:rsid w:val="00C6638A"/>
    <w:rsid w:val="00C70C31"/>
    <w:rsid w:val="00C73C54"/>
    <w:rsid w:val="00C74B6F"/>
    <w:rsid w:val="00C77AE0"/>
    <w:rsid w:val="00C828C0"/>
    <w:rsid w:val="00C84A58"/>
    <w:rsid w:val="00C90540"/>
    <w:rsid w:val="00C92C28"/>
    <w:rsid w:val="00C936E5"/>
    <w:rsid w:val="00CB60C0"/>
    <w:rsid w:val="00CB66E3"/>
    <w:rsid w:val="00CB7452"/>
    <w:rsid w:val="00CB7EDE"/>
    <w:rsid w:val="00CD0906"/>
    <w:rsid w:val="00CE3CBC"/>
    <w:rsid w:val="00CE7C81"/>
    <w:rsid w:val="00CF09DF"/>
    <w:rsid w:val="00CF6F49"/>
    <w:rsid w:val="00CF724B"/>
    <w:rsid w:val="00D02EB6"/>
    <w:rsid w:val="00D11155"/>
    <w:rsid w:val="00D125B6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91C12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E7F85"/>
    <w:rsid w:val="00DF045E"/>
    <w:rsid w:val="00DF0B01"/>
    <w:rsid w:val="00DF0BA6"/>
    <w:rsid w:val="00DF10DD"/>
    <w:rsid w:val="00DF23C9"/>
    <w:rsid w:val="00DF676E"/>
    <w:rsid w:val="00E04591"/>
    <w:rsid w:val="00E0706A"/>
    <w:rsid w:val="00E12949"/>
    <w:rsid w:val="00E13D4E"/>
    <w:rsid w:val="00E25097"/>
    <w:rsid w:val="00E30A3A"/>
    <w:rsid w:val="00E340B8"/>
    <w:rsid w:val="00E352D9"/>
    <w:rsid w:val="00E37A3D"/>
    <w:rsid w:val="00E45EEE"/>
    <w:rsid w:val="00E46002"/>
    <w:rsid w:val="00E57B9F"/>
    <w:rsid w:val="00E678ED"/>
    <w:rsid w:val="00E7191D"/>
    <w:rsid w:val="00E75643"/>
    <w:rsid w:val="00E8782E"/>
    <w:rsid w:val="00EA7AAF"/>
    <w:rsid w:val="00EB159A"/>
    <w:rsid w:val="00EC1766"/>
    <w:rsid w:val="00EC1AAA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27506"/>
    <w:rsid w:val="00F31D4C"/>
    <w:rsid w:val="00F43592"/>
    <w:rsid w:val="00F43AD0"/>
    <w:rsid w:val="00F61870"/>
    <w:rsid w:val="00F66140"/>
    <w:rsid w:val="00F7021A"/>
    <w:rsid w:val="00F7776F"/>
    <w:rsid w:val="00F9484E"/>
    <w:rsid w:val="00FA0518"/>
    <w:rsid w:val="00FA2080"/>
    <w:rsid w:val="00FA4AF9"/>
    <w:rsid w:val="00FB4ED1"/>
    <w:rsid w:val="00FC6ECF"/>
    <w:rsid w:val="00FD564D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paragraph" w:customStyle="1" w:styleId="Ttulo10">
    <w:name w:val="Título1"/>
    <w:basedOn w:val="Normal"/>
    <w:rsid w:val="003B0CC6"/>
    <w:pPr>
      <w:pBdr>
        <w:bottom w:val="single" w:sz="6" w:space="0" w:color="000000"/>
      </w:pBdr>
      <w:spacing w:before="450" w:after="0" w:line="240" w:lineRule="auto"/>
      <w:ind w:left="300" w:right="300"/>
    </w:pPr>
    <w:rPr>
      <w:rFonts w:ascii="Times New Roman" w:eastAsia="Times New Roman" w:hAnsi="Times New Roman" w:cs="Times New Roman"/>
      <w:b/>
      <w:bCs/>
      <w:color w:val="auto"/>
      <w:spacing w:val="30"/>
      <w:sz w:val="27"/>
      <w:szCs w:val="27"/>
      <w:lang w:eastAsia="es-ES"/>
    </w:rPr>
  </w:style>
  <w:style w:type="character" w:customStyle="1" w:styleId="sect1">
    <w:name w:val="sect1"/>
    <w:basedOn w:val="Fuentedeprrafopredeter"/>
    <w:rsid w:val="003B0CC6"/>
  </w:style>
  <w:style w:type="character" w:customStyle="1" w:styleId="sect2">
    <w:name w:val="sect2"/>
    <w:basedOn w:val="Fuentedeprrafopredeter"/>
    <w:rsid w:val="003B0CC6"/>
  </w:style>
  <w:style w:type="character" w:styleId="AcrnimoHTML">
    <w:name w:val="HTML Acronym"/>
    <w:basedOn w:val="Fuentedeprrafopredeter"/>
    <w:uiPriority w:val="99"/>
    <w:semiHidden/>
    <w:unhideWhenUsed/>
    <w:rsid w:val="003B0CC6"/>
  </w:style>
  <w:style w:type="character" w:customStyle="1" w:styleId="Cita1">
    <w:name w:val="Cita1"/>
    <w:basedOn w:val="Fuentedeprrafopredeter"/>
    <w:rsid w:val="003B0CC6"/>
  </w:style>
  <w:style w:type="character" w:customStyle="1" w:styleId="guimenu1">
    <w:name w:val="guimenu1"/>
    <w:basedOn w:val="Fuentedeprrafopredeter"/>
    <w:rsid w:val="003B0CC6"/>
    <w:rPr>
      <w:shd w:val="clear" w:color="auto" w:fill="EEEEE6"/>
    </w:rPr>
  </w:style>
  <w:style w:type="character" w:customStyle="1" w:styleId="term">
    <w:name w:val="term"/>
    <w:basedOn w:val="Fuentedeprrafopredeter"/>
    <w:rsid w:val="003B0CC6"/>
  </w:style>
  <w:style w:type="character" w:customStyle="1" w:styleId="guimenuitem">
    <w:name w:val="guimenuitem"/>
    <w:basedOn w:val="Fuentedeprrafopredeter"/>
    <w:rsid w:val="003B0CC6"/>
  </w:style>
  <w:style w:type="character" w:customStyle="1" w:styleId="guisubmenu1">
    <w:name w:val="guisubmenu1"/>
    <w:basedOn w:val="Fuentedeprrafopredeter"/>
    <w:rsid w:val="003B0CC6"/>
    <w:rPr>
      <w:shd w:val="clear" w:color="auto" w:fill="EEEEE6"/>
    </w:rPr>
  </w:style>
  <w:style w:type="character" w:customStyle="1" w:styleId="hps">
    <w:name w:val="hps"/>
    <w:basedOn w:val="Fuentedeprrafopredeter"/>
    <w:rsid w:val="00FA4AF9"/>
  </w:style>
  <w:style w:type="character" w:customStyle="1" w:styleId="atn">
    <w:name w:val="atn"/>
    <w:basedOn w:val="Fuentedeprrafopredeter"/>
    <w:rsid w:val="009E708A"/>
  </w:style>
  <w:style w:type="paragraph" w:customStyle="1" w:styleId="mini">
    <w:name w:val="mini"/>
    <w:basedOn w:val="Normal"/>
    <w:rsid w:val="001A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paragraph" w:customStyle="1" w:styleId="Ttulo10">
    <w:name w:val="Título1"/>
    <w:basedOn w:val="Normal"/>
    <w:rsid w:val="003B0CC6"/>
    <w:pPr>
      <w:pBdr>
        <w:bottom w:val="single" w:sz="6" w:space="0" w:color="000000"/>
      </w:pBdr>
      <w:spacing w:before="450" w:after="0" w:line="240" w:lineRule="auto"/>
      <w:ind w:left="300" w:right="300"/>
    </w:pPr>
    <w:rPr>
      <w:rFonts w:ascii="Times New Roman" w:eastAsia="Times New Roman" w:hAnsi="Times New Roman" w:cs="Times New Roman"/>
      <w:b/>
      <w:bCs/>
      <w:color w:val="auto"/>
      <w:spacing w:val="30"/>
      <w:sz w:val="27"/>
      <w:szCs w:val="27"/>
      <w:lang w:eastAsia="es-ES"/>
    </w:rPr>
  </w:style>
  <w:style w:type="character" w:customStyle="1" w:styleId="sect1">
    <w:name w:val="sect1"/>
    <w:basedOn w:val="Fuentedeprrafopredeter"/>
    <w:rsid w:val="003B0CC6"/>
  </w:style>
  <w:style w:type="character" w:customStyle="1" w:styleId="sect2">
    <w:name w:val="sect2"/>
    <w:basedOn w:val="Fuentedeprrafopredeter"/>
    <w:rsid w:val="003B0CC6"/>
  </w:style>
  <w:style w:type="character" w:styleId="AcrnimoHTML">
    <w:name w:val="HTML Acronym"/>
    <w:basedOn w:val="Fuentedeprrafopredeter"/>
    <w:uiPriority w:val="99"/>
    <w:semiHidden/>
    <w:unhideWhenUsed/>
    <w:rsid w:val="003B0CC6"/>
  </w:style>
  <w:style w:type="character" w:customStyle="1" w:styleId="Cita1">
    <w:name w:val="Cita1"/>
    <w:basedOn w:val="Fuentedeprrafopredeter"/>
    <w:rsid w:val="003B0CC6"/>
  </w:style>
  <w:style w:type="character" w:customStyle="1" w:styleId="guimenu1">
    <w:name w:val="guimenu1"/>
    <w:basedOn w:val="Fuentedeprrafopredeter"/>
    <w:rsid w:val="003B0CC6"/>
    <w:rPr>
      <w:shd w:val="clear" w:color="auto" w:fill="EEEEE6"/>
    </w:rPr>
  </w:style>
  <w:style w:type="character" w:customStyle="1" w:styleId="term">
    <w:name w:val="term"/>
    <w:basedOn w:val="Fuentedeprrafopredeter"/>
    <w:rsid w:val="003B0CC6"/>
  </w:style>
  <w:style w:type="character" w:customStyle="1" w:styleId="guimenuitem">
    <w:name w:val="guimenuitem"/>
    <w:basedOn w:val="Fuentedeprrafopredeter"/>
    <w:rsid w:val="003B0CC6"/>
  </w:style>
  <w:style w:type="character" w:customStyle="1" w:styleId="guisubmenu1">
    <w:name w:val="guisubmenu1"/>
    <w:basedOn w:val="Fuentedeprrafopredeter"/>
    <w:rsid w:val="003B0CC6"/>
    <w:rPr>
      <w:shd w:val="clear" w:color="auto" w:fill="EEEEE6"/>
    </w:rPr>
  </w:style>
  <w:style w:type="character" w:customStyle="1" w:styleId="hps">
    <w:name w:val="hps"/>
    <w:basedOn w:val="Fuentedeprrafopredeter"/>
    <w:rsid w:val="00FA4AF9"/>
  </w:style>
  <w:style w:type="character" w:customStyle="1" w:styleId="atn">
    <w:name w:val="atn"/>
    <w:basedOn w:val="Fuentedeprrafopredeter"/>
    <w:rsid w:val="009E708A"/>
  </w:style>
  <w:style w:type="paragraph" w:customStyle="1" w:styleId="mini">
    <w:name w:val="mini"/>
    <w:basedOn w:val="Normal"/>
    <w:rsid w:val="001A7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04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747702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70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1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84911">
              <w:marLeft w:val="0"/>
              <w:marRight w:val="0"/>
              <w:marTop w:val="0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84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3231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07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40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9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4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3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3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3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9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9173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single" w:sz="6" w:space="0" w:color="00008B"/>
                            <w:left w:val="single" w:sz="6" w:space="0" w:color="00008B"/>
                            <w:bottom w:val="single" w:sz="6" w:space="0" w:color="00008B"/>
                            <w:right w:val="single" w:sz="6" w:space="0" w:color="00008B"/>
                          </w:divBdr>
                        </w:div>
                        <w:div w:id="20801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3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361076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single" w:sz="6" w:space="0" w:color="006400"/>
                            <w:left w:val="single" w:sz="6" w:space="0" w:color="006400"/>
                            <w:bottom w:val="single" w:sz="6" w:space="0" w:color="006400"/>
                            <w:right w:val="single" w:sz="6" w:space="0" w:color="006400"/>
                          </w:divBdr>
                        </w:div>
                        <w:div w:id="294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3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3940419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26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21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7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gif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seim@centroseim.com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345DDF1-67D5-4911-B7C1-567B9A29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195</TotalTime>
  <Pages>12</Pages>
  <Words>1953</Words>
  <Characters>10746</Characters>
  <Application>Microsoft Office Word</Application>
  <DocSecurity>0</DocSecurity>
  <Lines>89</Lines>
  <Paragraphs>25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Ejemplo triggers</vt:lpstr>
      <vt:lpstr/>
      <vt:lpstr>    Heading 2</vt:lpstr>
      <vt:lpstr>        Heading 3</vt:lpstr>
    </vt:vector>
  </TitlesOfParts>
  <Company>SEIM</Company>
  <LinksUpToDate>false</LinksUpToDate>
  <CharactersWithSpaces>12674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triggers</dc:title>
  <dc:creator>xabier</dc:creator>
  <cp:lastModifiedBy>Administrador</cp:lastModifiedBy>
  <cp:revision>10</cp:revision>
  <cp:lastPrinted>2011-03-09T11:48:00Z</cp:lastPrinted>
  <dcterms:created xsi:type="dcterms:W3CDTF">2012-01-23T15:35:00Z</dcterms:created>
  <dcterms:modified xsi:type="dcterms:W3CDTF">2012-02-14T14:51:00Z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