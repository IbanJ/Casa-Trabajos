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Pr="00AE6A6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Pr="00AE6A68" w:rsidRDefault="001D38B2" w:rsidP="0027465E">
      <w:pPr>
        <w:pStyle w:val="Ttulo1"/>
      </w:pPr>
    </w:p>
    <w:p w:rsidR="00981E99" w:rsidRPr="00AE6A68" w:rsidRDefault="00C10D09" w:rsidP="0027465E">
      <w:pPr>
        <w:pStyle w:val="Ttulo1"/>
      </w:pPr>
      <w:r w:rsidRPr="00AE6A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2080CF47" wp14:editId="089C893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B81C7A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B2532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Procedimientos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B81C7A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B2532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Procedimientos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 w:rsidRPr="00AE6A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8490C8C" wp14:editId="2573439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Pr="00AE6A68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 w:rsidRPr="00AE6A68">
        <w:br w:type="page"/>
      </w:r>
    </w:p>
    <w:p w:rsidR="00981E99" w:rsidRPr="00AE6A68" w:rsidRDefault="00B81C7A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 w:rsidRPr="00AE6A68">
            <w:rPr>
              <w:smallCaps w:val="0"/>
            </w:rPr>
            <w:t>Cursos SQL Server 2008 R2</w:t>
          </w:r>
        </w:sdtContent>
      </w:sdt>
    </w:p>
    <w:p w:rsidR="00981E99" w:rsidRPr="00AE6A68" w:rsidRDefault="00981E99" w:rsidP="0027465E">
      <w:pPr>
        <w:pStyle w:val="Ttulo1"/>
      </w:pPr>
    </w:p>
    <w:p w:rsidR="002F7863" w:rsidRPr="00AE6A68" w:rsidRDefault="00C16AED" w:rsidP="00C16AED">
      <w:pPr>
        <w:pStyle w:val="Ttulo1"/>
      </w:pPr>
      <w:r w:rsidRPr="00AE6A68">
        <w:t>Ejemplos</w:t>
      </w:r>
    </w:p>
    <w:p w:rsidR="009146D8" w:rsidRPr="00AE6A68" w:rsidRDefault="009146D8" w:rsidP="009146D8">
      <w:pPr>
        <w:rPr>
          <w:rFonts w:eastAsiaTheme="minorHAnsi"/>
          <w:noProof/>
        </w:rPr>
      </w:pPr>
      <w:r w:rsidRPr="00AE6A68">
        <w:rPr>
          <w:rFonts w:eastAsiaTheme="minorHAnsi"/>
          <w:noProof/>
        </w:rPr>
        <w:t>Demostración de la ejecución de un procedimiento almacenado</w:t>
      </w:r>
      <w:r w:rsidRPr="00AE6A68">
        <w:rPr>
          <w:rFonts w:eastAsiaTheme="minorHAnsi"/>
          <w:noProof/>
        </w:rPr>
        <w:t xml:space="preserve"> </w:t>
      </w:r>
      <w:r w:rsidRPr="00AE6A68">
        <w:rPr>
          <w:rFonts w:eastAsiaTheme="minorHAnsi"/>
          <w:noProof/>
        </w:rPr>
        <w:t>con parámetros por defecto</w:t>
      </w:r>
      <w:r w:rsidRPr="00AE6A68">
        <w:rPr>
          <w:rFonts w:eastAsiaTheme="minorHAnsi"/>
          <w:noProof/>
        </w:rPr>
        <w:t>.</w:t>
      </w:r>
    </w:p>
    <w:p w:rsidR="009146D8" w:rsidRPr="00AE6A68" w:rsidRDefault="009146D8" w:rsidP="009146D8">
      <w:pPr>
        <w:pStyle w:val="Ttulo4"/>
        <w:rPr>
          <w:rFonts w:eastAsiaTheme="minorHAnsi"/>
          <w:noProof/>
        </w:rPr>
      </w:pPr>
      <w:r w:rsidRPr="00AE6A68">
        <w:rPr>
          <w:rFonts w:eastAsiaTheme="minorHAnsi"/>
          <w:noProof/>
        </w:rPr>
        <w:t xml:space="preserve">Tabla </w:t>
      </w:r>
      <w:r w:rsidRPr="00AE6A68">
        <w:rPr>
          <w:rFonts w:eastAsiaTheme="minorHAnsi"/>
          <w:noProof/>
        </w:rPr>
        <w:t>Customers</w:t>
      </w:r>
    </w:p>
    <w:p w:rsidR="00AE6A68" w:rsidRPr="00AE6A68" w:rsidRDefault="00AE6A68" w:rsidP="00AE6A68">
      <w:r w:rsidRPr="00AE6A68">
        <w:t>Almacena datos de client</w:t>
      </w:r>
      <w:r>
        <w:t>e</w:t>
      </w:r>
      <w:r w:rsidRPr="00AE6A68">
        <w:t>s.</w:t>
      </w:r>
    </w:p>
    <w:p w:rsidR="009146D8" w:rsidRPr="00AE6A68" w:rsidRDefault="00AE6A68" w:rsidP="009146D8">
      <w:r w:rsidRPr="00AE6A68">
        <w:rPr>
          <w:noProof/>
          <w:lang w:eastAsia="es-ES"/>
        </w:rPr>
        <w:drawing>
          <wp:inline distT="0" distB="0" distL="0" distR="0" wp14:anchorId="51F4742F" wp14:editId="2A1A0CBC">
            <wp:extent cx="5760085" cy="24588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A68" w:rsidRDefault="00AE6A68" w:rsidP="00AE6A6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Código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un procedimiento para dar de alta a un cliente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AltaCliente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@customerid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@companyname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80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@contactname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60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@contacttitle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60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'Owner'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@address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120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@city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'Miranda de Ebro'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@region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'SP'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@postalcode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'20300'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@country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'ESP'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@phone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48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@fax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48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Customers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customerid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companyname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contactname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contacttitle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address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city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region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postalcode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country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phone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fax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@customerid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@companyname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@contactname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@contacttitle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@address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@city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  <w:t xml:space="preserve">  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@region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@postalcode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@country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@phone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@fax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9146D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E6A68" w:rsidRDefault="00AE6A6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E6A68" w:rsidRDefault="00AE6A6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E6A68" w:rsidRDefault="00AE6A6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E6A68" w:rsidRPr="00AE6A68" w:rsidRDefault="00AE6A68" w:rsidP="00AE6A6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Probar ejemplo</w:t>
      </w:r>
    </w:p>
    <w:p w:rsidR="009146D8" w:rsidRPr="00AE6A68" w:rsidRDefault="009146D8" w:rsidP="00AE6A68">
      <w:pPr>
        <w:rPr>
          <w:rFonts w:eastAsiaTheme="minorHAnsi"/>
          <w:noProof/>
        </w:rPr>
      </w:pPr>
      <w:r w:rsidRPr="00AE6A68">
        <w:rPr>
          <w:rFonts w:eastAsiaTheme="minorHAnsi"/>
          <w:noProof/>
        </w:rPr>
        <w:t>Probamos el procedimiento almacenado anterior (envío por posición y por nombre)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AltaCliente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@customerid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'CLI01'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@contactname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'Eva García'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@companyname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'Trigos Castilla'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Esta es otra forma de enviar los argumentos (envío por posición)</w:t>
      </w:r>
    </w:p>
    <w:p w:rsidR="009146D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AltaCliente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'CLI02'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'Kepa Segurola'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'Seguros y Cía'</w:t>
      </w:r>
    </w:p>
    <w:p w:rsidR="00AE6A68" w:rsidRDefault="00AE6A6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</w:p>
    <w:p w:rsidR="00AE6A68" w:rsidRPr="00AE6A68" w:rsidRDefault="00AE6A6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</w:p>
    <w:p w:rsidR="009146D8" w:rsidRPr="00AE6A68" w:rsidRDefault="009146D8" w:rsidP="00AE6A68">
      <w:pPr>
        <w:rPr>
          <w:rFonts w:eastAsiaTheme="minorHAnsi"/>
          <w:noProof/>
        </w:rPr>
      </w:pPr>
      <w:r w:rsidRPr="00AE6A68">
        <w:rPr>
          <w:rFonts w:eastAsiaTheme="minorHAnsi"/>
          <w:noProof/>
        </w:rPr>
        <w:t>Probamos usando variables locales como parámetros al llamar al  procedimiento almacenado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@Codigo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@contacto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>40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@Codigo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'CLI03'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@contacto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'Ramón Zulaica'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'Zulaica Hnos'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AltaCliente</w:t>
      </w: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@Codigo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@contacto</w:t>
      </w:r>
      <w:r w:rsidRPr="00AE6A6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 w:rsidRPr="00AE6A6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AE6A6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@compa</w:t>
      </w:r>
    </w:p>
    <w:p w:rsidR="009146D8" w:rsidRPr="00AE6A68" w:rsidRDefault="009146D8" w:rsidP="00914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AE6A6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763233" w:rsidRDefault="00763233" w:rsidP="00106C88">
      <w:pPr>
        <w:rPr>
          <w:rFonts w:eastAsiaTheme="minorHAnsi"/>
          <w:noProof/>
        </w:rPr>
      </w:pPr>
    </w:p>
    <w:p w:rsidR="00AE6A68" w:rsidRPr="00AE6A68" w:rsidRDefault="00AE6A68" w:rsidP="00106C88">
      <w:pPr>
        <w:rPr>
          <w:rFonts w:eastAsiaTheme="minorHAnsi"/>
          <w:noProof/>
        </w:rPr>
      </w:pPr>
      <w:bookmarkStart w:id="0" w:name="_GoBack"/>
      <w:bookmarkEnd w:id="0"/>
    </w:p>
    <w:p w:rsidR="00C74B6F" w:rsidRPr="00AE6A68" w:rsidRDefault="00383F4B" w:rsidP="00C74B6F">
      <w:pPr>
        <w:pStyle w:val="Ttulo1"/>
      </w:pPr>
      <w:r w:rsidRPr="00AE6A68">
        <w:t>M</w:t>
      </w:r>
      <w:r w:rsidR="00C74B6F" w:rsidRPr="00AE6A68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AE6A68" w:rsidTr="009C7C33">
        <w:trPr>
          <w:trHeight w:val="271"/>
        </w:trPr>
        <w:tc>
          <w:tcPr>
            <w:tcW w:w="2875" w:type="pct"/>
          </w:tcPr>
          <w:p w:rsidR="00C74B6F" w:rsidRPr="00AE6A6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AE6A68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C/ </w:t>
            </w:r>
            <w:proofErr w:type="spellStart"/>
            <w:r w:rsidRPr="00AE6A68">
              <w:rPr>
                <w:rFonts w:ascii="Calibri" w:eastAsia="Times New Roman" w:hAnsi="Calibri" w:cs="Calibri"/>
                <w:color w:val="auto"/>
                <w:lang w:eastAsia="es-ES"/>
              </w:rPr>
              <w:t>Miracruz</w:t>
            </w:r>
            <w:proofErr w:type="spellEnd"/>
            <w:r w:rsidRPr="00AE6A68">
              <w:rPr>
                <w:rFonts w:ascii="Calibri" w:eastAsia="Times New Roman" w:hAnsi="Calibri" w:cs="Calibri"/>
                <w:color w:val="auto"/>
                <w:lang w:eastAsia="es-ES"/>
              </w:rPr>
              <w:t>, 10 (Bº de Gros)  20001 Donostia</w:t>
            </w:r>
          </w:p>
          <w:p w:rsidR="00C74B6F" w:rsidRPr="00AE6A6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AE6A68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Telf.: 943 275819</w:t>
            </w:r>
          </w:p>
          <w:p w:rsidR="00C74B6F" w:rsidRPr="00AE6A6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AE6A68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email: </w:t>
            </w:r>
            <w:hyperlink r:id="rId13" w:history="1">
              <w:r w:rsidRPr="00AE6A68">
                <w:rPr>
                  <w:rFonts w:ascii="Calibri" w:eastAsia="Times New Roman" w:hAnsi="Calibri" w:cs="Calibri"/>
                  <w:color w:val="auto"/>
                  <w:spacing w:val="40"/>
                  <w:lang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AE6A68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eastAsia="es-ES"/>
              </w:rPr>
            </w:pPr>
          </w:p>
        </w:tc>
      </w:tr>
    </w:tbl>
    <w:p w:rsidR="00C74B6F" w:rsidRPr="00AE6A68" w:rsidRDefault="00C74B6F" w:rsidP="004B6753"/>
    <w:p w:rsidR="004B6753" w:rsidRPr="00AE6A68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eastAsia="es-ES"/>
        </w:rPr>
        <w:sectPr w:rsidR="004B6753" w:rsidRPr="00AE6A68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AE6A68" w:rsidRDefault="000403EF" w:rsidP="004B6753">
      <w:pPr>
        <w:spacing w:after="150" w:line="240" w:lineRule="auto"/>
      </w:pPr>
      <w:r w:rsidRPr="00AE6A68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 wp14:anchorId="44676416" wp14:editId="4D776706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AE6A68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C7A" w:rsidRDefault="00B81C7A">
      <w:pPr>
        <w:spacing w:after="0" w:line="240" w:lineRule="auto"/>
      </w:pPr>
      <w:r>
        <w:separator/>
      </w:r>
    </w:p>
  </w:endnote>
  <w:endnote w:type="continuationSeparator" w:id="0">
    <w:p w:rsidR="00B81C7A" w:rsidRDefault="00B8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56E48AB7" wp14:editId="18AA6939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5C9361E8" wp14:editId="1D1FF5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6E2B17A2" wp14:editId="06369013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E6A68" w:rsidRPr="00AE6A6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E6A68" w:rsidRPr="00AE6A6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7641E3DE" wp14:editId="58CFB9FA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41E8F40" wp14:editId="136A65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3C53591" wp14:editId="6FA4F9D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E6A68" w:rsidRPr="00AE6A6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E6A68" w:rsidRPr="00AE6A6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C7A" w:rsidRDefault="00B81C7A">
      <w:pPr>
        <w:spacing w:after="0" w:line="240" w:lineRule="auto"/>
      </w:pPr>
      <w:r>
        <w:separator/>
      </w:r>
    </w:p>
  </w:footnote>
  <w:footnote w:type="continuationSeparator" w:id="0">
    <w:p w:rsidR="00B81C7A" w:rsidRDefault="00B81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06C88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94AC5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032D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47A62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749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449C7"/>
    <w:rsid w:val="00750E82"/>
    <w:rsid w:val="00752019"/>
    <w:rsid w:val="00753EBA"/>
    <w:rsid w:val="00757B09"/>
    <w:rsid w:val="00763233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1298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53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146D8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6A68"/>
    <w:rsid w:val="00AE73C6"/>
    <w:rsid w:val="00AF5D81"/>
    <w:rsid w:val="00B02291"/>
    <w:rsid w:val="00B02FE0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81C7A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954B5"/>
    <w:rsid w:val="00CB60C0"/>
    <w:rsid w:val="00CB66E3"/>
    <w:rsid w:val="00CB7452"/>
    <w:rsid w:val="00CB7EDE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DF355F"/>
    <w:rsid w:val="00E04591"/>
    <w:rsid w:val="00E12949"/>
    <w:rsid w:val="00E13D4E"/>
    <w:rsid w:val="00E352D9"/>
    <w:rsid w:val="00E37A3D"/>
    <w:rsid w:val="00E46002"/>
    <w:rsid w:val="00E7191D"/>
    <w:rsid w:val="00E71F04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3F62"/>
    <w:rsid w:val="00FD6DA1"/>
    <w:rsid w:val="00FE0CE6"/>
    <w:rsid w:val="00FE1E3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28F8097D-F2D9-4F93-8558-E5C7CB71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11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3</cp:revision>
  <cp:lastPrinted>2011-03-09T11:48:00Z</cp:lastPrinted>
  <dcterms:created xsi:type="dcterms:W3CDTF">2012-02-09T12:34:00Z</dcterms:created>
  <dcterms:modified xsi:type="dcterms:W3CDTF">2012-02-09T16:50:00Z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