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BE8" w:rsidRDefault="00EF0BE8" w:rsidP="0002675D">
      <w:pPr>
        <w:pStyle w:val="Ttulo"/>
        <w:pBdr>
          <w:bottom w:val="none" w:sz="0" w:space="0" w:color="auto"/>
        </w:pBdr>
        <w:rPr>
          <w:smallCaps w:val="0"/>
        </w:rPr>
      </w:pPr>
    </w:p>
    <w:p w:rsidR="001D38B2" w:rsidRDefault="001D38B2" w:rsidP="0027465E">
      <w:pPr>
        <w:pStyle w:val="Ttulo1"/>
      </w:pPr>
    </w:p>
    <w:p w:rsidR="00981E99" w:rsidRDefault="00912979" w:rsidP="0027465E">
      <w:pPr>
        <w:pStyle w:val="Ttulo1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328" behindDoc="0" locked="0" layoutInCell="0" allowOverlap="1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25000</wp14:pctPosVOffset>
                    </wp:positionV>
                  </mc:Choice>
                  <mc:Fallback>
                    <wp:positionV relativeFrom="page">
                      <wp:posOffset>2672715</wp:posOffset>
                    </wp:positionV>
                  </mc:Fallback>
                </mc:AlternateContent>
                <wp:extent cx="6932295" cy="2226945"/>
                <wp:effectExtent l="0" t="0" r="1270" b="4445"/>
                <wp:wrapNone/>
                <wp:docPr id="10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2295" cy="2226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Overlap w:val="never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top w:w="144" w:type="dxa"/>
                                <w:left w:w="0" w:type="dxa"/>
                                <w:bottom w:w="144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32"/>
                            </w:tblGrid>
                            <w:tr w:rsidR="00F95918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:rsidR="0002675D" w:rsidRDefault="0002675D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F95918">
                              <w:trPr>
                                <w:trHeight w:val="144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02675D" w:rsidRDefault="00974556" w:rsidP="00EA7AAF">
                                  <w:pPr>
                                    <w:pStyle w:val="Sinespaciado"/>
                                    <w:ind w:left="1142" w:right="1145"/>
                                    <w:suppressOverlap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id w:val="1816013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A7AAF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Cursos SQL Server 2008</w:t>
                                      </w:r>
                                      <w:r w:rsidR="00C30518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R2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F95918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:rsidR="0002675D" w:rsidRDefault="0002675D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F95918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:rsidR="0002675D" w:rsidRDefault="008D0826" w:rsidP="001D38B2">
                                  <w:pPr>
                                    <w:pStyle w:val="Sinespaciado"/>
                                    <w:suppressOverlap/>
                                    <w:jc w:val="center"/>
                                    <w:rPr>
                                      <w:rFonts w:asciiTheme="majorHAnsi" w:hAnsiTheme="majorHAnsi"/>
                                      <w:i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i/>
                                      <w:sz w:val="36"/>
                                      <w:szCs w:val="36"/>
                                    </w:rPr>
                                    <w:t>Cursores</w:t>
                                  </w:r>
                                </w:p>
                              </w:tc>
                            </w:tr>
                          </w:tbl>
                          <w:p w:rsidR="0002675D" w:rsidRDefault="0002675D" w:rsidP="0002675D"/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91700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Rectangle 62" o:spid="_x0000_s1026" style="position:absolute;margin-left:0;margin-top:0;width:545.85pt;height:175.35pt;z-index:251683328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" o:allowincell="f" filled="f" stroked="f">
                <v:textbox style="mso-fit-shape-to-text:t" inset="0,0,0,0">
                  <w:txbxContent>
                    <w:tbl>
                      <w:tblPr>
                        <w:tblStyle w:val="Tablaconcuadrcula"/>
                        <w:tblOverlap w:val="never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32"/>
                      </w:tblGrid>
                      <w:tr w:rsidR="00F95918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02675D" w:rsidRDefault="0002675D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F95918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02675D" w:rsidRDefault="00974556" w:rsidP="00EA7AAF">
                            <w:pPr>
                              <w:pStyle w:val="Sinespaciado"/>
                              <w:ind w:left="1142" w:right="1145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id w:val="181601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A7AAF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Cursos SQL Server 2008</w:t>
                                </w:r>
                                <w:r w:rsidR="00C30518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R2</w:t>
                                </w:r>
                              </w:sdtContent>
                            </w:sdt>
                          </w:p>
                        </w:tc>
                      </w:tr>
                      <w:tr w:rsidR="00F95918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02675D" w:rsidRDefault="0002675D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F95918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02675D" w:rsidRDefault="008D0826" w:rsidP="001D38B2">
                            <w:pPr>
                              <w:pStyle w:val="Sinespaciado"/>
                              <w:suppressOverlap/>
                              <w:jc w:val="center"/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  <w:t>Cursores</w:t>
                            </w:r>
                          </w:p>
                        </w:tc>
                      </w:tr>
                    </w:tbl>
                    <w:p w:rsidR="0002675D" w:rsidRDefault="0002675D" w:rsidP="0002675D"/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304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934200" cy="10031730"/>
                <wp:effectExtent l="9525" t="9525" r="12065" b="10160"/>
                <wp:wrapNone/>
                <wp:docPr id="9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4200" cy="10031730"/>
                        </a:xfrm>
                        <a:prstGeom prst="roundRect">
                          <a:avLst>
                            <a:gd name="adj" fmla="val 3463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92000</wp14:pctWidth>
                </wp14:sizeRelH>
                <wp14:sizeRelV relativeFrom="page">
                  <wp14:pctHeight>94000</wp14:pctHeight>
                </wp14:sizeRelV>
              </wp:anchor>
            </w:drawing>
          </mc:Choice>
          <mc:Fallback>
            <w:pict>
              <v:roundrect id="AutoShape 61" o:spid="_x0000_s1026" style="position:absolute;margin-left:0;margin-top:0;width:546pt;height:789.9pt;z-index:2516823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" o:allowincell="f" filled="f" fillcolor="black" strokecolor="black [3213]">
                <w10:wrap anchorx="page" anchory="page"/>
              </v:roundrect>
            </w:pict>
          </mc:Fallback>
        </mc:AlternateContent>
      </w:r>
    </w:p>
    <w:p w:rsidR="00981E99" w:rsidRDefault="00981E99" w:rsidP="00981E99">
      <w:pPr>
        <w:rPr>
          <w:rFonts w:asciiTheme="majorHAnsi" w:eastAsiaTheme="majorEastAsia" w:hAnsiTheme="majorHAnsi" w:cstheme="majorBidi"/>
          <w:color w:val="9D3511" w:themeColor="accent1" w:themeShade="BF"/>
          <w:spacing w:val="20"/>
          <w:sz w:val="28"/>
          <w:szCs w:val="28"/>
        </w:rPr>
      </w:pPr>
      <w:r>
        <w:br w:type="page"/>
      </w:r>
    </w:p>
    <w:p w:rsidR="00981E99" w:rsidRDefault="00974556" w:rsidP="00981E99">
      <w:pPr>
        <w:pStyle w:val="Ttulo"/>
        <w:rPr>
          <w:smallCaps w:val="0"/>
        </w:rPr>
      </w:pPr>
      <w:sdt>
        <w:sdtPr>
          <w:rPr>
            <w:smallCaps w:val="0"/>
          </w:rPr>
          <w:alias w:val="Título"/>
          <w:tag w:val="Título"/>
          <w:id w:val="5078064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C30518">
            <w:rPr>
              <w:smallCaps w:val="0"/>
            </w:rPr>
            <w:t>Cursos SQL Server 2008 R2</w:t>
          </w:r>
        </w:sdtContent>
      </w:sdt>
    </w:p>
    <w:p w:rsidR="00981E99" w:rsidRDefault="00981E99" w:rsidP="0027465E">
      <w:pPr>
        <w:pStyle w:val="Ttulo1"/>
      </w:pPr>
    </w:p>
    <w:p w:rsidR="008D0826" w:rsidRDefault="008D0826" w:rsidP="008D0826">
      <w:pPr>
        <w:pStyle w:val="Ttulo1"/>
        <w:rPr>
          <w:rFonts w:eastAsiaTheme="minorHAnsi"/>
          <w:noProof/>
        </w:rPr>
      </w:pPr>
      <w:r>
        <w:rPr>
          <w:rFonts w:eastAsiaTheme="minorHAnsi"/>
          <w:noProof/>
        </w:rPr>
        <w:t>Ejemplos</w:t>
      </w:r>
    </w:p>
    <w:p w:rsidR="008D6D7C" w:rsidRDefault="008D6D7C" w:rsidP="008D6D7C">
      <w:pPr>
        <w:rPr>
          <w:rFonts w:eastAsiaTheme="minorHAnsi"/>
          <w:noProof/>
        </w:rPr>
      </w:pPr>
      <w:r>
        <w:rPr>
          <w:rFonts w:eastAsiaTheme="minorHAnsi"/>
          <w:noProof/>
        </w:rPr>
        <w:t>Uso de FETCH INTO para cargar las columnas en variables</w:t>
      </w:r>
    </w:p>
    <w:p w:rsidR="008D0826" w:rsidRDefault="008D0826" w:rsidP="00860B4D">
      <w:pPr>
        <w:pStyle w:val="Ttulo4"/>
        <w:rPr>
          <w:rFonts w:eastAsiaTheme="minorHAnsi"/>
          <w:noProof/>
        </w:rPr>
      </w:pPr>
      <w:r>
        <w:rPr>
          <w:rFonts w:eastAsiaTheme="minorHAnsi"/>
          <w:noProof/>
        </w:rPr>
        <w:t>Tabla Products</w:t>
      </w:r>
    </w:p>
    <w:p w:rsidR="008D0826" w:rsidRDefault="009A7AF2" w:rsidP="008D0826">
      <w:r>
        <w:rPr>
          <w:noProof/>
          <w:lang w:eastAsia="es-ES"/>
        </w:rPr>
        <w:drawing>
          <wp:inline distT="0" distB="0" distL="0" distR="0">
            <wp:extent cx="5760085" cy="221081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21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AF2" w:rsidRPr="008D0826" w:rsidRDefault="00860B4D" w:rsidP="00860B4D">
      <w:pPr>
        <w:pStyle w:val="Ttulo4"/>
      </w:pPr>
      <w:r>
        <w:t>Código</w:t>
      </w:r>
    </w:p>
    <w:p w:rsidR="008D6D7C" w:rsidRPr="008D6D7C" w:rsidRDefault="008D6D7C" w:rsidP="008D6D7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8D6D7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USE</w:t>
      </w:r>
      <w:r w:rsidRPr="008D6D7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6D7C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Northwind</w:t>
      </w:r>
    </w:p>
    <w:p w:rsidR="008D6D7C" w:rsidRPr="008D6D7C" w:rsidRDefault="008D6D7C" w:rsidP="008D6D7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8D6D7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8D6D7C" w:rsidRPr="008D6D7C" w:rsidRDefault="008D6D7C" w:rsidP="008D6D7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8D6D7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SET</w:t>
      </w:r>
      <w:r w:rsidRPr="008D6D7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6D7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NOCOUNT</w:t>
      </w:r>
      <w:r w:rsidRPr="008D6D7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6D7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8D6D7C" w:rsidRPr="008D6D7C" w:rsidRDefault="008D6D7C" w:rsidP="008D6D7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8D6D7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8D6D7C" w:rsidRPr="008D6D7C" w:rsidRDefault="008D6D7C" w:rsidP="008D6D7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8D6D7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DECLARE</w:t>
      </w:r>
      <w:r w:rsidRPr="008D6D7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6D7C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@ProductID</w:t>
      </w:r>
      <w:r w:rsidRPr="008D6D7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6D7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8D6D7C" w:rsidRPr="008D6D7C" w:rsidRDefault="008D6D7C" w:rsidP="008D6D7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8D6D7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D6D7C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8D6D7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6D7C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@ProductName</w:t>
      </w:r>
      <w:r w:rsidRPr="008D6D7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6D7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8D6D7C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8D6D7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40</w:t>
      </w:r>
      <w:r w:rsidRPr="008D6D7C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D6D7C" w:rsidRDefault="008D6D7C" w:rsidP="008D6D7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 w:rsidRPr="008D6D7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@CategoryID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</w:p>
    <w:p w:rsidR="008D6D7C" w:rsidRDefault="008D6D7C" w:rsidP="008D6D7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Mis_Productos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CURSOR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STATIC</w:t>
      </w:r>
    </w:p>
    <w:p w:rsidR="008D6D7C" w:rsidRPr="008D6D7C" w:rsidRDefault="008D6D7C" w:rsidP="008D6D7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8D6D7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FOR</w:t>
      </w:r>
    </w:p>
    <w:p w:rsidR="008D6D7C" w:rsidRPr="008D6D7C" w:rsidRDefault="008D6D7C" w:rsidP="008D6D7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8D6D7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D6D7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8D6D7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6D7C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ProductID</w:t>
      </w:r>
      <w:r w:rsidRPr="008D6D7C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8D6D7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6D7C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ProductName</w:t>
      </w:r>
      <w:r w:rsidRPr="008D6D7C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8D6D7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6D7C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CategoryID</w:t>
      </w:r>
    </w:p>
    <w:p w:rsidR="008D6D7C" w:rsidRPr="008D6D7C" w:rsidRDefault="008D6D7C" w:rsidP="008D6D7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8D6D7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D6D7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8D6D7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6D7C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Products</w:t>
      </w:r>
    </w:p>
    <w:p w:rsidR="008D6D7C" w:rsidRPr="008D6D7C" w:rsidRDefault="008D6D7C" w:rsidP="008D6D7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8D6D7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D6D7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8D6D7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6D7C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CategoryID</w:t>
      </w:r>
      <w:r w:rsidRPr="008D6D7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6D7C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BETWEEN</w:t>
      </w:r>
      <w:r w:rsidRPr="008D6D7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6 </w:t>
      </w:r>
      <w:r w:rsidRPr="008D6D7C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AND</w:t>
      </w:r>
      <w:r w:rsidRPr="008D6D7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8</w:t>
      </w:r>
    </w:p>
    <w:p w:rsidR="008D6D7C" w:rsidRPr="008D6D7C" w:rsidRDefault="008D6D7C" w:rsidP="008D6D7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8D6D7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D6D7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ORDER</w:t>
      </w:r>
      <w:r w:rsidRPr="008D6D7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6D7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BY</w:t>
      </w:r>
      <w:r w:rsidRPr="008D6D7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6D7C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ProductID</w:t>
      </w:r>
      <w:r w:rsidRPr="008D6D7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6D7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ASC</w:t>
      </w:r>
    </w:p>
    <w:p w:rsidR="008D6D7C" w:rsidRPr="008D6D7C" w:rsidRDefault="008D6D7C" w:rsidP="008D6D7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8D6D7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OPEN</w:t>
      </w:r>
      <w:r w:rsidRPr="008D6D7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6D7C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Mis_Productos</w:t>
      </w:r>
    </w:p>
    <w:p w:rsidR="008D6D7C" w:rsidRPr="008D6D7C" w:rsidRDefault="008D6D7C" w:rsidP="008D6D7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8D6D7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FETCH</w:t>
      </w:r>
      <w:r w:rsidRPr="008D6D7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6D7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8D6D7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6D7C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Mis_Productos</w:t>
      </w:r>
    </w:p>
    <w:p w:rsidR="008D6D7C" w:rsidRPr="008D6D7C" w:rsidRDefault="008D6D7C" w:rsidP="008D6D7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8D6D7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D6D7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INTO</w:t>
      </w:r>
      <w:r w:rsidRPr="008D6D7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6D7C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@ProductID</w:t>
      </w:r>
      <w:r w:rsidRPr="008D6D7C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8D6D7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6D7C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@ProductName</w:t>
      </w:r>
      <w:r w:rsidRPr="008D6D7C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8D6D7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6D7C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@CategoryID</w:t>
      </w:r>
    </w:p>
    <w:p w:rsidR="008D6D7C" w:rsidRPr="008D6D7C" w:rsidRDefault="008D6D7C" w:rsidP="008D6D7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8D6D7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WHILE</w:t>
      </w:r>
      <w:r w:rsidRPr="008D6D7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6D7C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@@FETCH_STATUS</w:t>
      </w:r>
      <w:r w:rsidRPr="008D6D7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6D7C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8D6D7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0</w:t>
      </w:r>
    </w:p>
    <w:p w:rsidR="008D6D7C" w:rsidRPr="008D6D7C" w:rsidRDefault="008D6D7C" w:rsidP="008D6D7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8D6D7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8D6D7C" w:rsidRPr="008D6D7C" w:rsidRDefault="008D6D7C" w:rsidP="008D6D7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</w:pPr>
      <w:r w:rsidRPr="008D6D7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D6D7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8D6D7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6D7C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@ProductName</w:t>
      </w:r>
      <w:r w:rsidRPr="008D6D7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6D7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as</w:t>
      </w:r>
      <w:r w:rsidRPr="008D6D7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6D7C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'Producto'</w:t>
      </w:r>
    </w:p>
    <w:p w:rsidR="008D6D7C" w:rsidRPr="008D6D7C" w:rsidRDefault="008D6D7C" w:rsidP="008D6D7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</w:pPr>
      <w:r w:rsidRPr="008D6D7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D6D7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D6D7C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8D6D7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6D7C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CategoryName</w:t>
      </w:r>
      <w:r w:rsidRPr="008D6D7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6D7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AS</w:t>
      </w:r>
      <w:r w:rsidRPr="008D6D7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6D7C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'Categoria'</w:t>
      </w:r>
    </w:p>
    <w:p w:rsidR="008D6D7C" w:rsidRDefault="008D6D7C" w:rsidP="008D6D7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 w:rsidRPr="008D6D7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Categories</w:t>
      </w:r>
    </w:p>
    <w:p w:rsidR="008D6D7C" w:rsidRDefault="008D6D7C" w:rsidP="008D6D7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CategoryID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@CategoryID</w:t>
      </w:r>
    </w:p>
    <w:p w:rsidR="008D6D7C" w:rsidRDefault="008D6D7C" w:rsidP="008D6D7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</w:p>
    <w:p w:rsidR="008D6D7C" w:rsidRPr="008D6D7C" w:rsidRDefault="008D6D7C" w:rsidP="008D6D7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 w:rsidRPr="008D6D7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FETCH</w:t>
      </w:r>
      <w:r w:rsidRPr="008D6D7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6D7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8D6D7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6D7C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Mis_Productos</w:t>
      </w:r>
    </w:p>
    <w:p w:rsidR="008D6D7C" w:rsidRPr="008D6D7C" w:rsidRDefault="008D6D7C" w:rsidP="008D6D7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8D6D7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D6D7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D6D7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INTO</w:t>
      </w:r>
      <w:r w:rsidRPr="008D6D7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6D7C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@ProductID</w:t>
      </w:r>
      <w:r w:rsidRPr="008D6D7C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8D6D7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6D7C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@ProductName</w:t>
      </w:r>
      <w:r w:rsidRPr="008D6D7C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8D6D7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6D7C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@CategoryID</w:t>
      </w:r>
    </w:p>
    <w:p w:rsidR="008D6D7C" w:rsidRDefault="008D6D7C" w:rsidP="008D6D7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END</w:t>
      </w:r>
    </w:p>
    <w:p w:rsidR="008D6D7C" w:rsidRDefault="008D6D7C" w:rsidP="008D6D7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CLOSE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Mis_Productos</w:t>
      </w:r>
    </w:p>
    <w:p w:rsidR="008D6D7C" w:rsidRDefault="008D6D7C" w:rsidP="008D6D7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DEALLOCATE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Mis_Productos</w:t>
      </w:r>
    </w:p>
    <w:p w:rsidR="008D6D7C" w:rsidRDefault="008D6D7C" w:rsidP="00E96187">
      <w:pPr>
        <w:pStyle w:val="Ttulo1"/>
      </w:pPr>
    </w:p>
    <w:p w:rsidR="00C74B6F" w:rsidRDefault="00383F4B" w:rsidP="00E96187">
      <w:pPr>
        <w:pStyle w:val="Ttulo1"/>
      </w:pPr>
      <w:bookmarkStart w:id="0" w:name="_GoBack"/>
      <w:bookmarkEnd w:id="0"/>
      <w:r>
        <w:lastRenderedPageBreak/>
        <w:t>M</w:t>
      </w:r>
      <w:r w:rsidR="00C74B6F">
        <w:t>ás información</w:t>
      </w:r>
    </w:p>
    <w:tbl>
      <w:tblPr>
        <w:tblStyle w:val="Tablaconcuadrcula"/>
        <w:tblpPr w:leftFromText="141" w:rightFromText="141" w:vertAnchor="text" w:horzAnchor="margin" w:tblpY="233"/>
        <w:tblW w:w="506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8"/>
        <w:gridCol w:w="3998"/>
      </w:tblGrid>
      <w:tr w:rsidR="00C74B6F" w:rsidRPr="008D6D7C" w:rsidTr="009C7C33">
        <w:trPr>
          <w:trHeight w:val="271"/>
        </w:trPr>
        <w:tc>
          <w:tcPr>
            <w:tcW w:w="2875" w:type="pct"/>
          </w:tcPr>
          <w:p w:rsidR="00C74B6F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eastAsia="es-ES"/>
              </w:rPr>
            </w:pP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>C/ Miracruz, 10 (Bº de Gros)</w:t>
            </w:r>
            <w:r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</w:t>
            </w: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20001 Donostia</w:t>
            </w:r>
          </w:p>
          <w:p w:rsidR="00C74B6F" w:rsidRPr="004B6753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</w:t>
            </w:r>
            <w:r w:rsidRPr="004B6753">
              <w:rPr>
                <w:rFonts w:ascii="Calibri" w:eastAsia="Times New Roman" w:hAnsi="Calibri" w:cs="Calibri"/>
                <w:color w:val="auto"/>
                <w:lang w:val="en-US" w:eastAsia="es-ES"/>
              </w:rPr>
              <w:t>Telf.: 943 275819</w:t>
            </w:r>
          </w:p>
          <w:p w:rsidR="00C74B6F" w:rsidRPr="008A7948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  <w:r w:rsidRPr="004B6753">
              <w:rPr>
                <w:rFonts w:ascii="Calibri" w:eastAsia="Times New Roman" w:hAnsi="Calibri" w:cs="Calibri"/>
                <w:color w:val="auto"/>
                <w:lang w:val="en-US" w:eastAsia="es-ES"/>
              </w:rPr>
              <w:t xml:space="preserve">email: </w:t>
            </w:r>
            <w:hyperlink r:id="rId13" w:history="1">
              <w:r w:rsidRPr="004B6753">
                <w:rPr>
                  <w:rFonts w:ascii="Calibri" w:eastAsia="Times New Roman" w:hAnsi="Calibri" w:cs="Calibri"/>
                  <w:color w:val="auto"/>
                  <w:spacing w:val="40"/>
                  <w:lang w:val="en-US" w:eastAsia="es-ES"/>
                </w:rPr>
                <w:t>seim@centroseim.com</w:t>
              </w:r>
            </w:hyperlink>
          </w:p>
        </w:tc>
        <w:tc>
          <w:tcPr>
            <w:tcW w:w="2125" w:type="pct"/>
            <w:vAlign w:val="bottom"/>
          </w:tcPr>
          <w:p w:rsidR="00C74B6F" w:rsidRPr="00C77AE0" w:rsidRDefault="00C74B6F" w:rsidP="00C74B6F">
            <w:pPr>
              <w:spacing w:after="150"/>
              <w:jc w:val="right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</w:p>
        </w:tc>
      </w:tr>
    </w:tbl>
    <w:p w:rsidR="00C74B6F" w:rsidRPr="00C77AE0" w:rsidRDefault="00C74B6F" w:rsidP="004B6753">
      <w:pPr>
        <w:rPr>
          <w:lang w:val="en-US"/>
        </w:rPr>
      </w:pPr>
    </w:p>
    <w:p w:rsidR="004B6753" w:rsidRPr="00C77AE0" w:rsidRDefault="004B6753" w:rsidP="004B6753">
      <w:pPr>
        <w:spacing w:after="150" w:line="240" w:lineRule="auto"/>
        <w:jc w:val="center"/>
        <w:rPr>
          <w:rFonts w:ascii="Calibri" w:eastAsia="Times New Roman" w:hAnsi="Calibri" w:cs="Calibri"/>
          <w:color w:val="auto"/>
          <w:lang w:val="en-US" w:eastAsia="es-ES"/>
        </w:rPr>
        <w:sectPr w:rsidR="004B6753" w:rsidRPr="00C77AE0" w:rsidSect="00ED3F6F">
          <w:footerReference w:type="even" r:id="rId14"/>
          <w:footerReference w:type="default" r:id="rId15"/>
          <w:pgSz w:w="11907" w:h="16839" w:code="9"/>
          <w:pgMar w:top="-992" w:right="1418" w:bottom="1418" w:left="1418" w:header="709" w:footer="709" w:gutter="0"/>
          <w:pgNumType w:start="0"/>
          <w:cols w:space="360"/>
          <w:titlePg/>
          <w:docGrid w:linePitch="360"/>
        </w:sectPr>
      </w:pPr>
    </w:p>
    <w:p w:rsidR="004B6753" w:rsidRPr="004B6753" w:rsidRDefault="000403EF" w:rsidP="004B6753">
      <w:pPr>
        <w:spacing w:after="150" w:line="240" w:lineRule="auto"/>
      </w:pPr>
      <w:r w:rsidRPr="004B6753">
        <w:rPr>
          <w:rFonts w:ascii="Calibri" w:eastAsia="Times New Roman" w:hAnsi="Calibri" w:cs="Calibri"/>
          <w:noProof/>
          <w:color w:val="auto"/>
          <w:lang w:eastAsia="es-ES"/>
        </w:rPr>
        <w:lastRenderedPageBreak/>
        <w:drawing>
          <wp:inline distT="0" distB="0" distL="0" distR="0">
            <wp:extent cx="2019300" cy="390525"/>
            <wp:effectExtent l="19050" t="0" r="0" b="0"/>
            <wp:docPr id="4" name="Imagen 2" descr="Logotipo SE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tipo SEIM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6753" w:rsidRPr="004B6753" w:rsidSect="003C23CE">
      <w:type w:val="continuous"/>
      <w:pgSz w:w="11907" w:h="16839" w:code="9"/>
      <w:pgMar w:top="1418" w:right="1418" w:bottom="1418" w:left="1418" w:header="709" w:footer="709" w:gutter="0"/>
      <w:pgNumType w:start="0"/>
      <w:cols w:num="2" w:space="360"/>
      <w:vAlign w:val="bottom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556" w:rsidRDefault="00974556">
      <w:pPr>
        <w:spacing w:after="0" w:line="240" w:lineRule="auto"/>
      </w:pPr>
      <w:r>
        <w:separator/>
      </w:r>
    </w:p>
  </w:endnote>
  <w:endnote w:type="continuationSeparator" w:id="0">
    <w:p w:rsidR="00974556" w:rsidRDefault="00974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BE8" w:rsidRDefault="00912979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9162415"/>
              <wp:effectExtent l="0" t="0" r="1905" b="0"/>
              <wp:wrapNone/>
              <wp:docPr id="8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916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BE8" w:rsidRDefault="00AE0D3A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SEIM </w:t>
                          </w:r>
                          <w:r w:rsidR="00173E2A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>Cursos SQL Server 2008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3" o:spid="_x0000_s1027" style="position:absolute;margin-left:0;margin-top:0;width:41.85pt;height:721.45pt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" o:allowincell="f" filled="f" stroked="f">
              <v:textbox style="layout-flow:vertical;mso-layout-flow-alt:bottom-to-top" inset=",,8.64pt,10.8pt">
                <w:txbxContent>
                  <w:p w:rsidR="00EF0BE8" w:rsidRDefault="00AE0D3A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SEIM </w:t>
                    </w:r>
                    <w:r w:rsidR="00173E2A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Cursos SQL Server 2008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9525" t="9525" r="15240" b="6985"/>
              <wp:wrapNone/>
              <wp:docPr id="7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24" o:spid="_x0000_s1026" style="position:absolute;margin-left:0;margin-top:0;width:545.75pt;height:790.15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6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BE8" w:rsidRDefault="0005576F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8D6D7C" w:rsidRPr="008D6D7C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2" o:spid="_x0000_s1028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An3oXy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EF0BE8" w:rsidRDefault="0005576F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8D6D7C" w:rsidRPr="008D6D7C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BE8" w:rsidRDefault="00912979">
    <w:pPr>
      <w:rPr>
        <w:sz w:val="20"/>
        <w:szCs w:val="20"/>
      </w:rPr>
    </w:pPr>
    <w:r>
      <w:rPr>
        <w:noProof/>
        <w:sz w:val="10"/>
        <w:szCs w:val="20"/>
        <w:lang w:eastAsia="es-ES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9162415"/>
              <wp:effectExtent l="2540" t="0" r="2540" b="0"/>
              <wp:wrapNone/>
              <wp:docPr id="5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916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BE8" w:rsidRDefault="00A66966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SEIM </w:t>
                          </w:r>
                          <w:r w:rsidR="00173E2A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>Cursos SQL Server 2008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1" o:spid="_x0000_s1029" style="position:absolute;margin-left:-4.35pt;margin-top:0;width:46.85pt;height:721.45pt;z-index:25167052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" o:allowincell="f" filled="f" stroked="f">
              <v:textbox style="layout-flow:vertical;mso-layout-flow-alt:bottom-to-top" inset=",,8.64pt,10.8pt">
                <w:txbxContent>
                  <w:p w:rsidR="00EF0BE8" w:rsidRDefault="00A66966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SEIM </w:t>
                    </w:r>
                    <w:r w:rsidR="00173E2A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Cursos SQL Server 2008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szCs w:val="20"/>
        <w:lang w:eastAsia="es-ES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9525" t="9525" r="15240" b="6985"/>
              <wp:wrapNone/>
              <wp:docPr id="3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20" o:spid="_x0000_s1026" style="position:absolute;margin-left:0;margin-top:0;width:545.75pt;height:790.15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szCs w:val="20"/>
        <w:lang w:eastAsia="es-ES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3810" t="0" r="8890" b="3175"/>
              <wp:wrapNone/>
              <wp:docPr id="2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BE8" w:rsidRDefault="0005576F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8D6D7C" w:rsidRPr="008D6D7C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9" o:spid="_x0000_s1030" style="position:absolute;margin-left:-10.2pt;margin-top:0;width:41pt;height:41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5Rp6eo8CAAAr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EF0BE8" w:rsidRDefault="0005576F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8D6D7C" w:rsidRPr="008D6D7C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EF0BE8" w:rsidRDefault="00EF0BE8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556" w:rsidRDefault="00974556">
      <w:pPr>
        <w:spacing w:after="0" w:line="240" w:lineRule="auto"/>
      </w:pPr>
      <w:r>
        <w:separator/>
      </w:r>
    </w:p>
  </w:footnote>
  <w:footnote w:type="continuationSeparator" w:id="0">
    <w:p w:rsidR="00974556" w:rsidRDefault="00974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03CB384E"/>
    <w:multiLevelType w:val="hybridMultilevel"/>
    <w:tmpl w:val="95846ACA"/>
    <w:lvl w:ilvl="0" w:tplc="48763D1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34C332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A402C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A143A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442531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90C1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6AA18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6A07F0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10AC4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0A201C90"/>
    <w:multiLevelType w:val="hybridMultilevel"/>
    <w:tmpl w:val="0DE20598"/>
    <w:lvl w:ilvl="0" w:tplc="EC46E8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DEC5BB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CFCFD2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C6605C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EA00E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E0E5D3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F96EF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9E2DDC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84248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0BC828C0"/>
    <w:multiLevelType w:val="hybridMultilevel"/>
    <w:tmpl w:val="2670F60A"/>
    <w:lvl w:ilvl="0" w:tplc="A1C821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60AFB6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EB68B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BEE42F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632CC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77A7B2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F90E9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ED68E9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2854A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6C81B5D"/>
    <w:multiLevelType w:val="hybridMultilevel"/>
    <w:tmpl w:val="10BEADD2"/>
    <w:lvl w:ilvl="0" w:tplc="E0002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68C3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36FD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DADD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4C8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5AEC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622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6E4F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5821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7264779"/>
    <w:multiLevelType w:val="hybridMultilevel"/>
    <w:tmpl w:val="4B6CBCE8"/>
    <w:lvl w:ilvl="0" w:tplc="B6E60B0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CFAB04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5BAB3D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EF6FE5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2FA72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8662E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FC07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7485F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6023F7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1ED20B02"/>
    <w:multiLevelType w:val="hybridMultilevel"/>
    <w:tmpl w:val="E1CE4D1A"/>
    <w:lvl w:ilvl="0" w:tplc="2C82DDD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B90F7C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416FCD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F4841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940ED2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D44F72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5C0BCC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2A679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85233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13B7EC8"/>
    <w:multiLevelType w:val="hybridMultilevel"/>
    <w:tmpl w:val="0D18C8DA"/>
    <w:lvl w:ilvl="0" w:tplc="EEEA14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18DD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A24E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808C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C049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9C9E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E0F4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648B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C841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6456C95"/>
    <w:multiLevelType w:val="hybridMultilevel"/>
    <w:tmpl w:val="CA407C26"/>
    <w:lvl w:ilvl="0" w:tplc="4802DF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AD2B7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C744B9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1B08A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9A84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BB86D5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D8060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5E01C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CBA87B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370F7812"/>
    <w:multiLevelType w:val="hybridMultilevel"/>
    <w:tmpl w:val="38C2BA9A"/>
    <w:lvl w:ilvl="0" w:tplc="2FD42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7A11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909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24ED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06D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204E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485F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C0E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82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AD05C55"/>
    <w:multiLevelType w:val="hybridMultilevel"/>
    <w:tmpl w:val="0160FBD2"/>
    <w:lvl w:ilvl="0" w:tplc="6B54D20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93A1F5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8661F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87839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FA2B61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1EE8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5962C3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A4EC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6E6E3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4AD332AE"/>
    <w:multiLevelType w:val="hybridMultilevel"/>
    <w:tmpl w:val="0B923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7134B3"/>
    <w:multiLevelType w:val="hybridMultilevel"/>
    <w:tmpl w:val="E3B41200"/>
    <w:lvl w:ilvl="0" w:tplc="E280F4F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081E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6E57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3E0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3270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F400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48F9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5A49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9AD7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C3A7223"/>
    <w:multiLevelType w:val="hybridMultilevel"/>
    <w:tmpl w:val="FA82E696"/>
    <w:lvl w:ilvl="0" w:tplc="A0EE57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E094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0F6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F02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40B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1E99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7C19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088C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7A3A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C4C248E"/>
    <w:multiLevelType w:val="hybridMultilevel"/>
    <w:tmpl w:val="0A20C9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D47AE9"/>
    <w:multiLevelType w:val="hybridMultilevel"/>
    <w:tmpl w:val="27B6B480"/>
    <w:lvl w:ilvl="0" w:tplc="0C8EF7C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82AC82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228E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FD033F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F46B7B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A4FF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42C07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C4203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B98C50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66981BE7"/>
    <w:multiLevelType w:val="hybridMultilevel"/>
    <w:tmpl w:val="575238C2"/>
    <w:lvl w:ilvl="0" w:tplc="E55ED08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DAE76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71CE4B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568B2F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EEE4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4ACAE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E56C73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CD83C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912830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67916DBF"/>
    <w:multiLevelType w:val="hybridMultilevel"/>
    <w:tmpl w:val="F72A993A"/>
    <w:lvl w:ilvl="0" w:tplc="F68E71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060E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E69C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B404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88C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1C7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0AF9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7E95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9E62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CD03D60"/>
    <w:multiLevelType w:val="hybridMultilevel"/>
    <w:tmpl w:val="83143744"/>
    <w:lvl w:ilvl="0" w:tplc="AEAC69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0AFE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9686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8EF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88C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862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1875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06D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FC46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D831947"/>
    <w:multiLevelType w:val="hybridMultilevel"/>
    <w:tmpl w:val="00227F8A"/>
    <w:lvl w:ilvl="0" w:tplc="5526F39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F68859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97012B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E7447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CF45B0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C536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32EDF6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AF880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9340E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>
    <w:nsid w:val="72F43C97"/>
    <w:multiLevelType w:val="hybridMultilevel"/>
    <w:tmpl w:val="743EE916"/>
    <w:lvl w:ilvl="0" w:tplc="B91295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40D4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210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A826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7411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6E6C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0C12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5AE8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4098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3706FA9"/>
    <w:multiLevelType w:val="hybridMultilevel"/>
    <w:tmpl w:val="DC66C278"/>
    <w:lvl w:ilvl="0" w:tplc="18AE2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18D3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9040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386E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E5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7C9E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8A06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3AC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1E4A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40B24A7"/>
    <w:multiLevelType w:val="hybridMultilevel"/>
    <w:tmpl w:val="AF92E958"/>
    <w:lvl w:ilvl="0" w:tplc="9412E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4C3A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AC58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10D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B285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50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607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BE64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E2A8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4F22858"/>
    <w:multiLevelType w:val="hybridMultilevel"/>
    <w:tmpl w:val="F55EB902"/>
    <w:lvl w:ilvl="0" w:tplc="FF587A5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3674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FE5B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48C0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FA8D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B42A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2261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1AEA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3EAC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5510618"/>
    <w:multiLevelType w:val="hybridMultilevel"/>
    <w:tmpl w:val="0A28DECC"/>
    <w:lvl w:ilvl="0" w:tplc="ED5C758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456A2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CF8DA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FF220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97203E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3F0641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9222AE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67811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BAC092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>
    <w:nsid w:val="7DCD76CA"/>
    <w:multiLevelType w:val="hybridMultilevel"/>
    <w:tmpl w:val="E90E3F9E"/>
    <w:lvl w:ilvl="0" w:tplc="F33ABDC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8E4296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F65C4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E78915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88B2A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8B6F3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4A2CF3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3BEDD8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6C8B4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19"/>
  </w:num>
  <w:num w:numId="8">
    <w:abstractNumId w:val="18"/>
  </w:num>
  <w:num w:numId="9">
    <w:abstractNumId w:val="15"/>
  </w:num>
  <w:num w:numId="10">
    <w:abstractNumId w:val="7"/>
  </w:num>
  <w:num w:numId="11">
    <w:abstractNumId w:val="9"/>
  </w:num>
  <w:num w:numId="12">
    <w:abstractNumId w:val="14"/>
  </w:num>
  <w:num w:numId="13">
    <w:abstractNumId w:val="29"/>
  </w:num>
  <w:num w:numId="14">
    <w:abstractNumId w:val="8"/>
  </w:num>
  <w:num w:numId="15">
    <w:abstractNumId w:val="25"/>
  </w:num>
  <w:num w:numId="16">
    <w:abstractNumId w:val="20"/>
  </w:num>
  <w:num w:numId="17">
    <w:abstractNumId w:val="10"/>
  </w:num>
  <w:num w:numId="18">
    <w:abstractNumId w:val="21"/>
  </w:num>
  <w:num w:numId="19">
    <w:abstractNumId w:val="22"/>
  </w:num>
  <w:num w:numId="20">
    <w:abstractNumId w:val="26"/>
  </w:num>
  <w:num w:numId="21">
    <w:abstractNumId w:val="13"/>
  </w:num>
  <w:num w:numId="22">
    <w:abstractNumId w:val="6"/>
  </w:num>
  <w:num w:numId="23">
    <w:abstractNumId w:val="28"/>
  </w:num>
  <w:num w:numId="24">
    <w:abstractNumId w:val="23"/>
  </w:num>
  <w:num w:numId="25">
    <w:abstractNumId w:val="17"/>
  </w:num>
  <w:num w:numId="26">
    <w:abstractNumId w:val="24"/>
  </w:num>
  <w:num w:numId="27">
    <w:abstractNumId w:val="12"/>
  </w:num>
  <w:num w:numId="28">
    <w:abstractNumId w:val="11"/>
  </w:num>
  <w:num w:numId="29">
    <w:abstractNumId w:val="27"/>
  </w:num>
  <w:num w:numId="30">
    <w:abstractNumId w:val="1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5BF"/>
    <w:rsid w:val="00004FBE"/>
    <w:rsid w:val="000060DB"/>
    <w:rsid w:val="000237F0"/>
    <w:rsid w:val="00025BDD"/>
    <w:rsid w:val="0002675D"/>
    <w:rsid w:val="00026DB8"/>
    <w:rsid w:val="0003265D"/>
    <w:rsid w:val="00036476"/>
    <w:rsid w:val="000403EF"/>
    <w:rsid w:val="00040E3B"/>
    <w:rsid w:val="000461AB"/>
    <w:rsid w:val="00047C34"/>
    <w:rsid w:val="00047D1D"/>
    <w:rsid w:val="0005022B"/>
    <w:rsid w:val="00051E42"/>
    <w:rsid w:val="000533AF"/>
    <w:rsid w:val="0005408C"/>
    <w:rsid w:val="0005576F"/>
    <w:rsid w:val="00057FC4"/>
    <w:rsid w:val="0006484B"/>
    <w:rsid w:val="00064AAD"/>
    <w:rsid w:val="00070784"/>
    <w:rsid w:val="000755D6"/>
    <w:rsid w:val="00082EB2"/>
    <w:rsid w:val="00090075"/>
    <w:rsid w:val="000A3958"/>
    <w:rsid w:val="000C0C9B"/>
    <w:rsid w:val="000C11F7"/>
    <w:rsid w:val="000C381D"/>
    <w:rsid w:val="000C3DE7"/>
    <w:rsid w:val="000D11D3"/>
    <w:rsid w:val="000F3D9D"/>
    <w:rsid w:val="00106296"/>
    <w:rsid w:val="00120A52"/>
    <w:rsid w:val="0013349E"/>
    <w:rsid w:val="00135D7C"/>
    <w:rsid w:val="00153CCA"/>
    <w:rsid w:val="00154156"/>
    <w:rsid w:val="00156413"/>
    <w:rsid w:val="001566BE"/>
    <w:rsid w:val="00164A62"/>
    <w:rsid w:val="00165930"/>
    <w:rsid w:val="00171003"/>
    <w:rsid w:val="00173E2A"/>
    <w:rsid w:val="001809DB"/>
    <w:rsid w:val="0018624F"/>
    <w:rsid w:val="00191BC5"/>
    <w:rsid w:val="0019214E"/>
    <w:rsid w:val="001A3B40"/>
    <w:rsid w:val="001B068D"/>
    <w:rsid w:val="001B5F97"/>
    <w:rsid w:val="001C36BA"/>
    <w:rsid w:val="001D2316"/>
    <w:rsid w:val="001D2691"/>
    <w:rsid w:val="001D285C"/>
    <w:rsid w:val="001D356B"/>
    <w:rsid w:val="001D38B2"/>
    <w:rsid w:val="001E18A4"/>
    <w:rsid w:val="001E2B88"/>
    <w:rsid w:val="001E2F9F"/>
    <w:rsid w:val="001E5DBC"/>
    <w:rsid w:val="00200283"/>
    <w:rsid w:val="00204418"/>
    <w:rsid w:val="00207CA5"/>
    <w:rsid w:val="00210DB7"/>
    <w:rsid w:val="002135A3"/>
    <w:rsid w:val="00213C50"/>
    <w:rsid w:val="00214206"/>
    <w:rsid w:val="00215095"/>
    <w:rsid w:val="00217DB3"/>
    <w:rsid w:val="0022405C"/>
    <w:rsid w:val="00231130"/>
    <w:rsid w:val="0023408C"/>
    <w:rsid w:val="00235BC4"/>
    <w:rsid w:val="00240A32"/>
    <w:rsid w:val="00240E13"/>
    <w:rsid w:val="00244384"/>
    <w:rsid w:val="002509B8"/>
    <w:rsid w:val="002603D3"/>
    <w:rsid w:val="00261A11"/>
    <w:rsid w:val="00263403"/>
    <w:rsid w:val="00271458"/>
    <w:rsid w:val="0027465E"/>
    <w:rsid w:val="00275082"/>
    <w:rsid w:val="00275795"/>
    <w:rsid w:val="00287AA1"/>
    <w:rsid w:val="002B7D02"/>
    <w:rsid w:val="002C6E26"/>
    <w:rsid w:val="002C6E38"/>
    <w:rsid w:val="002D1375"/>
    <w:rsid w:val="002E3C86"/>
    <w:rsid w:val="002E52B3"/>
    <w:rsid w:val="002F633E"/>
    <w:rsid w:val="002F6D54"/>
    <w:rsid w:val="00307F0E"/>
    <w:rsid w:val="003329B5"/>
    <w:rsid w:val="00347897"/>
    <w:rsid w:val="003512FF"/>
    <w:rsid w:val="0035192B"/>
    <w:rsid w:val="003552B3"/>
    <w:rsid w:val="00370CAF"/>
    <w:rsid w:val="00373B0B"/>
    <w:rsid w:val="003774C8"/>
    <w:rsid w:val="003817A3"/>
    <w:rsid w:val="00383F4B"/>
    <w:rsid w:val="003B4E0E"/>
    <w:rsid w:val="003C23CE"/>
    <w:rsid w:val="003D4179"/>
    <w:rsid w:val="003E1C38"/>
    <w:rsid w:val="003E7137"/>
    <w:rsid w:val="003F25BF"/>
    <w:rsid w:val="00401C17"/>
    <w:rsid w:val="004042EA"/>
    <w:rsid w:val="004056AE"/>
    <w:rsid w:val="00410CC1"/>
    <w:rsid w:val="00412B47"/>
    <w:rsid w:val="00412F16"/>
    <w:rsid w:val="00421752"/>
    <w:rsid w:val="0042485F"/>
    <w:rsid w:val="004456F0"/>
    <w:rsid w:val="00490199"/>
    <w:rsid w:val="00493D84"/>
    <w:rsid w:val="00496BAF"/>
    <w:rsid w:val="004A128F"/>
    <w:rsid w:val="004A4E53"/>
    <w:rsid w:val="004A74A2"/>
    <w:rsid w:val="004B2EFC"/>
    <w:rsid w:val="004B6753"/>
    <w:rsid w:val="004C0500"/>
    <w:rsid w:val="004C3CE3"/>
    <w:rsid w:val="004C7FC2"/>
    <w:rsid w:val="004D108D"/>
    <w:rsid w:val="004F4A84"/>
    <w:rsid w:val="004F5D8A"/>
    <w:rsid w:val="00505A3B"/>
    <w:rsid w:val="005117D3"/>
    <w:rsid w:val="0051319A"/>
    <w:rsid w:val="00532B43"/>
    <w:rsid w:val="00541AEB"/>
    <w:rsid w:val="0054441B"/>
    <w:rsid w:val="00544FB0"/>
    <w:rsid w:val="00551D7A"/>
    <w:rsid w:val="005616FE"/>
    <w:rsid w:val="00564D66"/>
    <w:rsid w:val="00567F29"/>
    <w:rsid w:val="005702B3"/>
    <w:rsid w:val="0057240C"/>
    <w:rsid w:val="00573781"/>
    <w:rsid w:val="005757EA"/>
    <w:rsid w:val="00576C80"/>
    <w:rsid w:val="00583D77"/>
    <w:rsid w:val="00591575"/>
    <w:rsid w:val="005B48AC"/>
    <w:rsid w:val="005C43F3"/>
    <w:rsid w:val="005C6B66"/>
    <w:rsid w:val="005D5545"/>
    <w:rsid w:val="005E6778"/>
    <w:rsid w:val="005F14D5"/>
    <w:rsid w:val="006062BD"/>
    <w:rsid w:val="00610C3C"/>
    <w:rsid w:val="006145DA"/>
    <w:rsid w:val="00615D39"/>
    <w:rsid w:val="006163A3"/>
    <w:rsid w:val="006222C1"/>
    <w:rsid w:val="00623F72"/>
    <w:rsid w:val="00625DD8"/>
    <w:rsid w:val="006311FF"/>
    <w:rsid w:val="00646952"/>
    <w:rsid w:val="00652AC4"/>
    <w:rsid w:val="00654A5A"/>
    <w:rsid w:val="00664BE9"/>
    <w:rsid w:val="0067554D"/>
    <w:rsid w:val="00677470"/>
    <w:rsid w:val="00682C2F"/>
    <w:rsid w:val="0069353B"/>
    <w:rsid w:val="006A5DE4"/>
    <w:rsid w:val="006B201A"/>
    <w:rsid w:val="006C7FA1"/>
    <w:rsid w:val="006E0753"/>
    <w:rsid w:val="006E3D28"/>
    <w:rsid w:val="006E4EB9"/>
    <w:rsid w:val="006E6E66"/>
    <w:rsid w:val="006F2AE2"/>
    <w:rsid w:val="00704AFA"/>
    <w:rsid w:val="00707E38"/>
    <w:rsid w:val="00725A39"/>
    <w:rsid w:val="00731825"/>
    <w:rsid w:val="00732A46"/>
    <w:rsid w:val="007341FC"/>
    <w:rsid w:val="00734BA1"/>
    <w:rsid w:val="00750E82"/>
    <w:rsid w:val="00752019"/>
    <w:rsid w:val="00753EBA"/>
    <w:rsid w:val="00757B09"/>
    <w:rsid w:val="0076457A"/>
    <w:rsid w:val="00764708"/>
    <w:rsid w:val="00767171"/>
    <w:rsid w:val="00771390"/>
    <w:rsid w:val="00771A50"/>
    <w:rsid w:val="00773B0A"/>
    <w:rsid w:val="0077685E"/>
    <w:rsid w:val="00795D2C"/>
    <w:rsid w:val="007A49F6"/>
    <w:rsid w:val="007A5866"/>
    <w:rsid w:val="007B48B8"/>
    <w:rsid w:val="007B5E00"/>
    <w:rsid w:val="007C01C1"/>
    <w:rsid w:val="007C26DD"/>
    <w:rsid w:val="007C6F98"/>
    <w:rsid w:val="007D4AAA"/>
    <w:rsid w:val="007E22C5"/>
    <w:rsid w:val="007E3526"/>
    <w:rsid w:val="007E7A2E"/>
    <w:rsid w:val="00802877"/>
    <w:rsid w:val="0080640B"/>
    <w:rsid w:val="008122EF"/>
    <w:rsid w:val="008209C7"/>
    <w:rsid w:val="008230AF"/>
    <w:rsid w:val="00826FDC"/>
    <w:rsid w:val="00832688"/>
    <w:rsid w:val="00833A53"/>
    <w:rsid w:val="00855474"/>
    <w:rsid w:val="00855763"/>
    <w:rsid w:val="00860B4D"/>
    <w:rsid w:val="0086344A"/>
    <w:rsid w:val="00871F97"/>
    <w:rsid w:val="008724C5"/>
    <w:rsid w:val="008872EE"/>
    <w:rsid w:val="008A0A85"/>
    <w:rsid w:val="008A46FA"/>
    <w:rsid w:val="008A7948"/>
    <w:rsid w:val="008A7E72"/>
    <w:rsid w:val="008B2985"/>
    <w:rsid w:val="008B399E"/>
    <w:rsid w:val="008B79ED"/>
    <w:rsid w:val="008C0FA5"/>
    <w:rsid w:val="008C4FC3"/>
    <w:rsid w:val="008C7EC7"/>
    <w:rsid w:val="008D0826"/>
    <w:rsid w:val="008D67FE"/>
    <w:rsid w:val="008D6D7C"/>
    <w:rsid w:val="008D72A9"/>
    <w:rsid w:val="008E271F"/>
    <w:rsid w:val="008F0C59"/>
    <w:rsid w:val="008F4EB1"/>
    <w:rsid w:val="009078C9"/>
    <w:rsid w:val="009111DD"/>
    <w:rsid w:val="00911F56"/>
    <w:rsid w:val="00912979"/>
    <w:rsid w:val="009227BA"/>
    <w:rsid w:val="009272DC"/>
    <w:rsid w:val="00927381"/>
    <w:rsid w:val="00930DD6"/>
    <w:rsid w:val="00946C7F"/>
    <w:rsid w:val="00950475"/>
    <w:rsid w:val="00952AC2"/>
    <w:rsid w:val="00955328"/>
    <w:rsid w:val="00956A1C"/>
    <w:rsid w:val="00957556"/>
    <w:rsid w:val="0095792B"/>
    <w:rsid w:val="00960C7A"/>
    <w:rsid w:val="0096198C"/>
    <w:rsid w:val="00967332"/>
    <w:rsid w:val="00971C21"/>
    <w:rsid w:val="009728CF"/>
    <w:rsid w:val="00974556"/>
    <w:rsid w:val="00981E99"/>
    <w:rsid w:val="009A1FAB"/>
    <w:rsid w:val="009A21E1"/>
    <w:rsid w:val="009A440E"/>
    <w:rsid w:val="009A7AF2"/>
    <w:rsid w:val="009B0C0F"/>
    <w:rsid w:val="009C3C4A"/>
    <w:rsid w:val="009C4572"/>
    <w:rsid w:val="009C7C33"/>
    <w:rsid w:val="009D0BAB"/>
    <w:rsid w:val="009D2BCA"/>
    <w:rsid w:val="009D5443"/>
    <w:rsid w:val="009E4333"/>
    <w:rsid w:val="00A0454C"/>
    <w:rsid w:val="00A07F02"/>
    <w:rsid w:val="00A1494C"/>
    <w:rsid w:val="00A14B63"/>
    <w:rsid w:val="00A20E0B"/>
    <w:rsid w:val="00A21F03"/>
    <w:rsid w:val="00A2751B"/>
    <w:rsid w:val="00A27961"/>
    <w:rsid w:val="00A31870"/>
    <w:rsid w:val="00A3296D"/>
    <w:rsid w:val="00A3601B"/>
    <w:rsid w:val="00A4222B"/>
    <w:rsid w:val="00A45EEA"/>
    <w:rsid w:val="00A507EA"/>
    <w:rsid w:val="00A55C20"/>
    <w:rsid w:val="00A57907"/>
    <w:rsid w:val="00A57DB4"/>
    <w:rsid w:val="00A66966"/>
    <w:rsid w:val="00A74071"/>
    <w:rsid w:val="00A83D67"/>
    <w:rsid w:val="00A85C45"/>
    <w:rsid w:val="00A867BD"/>
    <w:rsid w:val="00A916BE"/>
    <w:rsid w:val="00A96629"/>
    <w:rsid w:val="00A97C8F"/>
    <w:rsid w:val="00AA22EC"/>
    <w:rsid w:val="00AB01BF"/>
    <w:rsid w:val="00AB4FD4"/>
    <w:rsid w:val="00AB596A"/>
    <w:rsid w:val="00AC0441"/>
    <w:rsid w:val="00AC5481"/>
    <w:rsid w:val="00AC7476"/>
    <w:rsid w:val="00AD40C2"/>
    <w:rsid w:val="00AD7CEA"/>
    <w:rsid w:val="00AE0D3A"/>
    <w:rsid w:val="00AE20A7"/>
    <w:rsid w:val="00AE73C6"/>
    <w:rsid w:val="00AF5D81"/>
    <w:rsid w:val="00B02291"/>
    <w:rsid w:val="00B057AC"/>
    <w:rsid w:val="00B15572"/>
    <w:rsid w:val="00B207CF"/>
    <w:rsid w:val="00B33854"/>
    <w:rsid w:val="00B33B1E"/>
    <w:rsid w:val="00B37825"/>
    <w:rsid w:val="00B4188A"/>
    <w:rsid w:val="00B53B99"/>
    <w:rsid w:val="00B627A6"/>
    <w:rsid w:val="00B6340A"/>
    <w:rsid w:val="00B80B10"/>
    <w:rsid w:val="00B97507"/>
    <w:rsid w:val="00BB6F67"/>
    <w:rsid w:val="00BC628D"/>
    <w:rsid w:val="00BC67CD"/>
    <w:rsid w:val="00BD5161"/>
    <w:rsid w:val="00BD7109"/>
    <w:rsid w:val="00BE1EA1"/>
    <w:rsid w:val="00BE29DD"/>
    <w:rsid w:val="00BE2B42"/>
    <w:rsid w:val="00BE6F25"/>
    <w:rsid w:val="00BF0373"/>
    <w:rsid w:val="00BF393F"/>
    <w:rsid w:val="00BF410D"/>
    <w:rsid w:val="00BF7FA6"/>
    <w:rsid w:val="00C04A89"/>
    <w:rsid w:val="00C06DB5"/>
    <w:rsid w:val="00C07556"/>
    <w:rsid w:val="00C1650C"/>
    <w:rsid w:val="00C179D9"/>
    <w:rsid w:val="00C20553"/>
    <w:rsid w:val="00C21D32"/>
    <w:rsid w:val="00C2587B"/>
    <w:rsid w:val="00C30518"/>
    <w:rsid w:val="00C31DF9"/>
    <w:rsid w:val="00C47998"/>
    <w:rsid w:val="00C519E2"/>
    <w:rsid w:val="00C54F86"/>
    <w:rsid w:val="00C61B2F"/>
    <w:rsid w:val="00C63436"/>
    <w:rsid w:val="00C6638A"/>
    <w:rsid w:val="00C70C31"/>
    <w:rsid w:val="00C74B6F"/>
    <w:rsid w:val="00C77AE0"/>
    <w:rsid w:val="00C828C0"/>
    <w:rsid w:val="00C84A58"/>
    <w:rsid w:val="00C92C28"/>
    <w:rsid w:val="00C936E5"/>
    <w:rsid w:val="00CB60C0"/>
    <w:rsid w:val="00CB66E3"/>
    <w:rsid w:val="00CB7452"/>
    <w:rsid w:val="00CB7EDE"/>
    <w:rsid w:val="00CF6F49"/>
    <w:rsid w:val="00D02EB6"/>
    <w:rsid w:val="00D041C7"/>
    <w:rsid w:val="00D11155"/>
    <w:rsid w:val="00D155CB"/>
    <w:rsid w:val="00D22E76"/>
    <w:rsid w:val="00D305DE"/>
    <w:rsid w:val="00D30C15"/>
    <w:rsid w:val="00D33BD5"/>
    <w:rsid w:val="00D43F6F"/>
    <w:rsid w:val="00D44E6B"/>
    <w:rsid w:val="00D45799"/>
    <w:rsid w:val="00D511EC"/>
    <w:rsid w:val="00D51EDA"/>
    <w:rsid w:val="00D529BE"/>
    <w:rsid w:val="00D60A64"/>
    <w:rsid w:val="00D822C7"/>
    <w:rsid w:val="00D822D2"/>
    <w:rsid w:val="00D84387"/>
    <w:rsid w:val="00DB15D4"/>
    <w:rsid w:val="00DC17EB"/>
    <w:rsid w:val="00DC1FD8"/>
    <w:rsid w:val="00DC2064"/>
    <w:rsid w:val="00DC6774"/>
    <w:rsid w:val="00DC72E3"/>
    <w:rsid w:val="00DD4309"/>
    <w:rsid w:val="00DE4778"/>
    <w:rsid w:val="00DE4CBA"/>
    <w:rsid w:val="00DE7E10"/>
    <w:rsid w:val="00DF045E"/>
    <w:rsid w:val="00DF0B01"/>
    <w:rsid w:val="00DF0BA6"/>
    <w:rsid w:val="00DF10DD"/>
    <w:rsid w:val="00E04591"/>
    <w:rsid w:val="00E12949"/>
    <w:rsid w:val="00E13D4E"/>
    <w:rsid w:val="00E27070"/>
    <w:rsid w:val="00E352D9"/>
    <w:rsid w:val="00E37A3D"/>
    <w:rsid w:val="00E401E9"/>
    <w:rsid w:val="00E42E0F"/>
    <w:rsid w:val="00E46002"/>
    <w:rsid w:val="00E7191D"/>
    <w:rsid w:val="00E72F07"/>
    <w:rsid w:val="00E75643"/>
    <w:rsid w:val="00E8782E"/>
    <w:rsid w:val="00E96187"/>
    <w:rsid w:val="00E96657"/>
    <w:rsid w:val="00EA1B62"/>
    <w:rsid w:val="00EA7AAF"/>
    <w:rsid w:val="00EC1DFB"/>
    <w:rsid w:val="00ED2BDB"/>
    <w:rsid w:val="00ED3F6F"/>
    <w:rsid w:val="00ED4305"/>
    <w:rsid w:val="00EE6C4E"/>
    <w:rsid w:val="00EF0BE8"/>
    <w:rsid w:val="00EF1AEA"/>
    <w:rsid w:val="00EF5412"/>
    <w:rsid w:val="00EF7ECA"/>
    <w:rsid w:val="00F13C98"/>
    <w:rsid w:val="00F31D4C"/>
    <w:rsid w:val="00F37EA9"/>
    <w:rsid w:val="00F43AD0"/>
    <w:rsid w:val="00F61870"/>
    <w:rsid w:val="00F66140"/>
    <w:rsid w:val="00F7021A"/>
    <w:rsid w:val="00F9484E"/>
    <w:rsid w:val="00F95918"/>
    <w:rsid w:val="00FD6DA1"/>
    <w:rsid w:val="00FE0CE6"/>
    <w:rsid w:val="00FE41AB"/>
    <w:rsid w:val="00FE46E9"/>
    <w:rsid w:val="00FE6BE7"/>
    <w:rsid w:val="00FE7B6E"/>
    <w:rsid w:val="00FF1F66"/>
    <w:rsid w:val="00FF4A5A"/>
    <w:rsid w:val="00FF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952"/>
    <w:pPr>
      <w:spacing w:after="160"/>
    </w:pPr>
    <w:rPr>
      <w:rFonts w:eastAsiaTheme="minorEastAsia"/>
      <w:color w:val="000000" w:themeColor="text1"/>
      <w:sz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F0BE8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EF0BE8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0BE8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0BE8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F0BE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F0BE8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F0BE8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EF0BE8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EF0BE8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F0BE8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EF0BE8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F0BE8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sid w:val="00EF0BE8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0BE8"/>
    <w:rPr>
      <w:rFonts w:asciiTheme="majorHAnsi" w:eastAsiaTheme="majorEastAsia" w:hAnsiTheme="majorHAnsi" w:cstheme="majorBidi"/>
      <w:sz w:val="28"/>
      <w:szCs w:val="28"/>
    </w:rPr>
  </w:style>
  <w:style w:type="paragraph" w:styleId="Piedepgina">
    <w:name w:val="footer"/>
    <w:basedOn w:val="Normal"/>
    <w:link w:val="PiedepginaCar"/>
    <w:uiPriority w:val="99"/>
    <w:semiHidden/>
    <w:unhideWhenUsed/>
    <w:rsid w:val="00EF0BE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F0BE8"/>
    <w:rPr>
      <w:color w:val="000000" w:themeColor="text1"/>
    </w:rPr>
  </w:style>
  <w:style w:type="paragraph" w:styleId="Epgrafe">
    <w:name w:val="caption"/>
    <w:basedOn w:val="Normal"/>
    <w:next w:val="Normal"/>
    <w:uiPriority w:val="35"/>
    <w:unhideWhenUsed/>
    <w:qFormat/>
    <w:rsid w:val="00EF0BE8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BE8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BE8"/>
    <w:rPr>
      <w:rFonts w:eastAsiaTheme="minorEastAsia" w:hAnsi="Tahoma"/>
      <w:color w:val="000000" w:themeColor="text1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EF0BE8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EF0BE8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es-ES"/>
    </w:rPr>
  </w:style>
  <w:style w:type="character" w:styleId="nfasis">
    <w:name w:val="Emphasis"/>
    <w:uiPriority w:val="20"/>
    <w:qFormat/>
    <w:rsid w:val="00EF0BE8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F0BE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0BE8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EF0BE8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EF0BE8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rsid w:val="00EF0BE8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EF0BE8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EF0BE8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rsid w:val="00EF0BE8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nfasisintenso">
    <w:name w:val="Intense Emphasis"/>
    <w:basedOn w:val="Fuentedeprrafopredeter"/>
    <w:uiPriority w:val="21"/>
    <w:qFormat/>
    <w:rsid w:val="00EF0BE8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rsid w:val="00EF0BE8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0BE8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eferenciaintensa">
    <w:name w:val="Intense Reference"/>
    <w:basedOn w:val="Fuentedeprrafopredeter"/>
    <w:uiPriority w:val="32"/>
    <w:qFormat/>
    <w:rsid w:val="00EF0BE8"/>
    <w:rPr>
      <w:b/>
      <w:bCs/>
      <w:color w:val="D34817" w:themeColor="accent1"/>
      <w:sz w:val="22"/>
      <w:u w:val="single"/>
    </w:rPr>
  </w:style>
  <w:style w:type="paragraph" w:styleId="Listaconvietas">
    <w:name w:val="List Bullet"/>
    <w:basedOn w:val="Normal"/>
    <w:uiPriority w:val="36"/>
    <w:unhideWhenUsed/>
    <w:qFormat/>
    <w:rsid w:val="00EF0BE8"/>
    <w:pPr>
      <w:numPr>
        <w:numId w:val="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EF0BE8"/>
    <w:pPr>
      <w:numPr>
        <w:numId w:val="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EF0BE8"/>
    <w:pPr>
      <w:numPr>
        <w:numId w:val="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EF0BE8"/>
    <w:pPr>
      <w:numPr>
        <w:numId w:val="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EF0BE8"/>
    <w:pPr>
      <w:numPr>
        <w:numId w:val="5"/>
      </w:numPr>
      <w:spacing w:after="0"/>
    </w:pPr>
  </w:style>
  <w:style w:type="paragraph" w:styleId="Sinespaciado">
    <w:name w:val="No Spacing"/>
    <w:basedOn w:val="Normal"/>
    <w:uiPriority w:val="1"/>
    <w:qFormat/>
    <w:rsid w:val="00EF0BE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F0BE8"/>
    <w:rPr>
      <w:color w:val="808080"/>
    </w:rPr>
  </w:style>
  <w:style w:type="paragraph" w:styleId="Cita">
    <w:name w:val="Quote"/>
    <w:basedOn w:val="Normal"/>
    <w:link w:val="CitaCar"/>
    <w:uiPriority w:val="29"/>
    <w:qFormat/>
    <w:rsid w:val="00EF0BE8"/>
    <w:rPr>
      <w:i/>
      <w:iCs/>
      <w:color w:val="7F7F7F" w:themeColor="background1" w:themeShade="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F0BE8"/>
    <w:rPr>
      <w:i/>
      <w:iCs/>
      <w:color w:val="7F7F7F" w:themeColor="background1" w:themeShade="7F"/>
      <w:sz w:val="24"/>
      <w:szCs w:val="24"/>
    </w:rPr>
  </w:style>
  <w:style w:type="character" w:styleId="Textoennegrita">
    <w:name w:val="Strong"/>
    <w:uiPriority w:val="22"/>
    <w:qFormat/>
    <w:rsid w:val="00EF0BE8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es-ES"/>
    </w:rPr>
  </w:style>
  <w:style w:type="character" w:styleId="nfasissutil">
    <w:name w:val="Subtle Emphasis"/>
    <w:basedOn w:val="Fuentedeprrafopredeter"/>
    <w:uiPriority w:val="19"/>
    <w:qFormat/>
    <w:rsid w:val="00EF0BE8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EF0BE8"/>
    <w:rPr>
      <w:color w:val="737373" w:themeColor="text1" w:themeTint="8C"/>
      <w:sz w:val="22"/>
      <w:u w:val="single"/>
    </w:rPr>
  </w:style>
  <w:style w:type="table" w:styleId="Tablaconcuadrcula">
    <w:name w:val="Table Grid"/>
    <w:basedOn w:val="Tablanormal"/>
    <w:uiPriority w:val="1"/>
    <w:rsid w:val="00EF0BE8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EF0BE8"/>
    <w:rPr>
      <w:color w:val="CC9900" w:themeColor="hyperlink"/>
      <w:u w:val="single"/>
    </w:rPr>
  </w:style>
  <w:style w:type="paragraph" w:customStyle="1" w:styleId="Default">
    <w:name w:val="Default"/>
    <w:rsid w:val="00057FC4"/>
    <w:pPr>
      <w:autoSpaceDE w:val="0"/>
      <w:autoSpaceDN w:val="0"/>
      <w:adjustRightInd w:val="0"/>
      <w:spacing w:after="0" w:line="240" w:lineRule="auto"/>
    </w:pPr>
    <w:rPr>
      <w:rFonts w:ascii="Franklin Gothic Heavy" w:hAnsi="Franklin Gothic Heavy" w:cs="Franklin Gothic Heavy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F25B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55763"/>
    <w:pPr>
      <w:spacing w:after="0" w:line="240" w:lineRule="auto"/>
      <w:jc w:val="both"/>
    </w:pPr>
    <w:rPr>
      <w:rFonts w:ascii="Times" w:eastAsiaTheme="minorHAnsi" w:hAnsi="Times" w:cs="Times"/>
      <w:color w:val="auto"/>
      <w:sz w:val="18"/>
      <w:szCs w:val="18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55763"/>
    <w:rPr>
      <w:rFonts w:ascii="Times" w:hAnsi="Times" w:cs="Times"/>
      <w:sz w:val="18"/>
      <w:szCs w:val="18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E18A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E18A4"/>
    <w:rPr>
      <w:rFonts w:eastAsiaTheme="minorEastAsia"/>
      <w:color w:val="000000" w:themeColor="text1"/>
      <w:lang w:val="es-ES"/>
    </w:rPr>
  </w:style>
  <w:style w:type="paragraph" w:customStyle="1" w:styleId="Textodefecha">
    <w:name w:val="Texto de fecha"/>
    <w:basedOn w:val="Normal"/>
    <w:uiPriority w:val="35"/>
    <w:rsid w:val="00373B0B"/>
    <w:pPr>
      <w:spacing w:before="720" w:after="200"/>
      <w:contextualSpacing/>
    </w:pPr>
  </w:style>
  <w:style w:type="paragraph" w:customStyle="1" w:styleId="detalles-txt">
    <w:name w:val="detalles-txt"/>
    <w:basedOn w:val="Normal"/>
    <w:rsid w:val="0017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table" w:styleId="Listaclara-nfasis5">
    <w:name w:val="Light List Accent 5"/>
    <w:basedOn w:val="Tablanormal"/>
    <w:uiPriority w:val="61"/>
    <w:rsid w:val="00173E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rsid w:val="00693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07F0E"/>
    <w:rPr>
      <w:color w:val="96A9A9" w:themeColor="followedHyperlink"/>
      <w:u w:val="single"/>
    </w:rPr>
  </w:style>
  <w:style w:type="table" w:styleId="Listaclara-nfasis3">
    <w:name w:val="Light List Accent 3"/>
    <w:basedOn w:val="Tablanormal"/>
    <w:uiPriority w:val="61"/>
    <w:rsid w:val="00FF5D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paragraph" w:customStyle="1" w:styleId="Tp">
    <w:name w:val="Tp"/>
    <w:basedOn w:val="Normal"/>
    <w:next w:val="Normal"/>
    <w:uiPriority w:val="99"/>
    <w:rsid w:val="006222C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57DB4"/>
    <w:rPr>
      <w:rFonts w:ascii="Courier New" w:eastAsia="Times New Roman" w:hAnsi="Courier New" w:cs="Courier New" w:hint="default"/>
      <w:color w:val="000000"/>
      <w:sz w:val="25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952"/>
    <w:pPr>
      <w:spacing w:after="160"/>
    </w:pPr>
    <w:rPr>
      <w:rFonts w:eastAsiaTheme="minorEastAsia"/>
      <w:color w:val="000000" w:themeColor="text1"/>
      <w:sz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F0BE8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EF0BE8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0BE8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0BE8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F0BE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F0BE8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F0BE8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EF0BE8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EF0BE8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F0BE8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EF0BE8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F0BE8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sid w:val="00EF0BE8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0BE8"/>
    <w:rPr>
      <w:rFonts w:asciiTheme="majorHAnsi" w:eastAsiaTheme="majorEastAsia" w:hAnsiTheme="majorHAnsi" w:cstheme="majorBidi"/>
      <w:sz w:val="28"/>
      <w:szCs w:val="28"/>
    </w:rPr>
  </w:style>
  <w:style w:type="paragraph" w:styleId="Piedepgina">
    <w:name w:val="footer"/>
    <w:basedOn w:val="Normal"/>
    <w:link w:val="PiedepginaCar"/>
    <w:uiPriority w:val="99"/>
    <w:semiHidden/>
    <w:unhideWhenUsed/>
    <w:rsid w:val="00EF0BE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F0BE8"/>
    <w:rPr>
      <w:color w:val="000000" w:themeColor="text1"/>
    </w:rPr>
  </w:style>
  <w:style w:type="paragraph" w:styleId="Epgrafe">
    <w:name w:val="caption"/>
    <w:basedOn w:val="Normal"/>
    <w:next w:val="Normal"/>
    <w:uiPriority w:val="35"/>
    <w:unhideWhenUsed/>
    <w:qFormat/>
    <w:rsid w:val="00EF0BE8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BE8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BE8"/>
    <w:rPr>
      <w:rFonts w:eastAsiaTheme="minorEastAsia" w:hAnsi="Tahoma"/>
      <w:color w:val="000000" w:themeColor="text1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EF0BE8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EF0BE8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es-ES"/>
    </w:rPr>
  </w:style>
  <w:style w:type="character" w:styleId="nfasis">
    <w:name w:val="Emphasis"/>
    <w:uiPriority w:val="20"/>
    <w:qFormat/>
    <w:rsid w:val="00EF0BE8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F0BE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0BE8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EF0BE8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EF0BE8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rsid w:val="00EF0BE8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EF0BE8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EF0BE8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rsid w:val="00EF0BE8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nfasisintenso">
    <w:name w:val="Intense Emphasis"/>
    <w:basedOn w:val="Fuentedeprrafopredeter"/>
    <w:uiPriority w:val="21"/>
    <w:qFormat/>
    <w:rsid w:val="00EF0BE8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rsid w:val="00EF0BE8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0BE8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eferenciaintensa">
    <w:name w:val="Intense Reference"/>
    <w:basedOn w:val="Fuentedeprrafopredeter"/>
    <w:uiPriority w:val="32"/>
    <w:qFormat/>
    <w:rsid w:val="00EF0BE8"/>
    <w:rPr>
      <w:b/>
      <w:bCs/>
      <w:color w:val="D34817" w:themeColor="accent1"/>
      <w:sz w:val="22"/>
      <w:u w:val="single"/>
    </w:rPr>
  </w:style>
  <w:style w:type="paragraph" w:styleId="Listaconvietas">
    <w:name w:val="List Bullet"/>
    <w:basedOn w:val="Normal"/>
    <w:uiPriority w:val="36"/>
    <w:unhideWhenUsed/>
    <w:qFormat/>
    <w:rsid w:val="00EF0BE8"/>
    <w:pPr>
      <w:numPr>
        <w:numId w:val="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EF0BE8"/>
    <w:pPr>
      <w:numPr>
        <w:numId w:val="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EF0BE8"/>
    <w:pPr>
      <w:numPr>
        <w:numId w:val="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EF0BE8"/>
    <w:pPr>
      <w:numPr>
        <w:numId w:val="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EF0BE8"/>
    <w:pPr>
      <w:numPr>
        <w:numId w:val="5"/>
      </w:numPr>
      <w:spacing w:after="0"/>
    </w:pPr>
  </w:style>
  <w:style w:type="paragraph" w:styleId="Sinespaciado">
    <w:name w:val="No Spacing"/>
    <w:basedOn w:val="Normal"/>
    <w:uiPriority w:val="1"/>
    <w:qFormat/>
    <w:rsid w:val="00EF0BE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F0BE8"/>
    <w:rPr>
      <w:color w:val="808080"/>
    </w:rPr>
  </w:style>
  <w:style w:type="paragraph" w:styleId="Cita">
    <w:name w:val="Quote"/>
    <w:basedOn w:val="Normal"/>
    <w:link w:val="CitaCar"/>
    <w:uiPriority w:val="29"/>
    <w:qFormat/>
    <w:rsid w:val="00EF0BE8"/>
    <w:rPr>
      <w:i/>
      <w:iCs/>
      <w:color w:val="7F7F7F" w:themeColor="background1" w:themeShade="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F0BE8"/>
    <w:rPr>
      <w:i/>
      <w:iCs/>
      <w:color w:val="7F7F7F" w:themeColor="background1" w:themeShade="7F"/>
      <w:sz w:val="24"/>
      <w:szCs w:val="24"/>
    </w:rPr>
  </w:style>
  <w:style w:type="character" w:styleId="Textoennegrita">
    <w:name w:val="Strong"/>
    <w:uiPriority w:val="22"/>
    <w:qFormat/>
    <w:rsid w:val="00EF0BE8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es-ES"/>
    </w:rPr>
  </w:style>
  <w:style w:type="character" w:styleId="nfasissutil">
    <w:name w:val="Subtle Emphasis"/>
    <w:basedOn w:val="Fuentedeprrafopredeter"/>
    <w:uiPriority w:val="19"/>
    <w:qFormat/>
    <w:rsid w:val="00EF0BE8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EF0BE8"/>
    <w:rPr>
      <w:color w:val="737373" w:themeColor="text1" w:themeTint="8C"/>
      <w:sz w:val="22"/>
      <w:u w:val="single"/>
    </w:rPr>
  </w:style>
  <w:style w:type="table" w:styleId="Tablaconcuadrcula">
    <w:name w:val="Table Grid"/>
    <w:basedOn w:val="Tablanormal"/>
    <w:uiPriority w:val="1"/>
    <w:rsid w:val="00EF0BE8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EF0BE8"/>
    <w:rPr>
      <w:color w:val="CC9900" w:themeColor="hyperlink"/>
      <w:u w:val="single"/>
    </w:rPr>
  </w:style>
  <w:style w:type="paragraph" w:customStyle="1" w:styleId="Default">
    <w:name w:val="Default"/>
    <w:rsid w:val="00057FC4"/>
    <w:pPr>
      <w:autoSpaceDE w:val="0"/>
      <w:autoSpaceDN w:val="0"/>
      <w:adjustRightInd w:val="0"/>
      <w:spacing w:after="0" w:line="240" w:lineRule="auto"/>
    </w:pPr>
    <w:rPr>
      <w:rFonts w:ascii="Franklin Gothic Heavy" w:hAnsi="Franklin Gothic Heavy" w:cs="Franklin Gothic Heavy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F25B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55763"/>
    <w:pPr>
      <w:spacing w:after="0" w:line="240" w:lineRule="auto"/>
      <w:jc w:val="both"/>
    </w:pPr>
    <w:rPr>
      <w:rFonts w:ascii="Times" w:eastAsiaTheme="minorHAnsi" w:hAnsi="Times" w:cs="Times"/>
      <w:color w:val="auto"/>
      <w:sz w:val="18"/>
      <w:szCs w:val="18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55763"/>
    <w:rPr>
      <w:rFonts w:ascii="Times" w:hAnsi="Times" w:cs="Times"/>
      <w:sz w:val="18"/>
      <w:szCs w:val="18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E18A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E18A4"/>
    <w:rPr>
      <w:rFonts w:eastAsiaTheme="minorEastAsia"/>
      <w:color w:val="000000" w:themeColor="text1"/>
      <w:lang w:val="es-ES"/>
    </w:rPr>
  </w:style>
  <w:style w:type="paragraph" w:customStyle="1" w:styleId="Textodefecha">
    <w:name w:val="Texto de fecha"/>
    <w:basedOn w:val="Normal"/>
    <w:uiPriority w:val="35"/>
    <w:rsid w:val="00373B0B"/>
    <w:pPr>
      <w:spacing w:before="720" w:after="200"/>
      <w:contextualSpacing/>
    </w:pPr>
  </w:style>
  <w:style w:type="paragraph" w:customStyle="1" w:styleId="detalles-txt">
    <w:name w:val="detalles-txt"/>
    <w:basedOn w:val="Normal"/>
    <w:rsid w:val="0017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table" w:styleId="Listaclara-nfasis5">
    <w:name w:val="Light List Accent 5"/>
    <w:basedOn w:val="Tablanormal"/>
    <w:uiPriority w:val="61"/>
    <w:rsid w:val="00173E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rsid w:val="00693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07F0E"/>
    <w:rPr>
      <w:color w:val="96A9A9" w:themeColor="followedHyperlink"/>
      <w:u w:val="single"/>
    </w:rPr>
  </w:style>
  <w:style w:type="table" w:styleId="Listaclara-nfasis3">
    <w:name w:val="Light List Accent 3"/>
    <w:basedOn w:val="Tablanormal"/>
    <w:uiPriority w:val="61"/>
    <w:rsid w:val="00FF5D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paragraph" w:customStyle="1" w:styleId="Tp">
    <w:name w:val="Tp"/>
    <w:basedOn w:val="Normal"/>
    <w:next w:val="Normal"/>
    <w:uiPriority w:val="99"/>
    <w:rsid w:val="006222C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57DB4"/>
    <w:rPr>
      <w:rFonts w:ascii="Courier New" w:eastAsia="Times New Roman" w:hAnsi="Courier New" w:cs="Courier New" w:hint="default"/>
      <w:color w:val="000000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9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60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34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31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42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40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152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439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499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757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839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413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504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420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427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24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643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036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6165">
          <w:marLeft w:val="28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3486">
          <w:marLeft w:val="28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995">
          <w:marLeft w:val="28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3496">
          <w:marLeft w:val="28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69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58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38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45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17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049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58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46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21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31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586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71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3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71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852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85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88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47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9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89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292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5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48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69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34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1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9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0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52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68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42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426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180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03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47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231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72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58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4013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170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72122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07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754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40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1393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3046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30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389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21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448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87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000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694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5666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47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15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26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6706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1104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0936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37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72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0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43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43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20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496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07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839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51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30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0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74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48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70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363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7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91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7224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842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753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5122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70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44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11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8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398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65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80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807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7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66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1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260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76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47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7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10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11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82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960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7021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10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23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0655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5720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401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46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5984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806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736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122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03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583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685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61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26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31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4289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9093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04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0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71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8724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6516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9006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744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204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55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84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695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7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3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1947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973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31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009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11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6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79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47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72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24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3452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1552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8549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8148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48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699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06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198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187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639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3809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3900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30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1287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864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4731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277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0120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03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816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040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9909">
          <w:marLeft w:val="41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919">
          <w:marLeft w:val="41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8353">
          <w:marLeft w:val="41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861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961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8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397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286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815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98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781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9265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2736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8014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763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3965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91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66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923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031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090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50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901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03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57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3821">
          <w:marLeft w:val="0"/>
          <w:marRight w:val="0"/>
          <w:marTop w:val="300"/>
          <w:marBottom w:val="15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</w:divsChild>
    </w:div>
    <w:div w:id="10149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8112">
          <w:marLeft w:val="41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8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84842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09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369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152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41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07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65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55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6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00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83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01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4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4876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1179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53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28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28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52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341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0768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8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34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94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12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26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55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1078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6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01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06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65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294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438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99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9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300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228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70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84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16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7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884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540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27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338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1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75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37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646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075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440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00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78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09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11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798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91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956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927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48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02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80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967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62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91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42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94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620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05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366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622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52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598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21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79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619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05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8996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500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9027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29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42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58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71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65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1928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36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81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52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51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59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7389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8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94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9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834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9986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9660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3514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5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0807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802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76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05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024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40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0482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0914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3319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7173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38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98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1766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7593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393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90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19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5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62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645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4820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132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84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79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40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0620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196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1358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0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47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4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06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28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593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269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211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65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2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186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71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494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25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435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62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95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689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5919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6241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8169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8098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854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102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37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49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264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51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21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5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780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30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89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80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59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901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22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6274">
          <w:marLeft w:val="41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3463">
          <w:marLeft w:val="41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363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1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7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0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68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616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826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669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17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379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664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04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19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204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52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18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67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96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34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77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70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61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350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06879">
          <w:marLeft w:val="41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0636">
          <w:marLeft w:val="41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6807">
          <w:marLeft w:val="41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5357">
          <w:marLeft w:val="41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2871">
          <w:marLeft w:val="41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986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72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49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50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62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67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82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570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621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62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849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61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4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8798">
              <w:marLeft w:val="2400"/>
              <w:marRight w:val="0"/>
              <w:marTop w:val="0"/>
              <w:marBottom w:val="300"/>
              <w:divBdr>
                <w:top w:val="none" w:sz="0" w:space="0" w:color="auto"/>
                <w:left w:val="single" w:sz="6" w:space="8" w:color="F0F0F0"/>
                <w:bottom w:val="none" w:sz="0" w:space="0" w:color="auto"/>
                <w:right w:val="single" w:sz="6" w:space="8" w:color="F0F0F0"/>
              </w:divBdr>
            </w:div>
          </w:divsChild>
        </w:div>
      </w:divsChild>
    </w:div>
    <w:div w:id="1758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5124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729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6845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66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44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48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67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33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1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70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7903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9179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400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270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57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454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27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73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86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16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60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15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500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25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6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970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40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1848">
          <w:marLeft w:val="41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336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6704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54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807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670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06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377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9119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35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39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78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10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68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93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13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6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886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52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seim@centroseim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gi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Equity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Personalizado 1">
      <a:majorFont>
        <a:latin typeface="Franklin Gothic Book"/>
        <a:ea typeface=""/>
        <a:cs typeface=""/>
      </a:majorFont>
      <a:minorFont>
        <a:latin typeface="Calibri"/>
        <a:ea typeface=""/>
        <a:cs typeface="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2011-02-17T00:00:00</PublishDate>
  <Abstract/>
  <CompanyAddress/>
  <CompanyPhone/>
  <CompanyFax/>
  <CompanyEmail/>
</CoverPageProperties>
</file>

<file path=customXml/item2.xml><?xml version="1.0" encoding="utf-8"?>
<templateProperties xmlns="urn:microsoft.template.properties">
  <_Version/>
  <_LCID/>
</templateProperties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4195DBEF-061D-4213-92C2-8678AA347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</Template>
  <TotalTime>6</TotalTime>
  <Pages>3</Pages>
  <Words>138</Words>
  <Characters>763</Characters>
  <Application>Microsoft Office Word</Application>
  <DocSecurity>0</DocSecurity>
  <Lines>6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Cursos SQL Server 2008 R2</vt:lpstr>
      <vt:lpstr/>
      <vt:lpstr>    Heading 2</vt:lpstr>
      <vt:lpstr>        Heading 3</vt:lpstr>
    </vt:vector>
  </TitlesOfParts>
  <Company>SEIM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Cursos SQL Server 2008 R2</dc:title>
  <dc:creator>xabier</dc:creator>
  <cp:lastModifiedBy>Administrador</cp:lastModifiedBy>
  <cp:revision>3</cp:revision>
  <cp:lastPrinted>2011-03-09T11:48:00Z</cp:lastPrinted>
  <dcterms:created xsi:type="dcterms:W3CDTF">2012-02-13T09:28:00Z</dcterms:created>
  <dcterms:modified xsi:type="dcterms:W3CDTF">2012-02-13T09:34:00Z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3082</vt:i4>
  </property>
  <property fmtid="{D5CDD505-2E9C-101B-9397-08002B2CF9AE}" pid="3" name="_Version">
    <vt:lpwstr>0809</vt:lpwstr>
  </property>
</Properties>
</file>