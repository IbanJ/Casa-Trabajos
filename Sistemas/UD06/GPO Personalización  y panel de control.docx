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C6" w:rsidRDefault="00FF2344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B692E89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A547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901C6" w:rsidRDefault="00F901C6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A547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901C6" w:rsidRDefault="00FF2344" w:rsidP="008A547A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A09514DEB44D42029705DC0C91456B51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A5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GPO – Panel de Control y Personalización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A547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901C6" w:rsidRDefault="00F901C6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A547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901C6" w:rsidRDefault="00FF2344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6D996B8AFA064DE8BED8D5F34ECC9B49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[Escriba el subtítulo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901C6" w:rsidRDefault="00F901C6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A547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901C6" w:rsidRDefault="00F901C6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A547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901C6" w:rsidRDefault="00FF2344" w:rsidP="008A547A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A09514DEB44D42029705DC0C91456B5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5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GPO – Panel de Control y Personalización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A547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901C6" w:rsidRDefault="00F901C6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A547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901C6" w:rsidRDefault="00FF2344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6D996B8AFA064DE8BED8D5F34ECC9B49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[Escriba el subtítulo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901C6" w:rsidRDefault="00F901C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901C6" w:rsidRDefault="00FF2344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F901C6" w:rsidRDefault="00F901C6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F901C6" w:rsidRDefault="00FF2344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[Seleccionar fecha]</w:t>
                                    </w:r>
                                  </w:sdtContent>
                                </w:sdt>
                              </w:p>
                              <w:p w:rsidR="00F901C6" w:rsidRDefault="00FF2344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A547A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F901C6" w:rsidRDefault="00FF2344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F901C6" w:rsidRDefault="00F901C6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F901C6" w:rsidRDefault="00FF2344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[Seleccionar fecha]</w:t>
                              </w:r>
                            </w:sdtContent>
                          </w:sdt>
                        </w:p>
                        <w:p w:rsidR="00F901C6" w:rsidRDefault="00FF2344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A547A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F901C6" w:rsidRDefault="00FF2344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F263F8D16ED446AFA59234FFFE83961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A547A">
            <w:rPr>
              <w:smallCaps w:val="0"/>
            </w:rPr>
            <w:t>GPO – Panel de Control y Personalización</w:t>
          </w:r>
        </w:sdtContent>
      </w:sdt>
    </w:p>
    <w:p w:rsidR="00F901C6" w:rsidRDefault="00FF2344">
      <w:pPr>
        <w:pStyle w:val="Subttulo"/>
      </w:pPr>
      <w:sdt>
        <w:sdtPr>
          <w:alias w:val="Subtítulo"/>
          <w:tag w:val="Subtítulo"/>
          <w:id w:val="11808339"/>
          <w:placeholder>
            <w:docPart w:val="39543288DE364FB4808363C73910970A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 xml:space="preserve">[Escriba el subtítulo del </w:t>
          </w:r>
          <w:r>
            <w:t>documento]</w:t>
          </w:r>
        </w:sdtContent>
      </w:sdt>
    </w:p>
    <w:p w:rsidR="008A547A" w:rsidRDefault="008A547A" w:rsidP="008A547A">
      <w:r>
        <w:t>Crear una UO Compras</w:t>
      </w:r>
    </w:p>
    <w:p w:rsidR="008A547A" w:rsidRDefault="008A547A" w:rsidP="008A547A">
      <w:r>
        <w:t xml:space="preserve">Crear un usuario Compras1 y Grupo </w:t>
      </w:r>
      <w:proofErr w:type="spellStart"/>
      <w:r>
        <w:t>GCompras</w:t>
      </w:r>
      <w:proofErr w:type="spellEnd"/>
      <w:r>
        <w:t xml:space="preserve"> en esta unidad Organizativa</w:t>
      </w:r>
    </w:p>
    <w:p w:rsidR="008A547A" w:rsidRDefault="008A547A" w:rsidP="008A547A">
      <w:r>
        <w:t xml:space="preserve">Crear una GPO Compras que </w:t>
      </w:r>
      <w:r w:rsidR="00477703">
        <w:t>modifique</w:t>
      </w:r>
      <w:r>
        <w:t xml:space="preserve"> la siguiente política:</w:t>
      </w:r>
    </w:p>
    <w:p w:rsidR="008A547A" w:rsidRDefault="008A547A" w:rsidP="008A547A">
      <w:r>
        <w:t>1</w:t>
      </w:r>
      <w:r>
        <w:t>. Para ocultar la opción Protector de pantalla, haga clic en Configuración del usuario -&gt; Políticas -&gt;a Plantillas administrativas -&gt; Panel de control en Personalización.</w:t>
      </w:r>
    </w:p>
    <w:p w:rsidR="008A547A" w:rsidRDefault="008A547A" w:rsidP="008A547A">
      <w:r>
        <w:t xml:space="preserve"> Haga doble clic en la configuración de directiva Prevenir cambio de protector de pantalla para abrirlo. Seleccione la configuración Habilitada y haga clic en Aceptar.</w:t>
      </w:r>
    </w:p>
    <w:p w:rsidR="008A547A" w:rsidRDefault="008A547A" w:rsidP="008A547A">
      <w:r>
        <w:rPr>
          <w:noProof/>
        </w:rPr>
        <w:drawing>
          <wp:inline distT="0" distB="0" distL="0" distR="0">
            <wp:extent cx="4445000" cy="30772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47A" w:rsidRDefault="008A547A" w:rsidP="008A547A">
      <w:r>
        <w:t>7. Cierre el Editor de administración de directivas de grupo</w:t>
      </w:r>
    </w:p>
    <w:p w:rsidR="008A547A" w:rsidRDefault="008A547A" w:rsidP="008A547A">
      <w:r>
        <w:t xml:space="preserve">Aplicar la política al sitio </w:t>
      </w:r>
    </w:p>
    <w:p w:rsidR="00F901C6" w:rsidRDefault="00F901C6" w:rsidP="008A547A">
      <w:bookmarkStart w:id="0" w:name="_GoBack"/>
      <w:bookmarkEnd w:id="0"/>
    </w:p>
    <w:sectPr w:rsidR="00F901C6">
      <w:footerReference w:type="even" r:id="rId11"/>
      <w:footerReference w:type="default" r:id="rId12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344" w:rsidRDefault="00FF2344">
      <w:pPr>
        <w:spacing w:after="0" w:line="240" w:lineRule="auto"/>
      </w:pPr>
      <w:r>
        <w:separator/>
      </w:r>
    </w:p>
  </w:endnote>
  <w:endnote w:type="continuationSeparator" w:id="0">
    <w:p w:rsidR="00FF2344" w:rsidRDefault="00F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1C6" w:rsidRDefault="00FF2344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901C6" w:rsidRDefault="00FF234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GPO – Panel de Control y Personalización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F901C6" w:rsidRDefault="00FF234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A547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GPO – Panel de Control y Personalización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B7EF55D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901C6" w:rsidRDefault="00FF234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F901C6" w:rsidRDefault="00FF234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1C6" w:rsidRDefault="00FF2344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901C6" w:rsidRDefault="00FF234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A5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GPO – Panel de Control y Personalización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F901C6" w:rsidRDefault="00FF2344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A547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GPO – Panel de Control y Personalización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1353D1E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901C6" w:rsidRDefault="00FF234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77703" w:rsidRPr="0047770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F901C6" w:rsidRDefault="00FF2344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77703" w:rsidRPr="0047770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901C6" w:rsidRDefault="00F901C6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344" w:rsidRDefault="00FF2344">
      <w:pPr>
        <w:spacing w:after="0" w:line="240" w:lineRule="auto"/>
      </w:pPr>
      <w:r>
        <w:separator/>
      </w:r>
    </w:p>
  </w:footnote>
  <w:footnote w:type="continuationSeparator" w:id="0">
    <w:p w:rsidR="00FF2344" w:rsidRDefault="00F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47A"/>
    <w:rsid w:val="00477703"/>
    <w:rsid w:val="00780C96"/>
    <w:rsid w:val="008A547A"/>
    <w:rsid w:val="00F901C6"/>
    <w:rsid w:val="00FF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0EDD"/>
  <w15:docId w15:val="{03D59ED9-1AE3-43B6-BEBF-663915BE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bier\AppData\Roaming\Microsoft\Plantillas\Inform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3F8D16ED446AFA59234FFFE839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EC899-BEF5-472B-916B-127DC005C782}"/>
      </w:docPartPr>
      <w:docPartBody>
        <w:p w:rsidR="00000000" w:rsidRDefault="00E629F7">
          <w:pPr>
            <w:pStyle w:val="F263F8D16ED446AFA59234FFFE83961C"/>
          </w:pPr>
          <w:r>
            <w:t>[Escriba el título del documento]</w:t>
          </w:r>
        </w:p>
      </w:docPartBody>
    </w:docPart>
    <w:docPart>
      <w:docPartPr>
        <w:name w:val="39543288DE364FB4808363C73910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61AA1-93D8-4948-9473-7B36FA0A99C2}"/>
      </w:docPartPr>
      <w:docPartBody>
        <w:p w:rsidR="00000000" w:rsidRDefault="00E629F7">
          <w:pPr>
            <w:pStyle w:val="39543288DE364FB4808363C73910970A"/>
          </w:pPr>
          <w:r>
            <w:t>[Escriba el subtítulo del documento]</w:t>
          </w:r>
        </w:p>
      </w:docPartBody>
    </w:docPart>
    <w:docPart>
      <w:docPartPr>
        <w:name w:val="A09514DEB44D42029705DC0C9145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49A7E-8C32-429F-8F33-9F89D3B0624E}"/>
      </w:docPartPr>
      <w:docPartBody>
        <w:p w:rsidR="00000000" w:rsidRDefault="00E629F7">
          <w:pPr>
            <w:pStyle w:val="A09514DEB44D42029705DC0C91456B51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6D996B8AFA064DE8BED8D5F34ECC9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F7109-594F-498D-8A96-9ADF453E9FD8}"/>
      </w:docPartPr>
      <w:docPartBody>
        <w:p w:rsidR="00000000" w:rsidRDefault="00E629F7">
          <w:pPr>
            <w:pStyle w:val="6D996B8AFA064DE8BED8D5F34ECC9B49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F7"/>
    <w:rsid w:val="00E6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63F8D16ED446AFA59234FFFE83961C">
    <w:name w:val="F263F8D16ED446AFA59234FFFE83961C"/>
  </w:style>
  <w:style w:type="paragraph" w:customStyle="1" w:styleId="39543288DE364FB4808363C73910970A">
    <w:name w:val="39543288DE364FB4808363C73910970A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A09514DEB44D42029705DC0C91456B51">
    <w:name w:val="A09514DEB44D42029705DC0C91456B51"/>
  </w:style>
  <w:style w:type="paragraph" w:customStyle="1" w:styleId="6D996B8AFA064DE8BED8D5F34ECC9B49">
    <w:name w:val="6D996B8AFA064DE8BED8D5F34ECC9B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335B71B-596E-42C7-B76F-D958D1C17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Equidad)</Template>
  <TotalTime>7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GPO – Panel de Control y Personalización</dc:title>
  <dc:subject/>
  <dc:creator>Xabier</dc:creator>
  <cp:keywords/>
  <dc:description/>
  <cp:lastModifiedBy>Xabier</cp:lastModifiedBy>
  <cp:revision>2</cp:revision>
  <dcterms:created xsi:type="dcterms:W3CDTF">2018-02-13T17:30:00Z</dcterms:created>
  <dcterms:modified xsi:type="dcterms:W3CDTF">2018-02-13T17:37:00Z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