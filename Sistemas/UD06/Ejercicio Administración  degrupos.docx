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BE7" w:rsidRDefault="00625907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D44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E0F6FBF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D44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EF3BE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F3BE7" w:rsidRDefault="00EF3BE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F3BE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F3BE7" w:rsidRDefault="00625907" w:rsidP="00A85271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51B511F753C5475490BE081CC36973A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8527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Administración de </w:t>
                                          </w:r>
                                          <w:proofErr w:type="spellStart"/>
                                          <w:r w:rsidR="00A8527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gurpos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F3BE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F3BE7" w:rsidRDefault="00EF3BE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F3BE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F3BE7" w:rsidRDefault="00625907" w:rsidP="00A85271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1E5AB7CF79D40AFBEA6BFFDFA6CDB8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8527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Ejercicios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F3BE7" w:rsidRDefault="00EF3BE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EF3BE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F3BE7" w:rsidRDefault="00EF3BE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F3BE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F3BE7" w:rsidRDefault="00625907" w:rsidP="00A85271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51B511F753C5475490BE081CC36973A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27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Administración de </w:t>
                                    </w:r>
                                    <w:proofErr w:type="spellStart"/>
                                    <w:r w:rsidR="00A8527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gurpos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EF3BE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F3BE7" w:rsidRDefault="00EF3BE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F3BE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F3BE7" w:rsidRDefault="00625907" w:rsidP="00A85271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1E5AB7CF79D40AFBEA6BFFDFA6CDB8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271">
                                      <w:rPr>
                                        <w:sz w:val="36"/>
                                        <w:szCs w:val="36"/>
                                      </w:rPr>
                                      <w:t>Ejercicios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F3BE7" w:rsidRDefault="00EF3BE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44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F3BE7" w:rsidRDefault="0062590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45BB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EF3BE7" w:rsidRDefault="00EF3BE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EF3BE7" w:rsidRDefault="0062590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2-26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57402">
                                      <w:t>26 de febrero de 2018</w:t>
                                    </w:r>
                                  </w:sdtContent>
                                </w:sdt>
                              </w:p>
                              <w:p w:rsidR="00EF3BE7" w:rsidRDefault="00D445BB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4696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EF3BE7" w:rsidRDefault="00A90908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45BB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EF3BE7" w:rsidRDefault="00EF3BE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EF3BE7" w:rsidRDefault="00A90908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6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57402">
                                <w:t>26 de febrero de 2018</w:t>
                              </w:r>
                            </w:sdtContent>
                          </w:sdt>
                        </w:p>
                        <w:p w:rsidR="00EF3BE7" w:rsidRDefault="00D445BB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04696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445BB">
            <w:br w:type="page"/>
          </w:r>
        </w:sdtContent>
      </w:sdt>
    </w:p>
    <w:p w:rsidR="00EF3BE7" w:rsidRDefault="00625907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DC45E98FFECD48FEAF11BE83587EED9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85271">
            <w:rPr>
              <w:smallCaps w:val="0"/>
            </w:rPr>
            <w:t xml:space="preserve">Administración de </w:t>
          </w:r>
          <w:proofErr w:type="spellStart"/>
          <w:r w:rsidR="00A85271">
            <w:rPr>
              <w:smallCaps w:val="0"/>
            </w:rPr>
            <w:t>gurpos</w:t>
          </w:r>
          <w:proofErr w:type="spellEnd"/>
        </w:sdtContent>
      </w:sdt>
    </w:p>
    <w:p w:rsidR="00EF3BE7" w:rsidRDefault="00625907">
      <w:pPr>
        <w:pStyle w:val="Subttulo"/>
      </w:pPr>
      <w:sdt>
        <w:sdtPr>
          <w:alias w:val="Subtítulo"/>
          <w:tag w:val="Subtítulo"/>
          <w:id w:val="11808339"/>
          <w:placeholder>
            <w:docPart w:val="9DBB1095BA5D497D83CF16296CE2432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85271">
            <w:t>Ejercicios</w:t>
          </w:r>
        </w:sdtContent>
      </w:sdt>
    </w:p>
    <w:p w:rsidR="00397C68" w:rsidRDefault="00397C68" w:rsidP="00C04696">
      <w:r>
        <w:t>Tenemos el siguiente escenario:</w:t>
      </w:r>
    </w:p>
    <w:p w:rsidR="00397C68" w:rsidRDefault="00397C68" w:rsidP="00C04696">
      <w:r>
        <w:t>En el dominio xabieri.edu tenemos un servidor de archivos</w:t>
      </w:r>
    </w:p>
    <w:p w:rsidR="00397C68" w:rsidRDefault="00397C68" w:rsidP="00C04696">
      <w:r>
        <w:t>En el dominio secundario.xabieri.edu tenemos un servidor de archivos y un servidor de BD.</w:t>
      </w:r>
    </w:p>
    <w:p w:rsidR="00C21682" w:rsidRDefault="00C21682" w:rsidP="00C04696">
      <w:r>
        <w:t xml:space="preserve">Tenemos </w:t>
      </w:r>
      <w:r w:rsidR="002F4DCF">
        <w:t>personas una empresa en la que tenemos los departamentos de Ventas, Márquetin y Directivos.</w:t>
      </w:r>
    </w:p>
    <w:p w:rsidR="002F4DCF" w:rsidRDefault="002F4DCF" w:rsidP="00C04696">
      <w:r>
        <w:t>Todos ellos tienen la necesidad de acceder a estos tres servidores con permiso de lectura.</w:t>
      </w:r>
    </w:p>
    <w:p w:rsidR="002F4DCF" w:rsidRDefault="002F4DCF" w:rsidP="00C04696"/>
    <w:p w:rsidR="002F4DCF" w:rsidRDefault="002F4DCF" w:rsidP="00C04696">
      <w:r>
        <w:t xml:space="preserve"> </w:t>
      </w:r>
    </w:p>
    <w:p w:rsidR="00397C68" w:rsidRDefault="00397C68" w:rsidP="00C04696">
      <w:r>
        <w:rPr>
          <w:noProof/>
        </w:rPr>
        <w:drawing>
          <wp:inline distT="0" distB="0" distL="0" distR="0" wp14:anchorId="2F88165C" wp14:editId="5584E3E3">
            <wp:extent cx="4305300" cy="4162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68" w:rsidRDefault="00397C68" w:rsidP="00C04696"/>
    <w:p w:rsidR="00397C68" w:rsidRDefault="002B31FE" w:rsidP="00C04696">
      <w:r>
        <w:t xml:space="preserve">Crear un grupo global </w:t>
      </w:r>
      <w:proofErr w:type="spellStart"/>
      <w:r>
        <w:t>GSecundarioVentas</w:t>
      </w:r>
      <w:proofErr w:type="spellEnd"/>
      <w:r>
        <w:t xml:space="preserve"> en el Dominio secundario.xabieri.edu</w:t>
      </w:r>
    </w:p>
    <w:p w:rsidR="002B31FE" w:rsidRDefault="002B31FE" w:rsidP="00C04696">
      <w:r>
        <w:t xml:space="preserve">Crear un grupo global </w:t>
      </w:r>
      <w:proofErr w:type="spellStart"/>
      <w:r>
        <w:t>GPrimarioVentas</w:t>
      </w:r>
      <w:proofErr w:type="spellEnd"/>
      <w:r>
        <w:t xml:space="preserve"> en el Dominio xabieri.edu</w:t>
      </w:r>
    </w:p>
    <w:p w:rsidR="002B31FE" w:rsidRDefault="002B31FE" w:rsidP="00C04696">
      <w:r>
        <w:t>Secundario.xabieri.edu:</w:t>
      </w:r>
    </w:p>
    <w:p w:rsidR="002B31FE" w:rsidRDefault="002B31FE" w:rsidP="00C04696">
      <w:r>
        <w:t xml:space="preserve">Crear un grupo de dominio local </w:t>
      </w:r>
      <w:proofErr w:type="spellStart"/>
      <w:r>
        <w:t>ACL_DL_Ventas_Lectura</w:t>
      </w:r>
      <w:proofErr w:type="spellEnd"/>
    </w:p>
    <w:p w:rsidR="002B31FE" w:rsidRDefault="002B31FE" w:rsidP="00C04696">
      <w:r>
        <w:lastRenderedPageBreak/>
        <w:t xml:space="preserve">Crear otro grupo local </w:t>
      </w:r>
      <w:proofErr w:type="spellStart"/>
      <w:r>
        <w:t>DB_DL_BDEmpresa_select</w:t>
      </w:r>
      <w:proofErr w:type="spellEnd"/>
    </w:p>
    <w:p w:rsidR="002B31FE" w:rsidRDefault="002B31FE" w:rsidP="00C04696">
      <w:r>
        <w:t>En el dominio xabieri.edu:</w:t>
      </w:r>
    </w:p>
    <w:p w:rsidR="002B31FE" w:rsidRDefault="002B31FE" w:rsidP="00C04696">
      <w:r>
        <w:t xml:space="preserve">Crear otro grupo local de dominio </w:t>
      </w:r>
      <w:proofErr w:type="spellStart"/>
      <w:r>
        <w:t>ACL_Ventasgenerales_Lectura</w:t>
      </w:r>
      <w:proofErr w:type="spellEnd"/>
    </w:p>
    <w:p w:rsidR="002B31FE" w:rsidRDefault="00D423EF" w:rsidP="00C04696">
      <w:r>
        <w:t>¿Desde cada uno de los grupos a qué otros grupos podría anidar cada uno de ellos?</w:t>
      </w:r>
    </w:p>
    <w:p w:rsidR="00D423EF" w:rsidRDefault="00D423EF" w:rsidP="00C04696">
      <w:proofErr w:type="spellStart"/>
      <w:r>
        <w:t>ACL_Ventasgenerales_Lectura</w:t>
      </w:r>
      <w:proofErr w:type="spellEnd"/>
    </w:p>
    <w:p w:rsidR="00D423EF" w:rsidRDefault="00D423EF" w:rsidP="00C04696">
      <w:r>
        <w:t>Miembros</w:t>
      </w:r>
      <w:r w:rsidR="00AF2F91">
        <w:t xml:space="preserve">: </w:t>
      </w:r>
    </w:p>
    <w:p w:rsidR="00AF2F91" w:rsidRDefault="00AF2F91" w:rsidP="00C04696">
      <w:proofErr w:type="spellStart"/>
      <w:r>
        <w:t>ACL_DL_Ventas_Lectura</w:t>
      </w:r>
      <w:proofErr w:type="spellEnd"/>
      <w:r>
        <w:t>?</w:t>
      </w:r>
    </w:p>
    <w:p w:rsidR="00AF2F91" w:rsidRDefault="00AF2F91" w:rsidP="00C04696">
      <w:proofErr w:type="spellStart"/>
      <w:r>
        <w:t>GPrimario_Ventas</w:t>
      </w:r>
      <w:proofErr w:type="spellEnd"/>
    </w:p>
    <w:p w:rsidR="00AF2F91" w:rsidRDefault="00AF2F91" w:rsidP="00C04696">
      <w:proofErr w:type="spellStart"/>
      <w:r>
        <w:t>GSecundario_Ventas</w:t>
      </w:r>
      <w:proofErr w:type="spellEnd"/>
    </w:p>
    <w:p w:rsidR="00D423EF" w:rsidRDefault="00D423EF" w:rsidP="00C04696">
      <w:r>
        <w:t>Miembros de</w:t>
      </w:r>
      <w:r w:rsidR="00AF2F91">
        <w:t xml:space="preserve">: </w:t>
      </w:r>
    </w:p>
    <w:p w:rsidR="00AF2F91" w:rsidRDefault="00AF2F91" w:rsidP="00C04696">
      <w:r>
        <w:t>Nada</w:t>
      </w:r>
    </w:p>
    <w:p w:rsidR="00AF2F91" w:rsidRDefault="00AF2F91" w:rsidP="00C04696"/>
    <w:p w:rsidR="00397C68" w:rsidRDefault="00D423EF" w:rsidP="00C04696">
      <w:proofErr w:type="spellStart"/>
      <w:r>
        <w:t>DB_DL_BDEmpresa_select</w:t>
      </w:r>
      <w:proofErr w:type="spellEnd"/>
    </w:p>
    <w:p w:rsidR="00D423EF" w:rsidRDefault="00D423EF" w:rsidP="00D423EF">
      <w:r>
        <w:t>Miembros</w:t>
      </w:r>
    </w:p>
    <w:p w:rsidR="00AF2F91" w:rsidRDefault="00AF2F91" w:rsidP="00AF2F91">
      <w:proofErr w:type="spellStart"/>
      <w:r>
        <w:t>ACL_DL_Ventas_Lectura</w:t>
      </w:r>
      <w:proofErr w:type="spellEnd"/>
    </w:p>
    <w:p w:rsidR="00AF2F91" w:rsidRDefault="00AF2F91" w:rsidP="00AF2F91">
      <w:proofErr w:type="spellStart"/>
      <w:r>
        <w:t>GPrimario_Ventas</w:t>
      </w:r>
      <w:proofErr w:type="spellEnd"/>
    </w:p>
    <w:p w:rsidR="00AF2F91" w:rsidRDefault="00AF2F91" w:rsidP="00AF2F91">
      <w:proofErr w:type="spellStart"/>
      <w:r>
        <w:t>GSecundario_Ventas</w:t>
      </w:r>
      <w:proofErr w:type="spellEnd"/>
    </w:p>
    <w:p w:rsidR="00D423EF" w:rsidRDefault="00D423EF" w:rsidP="00D423EF">
      <w:r>
        <w:t>Miembros de</w:t>
      </w:r>
    </w:p>
    <w:p w:rsidR="00AF2F91" w:rsidRDefault="00AF2F91" w:rsidP="00AF2F91">
      <w:proofErr w:type="spellStart"/>
      <w:r>
        <w:t>ACL_DL_Ventas_Lectura</w:t>
      </w:r>
      <w:proofErr w:type="spellEnd"/>
    </w:p>
    <w:p w:rsidR="00D423EF" w:rsidRDefault="00D423EF" w:rsidP="00C04696"/>
    <w:p w:rsidR="00D423EF" w:rsidRDefault="00D423EF" w:rsidP="00C04696">
      <w:proofErr w:type="spellStart"/>
      <w:r>
        <w:t>ACL_DL_Ventas_Lectura</w:t>
      </w:r>
      <w:proofErr w:type="spellEnd"/>
    </w:p>
    <w:p w:rsidR="00D423EF" w:rsidRDefault="00D423EF" w:rsidP="00D423EF">
      <w:r>
        <w:t>Miembros</w:t>
      </w:r>
    </w:p>
    <w:p w:rsidR="00AF2F91" w:rsidRDefault="00AF2F91" w:rsidP="00AF2F91">
      <w:proofErr w:type="spellStart"/>
      <w:r>
        <w:t>DB_DL_BDEmpresa_select</w:t>
      </w:r>
      <w:proofErr w:type="spellEnd"/>
    </w:p>
    <w:p w:rsidR="00AF2F91" w:rsidRDefault="00AF2F91" w:rsidP="00AF2F91">
      <w:proofErr w:type="spellStart"/>
      <w:r>
        <w:t>GPrimario_Ventas</w:t>
      </w:r>
      <w:proofErr w:type="spellEnd"/>
    </w:p>
    <w:p w:rsidR="00AF2F91" w:rsidRDefault="00AF2F91" w:rsidP="00AF2F91">
      <w:proofErr w:type="spellStart"/>
      <w:r>
        <w:t>GSecundario_Ventas</w:t>
      </w:r>
      <w:proofErr w:type="spellEnd"/>
    </w:p>
    <w:p w:rsidR="00D423EF" w:rsidRDefault="00D423EF" w:rsidP="00D423EF">
      <w:r>
        <w:t>Miembros de</w:t>
      </w:r>
    </w:p>
    <w:p w:rsidR="00AF2F91" w:rsidRDefault="00AF2F91" w:rsidP="00AF2F91">
      <w:proofErr w:type="spellStart"/>
      <w:r>
        <w:t>DB_DL_BDEmpresa_select</w:t>
      </w:r>
      <w:proofErr w:type="spellEnd"/>
    </w:p>
    <w:p w:rsidR="00D423EF" w:rsidRDefault="00D423EF" w:rsidP="00C04696"/>
    <w:p w:rsidR="00AF2F91" w:rsidRDefault="00AF2F91" w:rsidP="00C04696"/>
    <w:p w:rsidR="00AF2F91" w:rsidRDefault="00AF2F91" w:rsidP="00C04696"/>
    <w:p w:rsidR="00AF2F91" w:rsidRDefault="00AF2F91" w:rsidP="00C04696"/>
    <w:p w:rsidR="00D423EF" w:rsidRDefault="00D423EF" w:rsidP="00C04696">
      <w:proofErr w:type="spellStart"/>
      <w:r>
        <w:lastRenderedPageBreak/>
        <w:t>GSecundarioVentas</w:t>
      </w:r>
      <w:proofErr w:type="spellEnd"/>
    </w:p>
    <w:p w:rsidR="00D423EF" w:rsidRDefault="00D423EF" w:rsidP="00D423EF">
      <w:r>
        <w:t>Miembros</w:t>
      </w:r>
    </w:p>
    <w:p w:rsidR="00AF2F91" w:rsidRDefault="00AF2F91" w:rsidP="00D423EF">
      <w:r>
        <w:t>Ninguno</w:t>
      </w:r>
    </w:p>
    <w:p w:rsidR="00D423EF" w:rsidRDefault="00D423EF" w:rsidP="00D423EF">
      <w:r>
        <w:t>Miembros de</w:t>
      </w:r>
    </w:p>
    <w:p w:rsidR="00AF2F91" w:rsidRDefault="00AF2F91" w:rsidP="00AF2F91">
      <w:proofErr w:type="spellStart"/>
      <w:r>
        <w:t>DB_DL_BDEmpresa_select</w:t>
      </w:r>
      <w:proofErr w:type="spellEnd"/>
    </w:p>
    <w:p w:rsidR="00AF2F91" w:rsidRDefault="00AF2F91" w:rsidP="00AF2F91">
      <w:proofErr w:type="spellStart"/>
      <w:r>
        <w:t>ACL_Ventasgenerales_Lectura</w:t>
      </w:r>
      <w:proofErr w:type="spellEnd"/>
    </w:p>
    <w:p w:rsidR="009C7F11" w:rsidRDefault="009C7F11" w:rsidP="009C7F11">
      <w:proofErr w:type="spellStart"/>
      <w:r>
        <w:t>ACL_DL_Ventas_Lectura</w:t>
      </w:r>
      <w:proofErr w:type="spellEnd"/>
    </w:p>
    <w:p w:rsidR="00AF2F91" w:rsidRDefault="00AF2F91" w:rsidP="00D423EF">
      <w:bookmarkStart w:id="0" w:name="_GoBack"/>
      <w:bookmarkEnd w:id="0"/>
    </w:p>
    <w:p w:rsidR="00D423EF" w:rsidRDefault="00D423EF" w:rsidP="00C04696"/>
    <w:p w:rsidR="00D423EF" w:rsidRDefault="00D423EF" w:rsidP="00C04696">
      <w:proofErr w:type="spellStart"/>
      <w:r>
        <w:t>GPrimarioVentas</w:t>
      </w:r>
      <w:proofErr w:type="spellEnd"/>
    </w:p>
    <w:p w:rsidR="00D423EF" w:rsidRDefault="00D423EF" w:rsidP="00D423EF">
      <w:r>
        <w:t>Miembros</w:t>
      </w:r>
    </w:p>
    <w:p w:rsidR="00AF2F91" w:rsidRDefault="00AF2F91" w:rsidP="00D423EF">
      <w:r>
        <w:t>Nada</w:t>
      </w:r>
    </w:p>
    <w:p w:rsidR="00D423EF" w:rsidRDefault="00D423EF" w:rsidP="00D423EF">
      <w:r>
        <w:t>Miembros de</w:t>
      </w:r>
    </w:p>
    <w:p w:rsidR="00AF2F91" w:rsidRDefault="00AF2F91" w:rsidP="00AF2F91">
      <w:proofErr w:type="spellStart"/>
      <w:r>
        <w:t>DB_DL_BDEmpresa_select</w:t>
      </w:r>
      <w:proofErr w:type="spellEnd"/>
    </w:p>
    <w:p w:rsidR="00AF2F91" w:rsidRDefault="00AF2F91" w:rsidP="00AF2F91">
      <w:proofErr w:type="spellStart"/>
      <w:r>
        <w:t>ACL_Ventasgenerales_Lectura</w:t>
      </w:r>
      <w:proofErr w:type="spellEnd"/>
    </w:p>
    <w:p w:rsidR="00AF2F91" w:rsidRDefault="00AF2F91" w:rsidP="00AF2F91">
      <w:proofErr w:type="spellStart"/>
      <w:r>
        <w:t>ACL_DL_Ventas_Lectura</w:t>
      </w:r>
      <w:proofErr w:type="spellEnd"/>
    </w:p>
    <w:p w:rsidR="00D423EF" w:rsidRDefault="00D423EF" w:rsidP="00C04696"/>
    <w:p w:rsidR="007B5EF3" w:rsidRDefault="007B5EF3" w:rsidP="00C04696"/>
    <w:p w:rsidR="00D423EF" w:rsidRDefault="00D423EF" w:rsidP="00C04696"/>
    <w:p w:rsidR="00D423EF" w:rsidRDefault="00D423EF" w:rsidP="00C04696"/>
    <w:p w:rsidR="00397C68" w:rsidRDefault="00397C68" w:rsidP="00C04696"/>
    <w:p w:rsidR="002F4DCF" w:rsidRDefault="002F4DCF" w:rsidP="00C04696"/>
    <w:p w:rsidR="007211EB" w:rsidRDefault="007211EB" w:rsidP="00C04696"/>
    <w:p w:rsidR="007211EB" w:rsidRDefault="007211EB" w:rsidP="00C04696"/>
    <w:p w:rsidR="007211EB" w:rsidRDefault="007211EB" w:rsidP="00C04696"/>
    <w:sectPr w:rsidR="007211EB">
      <w:footerReference w:type="even" r:id="rId11"/>
      <w:footerReference w:type="default" r:id="rId12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907" w:rsidRDefault="00625907">
      <w:pPr>
        <w:spacing w:after="0" w:line="240" w:lineRule="auto"/>
      </w:pPr>
      <w:r>
        <w:separator/>
      </w:r>
    </w:p>
  </w:endnote>
  <w:endnote w:type="continuationSeparator" w:id="0">
    <w:p w:rsidR="00625907" w:rsidRDefault="0062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BE7" w:rsidRDefault="00D445B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3BE7" w:rsidRDefault="0062590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527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Administración de </w:t>
                              </w:r>
                              <w:proofErr w:type="spellStart"/>
                              <w:r w:rsidR="00A8527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gurpos</w:t>
                              </w:r>
                              <w:proofErr w:type="spellEnd"/>
                            </w:sdtContent>
                          </w:sdt>
                          <w:r w:rsidR="00D445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6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5740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26/02/2018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EF3BE7" w:rsidRDefault="00A9090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8527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Administración de </w:t>
                        </w:r>
                        <w:proofErr w:type="spellStart"/>
                        <w:r w:rsidR="00A8527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gurpos</w:t>
                        </w:r>
                        <w:proofErr w:type="spellEnd"/>
                      </w:sdtContent>
                    </w:sdt>
                    <w:r w:rsidR="00D445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6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5740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26/02/2018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F8233AE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3BE7" w:rsidRDefault="00D445BB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C7F11" w:rsidRPr="009C7F1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EF3BE7" w:rsidRDefault="00D445BB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C7F11" w:rsidRPr="009C7F1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BE7" w:rsidRDefault="00D445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3BE7" w:rsidRDefault="0062590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527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Administración de </w:t>
                              </w:r>
                              <w:proofErr w:type="spellStart"/>
                              <w:r w:rsidR="00A8527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gurpos</w:t>
                              </w:r>
                              <w:proofErr w:type="spellEnd"/>
                            </w:sdtContent>
                          </w:sdt>
                          <w:r w:rsidR="00D445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6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5740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26/02/2018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EF3BE7" w:rsidRDefault="00A9090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8527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Administración de </w:t>
                        </w:r>
                        <w:proofErr w:type="spellStart"/>
                        <w:r w:rsidR="00A8527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gurpos</w:t>
                        </w:r>
                        <w:proofErr w:type="spellEnd"/>
                      </w:sdtContent>
                    </w:sdt>
                    <w:r w:rsidR="00D445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6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5740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26/02/2018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FE79B1E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3BE7" w:rsidRDefault="00D445BB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C7F11" w:rsidRPr="009C7F1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EF3BE7" w:rsidRDefault="00D445BB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C7F11" w:rsidRPr="009C7F1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3BE7" w:rsidRDefault="00EF3BE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907" w:rsidRDefault="00625907">
      <w:pPr>
        <w:spacing w:after="0" w:line="240" w:lineRule="auto"/>
      </w:pPr>
      <w:r>
        <w:separator/>
      </w:r>
    </w:p>
  </w:footnote>
  <w:footnote w:type="continuationSeparator" w:id="0">
    <w:p w:rsidR="00625907" w:rsidRDefault="0062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96"/>
    <w:rsid w:val="000B0E9D"/>
    <w:rsid w:val="0025160E"/>
    <w:rsid w:val="002B31FE"/>
    <w:rsid w:val="002F4DCF"/>
    <w:rsid w:val="00397C68"/>
    <w:rsid w:val="00474A60"/>
    <w:rsid w:val="00625907"/>
    <w:rsid w:val="00657402"/>
    <w:rsid w:val="007211EB"/>
    <w:rsid w:val="007B5EF3"/>
    <w:rsid w:val="007E25EF"/>
    <w:rsid w:val="009C7F11"/>
    <w:rsid w:val="00A30D87"/>
    <w:rsid w:val="00A82DAD"/>
    <w:rsid w:val="00A85271"/>
    <w:rsid w:val="00A90908"/>
    <w:rsid w:val="00AF2F91"/>
    <w:rsid w:val="00B62C29"/>
    <w:rsid w:val="00B871BA"/>
    <w:rsid w:val="00BC38D5"/>
    <w:rsid w:val="00C04696"/>
    <w:rsid w:val="00C21682"/>
    <w:rsid w:val="00C50CAF"/>
    <w:rsid w:val="00D423EF"/>
    <w:rsid w:val="00D445BB"/>
    <w:rsid w:val="00EF3BE7"/>
    <w:rsid w:val="00F5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06CE"/>
  <w15:docId w15:val="{63468BA2-5D51-474F-B537-5479B480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45E98FFECD48FEAF11BE83587EE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67F4E-AC39-40C7-92DD-2DD753693A08}"/>
      </w:docPartPr>
      <w:docPartBody>
        <w:p w:rsidR="00200CEE" w:rsidRDefault="00200CEE">
          <w:pPr>
            <w:pStyle w:val="DC45E98FFECD48FEAF11BE83587EED99"/>
          </w:pPr>
          <w:r>
            <w:t>[Escriba el título del documento]</w:t>
          </w:r>
        </w:p>
      </w:docPartBody>
    </w:docPart>
    <w:docPart>
      <w:docPartPr>
        <w:name w:val="9DBB1095BA5D497D83CF16296CE24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0A261-87F8-49FC-AB1A-7FBE9325980C}"/>
      </w:docPartPr>
      <w:docPartBody>
        <w:p w:rsidR="00200CEE" w:rsidRDefault="00200CEE">
          <w:pPr>
            <w:pStyle w:val="9DBB1095BA5D497D83CF16296CE24328"/>
          </w:pPr>
          <w:r>
            <w:t>[Escriba el subtítulo del documento]</w:t>
          </w:r>
        </w:p>
      </w:docPartBody>
    </w:docPart>
    <w:docPart>
      <w:docPartPr>
        <w:name w:val="51B511F753C5475490BE081CC3697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7EDDB-4292-4C28-AED9-E0AAB2EE1A9D}"/>
      </w:docPartPr>
      <w:docPartBody>
        <w:p w:rsidR="00200CEE" w:rsidRDefault="00200CEE">
          <w:pPr>
            <w:pStyle w:val="51B511F753C5475490BE081CC36973A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B1E5AB7CF79D40AFBEA6BFFDFA6CD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2FA68-C027-4E6A-9698-B825F08561C9}"/>
      </w:docPartPr>
      <w:docPartBody>
        <w:p w:rsidR="00200CEE" w:rsidRDefault="00200CEE">
          <w:pPr>
            <w:pStyle w:val="B1E5AB7CF79D40AFBEA6BFFDFA6CDB80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EE"/>
    <w:rsid w:val="000E68FE"/>
    <w:rsid w:val="00200CEE"/>
    <w:rsid w:val="00356A07"/>
    <w:rsid w:val="005F70EC"/>
    <w:rsid w:val="009C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45E98FFECD48FEAF11BE83587EED99">
    <w:name w:val="DC45E98FFECD48FEAF11BE83587EED99"/>
  </w:style>
  <w:style w:type="paragraph" w:customStyle="1" w:styleId="9DBB1095BA5D497D83CF16296CE24328">
    <w:name w:val="9DBB1095BA5D497D83CF16296CE24328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1B511F753C5475490BE081CC36973A4">
    <w:name w:val="51B511F753C5475490BE081CC36973A4"/>
  </w:style>
  <w:style w:type="paragraph" w:customStyle="1" w:styleId="B1E5AB7CF79D40AFBEA6BFFDFA6CDB80">
    <w:name w:val="B1E5AB7CF79D40AFBEA6BFFDFA6CD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E05A898-4056-40F7-91BD-59BE0FCD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51</TotalTime>
  <Pages>4</Pages>
  <Words>227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Administración de gurpos</vt:lpstr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gurpos</dc:title>
  <dc:subject>Ejercicios</dc:subject>
  <dc:creator>Xabier</dc:creator>
  <cp:lastModifiedBy>Xabier</cp:lastModifiedBy>
  <cp:revision>7</cp:revision>
  <dcterms:created xsi:type="dcterms:W3CDTF">2018-02-26T16:11:00Z</dcterms:created>
  <dcterms:modified xsi:type="dcterms:W3CDTF">2018-02-27T17:41:00Z</dcterms:modified>
</cp:coreProperties>
</file>