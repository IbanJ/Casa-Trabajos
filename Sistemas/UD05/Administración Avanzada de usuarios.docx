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F08B5" w:rsidRPr="00AD6729" w:rsidRDefault="001138C5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9C2D44" w:rsidRPr="00AD67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6AF6E6C" wp14:editId="632BD3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9C2D44" w:rsidRPr="00AD67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36D9811" wp14:editId="3E6F98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D672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F08B5" w:rsidRDefault="004F08B5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D6729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4F08B5" w:rsidRDefault="00AD6729" w:rsidP="00AD6729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MOD369 - UD8</w:t>
                                      </w:r>
                                    </w:p>
                                  </w:tc>
                                </w:tr>
                                <w:tr w:rsidR="00AD672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F08B5" w:rsidRDefault="004F08B5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D6729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4F08B5" w:rsidRDefault="001138C5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76F950EBC2CA4D8C9DFF0711245DFB7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D4A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Administración Avanzada de perfiles de usuarios y perfiles de contraseña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F08B5" w:rsidRDefault="004F08B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D672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F08B5" w:rsidRDefault="004F08B5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D6729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4F08B5" w:rsidRDefault="00AD6729" w:rsidP="00AD6729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MOD369 - UD8</w:t>
                                </w:r>
                              </w:p>
                            </w:tc>
                          </w:tr>
                          <w:tr w:rsidR="00AD672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F08B5" w:rsidRDefault="004F08B5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D6729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4F08B5" w:rsidRDefault="001138C5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76F950EBC2CA4D8C9DFF0711245DFB7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D4A">
                                      <w:rPr>
                                        <w:sz w:val="36"/>
                                        <w:szCs w:val="36"/>
                                      </w:rPr>
                                      <w:t>Administración Avanzada de perfiles de usuarios y perfiles de contraseña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F08B5" w:rsidRDefault="004F08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C2D44" w:rsidRPr="00AD67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A449A2D" wp14:editId="14DB9D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4F08B5" w:rsidRDefault="001138C5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C2D44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4F08B5" w:rsidRDefault="004F08B5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4F08B5" w:rsidRDefault="001138C5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C2D44">
                                      <w:t>[Seleccionar fecha]</w:t>
                                    </w:r>
                                  </w:sdtContent>
                                </w:sdt>
                              </w:p>
                              <w:p w:rsidR="004F08B5" w:rsidRDefault="009C2D44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6729">
                                      <w:t>Xabier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4F08B5" w:rsidRDefault="009C2D44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4F08B5" w:rsidRDefault="004F08B5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4F08B5" w:rsidRDefault="009C2D44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[Seleccionar fecha]</w:t>
                              </w:r>
                            </w:sdtContent>
                          </w:sdt>
                        </w:p>
                        <w:p w:rsidR="004F08B5" w:rsidRDefault="009C2D44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D6729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9C2D44" w:rsidRPr="00AD6729">
            <w:br w:type="page"/>
          </w:r>
        </w:sdtContent>
      </w:sdt>
    </w:p>
    <w:p w:rsidR="004F08B5" w:rsidRPr="00AD6729" w:rsidRDefault="001138C5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4C3D160C1AFB4EA09D10299DE1F70DD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D6729">
            <w:rPr>
              <w:smallCaps w:val="0"/>
            </w:rPr>
            <w:t>Administración Avanzada du usuarios y perfiles de con</w:t>
          </w:r>
        </w:sdtContent>
      </w:sdt>
    </w:p>
    <w:p w:rsidR="004F08B5" w:rsidRPr="00AD6729" w:rsidRDefault="001138C5">
      <w:pPr>
        <w:pStyle w:val="Subttulo"/>
      </w:pPr>
      <w:sdt>
        <w:sdtPr>
          <w:alias w:val="Subtítulo"/>
          <w:tag w:val="Subtítulo"/>
          <w:id w:val="11808339"/>
          <w:placeholder>
            <w:docPart w:val="7ECF3B9D9D284CEBA3F2DFB9A4E69B1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F1D4A">
            <w:t>Administración Avanzada de perfiles de usuarios y perfiles de contraseña</w:t>
          </w:r>
        </w:sdtContent>
      </w:sdt>
    </w:p>
    <w:p w:rsidR="00AD6729" w:rsidRPr="00AD6729" w:rsidRDefault="00AD6729" w:rsidP="00AD6729">
      <w:pPr>
        <w:pStyle w:val="Ttulo1"/>
      </w:pPr>
      <w:r w:rsidRPr="00AD6729">
        <w:t xml:space="preserve">/etc/shadow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Style w:val="CdigoHTML"/>
          <w:color w:val="333333"/>
          <w:sz w:val="21"/>
          <w:szCs w:val="21"/>
        </w:rPr>
        <w:t xml:space="preserve">/etc/shadow </w:t>
      </w:r>
      <w:r w:rsidRPr="00AD6729">
        <w:rPr>
          <w:rFonts w:ascii="Helvetica" w:hAnsi="Helvetica"/>
          <w:color w:val="333333"/>
          <w:sz w:val="21"/>
          <w:szCs w:val="21"/>
        </w:rPr>
        <w:t>contiene la contraseña cifrada del usuario y algunos parámetros relacionados con la seguridad de la contraseña.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Además de proporcionar al administrador la capacidad de establecer los campos de caducidad de la contraseña.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Sólo el usuario root puede ver el archivo / etc / shadow. -&gt; Los usuarios normales no pueden ver ni la contraseña cifrada.</w:t>
      </w:r>
    </w:p>
    <w:p w:rsidR="00AD6729" w:rsidRPr="00AD6729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</w:rPr>
      </w:pPr>
      <w:r w:rsidRPr="00AD6729">
        <w:rPr>
          <w:rFonts w:ascii="Courier New" w:eastAsia="Times New Roman" w:hAnsi="Courier New" w:cs="Courier New"/>
          <w:b/>
          <w:bCs/>
          <w:color w:val="8AE234"/>
          <w:sz w:val="20"/>
        </w:rPr>
        <w:t>root@localhost</w:t>
      </w:r>
      <w:r w:rsidRPr="00AD6729">
        <w:rPr>
          <w:rFonts w:ascii="Courier New" w:eastAsia="Times New Roman" w:hAnsi="Courier New" w:cs="Courier New"/>
          <w:b/>
          <w:bCs/>
          <w:color w:val="EEEEEE"/>
          <w:sz w:val="20"/>
        </w:rPr>
        <w:t>:</w:t>
      </w:r>
      <w:r w:rsidRPr="00AD6729">
        <w:rPr>
          <w:rFonts w:ascii="Courier New" w:eastAsia="Times New Roman" w:hAnsi="Courier New" w:cs="Courier New"/>
          <w:b/>
          <w:bCs/>
          <w:color w:val="729FCF"/>
          <w:sz w:val="20"/>
        </w:rPr>
        <w:t>~</w:t>
      </w:r>
      <w:r w:rsidRPr="00AD6729">
        <w:rPr>
          <w:rFonts w:ascii="Courier New" w:eastAsia="Times New Roman" w:hAnsi="Courier New" w:cs="Courier New"/>
          <w:b/>
          <w:bCs/>
          <w:color w:val="EEEEEE"/>
          <w:sz w:val="20"/>
        </w:rPr>
        <w:t>#</w:t>
      </w:r>
      <w:r w:rsidRPr="00AD6729">
        <w:rPr>
          <w:rFonts w:ascii="Courier New" w:eastAsia="Times New Roman" w:hAnsi="Courier New" w:cs="Courier New"/>
          <w:color w:val="EEEEEE"/>
          <w:sz w:val="20"/>
        </w:rPr>
        <w:t xml:space="preserve"> tail /etc/shadow                                     </w:t>
      </w:r>
    </w:p>
    <w:p w:rsidR="00AD6729" w:rsidRPr="001138C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1138C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ftp:*:15980:0:99999:7:::                                                        </w:t>
      </w:r>
    </w:p>
    <w:p w:rsidR="00AD6729" w:rsidRPr="001138C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1138C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nobody:*:15980:0:99999:7:::                                                     </w:t>
      </w:r>
    </w:p>
    <w:p w:rsidR="00AD6729" w:rsidRPr="001138C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1138C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vcsa:!!:16406::::::                                                             </w:t>
      </w:r>
    </w:p>
    <w:p w:rsidR="00AD6729" w:rsidRPr="001138C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1138C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saslauth:!!:16413::::::                                                         </w:t>
      </w:r>
    </w:p>
    <w:p w:rsidR="00AD6729" w:rsidRPr="001138C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1138C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postfix:!!:16413::::::                                                          </w:t>
      </w:r>
    </w:p>
    <w:p w:rsidR="00AD6729" w:rsidRPr="001138C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1138C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sshd:!!:16413::::::                                                             </w:t>
      </w:r>
    </w:p>
    <w:p w:rsidR="00AD6729" w:rsidRPr="001138C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1138C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mysql:!!:16413::::::                                                            </w:t>
      </w:r>
    </w:p>
    <w:p w:rsidR="00AD6729" w:rsidRPr="001138C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1138C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dbus:!!:16413::::::                                                             </w:t>
      </w:r>
    </w:p>
    <w:p w:rsidR="00AD6729" w:rsidRPr="001138C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1138C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ntp:!!:16413::::::                                                              </w:t>
      </w:r>
    </w:p>
    <w:p w:rsidR="00AD6729" w:rsidRPr="001138C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lang w:val="en-US"/>
        </w:rPr>
      </w:pPr>
      <w:r w:rsidRPr="001138C5">
        <w:rPr>
          <w:rFonts w:ascii="Courier New" w:eastAsia="Times New Roman" w:hAnsi="Courier New" w:cs="Courier New"/>
          <w:color w:val="EEEEEE"/>
          <w:sz w:val="20"/>
          <w:lang w:val="en-US"/>
        </w:rPr>
        <w:t xml:space="preserve">sysadmin:$6$trs.W5GR$sgPBwHSIR6Zfcw7oe05mrmtR3slZQRDur02NZ71OmZ7Uaz0Xrl0ME7tdMC1Y9rrX5Jlh1zASnXFCuYFgNHzU/0:16413:0:99999:7:::                                  </w:t>
      </w:r>
    </w:p>
    <w:p w:rsidR="00AD6729" w:rsidRPr="00AD6729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Cada registro en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rFonts w:eastAsiaTheme="minorHAnsi"/>
          <w:color w:val="333333"/>
          <w:sz w:val="21"/>
          <w:szCs w:val="21"/>
          <w:shd w:val="clear" w:color="auto" w:fill="FFFFFF"/>
        </w:rPr>
        <w:t xml:space="preserve">/etc/shadow 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contiene los siguientes ocho campos, separados por dos puntos:</w:t>
      </w:r>
    </w:p>
    <w:p w:rsidR="00AD6729" w:rsidRPr="001138C5" w:rsidRDefault="00AD6729" w:rsidP="00AD67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val="en-US"/>
        </w:rPr>
      </w:pPr>
      <w:r w:rsidRPr="001138C5">
        <w:rPr>
          <w:rFonts w:ascii="Courier New" w:eastAsia="Times New Roman" w:hAnsi="Courier New" w:cs="Courier New"/>
          <w:color w:val="333333"/>
          <w:sz w:val="20"/>
          <w:lang w:val="en-US"/>
        </w:rPr>
        <w:t>loginID:password:lastchg:min:max:warn:inactive:expire</w:t>
      </w:r>
    </w:p>
    <w:tbl>
      <w:tblPr>
        <w:tblW w:w="880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357"/>
        <w:gridCol w:w="1984"/>
        <w:gridCol w:w="5141"/>
      </w:tblGrid>
      <w:tr w:rsidR="00AD6729" w:rsidRPr="00AD6729" w:rsidTr="00915F7B">
        <w:trPr>
          <w:tblHeader/>
        </w:trPr>
        <w:tc>
          <w:tcPr>
            <w:tcW w:w="1323" w:type="dxa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b/>
                <w:bCs/>
                <w:color w:val="333333"/>
                <w:sz w:val="21"/>
                <w:szCs w:val="21"/>
              </w:rPr>
              <w:t>Field</w:t>
            </w:r>
          </w:p>
        </w:tc>
        <w:tc>
          <w:tcPr>
            <w:tcW w:w="2341" w:type="dxa"/>
            <w:gridSpan w:val="2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b/>
                <w:bCs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5141" w:type="dxa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b/>
                <w:bCs/>
                <w:color w:val="333333"/>
                <w:sz w:val="21"/>
                <w:szCs w:val="21"/>
              </w:rPr>
              <w:t>Significance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Username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sysadmin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Nombre de usuario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Password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$6$trs.W5GR$sgPBwHSIR6Zfcw7oe05mr</w:t>
            </w:r>
          </w:p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mtR3slZQRDur02NZ71OmZ7Uaz0Xrl0ME</w:t>
            </w:r>
          </w:p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7tdMC1Y9rrX5Jlh1zASnXFCuYFgNHzU/0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hd w:val="clear" w:color="auto" w:fill="FFFFFF"/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contraseña encriptada.</w:t>
            </w:r>
          </w:p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Nota: Un campo vacío indica que no se requiere una contraseña para iniciar sesión. </w:t>
            </w:r>
          </w:p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Un asterisco </w:t>
            </w: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</w:rPr>
              <w:t>*</w:t>
            </w: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marca o signo de exclamación </w:t>
            </w: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</w:rPr>
              <w:t>!</w:t>
            </w: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indica una cuenta inaccesible (por lo general del sistema) sin contraseña. </w:t>
            </w:r>
          </w:p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Un campo de contraseña que comienza con </w:t>
            </w: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FFFFF"/>
              </w:rPr>
              <w:t>!</w:t>
            </w: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seguido de la contraseña encriptada, indica la contraseña está bloqueada.</w:t>
            </w:r>
          </w:p>
        </w:tc>
      </w:tr>
      <w:tr w:rsidR="00AD6729" w:rsidRPr="00AD6729" w:rsidTr="0063146F">
        <w:tc>
          <w:tcPr>
            <w:tcW w:w="168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lastRenderedPageBreak/>
              <w:t>Last password change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16413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El número de días entre el 1 de enero de 1970, y el último cambio de contraseña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0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número mínimo de días que la contraseña actual se pueden cambiar por el usuario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99999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  <w:shd w:val="clear" w:color="auto" w:fill="C9D7F1"/>
              </w:rPr>
              <w:t>El número máximo de días que quedan para la contraseña para que caduque;</w:t>
            </w:r>
            <w:r w:rsidRPr="00AD6729">
              <w:rPr>
                <w:rStyle w:val="apple-converted-space"/>
                <w:rFonts w:ascii="Helvetica" w:hAnsi="Helvetica"/>
                <w:color w:val="333333"/>
                <w:sz w:val="21"/>
                <w:szCs w:val="21"/>
                <w:shd w:val="clear" w:color="auto" w:fill="C9D7F1"/>
              </w:rPr>
              <w:t> 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Warn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Número de días antes de la caducidad de la contraseña que el usuario es avisado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Inactive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30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Number of days after password expiry that the user account remains active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Expire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17000</w:t>
            </w: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  <w:shd w:val="clear" w:color="auto" w:fill="C9D7F1"/>
              </w:rPr>
              <w:t>Fecha que indica cuándo se eliminará la contraseña y el  usuario quedará inactivo</w:t>
            </w:r>
          </w:p>
        </w:tc>
      </w:tr>
      <w:tr w:rsidR="00AD6729" w:rsidRPr="00AD6729" w:rsidTr="00915F7B">
        <w:tc>
          <w:tcPr>
            <w:tcW w:w="13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eastAsia="Times New Roman" w:hAnsi="Helvetica"/>
                <w:color w:val="333333"/>
                <w:sz w:val="21"/>
                <w:szCs w:val="21"/>
              </w:rPr>
              <w:t>Reserved field</w:t>
            </w:r>
          </w:p>
        </w:tc>
        <w:tc>
          <w:tcPr>
            <w:tcW w:w="2341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</w:p>
        </w:tc>
        <w:tc>
          <w:tcPr>
            <w:tcW w:w="514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 w:line="240" w:lineRule="auto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  <w:shd w:val="clear" w:color="auto" w:fill="C9D7F1"/>
              </w:rPr>
              <w:t>reservado para uso futuro</w:t>
            </w:r>
          </w:p>
        </w:tc>
      </w:tr>
    </w:tbl>
    <w:p w:rsidR="00AD6729" w:rsidRPr="00AD6729" w:rsidRDefault="00AD6729" w:rsidP="00AD6729">
      <w:pPr>
        <w:pStyle w:val="Ttulo1"/>
      </w:pPr>
      <w:r w:rsidRPr="00AD6729">
        <w:t xml:space="preserve">Cuestas del Sistema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Como presentado anteriormente, los sistemas Linux vienen con las cuentas del sistema para fines especiales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root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ssh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ftp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mail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 xml:space="preserve">news 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y otros usuarios del sistema.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Estas cuentas se definen en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/etc/passwd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r w:rsidRPr="00AD6729">
        <w:rPr>
          <w:rFonts w:ascii="Helvetica" w:hAnsi="Helvetica"/>
          <w:color w:val="333333"/>
          <w:sz w:val="21"/>
          <w:szCs w:val="21"/>
        </w:rPr>
        <w:t>.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sysadmin@localhost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$</w:t>
      </w:r>
      <w:r w:rsidRPr="00AD6729">
        <w:rPr>
          <w:color w:val="EEEEEE"/>
        </w:rPr>
        <w:t xml:space="preserve"> cat /etc/passwd    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root:x:0:0:root:/root:/bin/bash            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bin:x:1:1:bin:/bin:/sbin/nologin           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daemon:x:2:2:daemon:/sbin:/sbin/nologin    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adm:x:3:4:adm:/var/adm:/sbin/nologin       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lp:x:4:7:lp:/var/spool/lpd:/sbin/nologin   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sync:x:5:0:sync:/sbin:/bin/sync            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shutdown:x:6:0:shutdown:/sbin:/sbin/shutdown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halt:x:7:0:halt:/sbin:/sbin/halt           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mail:x:8:12:mail:/var/spool/mail:/sbin/nologin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uucp:x:10:14:uucp:/var/spool/uucp:/sbin/nologin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operator:x:11:0:operator:/root:/sbin/nologin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games:x:12:100:games:/usr/games:/sbin/nologin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gopher:x:13:30:gopher:/var/gopher:/sbin/nologin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ftp:x:14:50:FTP User:/var/ftp:/sbin/nologin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nobody:x:99:99:Nobody:/:/sbin/nologin      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vcsa:x:69:69:virtual console memory owner:/dev:/sbin/nologin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lastRenderedPageBreak/>
        <w:t xml:space="preserve">saslauth:x:499:76:Saslauthd user:/var/empty/saslauth:/sbin/nologin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postfix:x:89:89::/var/spool/postfix:/sbin/nologin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sshd:x:74:74:Privilege-separated SSH:/var/empty/sshd:/sbin/nologin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...                                 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Style w:val="apple-converted-space"/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Estas cuentas se utilizan para los servicios que se ejecutan, que están estrechamente vinculados con un conjunto específico de los programas o aplicaciones.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 xml:space="preserve">Las </w:t>
      </w:r>
      <w:r w:rsidRPr="00AD6729">
        <w:rPr>
          <w:rFonts w:ascii="Helvetica" w:hAnsi="Helvetica"/>
          <w:color w:val="333333"/>
          <w:sz w:val="21"/>
          <w:szCs w:val="21"/>
        </w:rPr>
        <w:t>cuentas del sistema se gestionan usuario root o  admin group.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Style w:val="apple-converted-space"/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 xml:space="preserve">En los sistemas operativos tradicionales de Unix, las cuentas con números de UID menores a 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 xml:space="preserve">100 </w:t>
      </w:r>
      <w:r w:rsidRPr="00AD6729">
        <w:rPr>
          <w:rFonts w:ascii="Helvetica" w:hAnsi="Helvetica"/>
          <w:color w:val="333333"/>
          <w:sz w:val="21"/>
          <w:szCs w:val="21"/>
        </w:rPr>
        <w:t>reservados para las cuentas del sistema.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Style w:val="apple-converted-space"/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En las distribuciones de Linux basadas en RedHat, el rango reservado de cuentas del sistema es de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0</w:t>
      </w:r>
      <w:r w:rsidRPr="00AD6729">
        <w:rPr>
          <w:rFonts w:ascii="Helvetica" w:hAnsi="Helvetica"/>
          <w:color w:val="333333"/>
          <w:sz w:val="21"/>
          <w:szCs w:val="21"/>
        </w:rPr>
        <w:t>-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499</w:t>
      </w:r>
      <w:r w:rsidRPr="00AD6729">
        <w:rPr>
          <w:rFonts w:ascii="Helvetica" w:hAnsi="Helvetica"/>
          <w:color w:val="333333"/>
          <w:sz w:val="21"/>
          <w:szCs w:val="21"/>
        </w:rPr>
        <w:t>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En las distribuciones de Linux basadas en Debian, ese rango se ha aumentado hasta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999</w:t>
      </w:r>
      <w:r w:rsidRPr="00AD6729">
        <w:rPr>
          <w:rFonts w:ascii="Helvetica" w:hAnsi="Helvetica"/>
          <w:color w:val="333333"/>
          <w:sz w:val="21"/>
          <w:szCs w:val="21"/>
        </w:rPr>
        <w:t>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El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 xml:space="preserve">/etc/logins.def </w:t>
      </w:r>
      <w:r w:rsidRPr="00AD6729">
        <w:rPr>
          <w:rFonts w:ascii="Helvetica" w:hAnsi="Helvetica"/>
          <w:color w:val="333333"/>
          <w:sz w:val="21"/>
          <w:szCs w:val="21"/>
        </w:rPr>
        <w:t>contiene la configuración que permite al administrador especificar qué  el número mínimo de los usuario normales: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sysadmin@localhost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$</w:t>
      </w:r>
      <w:r w:rsidRPr="00AD6729">
        <w:rPr>
          <w:color w:val="EEEEEE"/>
        </w:rPr>
        <w:t xml:space="preserve"> cat /etc/login.defs | grep UID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red"/>
          <w:rFonts w:eastAsiaTheme="majorEastAsia"/>
          <w:color w:val="EF2929"/>
        </w:rPr>
        <w:t>UID</w:t>
      </w:r>
      <w:r w:rsidRPr="00AD6729">
        <w:rPr>
          <w:color w:val="EEEEEE"/>
        </w:rPr>
        <w:t xml:space="preserve">_MIN               1000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red"/>
          <w:rFonts w:eastAsiaTheme="majorEastAsia"/>
          <w:color w:val="EF2929"/>
        </w:rPr>
        <w:t>UID</w:t>
      </w:r>
      <w:r w:rsidRPr="00AD6729">
        <w:rPr>
          <w:color w:val="EEEEEE"/>
        </w:rPr>
        <w:t xml:space="preserve">_MAX               60000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>#SYS_</w:t>
      </w:r>
      <w:r w:rsidRPr="00AD6729">
        <w:rPr>
          <w:rStyle w:val="ansi-red"/>
          <w:rFonts w:eastAsiaTheme="majorEastAsia"/>
          <w:color w:val="EF2929"/>
        </w:rPr>
        <w:t>UID</w:t>
      </w:r>
      <w:r w:rsidRPr="00AD6729">
        <w:rPr>
          <w:color w:val="EEEEEE"/>
        </w:rPr>
        <w:t xml:space="preserve">_MIN          100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>#SYS_</w:t>
      </w:r>
      <w:r w:rsidRPr="00AD6729">
        <w:rPr>
          <w:rStyle w:val="ansi-red"/>
          <w:rFonts w:eastAsiaTheme="majorEastAsia"/>
          <w:color w:val="EF2929"/>
        </w:rPr>
        <w:t>UID</w:t>
      </w:r>
      <w:r w:rsidRPr="00AD6729">
        <w:rPr>
          <w:color w:val="EEEEEE"/>
        </w:rPr>
        <w:t xml:space="preserve">_MAX          999                                                   </w:t>
      </w:r>
    </w:p>
    <w:tbl>
      <w:tblPr>
        <w:tblW w:w="8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1462"/>
        <w:gridCol w:w="5399"/>
      </w:tblGrid>
      <w:tr w:rsidR="00AD6729" w:rsidRPr="00AD6729" w:rsidTr="00915F7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Meaning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UID_MAX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Maximum number of the UID range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UID_MIN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Minimum number of the UID range</w:t>
            </w:r>
          </w:p>
        </w:tc>
      </w:tr>
    </w:tbl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The UID number is automatically increased by one each time additional new user accounts are created.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Este concepto también se utiliza para los grupos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sysadmin@localhost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$</w:t>
      </w:r>
      <w:r w:rsidRPr="00AD6729">
        <w:rPr>
          <w:color w:val="EEEEEE"/>
        </w:rPr>
        <w:t xml:space="preserve"> cat /etc/login.defs | grep GID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red"/>
          <w:rFonts w:eastAsiaTheme="majorEastAsia"/>
          <w:color w:val="EF2929"/>
        </w:rPr>
        <w:t>GID</w:t>
      </w:r>
      <w:r w:rsidRPr="00AD6729">
        <w:rPr>
          <w:color w:val="EEEEEE"/>
        </w:rPr>
        <w:t xml:space="preserve">_MIN                1000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red"/>
          <w:rFonts w:eastAsiaTheme="majorEastAsia"/>
          <w:color w:val="EF2929"/>
        </w:rPr>
        <w:t>GID</w:t>
      </w:r>
      <w:r w:rsidRPr="00AD6729">
        <w:rPr>
          <w:color w:val="EEEEEE"/>
        </w:rPr>
        <w:t xml:space="preserve">_MAX                60000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>#SYS_</w:t>
      </w:r>
      <w:r w:rsidRPr="00AD6729">
        <w:rPr>
          <w:rStyle w:val="ansi-red"/>
          <w:rFonts w:eastAsiaTheme="majorEastAsia"/>
          <w:color w:val="EF2929"/>
        </w:rPr>
        <w:t>GID</w:t>
      </w:r>
      <w:r w:rsidRPr="00AD6729">
        <w:rPr>
          <w:color w:val="EEEEEE"/>
        </w:rPr>
        <w:t xml:space="preserve">_MIN           100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>#SYS_</w:t>
      </w:r>
      <w:r w:rsidRPr="00AD6729">
        <w:rPr>
          <w:rStyle w:val="ansi-red"/>
          <w:rFonts w:eastAsiaTheme="majorEastAsia"/>
          <w:color w:val="EF2929"/>
        </w:rPr>
        <w:t>GID</w:t>
      </w:r>
      <w:r w:rsidRPr="00AD6729">
        <w:rPr>
          <w:color w:val="EEEEEE"/>
        </w:rPr>
        <w:t xml:space="preserve">_MAX           999                                                   </w:t>
      </w:r>
    </w:p>
    <w:tbl>
      <w:tblPr>
        <w:tblW w:w="8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459"/>
        <w:gridCol w:w="5406"/>
      </w:tblGrid>
      <w:tr w:rsidR="00AD6729" w:rsidRPr="00AD6729" w:rsidTr="00915F7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Meaning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GID_MAX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Maximum number of the GID range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GID_MIN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Minimum number of the GID range</w:t>
            </w:r>
          </w:p>
        </w:tc>
      </w:tr>
    </w:tbl>
    <w:p w:rsidR="00AD6729" w:rsidRPr="00AD6729" w:rsidRDefault="00AD6729" w:rsidP="00AD6729">
      <w:pPr>
        <w:pStyle w:val="Ttulo1"/>
      </w:pPr>
      <w:r w:rsidRPr="00AD6729">
        <w:lastRenderedPageBreak/>
        <w:t>Creación de cuentas de usuario: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Es un proceso de dos pasos:</w:t>
      </w:r>
    </w:p>
    <w:p w:rsidR="00AD6729" w:rsidRPr="00AD6729" w:rsidRDefault="00AD6729" w:rsidP="00AD67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Crear la nueva cuenta</w:t>
      </w:r>
    </w:p>
    <w:p w:rsidR="00AD6729" w:rsidRPr="00AD6729" w:rsidRDefault="00AD6729" w:rsidP="00AD67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Establecer una contraseña para la cuenta.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El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C7254E"/>
          <w:sz w:val="19"/>
          <w:szCs w:val="19"/>
          <w:shd w:val="clear" w:color="auto" w:fill="F9F2F4"/>
        </w:rPr>
        <w:t xml:space="preserve">useradd </w:t>
      </w:r>
      <w:r w:rsidRPr="00AD6729">
        <w:rPr>
          <w:rFonts w:ascii="Helvetica" w:hAnsi="Helvetica"/>
          <w:color w:val="333333"/>
          <w:sz w:val="21"/>
          <w:szCs w:val="21"/>
        </w:rPr>
        <w:t>se utiliza para crear una nueva cuenta de usuario.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Fonts w:ascii="Helvetica" w:hAnsi="Helvetica"/>
          <w:color w:val="333333"/>
          <w:sz w:val="21"/>
          <w:szCs w:val="21"/>
        </w:rPr>
        <w:t>Para añadir un nuevo usuario llamado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test_user</w:t>
      </w:r>
      <w:r w:rsidRPr="00AD6729">
        <w:rPr>
          <w:rFonts w:ascii="Helvetica" w:hAnsi="Helvetica"/>
          <w:color w:val="333333"/>
          <w:sz w:val="21"/>
          <w:szCs w:val="21"/>
        </w:rPr>
        <w:t>, ejecute el siguiente comando como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root</w:t>
      </w:r>
      <w:r w:rsidRPr="00AD6729">
        <w:rPr>
          <w:rFonts w:ascii="Helvetica" w:hAnsi="Helvetica"/>
          <w:color w:val="333333"/>
          <w:sz w:val="21"/>
          <w:szCs w:val="21"/>
        </w:rPr>
        <w:t>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 xml:space="preserve"> 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useradd test_user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Para comprobar si el comando se ha realizado correctamente, utilice la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C7254E"/>
          <w:sz w:val="19"/>
          <w:szCs w:val="19"/>
          <w:shd w:val="clear" w:color="auto" w:fill="F9F2F4"/>
        </w:rPr>
        <w:t>tail -1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en 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 xml:space="preserve">/etc/passwd 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y 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/etc/shadow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tail -1 /etc/passwd      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test_user:x:1003:1003::/home/test_user: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tail -1 /etc/shadow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test_user:!:16455:0:99999:7:::                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Observe que el campo contraseña en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 xml:space="preserve">/etc/shadow 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se establece en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333333"/>
          <w:sz w:val="21"/>
          <w:szCs w:val="21"/>
          <w:shd w:val="clear" w:color="auto" w:fill="FFFFFF"/>
        </w:rPr>
        <w:t>!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, lo que significa que la cuenta está bloqueada por defecto. Utilice el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D6729">
        <w:rPr>
          <w:rStyle w:val="CdigoHTML"/>
          <w:color w:val="C7254E"/>
          <w:sz w:val="19"/>
          <w:szCs w:val="19"/>
          <w:shd w:val="clear" w:color="auto" w:fill="F9F2F4"/>
        </w:rPr>
        <w:t xml:space="preserve">passwd 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para asignar una contraseña para la nueva cuenta de usuario: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passwd test_user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Enter new UNIX password: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Retype new UNIX password: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passwd: password updated successfully                         </w:t>
      </w:r>
    </w:p>
    <w:p w:rsidR="00AD6729" w:rsidRPr="00AD6729" w:rsidRDefault="00AD6729" w:rsidP="00AD6729">
      <w:pPr>
        <w:shd w:val="clear" w:color="auto" w:fill="D9EDF7"/>
        <w:rPr>
          <w:rFonts w:ascii="Helvetica" w:hAnsi="Helvetica"/>
          <w:color w:val="333333"/>
          <w:sz w:val="21"/>
          <w:szCs w:val="21"/>
        </w:rPr>
      </w:pPr>
      <w:r w:rsidRPr="00AD6729">
        <w:rPr>
          <w:rStyle w:val="Textoennegrita"/>
          <w:rFonts w:ascii="Helvetica" w:hAnsi="Helvetica"/>
          <w:color w:val="333333"/>
          <w:sz w:val="21"/>
          <w:szCs w:val="21"/>
        </w:rPr>
        <w:t>Observaciones</w:t>
      </w:r>
    </w:p>
    <w:p w:rsidR="00AD6729" w:rsidRPr="00AD6729" w:rsidRDefault="00AD6729" w:rsidP="00AD6729">
      <w:pPr>
        <w:pStyle w:val="NormalWeb"/>
        <w:shd w:val="clear" w:color="auto" w:fill="D9EDF7"/>
        <w:spacing w:before="0" w:beforeAutospacing="0" w:after="0" w:afterAutospacing="0"/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D9EDF7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D9EDF7"/>
        </w:rPr>
        <w:t xml:space="preserve">En el ejemplo anterior no se han utilizado opciones con el comando </w:t>
      </w:r>
      <w:r w:rsidRPr="00AD6729">
        <w:rPr>
          <w:rStyle w:val="CdigoHTML"/>
          <w:color w:val="C7254E"/>
          <w:sz w:val="19"/>
          <w:szCs w:val="19"/>
          <w:shd w:val="clear" w:color="auto" w:fill="F9F2F4"/>
        </w:rPr>
        <w:t>useradd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D9EDF7"/>
        </w:rPr>
        <w:t>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D9EDF7"/>
        </w:rPr>
        <w:t> </w:t>
      </w:r>
    </w:p>
    <w:p w:rsidR="00AD6729" w:rsidRPr="00AD6729" w:rsidRDefault="00AD6729" w:rsidP="00AD6729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shd w:val="clear" w:color="auto" w:fill="D9EDF7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D9EDF7"/>
        </w:rPr>
        <w:t xml:space="preserve">Este utiliza  las opciones por defecto y del archivo de configuración  </w:t>
      </w:r>
      <w:r w:rsidRPr="00AD6729">
        <w:rPr>
          <w:rStyle w:val="CdigoHTML"/>
          <w:color w:val="333333"/>
          <w:sz w:val="21"/>
          <w:szCs w:val="21"/>
          <w:shd w:val="clear" w:color="auto" w:fill="D9EDF7"/>
        </w:rPr>
        <w:t xml:space="preserve">/etc/logins.def </w:t>
      </w:r>
    </w:p>
    <w:p w:rsidR="00AD6729" w:rsidRPr="00AD6729" w:rsidRDefault="00AD6729" w:rsidP="00AD6729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shd w:val="clear" w:color="auto" w:fill="D9EDF7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D9EDF7"/>
        </w:rPr>
        <w:t>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D9EDF7"/>
        </w:rPr>
        <w:t> 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D9EDF7"/>
        </w:rPr>
        <w:t xml:space="preserve">Para ver las opciones por defecto utilizadas para la creación de la cuenta, </w:t>
      </w:r>
    </w:p>
    <w:p w:rsidR="00AD6729" w:rsidRPr="00AD6729" w:rsidRDefault="00AD6729" w:rsidP="00AD6729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D9EDF7"/>
        </w:rPr>
        <w:t> </w:t>
      </w:r>
      <w:r w:rsidRPr="00AD6729">
        <w:rPr>
          <w:rStyle w:val="CdigoHTML"/>
          <w:color w:val="C7254E"/>
          <w:sz w:val="19"/>
          <w:szCs w:val="19"/>
          <w:shd w:val="clear" w:color="auto" w:fill="F9F2F4"/>
        </w:rPr>
        <w:t>Useradd –D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D9EDF7"/>
        </w:rPr>
        <w:t>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useradd -D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GROUP=100  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HOME=/home 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INACTIVE=-1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EXPIRE=    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SHELL=/bin/sh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SKEL=/etc/skel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CREATE_MAIL_SPOOL=no              </w:t>
      </w:r>
    </w:p>
    <w:p w:rsidR="00AD6729" w:rsidRPr="00AD6729" w:rsidRDefault="00AD6729" w:rsidP="00AD6729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 xml:space="preserve">Las opciones por defecto se establecen en 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/etc/default/useradd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Fonts w:ascii="Helvetica" w:hAnsi="Helvetica"/>
          <w:color w:val="333333"/>
          <w:sz w:val="21"/>
          <w:szCs w:val="21"/>
        </w:rPr>
        <w:t xml:space="preserve">. </w:t>
      </w:r>
    </w:p>
    <w:p w:rsidR="00AD6729" w:rsidRPr="00AD6729" w:rsidRDefault="00AD6729" w:rsidP="00AD6729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useradd -D -s /bin/bash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lastRenderedPageBreak/>
        <w:t xml:space="preserve">GROUP=100  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HOME=/home 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INACTIVE=-1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EXPIRE=      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SHELL=/bin/bash 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SKEL=/etc/skel          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CREATE_MAIL_SPOOL=no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Para crear un nuevo usuario con opciones diferentes a los valores por defecto, utilice </w:t>
      </w:r>
      <w:r w:rsidRPr="00AD6729">
        <w:rPr>
          <w:rStyle w:val="CdigoHTML"/>
          <w:color w:val="C7254E"/>
          <w:sz w:val="19"/>
          <w:szCs w:val="19"/>
          <w:shd w:val="clear" w:color="auto" w:fill="F9F2F4"/>
        </w:rPr>
        <w:t xml:space="preserve">useradd </w:t>
      </w:r>
      <w:r w:rsidRPr="00AD6729">
        <w:rPr>
          <w:rFonts w:ascii="Helvetica" w:hAnsi="Helvetica"/>
          <w:color w:val="333333"/>
          <w:sz w:val="21"/>
          <w:szCs w:val="21"/>
          <w:shd w:val="clear" w:color="auto" w:fill="FFFFFF"/>
        </w:rPr>
        <w:t>con parámetros opcionales:</w:t>
      </w:r>
      <w:r w:rsidRPr="00AD6729">
        <w:rPr>
          <w:color w:val="333333"/>
        </w:rPr>
        <w:t xml:space="preserve">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 w:rsidRPr="001138C5">
        <w:rPr>
          <w:color w:val="333333"/>
          <w:lang w:val="en-US"/>
        </w:rPr>
        <w:t>useradd  -s  &lt;Shell&gt;  -d &lt;Home directory&gt;  -m  -k &lt;Skeleton directory&gt;  -g &lt;Group&gt;  username</w:t>
      </w:r>
    </w:p>
    <w:tbl>
      <w:tblPr>
        <w:tblW w:w="8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7692"/>
      </w:tblGrid>
      <w:tr w:rsidR="00AD6729" w:rsidRPr="00AD6729" w:rsidTr="0063146F">
        <w:trPr>
          <w:tblHeader/>
        </w:trPr>
        <w:tc>
          <w:tcPr>
            <w:tcW w:w="1113" w:type="dxa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b/>
                <w:bCs/>
                <w:sz w:val="24"/>
                <w:szCs w:val="24"/>
              </w:rPr>
            </w:pPr>
            <w:r w:rsidRPr="00AD6729">
              <w:rPr>
                <w:b/>
                <w:bCs/>
              </w:rPr>
              <w:t>Option</w:t>
            </w:r>
          </w:p>
        </w:tc>
        <w:tc>
          <w:tcPr>
            <w:tcW w:w="7692" w:type="dxa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b/>
                <w:bCs/>
                <w:sz w:val="24"/>
                <w:szCs w:val="24"/>
              </w:rPr>
            </w:pPr>
            <w:r w:rsidRPr="00AD6729">
              <w:rPr>
                <w:b/>
                <w:bCs/>
              </w:rPr>
              <w:t>Meaning</w:t>
            </w:r>
          </w:p>
        </w:tc>
      </w:tr>
      <w:tr w:rsidR="00AD6729" w:rsidRPr="00AD6729" w:rsidTr="0063146F"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sz w:val="24"/>
                <w:szCs w:val="24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-s</w:t>
            </w:r>
          </w:p>
        </w:tc>
        <w:tc>
          <w:tcPr>
            <w:tcW w:w="7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63146F" w:rsidP="00915F7B">
            <w:pPr>
              <w:pStyle w:val="NormalWeb"/>
              <w:spacing w:before="0" w:beforeAutospacing="0" w:after="0" w:afterAutospacing="0"/>
            </w:pPr>
            <w:r>
              <w:t>Shell por defecto del nuevo usuario</w:t>
            </w:r>
          </w:p>
          <w:p w:rsidR="00AD6729" w:rsidRPr="00AD6729" w:rsidRDefault="00AD6729" w:rsidP="00915F7B">
            <w:pPr>
              <w:spacing w:after="0"/>
            </w:pPr>
            <w:r w:rsidRPr="00AD6729">
              <w:t>The default on most Linux systems is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/bin/bash</w:t>
            </w:r>
            <w:r w:rsidRPr="00AD6729">
              <w:t>.</w:t>
            </w:r>
          </w:p>
          <w:p w:rsidR="00AD6729" w:rsidRPr="00AD6729" w:rsidRDefault="00AD6729" w:rsidP="00915F7B">
            <w:pPr>
              <w:pStyle w:val="NormalWeb"/>
              <w:spacing w:before="0" w:beforeAutospacing="0" w:after="0" w:afterAutospacing="0"/>
            </w:pPr>
            <w:r w:rsidRPr="00AD6729">
              <w:t>Other popular alternatives are: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color w:val="333333"/>
                <w:sz w:val="21"/>
                <w:szCs w:val="21"/>
              </w:rPr>
              <w:t>/bin/tsh</w:t>
            </w:r>
            <w:r w:rsidRPr="00AD6729">
              <w:t>,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color w:val="333333"/>
                <w:sz w:val="21"/>
                <w:szCs w:val="21"/>
              </w:rPr>
              <w:t>/bin/dash</w:t>
            </w:r>
            <w:r w:rsidRPr="00AD6729">
              <w:t>,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color w:val="333333"/>
                <w:sz w:val="21"/>
                <w:szCs w:val="21"/>
              </w:rPr>
              <w:t>/bin/zsh</w:t>
            </w:r>
            <w:r w:rsidRPr="00AD6729">
              <w:t>, and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color w:val="333333"/>
                <w:sz w:val="21"/>
                <w:szCs w:val="21"/>
              </w:rPr>
              <w:t>/bin/ksh</w:t>
            </w:r>
            <w:r w:rsidRPr="00AD6729">
              <w:t>.</w:t>
            </w:r>
          </w:p>
        </w:tc>
      </w:tr>
      <w:tr w:rsidR="00AD6729" w:rsidRPr="00AD6729" w:rsidTr="0063146F"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sz w:val="24"/>
                <w:szCs w:val="24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-d</w:t>
            </w:r>
          </w:p>
        </w:tc>
        <w:tc>
          <w:tcPr>
            <w:tcW w:w="7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63146F" w:rsidP="00915F7B">
            <w:pPr>
              <w:pStyle w:val="NormalWeb"/>
              <w:spacing w:before="0" w:beforeAutospacing="0" w:after="0" w:afterAutospacing="0"/>
            </w:pPr>
            <w:r>
              <w:t>Directorio home del nuevo usuario</w:t>
            </w:r>
            <w:r w:rsidR="00AD6729" w:rsidRPr="00AD6729">
              <w:t>.</w:t>
            </w:r>
          </w:p>
          <w:p w:rsidR="00AD6729" w:rsidRPr="00AD6729" w:rsidRDefault="00AD6729" w:rsidP="00915F7B">
            <w:pPr>
              <w:pStyle w:val="NormalWeb"/>
              <w:spacing w:before="0" w:beforeAutospacing="0" w:after="0" w:afterAutospacing="0"/>
            </w:pPr>
            <w:r w:rsidRPr="00AD6729">
              <w:t>The default on most Linux systems is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color w:val="333333"/>
                <w:sz w:val="21"/>
                <w:szCs w:val="21"/>
              </w:rPr>
              <w:t>/home/username</w:t>
            </w:r>
            <w:r w:rsidRPr="00AD6729">
              <w:t>.</w:t>
            </w:r>
          </w:p>
        </w:tc>
      </w:tr>
      <w:tr w:rsidR="00AD6729" w:rsidRPr="00AD6729" w:rsidTr="0063146F"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sz w:val="24"/>
                <w:szCs w:val="24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-m</w:t>
            </w:r>
          </w:p>
        </w:tc>
        <w:tc>
          <w:tcPr>
            <w:tcW w:w="7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63146F" w:rsidP="00915F7B">
            <w:pPr>
              <w:spacing w:after="0"/>
              <w:rPr>
                <w:sz w:val="24"/>
                <w:szCs w:val="24"/>
              </w:rPr>
            </w:pPr>
            <w:r>
              <w:t>Crea el directorio home del usuario si no se ha creado</w:t>
            </w:r>
            <w:r w:rsidR="00AD6729" w:rsidRPr="00AD6729">
              <w:t>.</w:t>
            </w:r>
          </w:p>
        </w:tc>
      </w:tr>
      <w:tr w:rsidR="00AD6729" w:rsidRPr="00AD6729" w:rsidTr="0063146F"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sz w:val="24"/>
                <w:szCs w:val="24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-k</w:t>
            </w:r>
          </w:p>
        </w:tc>
        <w:tc>
          <w:tcPr>
            <w:tcW w:w="7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63146F" w:rsidP="00915F7B">
            <w:pPr>
              <w:pStyle w:val="NormalWeb"/>
              <w:spacing w:before="0" w:beforeAutospacing="0" w:after="0" w:afterAutospacing="0"/>
            </w:pPr>
            <w:r>
              <w:t>Copia los ficheros de inicialización del lugar especificado</w:t>
            </w:r>
            <w:r w:rsidR="00AD6729" w:rsidRPr="00AD6729">
              <w:t>.</w:t>
            </w:r>
          </w:p>
          <w:p w:rsidR="00AD6729" w:rsidRPr="00AD6729" w:rsidRDefault="00AD6729" w:rsidP="00915F7B">
            <w:pPr>
              <w:pStyle w:val="NormalWeb"/>
              <w:spacing w:before="0" w:beforeAutospacing="0" w:after="0" w:afterAutospacing="0"/>
            </w:pPr>
            <w:r w:rsidRPr="00AD6729">
              <w:t>The default is</w:t>
            </w:r>
            <w:r w:rsidRPr="00AD6729">
              <w:rPr>
                <w:rStyle w:val="apple-converted-space"/>
              </w:rPr>
              <w:t> </w:t>
            </w:r>
            <w:r w:rsidRPr="00AD6729">
              <w:rPr>
                <w:rStyle w:val="CdigoHTML"/>
                <w:color w:val="333333"/>
                <w:sz w:val="21"/>
                <w:szCs w:val="21"/>
              </w:rPr>
              <w:t>/etc/skel</w:t>
            </w:r>
            <w:r w:rsidRPr="00AD6729">
              <w:t>.</w:t>
            </w:r>
          </w:p>
        </w:tc>
      </w:tr>
      <w:tr w:rsidR="00AD6729" w:rsidRPr="00AD6729" w:rsidTr="0063146F"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sz w:val="24"/>
                <w:szCs w:val="24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-g</w:t>
            </w:r>
          </w:p>
        </w:tc>
        <w:tc>
          <w:tcPr>
            <w:tcW w:w="7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63146F" w:rsidP="00915F7B">
            <w:pPr>
              <w:pStyle w:val="NormalWeb"/>
              <w:spacing w:before="0" w:beforeAutospacing="0" w:after="0" w:afterAutospacing="0"/>
            </w:pPr>
            <w:r>
              <w:t>Nombre de grupo</w:t>
            </w:r>
            <w:r w:rsidR="00AD6729" w:rsidRPr="00AD6729">
              <w:t>.</w:t>
            </w:r>
          </w:p>
          <w:p w:rsidR="00AD6729" w:rsidRPr="00AD6729" w:rsidRDefault="00AD6729" w:rsidP="00915F7B">
            <w:pPr>
              <w:pStyle w:val="NormalWeb"/>
              <w:spacing w:before="0" w:beforeAutospacing="0" w:after="0" w:afterAutospacing="0"/>
            </w:pPr>
            <w:r w:rsidRPr="00AD6729">
              <w:t>The default group varies depending on the Linux distribution.</w:t>
            </w:r>
          </w:p>
        </w:tc>
      </w:tr>
      <w:tr w:rsidR="00AD6729" w:rsidRPr="0063146F" w:rsidTr="0063146F"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sz w:val="24"/>
                <w:szCs w:val="24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-N</w:t>
            </w:r>
          </w:p>
        </w:tc>
        <w:tc>
          <w:tcPr>
            <w:tcW w:w="7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146F" w:rsidRDefault="0063146F" w:rsidP="00915F7B">
            <w:pPr>
              <w:pStyle w:val="NormalWeb"/>
              <w:spacing w:before="0" w:beforeAutospacing="0" w:after="0" w:afterAutospacing="0"/>
            </w:pPr>
            <w:r>
              <w:t xml:space="preserve">Evita la creación de un grupo con el mismo nombre del usuario. </w:t>
            </w:r>
          </w:p>
          <w:p w:rsidR="00AD6729" w:rsidRPr="0063146F" w:rsidRDefault="00AD6729" w:rsidP="00915F7B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3146F">
              <w:rPr>
                <w:lang w:val="en-US"/>
              </w:rPr>
              <w:t>An alternative group should be specified with the</w:t>
            </w:r>
            <w:r w:rsidRPr="0063146F">
              <w:rPr>
                <w:rStyle w:val="apple-converted-space"/>
                <w:lang w:val="en-US"/>
              </w:rPr>
              <w:t> </w:t>
            </w:r>
            <w:r w:rsidRPr="0063146F">
              <w:rPr>
                <w:rStyle w:val="CdigoHTML"/>
                <w:color w:val="C7254E"/>
                <w:sz w:val="19"/>
                <w:szCs w:val="19"/>
                <w:shd w:val="clear" w:color="auto" w:fill="F9F2F4"/>
                <w:lang w:val="en-US"/>
              </w:rPr>
              <w:t>–g</w:t>
            </w:r>
            <w:r w:rsidRPr="0063146F">
              <w:rPr>
                <w:rStyle w:val="apple-converted-space"/>
                <w:lang w:val="en-US"/>
              </w:rPr>
              <w:t> </w:t>
            </w:r>
            <w:r w:rsidRPr="0063146F">
              <w:rPr>
                <w:lang w:val="en-US"/>
              </w:rPr>
              <w:t>option.</w:t>
            </w:r>
          </w:p>
        </w:tc>
      </w:tr>
    </w:tbl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useradd -s /bin/dash -d /home/qa_user1 -m -g netdev qa_user1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tail -1 /etc/passwd      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qa_user1:x:1004:103::/home/qa_user1:/bin/bash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tail -1 /etc/shadow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qa_user1:!:16455:0:99999:7:::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grep netdev /etc/group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red"/>
          <w:rFonts w:eastAsiaTheme="majorEastAsia"/>
          <w:color w:val="EF2929"/>
        </w:rPr>
        <w:t>netdev</w:t>
      </w:r>
      <w:r w:rsidRPr="00AD6729">
        <w:rPr>
          <w:color w:val="EEEEEE"/>
        </w:rPr>
        <w:t>:x:102:</w:t>
      </w:r>
    </w:p>
    <w:p w:rsidR="00AD6729" w:rsidRPr="00AD6729" w:rsidRDefault="00AD6729" w:rsidP="00AD6729">
      <w:pPr>
        <w:pStyle w:val="Ttulo1"/>
      </w:pPr>
      <w:r w:rsidRPr="00AD6729">
        <w:t>Plantilla de archivos de inicialización para nuevos usuarios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/etc/skel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contiene el conjunto predeterminado de archivos "esqueleto" (plantilla) y directorios, que se copian en el directorio principal 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de un usuario que se crea con  </w:t>
      </w:r>
      <w:r w:rsidRPr="00AD6729">
        <w:rPr>
          <w:rFonts w:ascii="Courier New" w:eastAsia="Times New Roman" w:hAnsi="Courier New" w:cs="Courier New"/>
          <w:color w:val="C7254E"/>
          <w:sz w:val="19"/>
          <w:szCs w:val="19"/>
          <w:shd w:val="clear" w:color="auto" w:fill="F9F2F4"/>
        </w:rPr>
        <w:t>useradd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.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Esto proporciona una estructura de directorios uniforme para todos los nuevos usuarios del sistema.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</w:p>
    <w:p w:rsidR="00AD6729" w:rsidRPr="003F7F5C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Si el administrador desea hacer un cambio en la estructura de directorios o un archivo de contenido, entonces el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/etc/skel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asegura que el cambio se propagará a todos los nuevos usuarios.</w:t>
      </w:r>
    </w:p>
    <w:p w:rsidR="00AD6729" w:rsidRPr="003F7F5C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Notas importantes:</w:t>
      </w:r>
    </w:p>
    <w:p w:rsidR="00AD6729" w:rsidRPr="00AD6729" w:rsidRDefault="00AD6729" w:rsidP="00AD672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El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/etc/skel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sólo se utiliza para propagar las cuentas cuando se crea una cuenta.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</w:p>
    <w:p w:rsidR="00AD6729" w:rsidRPr="00AD6729" w:rsidRDefault="00AD6729" w:rsidP="00AD672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Después de que los archivos se copian en los directorios de inicio del usuario, la propiedad de estos nuevos archivos se 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cambiará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 a la nueva cuenta de usuario.</w:t>
      </w:r>
    </w:p>
    <w:p w:rsidR="00AD6729" w:rsidRPr="00AD6729" w:rsidRDefault="00AD6729" w:rsidP="00AD672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Esto significa que un usuario puede modificar el contenido de estos archivos, ya que son propiedad del usuario.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</w:p>
    <w:p w:rsidR="00AD6729" w:rsidRPr="003F7F5C" w:rsidRDefault="00AD6729" w:rsidP="00AD6729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Algunos de los archivos que se encuentran comúnmente en este directorio son:</w:t>
      </w:r>
    </w:p>
    <w:p w:rsidR="00AD6729" w:rsidRPr="003F7F5C" w:rsidRDefault="00AD6729" w:rsidP="00AD672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.bashrc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- Contiene las definiciones de alias, permite las funciones de shell, etc.</w:t>
      </w:r>
    </w:p>
    <w:p w:rsidR="00AD6729" w:rsidRPr="003F7F5C" w:rsidRDefault="00AD6729" w:rsidP="00AD672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.profile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- Contiene definiciones de variables y comandos para configurar el entorno del usuario</w:t>
      </w:r>
    </w:p>
    <w:p w:rsidR="00AD6729" w:rsidRPr="003F7F5C" w:rsidRDefault="00AD6729" w:rsidP="00AD672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.bash_logout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- Contiene las acciones a 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realizar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 cuando c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ierra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 la sesión 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3F7F5C">
        <w:rPr>
          <w:rFonts w:ascii="Helvetica" w:eastAsia="Times New Roman" w:hAnsi="Helvetica"/>
          <w:color w:val="333333"/>
          <w:sz w:val="21"/>
          <w:szCs w:val="21"/>
        </w:rPr>
        <w:t>Por lo general, un administrador usará el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/etc/skel sirve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para generar un entorno personalizado para las nuevas cuentas de usuario.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Helvetica" w:eastAsia="Times New Roman" w:hAnsi="Helvetica"/>
          <w:color w:val="333333"/>
          <w:sz w:val="21"/>
          <w:szCs w:val="21"/>
        </w:rPr>
        <w:t>E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s posible crear diferentes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skel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para los diferentes tipos de cuentas de usuario.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Por ejemplo, considere una situación que requiere diferentes archivos de personalización para tres grupos de usuarios: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developers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,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sales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y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 xml:space="preserve">  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admin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.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Crear tres directorios diferentes (por ejemplo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/etc/skel_dev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,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/etc/skel_sales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y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/etc/skel_admin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 xml:space="preserve"> y poblar cada directorio con diferentes archivos de personalización.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A continuación, especifique e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 xml:space="preserve">l directorio de plantilla con </w:t>
      </w:r>
      <w:r w:rsidRPr="00AD6729">
        <w:rPr>
          <w:rFonts w:ascii="Courier New" w:eastAsia="Times New Roman" w:hAnsi="Courier New" w:cs="Courier New"/>
          <w:color w:val="C7254E"/>
          <w:sz w:val="19"/>
          <w:szCs w:val="19"/>
          <w:shd w:val="clear" w:color="auto" w:fill="F9F2F4"/>
        </w:rPr>
        <w:t xml:space="preserve">–k 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para el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 xml:space="preserve"> comando  </w:t>
      </w:r>
      <w:r w:rsidRPr="00AD6729">
        <w:rPr>
          <w:rFonts w:ascii="Courier New" w:eastAsia="Times New Roman" w:hAnsi="Courier New" w:cs="Courier New"/>
          <w:color w:val="C7254E"/>
          <w:sz w:val="19"/>
          <w:szCs w:val="19"/>
          <w:shd w:val="clear" w:color="auto" w:fill="F9F2F4"/>
        </w:rPr>
        <w:t>useradd</w:t>
      </w:r>
      <w:r w:rsidRPr="003F7F5C">
        <w:rPr>
          <w:rFonts w:ascii="Helvetica" w:eastAsia="Times New Roman" w:hAnsi="Helvetica"/>
          <w:color w:val="333333"/>
          <w:sz w:val="21"/>
          <w:szCs w:val="21"/>
        </w:rPr>
        <w:t>.</w:t>
      </w:r>
    </w:p>
    <w:p w:rsidR="00AD6729" w:rsidRPr="003F7F5C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3F7F5C">
        <w:rPr>
          <w:rFonts w:ascii="Helvetica" w:eastAsia="Times New Roman" w:hAnsi="Helvetica"/>
          <w:color w:val="333333"/>
          <w:sz w:val="21"/>
          <w:szCs w:val="21"/>
          <w:shd w:val="clear" w:color="auto" w:fill="C9D7F1"/>
        </w:rPr>
        <w:t>El ejemplo siguiente se crea el nuevo usuario</w:t>
      </w:r>
      <w:r w:rsidRPr="00AD6729">
        <w:rPr>
          <w:rFonts w:ascii="Helvetica" w:eastAsia="Times New Roman" w:hAnsi="Helvetica"/>
          <w:color w:val="333333"/>
          <w:sz w:val="21"/>
          <w:szCs w:val="21"/>
          <w:shd w:val="clear" w:color="auto" w:fill="C9D7F1"/>
        </w:rPr>
        <w:t xml:space="preserve">  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dan </w:t>
      </w:r>
      <w:r w:rsidRPr="003F7F5C">
        <w:rPr>
          <w:rFonts w:ascii="Helvetica" w:eastAsia="Times New Roman" w:hAnsi="Helvetica"/>
          <w:color w:val="333333"/>
          <w:sz w:val="21"/>
          <w:szCs w:val="21"/>
          <w:shd w:val="clear" w:color="auto" w:fill="C9D7F1"/>
        </w:rPr>
        <w:t>con la estructura de directorios copiados de</w:t>
      </w:r>
      <w:r w:rsidRPr="00AD6729">
        <w:rPr>
          <w:rFonts w:ascii="Helvetica" w:eastAsia="Times New Roman" w:hAnsi="Helvetica"/>
          <w:color w:val="333333"/>
          <w:sz w:val="21"/>
          <w:szCs w:val="21"/>
          <w:shd w:val="clear" w:color="auto" w:fill="C9D7F1"/>
        </w:rPr>
        <w:t> </w:t>
      </w:r>
      <w:r w:rsidRPr="00AD6729">
        <w:rPr>
          <w:rFonts w:ascii="Courier New" w:eastAsia="Times New Roman" w:hAnsi="Courier New" w:cs="Courier New"/>
          <w:color w:val="333333"/>
          <w:sz w:val="21"/>
          <w:szCs w:val="21"/>
        </w:rPr>
        <w:t>/etc/skel_dev</w:t>
      </w:r>
      <w:r w:rsidRPr="003F7F5C">
        <w:rPr>
          <w:rFonts w:ascii="Helvetica" w:eastAsia="Times New Roman" w:hAnsi="Helvetica"/>
          <w:color w:val="333333"/>
          <w:sz w:val="21"/>
          <w:szCs w:val="21"/>
          <w:shd w:val="clear" w:color="auto" w:fill="C9D7F1"/>
        </w:rPr>
        <w:t>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useradd -k /etc/skel_dev dan</w:t>
      </w:r>
    </w:p>
    <w:p w:rsidR="00AD6729" w:rsidRPr="00AD6729" w:rsidRDefault="00AD6729" w:rsidP="00AD6729">
      <w:pPr>
        <w:pStyle w:val="Ttulo1"/>
      </w:pPr>
      <w:r w:rsidRPr="00AD6729">
        <w:t>Modificar el password</w:t>
      </w:r>
    </w:p>
    <w:p w:rsidR="00AD6729" w:rsidRPr="00AD6729" w:rsidRDefault="00AD6729" w:rsidP="00AD6729">
      <w:pPr>
        <w:shd w:val="clear" w:color="auto" w:fill="FFFFFF"/>
        <w:spacing w:after="150" w:line="240" w:lineRule="auto"/>
        <w:rPr>
          <w:rFonts w:ascii="Helvetica" w:eastAsia="Times New Roman" w:hAnsi="Helvetica"/>
          <w:color w:val="333333"/>
          <w:sz w:val="21"/>
          <w:szCs w:val="21"/>
        </w:rPr>
      </w:pPr>
      <w:r w:rsidRPr="00AD6729">
        <w:rPr>
          <w:rFonts w:ascii="Helvetica" w:eastAsia="Times New Roman" w:hAnsi="Helvetica"/>
          <w:color w:val="333333"/>
          <w:sz w:val="21"/>
          <w:szCs w:val="21"/>
        </w:rPr>
        <w:t> </w:t>
      </w:r>
      <w:r w:rsidRPr="00AD6729">
        <w:rPr>
          <w:rFonts w:ascii="Courier New" w:eastAsia="Times New Roman" w:hAnsi="Courier New" w:cs="Courier New"/>
          <w:color w:val="C7254E"/>
          <w:sz w:val="19"/>
          <w:szCs w:val="19"/>
          <w:shd w:val="clear" w:color="auto" w:fill="F9F2F4"/>
        </w:rPr>
        <w:t xml:space="preserve">passwd </w:t>
      </w:r>
      <w:r w:rsidRPr="00AD6729">
        <w:rPr>
          <w:rFonts w:ascii="Helvetica" w:eastAsia="Times New Roman" w:hAnsi="Helvetica"/>
          <w:color w:val="333333"/>
          <w:sz w:val="21"/>
          <w:szCs w:val="21"/>
        </w:rPr>
        <w:t>se utiliza para actualizar la contraseña de un usuario. Los usuarios sólo pueden cambiar sus propias contraseñas, mientras que el usuario root puede actualizar la contraseña de cualquier usuario.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sysadmin@localhost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$</w:t>
      </w:r>
      <w:r w:rsidRPr="00AD6729">
        <w:rPr>
          <w:color w:val="EEEEEE"/>
        </w:rPr>
        <w:t xml:space="preserve"> passwd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Changing password for sysadmin.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(current) UNIX password: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Enter new UNIX password: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Retype new UNIX password: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passwd: password updated successfully   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lastRenderedPageBreak/>
        <w:t>Si el usuario root quiere modificar el password ejecutará: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passwd sysadmin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Enter new UNIX password: 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Retype new UNIX password:               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passwd: password updated successfully      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 xml:space="preserve">Si el usuario dese aver el status de su password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sysadmin@localhost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$</w:t>
      </w:r>
      <w:r w:rsidRPr="00AD6729">
        <w:rPr>
          <w:color w:val="EEEEEE"/>
        </w:rPr>
        <w:t xml:space="preserve"> passwd -S sysadmin                                       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color w:val="EEEEEE"/>
        </w:rPr>
        <w:t xml:space="preserve">sysadmin P 03/01/2015 0 99999 7 -1                                             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tbl>
      <w:tblPr>
        <w:tblW w:w="8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501"/>
        <w:gridCol w:w="5202"/>
      </w:tblGrid>
      <w:tr w:rsidR="00AD6729" w:rsidRPr="00AD6729" w:rsidTr="00915F7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Meaning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User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sysadmin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Nombre de usuario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Password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color w:val="333333"/>
                <w:sz w:val="21"/>
                <w:szCs w:val="21"/>
              </w:rPr>
              <w:t>P</w:t>
            </w:r>
            <w:r w:rsidRPr="00AD6729"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password utilizable”</w:t>
            </w:r>
          </w:p>
          <w:p w:rsidR="00AD6729" w:rsidRPr="00AD6729" w:rsidRDefault="00AD6729" w:rsidP="00915F7B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color w:val="333333"/>
                <w:sz w:val="21"/>
                <w:szCs w:val="21"/>
              </w:rPr>
              <w:t>L</w:t>
            </w:r>
            <w:r w:rsidRPr="00AD6729">
              <w:rPr>
                <w:rStyle w:val="apple-converted-space"/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password bloqueado</w:t>
            </w:r>
          </w:p>
          <w:p w:rsidR="00AD6729" w:rsidRPr="00AD6729" w:rsidRDefault="00AD6729" w:rsidP="00915F7B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color w:val="333333"/>
                <w:sz w:val="21"/>
                <w:szCs w:val="21"/>
              </w:rPr>
              <w:t>NP</w:t>
            </w: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 xml:space="preserve"> no password”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Last password change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03/01/2015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Ultima modificación del password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Mínimo de días que deben pasar para poder modificar el password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Máximo de días para que el password expire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Warn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Number of days prior to password expiry that the user is warned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Inactive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915F7B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 xml:space="preserve">Número de dóas tras la expiración del password que el usuario se mantendrá activo </w:t>
            </w:r>
          </w:p>
        </w:tc>
      </w:tr>
    </w:tbl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 xml:space="preserve">El usuario root puede provocar el cambio de pasword en el próximo inicio de sesión con el siguiente comando: </w:t>
      </w:r>
    </w:p>
    <w:p w:rsidR="00AD6729" w:rsidRPr="00AD6729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 w:rsidRPr="00AD6729">
        <w:rPr>
          <w:rStyle w:val="ansi-green"/>
          <w:b/>
          <w:bCs/>
          <w:color w:val="8AE234"/>
        </w:rPr>
        <w:t>root@localhost</w:t>
      </w:r>
      <w:r w:rsidRPr="00AD6729">
        <w:rPr>
          <w:rStyle w:val="Textoennegrita"/>
          <w:color w:val="EEEEEE"/>
        </w:rPr>
        <w:t>:</w:t>
      </w:r>
      <w:r w:rsidRPr="00AD6729">
        <w:rPr>
          <w:rStyle w:val="ansi-blue"/>
          <w:b/>
          <w:bCs/>
          <w:color w:val="729FCF"/>
        </w:rPr>
        <w:t>~</w:t>
      </w:r>
      <w:r w:rsidRPr="00AD6729">
        <w:rPr>
          <w:rStyle w:val="Textoennegrita"/>
          <w:color w:val="EEEEEE"/>
        </w:rPr>
        <w:t>#</w:t>
      </w:r>
      <w:r w:rsidRPr="00AD6729">
        <w:rPr>
          <w:color w:val="EEEEEE"/>
        </w:rPr>
        <w:t xml:space="preserve"> passwd -e sysadmin                                               </w:t>
      </w:r>
    </w:p>
    <w:p w:rsidR="00AD6729" w:rsidRPr="001138C5" w:rsidRDefault="00AD6729" w:rsidP="00AD672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  <w:lang w:val="en-US"/>
        </w:rPr>
      </w:pPr>
      <w:r w:rsidRPr="001138C5">
        <w:rPr>
          <w:color w:val="EEEEEE"/>
          <w:lang w:val="en-US"/>
        </w:rPr>
        <w:t xml:space="preserve">passwd: password expiry information changed.                      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Esto obligará al usuario que durante el próximo inicio este tenga que cambiar la contraseña.</w:t>
      </w:r>
    </w:p>
    <w:p w:rsidR="00AD6729" w:rsidRPr="00AD6729" w:rsidRDefault="00AD6729" w:rsidP="00AD6729">
      <w:pPr>
        <w:pStyle w:val="Ttulo1"/>
      </w:pPr>
      <w:r w:rsidRPr="00AD6729">
        <w:t xml:space="preserve">Nuevos valores predeterminados del usuario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El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color w:val="333333"/>
          <w:sz w:val="21"/>
          <w:szCs w:val="21"/>
        </w:rPr>
        <w:t>/etc/login.defs c</w:t>
      </w:r>
      <w:r w:rsidRPr="00AD6729">
        <w:rPr>
          <w:rFonts w:ascii="Helvetica" w:hAnsi="Helvetica"/>
          <w:color w:val="333333"/>
          <w:sz w:val="21"/>
          <w:szCs w:val="21"/>
        </w:rPr>
        <w:t>ontiene los parámetros que definen los valores predeterminados que se utilizan cuando se crean nuevas cuentas de usuario de Linux,</w:t>
      </w:r>
    </w:p>
    <w:p w:rsidR="00AD6729" w:rsidRPr="00AD6729" w:rsidRDefault="00AD6729" w:rsidP="00AD672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Ubicación del directorio principal</w:t>
      </w:r>
    </w:p>
    <w:p w:rsidR="00AD6729" w:rsidRPr="00AD6729" w:rsidRDefault="00AD6729" w:rsidP="00AD672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 xml:space="preserve">Los nuevos permisos de archivos, </w:t>
      </w:r>
    </w:p>
    <w:p w:rsidR="00AD6729" w:rsidRPr="00AD6729" w:rsidRDefault="00AD6729" w:rsidP="00AD672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lastRenderedPageBreak/>
        <w:t xml:space="preserve">Controles de vencimiento de la contraseña, etc.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>Este es un archivo de texto plano con un parámetro de configuración en cada línea.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Fonts w:ascii="Helvetica" w:hAnsi="Helvetica"/>
          <w:color w:val="333333"/>
          <w:sz w:val="21"/>
          <w:szCs w:val="21"/>
        </w:rPr>
        <w:t xml:space="preserve">Hay tres tipos de parámetros: booleano (verdadero o falso),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AD6729">
        <w:rPr>
          <w:rFonts w:ascii="Helvetica" w:hAnsi="Helvetica"/>
          <w:color w:val="333333"/>
          <w:sz w:val="21"/>
          <w:szCs w:val="21"/>
        </w:rPr>
        <w:t xml:space="preserve">Los tres parámetros que marcan la contraseña por defecto </w:t>
      </w:r>
    </w:p>
    <w:p w:rsidR="00AD6729" w:rsidRPr="00AD6729" w:rsidRDefault="00AD6729" w:rsidP="00AD67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tbl>
      <w:tblPr>
        <w:tblW w:w="8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953"/>
        <w:gridCol w:w="5973"/>
      </w:tblGrid>
      <w:tr w:rsidR="00AD6729" w:rsidRPr="00AD6729" w:rsidTr="00915F7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Parámetro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Tipo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Sentido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PASS_MAX_DAYS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El número máximo de días que una contraseña es válida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PASS_MIN_DAYS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Número mínimo de días que una contraseña es válida</w:t>
            </w:r>
          </w:p>
          <w:p w:rsidR="00AD6729" w:rsidRPr="00AD6729" w:rsidRDefault="00AD6729" w:rsidP="0063146F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"</w:t>
            </w:r>
          </w:p>
        </w:tc>
      </w:tr>
      <w:tr w:rsidR="00AD6729" w:rsidRPr="00AD6729" w:rsidTr="00915F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Style w:val="CdigoHTML"/>
                <w:rFonts w:eastAsiaTheme="minorHAnsi"/>
                <w:color w:val="333333"/>
                <w:sz w:val="21"/>
                <w:szCs w:val="21"/>
              </w:rPr>
              <w:t>PASS_WARN_AGE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6729" w:rsidRPr="00AD6729" w:rsidRDefault="00AD6729" w:rsidP="0063146F">
            <w:pPr>
              <w:spacing w:after="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AD6729">
              <w:rPr>
                <w:rFonts w:ascii="Helvetica" w:hAnsi="Helvetica"/>
                <w:color w:val="333333"/>
                <w:sz w:val="21"/>
                <w:szCs w:val="21"/>
              </w:rPr>
              <w:t>Número de días antes de Caducidad de la contraseña y que da mensajes de advertencia</w:t>
            </w:r>
          </w:p>
        </w:tc>
      </w:tr>
    </w:tbl>
    <w:p w:rsidR="00AD6729" w:rsidRPr="00AD6729" w:rsidRDefault="00AD6729" w:rsidP="00AD6729">
      <w:pPr>
        <w:shd w:val="clear" w:color="auto" w:fill="D9EDF7"/>
        <w:rPr>
          <w:rFonts w:ascii="Helvetica" w:hAnsi="Helvetica"/>
          <w:color w:val="333333"/>
          <w:sz w:val="21"/>
          <w:szCs w:val="21"/>
        </w:rPr>
      </w:pPr>
      <w:r w:rsidRPr="00AD6729">
        <w:rPr>
          <w:rStyle w:val="Textoennegrita"/>
          <w:rFonts w:ascii="Helvetica" w:hAnsi="Helvetica"/>
          <w:color w:val="333333"/>
          <w:sz w:val="21"/>
          <w:szCs w:val="21"/>
        </w:rPr>
        <w:t>Nota: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Fonts w:ascii="Helvetica" w:hAnsi="Helvetica"/>
          <w:color w:val="333333"/>
          <w:sz w:val="21"/>
          <w:szCs w:val="21"/>
        </w:rPr>
        <w:t>La modificación de cualquier parámetro en el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rFonts w:eastAsiaTheme="minorHAnsi"/>
          <w:color w:val="333333"/>
          <w:sz w:val="21"/>
          <w:szCs w:val="21"/>
        </w:rPr>
        <w:t xml:space="preserve">/etc/login.defs </w:t>
      </w:r>
      <w:r w:rsidRPr="00AD6729">
        <w:rPr>
          <w:rFonts w:ascii="Helvetica" w:hAnsi="Helvetica"/>
          <w:color w:val="333333"/>
          <w:sz w:val="21"/>
          <w:szCs w:val="21"/>
        </w:rPr>
        <w:t>sólo afecta a las nuevas cuentas de usuario.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 xml:space="preserve">  </w:t>
      </w:r>
      <w:r w:rsidRPr="00AD6729">
        <w:rPr>
          <w:rFonts w:ascii="Helvetica" w:hAnsi="Helvetica"/>
          <w:color w:val="333333"/>
          <w:sz w:val="21"/>
          <w:szCs w:val="21"/>
        </w:rPr>
        <w:t>Utilice el</w:t>
      </w:r>
      <w:r w:rsidRPr="00AD6729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D6729">
        <w:rPr>
          <w:rStyle w:val="CdigoHTML"/>
          <w:rFonts w:eastAsiaTheme="minorHAnsi"/>
          <w:color w:val="C7254E"/>
          <w:sz w:val="19"/>
          <w:szCs w:val="19"/>
          <w:shd w:val="clear" w:color="auto" w:fill="F9F2F4"/>
        </w:rPr>
        <w:t xml:space="preserve">chage </w:t>
      </w:r>
      <w:r w:rsidRPr="00AD6729">
        <w:rPr>
          <w:rFonts w:ascii="Helvetica" w:hAnsi="Helvetica"/>
          <w:color w:val="333333"/>
          <w:sz w:val="21"/>
          <w:szCs w:val="21"/>
        </w:rPr>
        <w:t>para modificar la contraseña información de expiración de contraseñas existentes.</w:t>
      </w:r>
    </w:p>
    <w:p w:rsidR="00AD6729" w:rsidRPr="00AD6729" w:rsidRDefault="00AD6729" w:rsidP="00AD6729"/>
    <w:p w:rsidR="004F08B5" w:rsidRPr="00AD6729" w:rsidRDefault="004F08B5" w:rsidP="00AD6729"/>
    <w:sectPr w:rsidR="004F08B5" w:rsidRPr="00AD6729">
      <w:footerReference w:type="even" r:id="rId10"/>
      <w:footerReference w:type="default" r:id="rId11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D44" w:rsidRDefault="009C2D44">
      <w:pPr>
        <w:spacing w:after="0" w:line="240" w:lineRule="auto"/>
      </w:pPr>
      <w:r>
        <w:separator/>
      </w:r>
    </w:p>
  </w:endnote>
  <w:endnote w:type="continuationSeparator" w:id="0">
    <w:p w:rsidR="009C2D44" w:rsidRDefault="009C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8B5" w:rsidRDefault="009C2D4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F08B5" w:rsidRDefault="001138C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D672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Administración Avanzada du usuarios y perfiles de con</w:t>
                              </w:r>
                            </w:sdtContent>
                          </w:sdt>
                          <w:r w:rsidR="009C2D44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C2D4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4F08B5" w:rsidRDefault="009C2D4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D672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Administración Avanzada du usuarios y perfiles de con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F08B5" w:rsidRDefault="009C2D4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138C5" w:rsidRPr="001138C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4F08B5" w:rsidRDefault="009C2D4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138C5" w:rsidRPr="001138C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8B5" w:rsidRDefault="009C2D44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F08B5" w:rsidRDefault="001138C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D672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Administración Avanzada du usuarios y perfiles de con</w:t>
                              </w:r>
                            </w:sdtContent>
                          </w:sdt>
                          <w:r w:rsidR="009C2D44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C2D4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4F08B5" w:rsidRDefault="009C2D4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D672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Administración Avanzada du usuarios y perfiles de con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F08B5" w:rsidRDefault="009C2D4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138C5" w:rsidRPr="001138C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4F08B5" w:rsidRDefault="009C2D4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138C5" w:rsidRPr="001138C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F08B5" w:rsidRDefault="004F08B5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D44" w:rsidRDefault="009C2D44">
      <w:pPr>
        <w:spacing w:after="0" w:line="240" w:lineRule="auto"/>
      </w:pPr>
      <w:r>
        <w:separator/>
      </w:r>
    </w:p>
  </w:footnote>
  <w:footnote w:type="continuationSeparator" w:id="0">
    <w:p w:rsidR="009C2D44" w:rsidRDefault="009C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39FD5012"/>
    <w:multiLevelType w:val="hybridMultilevel"/>
    <w:tmpl w:val="FFA28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87772"/>
    <w:multiLevelType w:val="multilevel"/>
    <w:tmpl w:val="59F6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E61B68"/>
    <w:multiLevelType w:val="multilevel"/>
    <w:tmpl w:val="519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29"/>
    <w:rsid w:val="001138C5"/>
    <w:rsid w:val="003F1D4A"/>
    <w:rsid w:val="004F08B5"/>
    <w:rsid w:val="0063146F"/>
    <w:rsid w:val="009C2D44"/>
    <w:rsid w:val="00A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AD672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converted-space">
    <w:name w:val="apple-converted-space"/>
    <w:basedOn w:val="Fuentedeprrafopredeter"/>
    <w:rsid w:val="00AD6729"/>
  </w:style>
  <w:style w:type="character" w:styleId="CdigoHTML">
    <w:name w:val="HTML Code"/>
    <w:basedOn w:val="Fuentedeprrafopredeter"/>
    <w:uiPriority w:val="99"/>
    <w:semiHidden/>
    <w:unhideWhenUsed/>
    <w:rsid w:val="00AD672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6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6729"/>
    <w:rPr>
      <w:rFonts w:ascii="Courier New" w:eastAsia="Times New Roman" w:hAnsi="Courier New" w:cs="Courier New"/>
      <w:sz w:val="20"/>
      <w:szCs w:val="20"/>
    </w:rPr>
  </w:style>
  <w:style w:type="character" w:customStyle="1" w:styleId="ansi-green">
    <w:name w:val="ansi-green"/>
    <w:basedOn w:val="Fuentedeprrafopredeter"/>
    <w:rsid w:val="00AD6729"/>
  </w:style>
  <w:style w:type="character" w:customStyle="1" w:styleId="ansi-blue">
    <w:name w:val="ansi-blue"/>
    <w:basedOn w:val="Fuentedeprrafopredeter"/>
    <w:rsid w:val="00AD6729"/>
  </w:style>
  <w:style w:type="character" w:customStyle="1" w:styleId="ansi-red">
    <w:name w:val="ansi-red"/>
    <w:basedOn w:val="Fuentedeprrafopredeter"/>
    <w:rsid w:val="00AD6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AD672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converted-space">
    <w:name w:val="apple-converted-space"/>
    <w:basedOn w:val="Fuentedeprrafopredeter"/>
    <w:rsid w:val="00AD6729"/>
  </w:style>
  <w:style w:type="character" w:styleId="CdigoHTML">
    <w:name w:val="HTML Code"/>
    <w:basedOn w:val="Fuentedeprrafopredeter"/>
    <w:uiPriority w:val="99"/>
    <w:semiHidden/>
    <w:unhideWhenUsed/>
    <w:rsid w:val="00AD672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6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6729"/>
    <w:rPr>
      <w:rFonts w:ascii="Courier New" w:eastAsia="Times New Roman" w:hAnsi="Courier New" w:cs="Courier New"/>
      <w:sz w:val="20"/>
      <w:szCs w:val="20"/>
    </w:rPr>
  </w:style>
  <w:style w:type="character" w:customStyle="1" w:styleId="ansi-green">
    <w:name w:val="ansi-green"/>
    <w:basedOn w:val="Fuentedeprrafopredeter"/>
    <w:rsid w:val="00AD6729"/>
  </w:style>
  <w:style w:type="character" w:customStyle="1" w:styleId="ansi-blue">
    <w:name w:val="ansi-blue"/>
    <w:basedOn w:val="Fuentedeprrafopredeter"/>
    <w:rsid w:val="00AD6729"/>
  </w:style>
  <w:style w:type="character" w:customStyle="1" w:styleId="ansi-red">
    <w:name w:val="ansi-red"/>
    <w:basedOn w:val="Fuentedeprrafopredeter"/>
    <w:rsid w:val="00AD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3D160C1AFB4EA09D10299DE1F70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F5B2D-9BA3-4240-9F21-9084AD2ABEF0}"/>
      </w:docPartPr>
      <w:docPartBody>
        <w:p w:rsidR="0038436F" w:rsidRDefault="00381D07">
          <w:pPr>
            <w:pStyle w:val="4C3D160C1AFB4EA09D10299DE1F70DDE"/>
          </w:pPr>
          <w:r>
            <w:t>[Escriba el título del documento]</w:t>
          </w:r>
        </w:p>
      </w:docPartBody>
    </w:docPart>
    <w:docPart>
      <w:docPartPr>
        <w:name w:val="7ECF3B9D9D284CEBA3F2DFB9A4E69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3A24F-E175-4F77-871B-522B402313B1}"/>
      </w:docPartPr>
      <w:docPartBody>
        <w:p w:rsidR="0038436F" w:rsidRDefault="00381D07">
          <w:pPr>
            <w:pStyle w:val="7ECF3B9D9D284CEBA3F2DFB9A4E69B1A"/>
          </w:pPr>
          <w: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07"/>
    <w:rsid w:val="00381D07"/>
    <w:rsid w:val="0038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3D160C1AFB4EA09D10299DE1F70DDE">
    <w:name w:val="4C3D160C1AFB4EA09D10299DE1F70DDE"/>
  </w:style>
  <w:style w:type="paragraph" w:customStyle="1" w:styleId="7ECF3B9D9D284CEBA3F2DFB9A4E69B1A">
    <w:name w:val="7ECF3B9D9D284CEBA3F2DFB9A4E69B1A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48E312FBF0A49DEA6A7550C032316E3">
    <w:name w:val="F48E312FBF0A49DEA6A7550C032316E3"/>
  </w:style>
  <w:style w:type="paragraph" w:customStyle="1" w:styleId="76F950EBC2CA4D8C9DFF0711245DFB7A">
    <w:name w:val="76F950EBC2CA4D8C9DFF0711245DFB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3D160C1AFB4EA09D10299DE1F70DDE">
    <w:name w:val="4C3D160C1AFB4EA09D10299DE1F70DDE"/>
  </w:style>
  <w:style w:type="paragraph" w:customStyle="1" w:styleId="7ECF3B9D9D284CEBA3F2DFB9A4E69B1A">
    <w:name w:val="7ECF3B9D9D284CEBA3F2DFB9A4E69B1A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48E312FBF0A49DEA6A7550C032316E3">
    <w:name w:val="F48E312FBF0A49DEA6A7550C032316E3"/>
  </w:style>
  <w:style w:type="paragraph" w:customStyle="1" w:styleId="76F950EBC2CA4D8C9DFF0711245DFB7A">
    <w:name w:val="76F950EBC2CA4D8C9DFF0711245DFB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510D15A-10D8-40CF-A5B0-70F28797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</TotalTime>
  <Pages>9</Pages>
  <Words>2420</Words>
  <Characters>13315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Administración Avanzada du usuarios y perfiles de con</vt:lpstr>
      <vt:lpstr/>
    </vt:vector>
  </TitlesOfParts>
  <Company/>
  <LinksUpToDate>false</LinksUpToDate>
  <CharactersWithSpaces>15704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Avanzada du usuarios y perfiles de con</dc:title>
  <dc:subject>Administración Avanzada de perfiles de usuarios y perfiles de contraseña</dc:subject>
  <dc:creator>Xabier</dc:creator>
  <cp:lastModifiedBy>Xabier</cp:lastModifiedBy>
  <cp:revision>2</cp:revision>
  <dcterms:created xsi:type="dcterms:W3CDTF">2018-01-26T14:03:00Z</dcterms:created>
  <dcterms:modified xsi:type="dcterms:W3CDTF">2018-01-26T14:03:00Z</dcterms:modified>
</cp:coreProperties>
</file>