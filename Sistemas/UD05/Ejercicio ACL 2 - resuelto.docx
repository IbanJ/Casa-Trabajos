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5E" w:rsidRDefault="00266B50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D72FE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BFFDBB1"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D72FE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F5345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5345E" w:rsidRDefault="00F5345E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5345E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5345E" w:rsidRDefault="00266B50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18B80C4C46624BD99E32909F4E739862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72FE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[Escriba el 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5345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5345E" w:rsidRDefault="00F5345E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5345E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5345E" w:rsidRDefault="00266B50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860A443C47A64D81AA54273E83B2DD94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72FE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[Escriba el subtítulo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5345E" w:rsidRDefault="00F5345E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F5345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5345E" w:rsidRDefault="00F5345E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5345E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5345E" w:rsidRDefault="00266B50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18B80C4C46624BD99E32909F4E739862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2FE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[Escriba el 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5345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5345E" w:rsidRDefault="00F5345E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5345E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5345E" w:rsidRDefault="00266B50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860A443C47A64D81AA54273E83B2DD94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2FE5">
                                      <w:rPr>
                                        <w:sz w:val="36"/>
                                        <w:szCs w:val="36"/>
                                      </w:rPr>
                                      <w:t>[Escriba el subtítulo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5345E" w:rsidRDefault="00F5345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72FE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5345E" w:rsidRDefault="00266B50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72FE5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F5345E" w:rsidRDefault="00F5345E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F5345E" w:rsidRDefault="00266B50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72FE5">
                                      <w:t>[Seleccionar fecha]</w:t>
                                    </w:r>
                                  </w:sdtContent>
                                </w:sdt>
                              </w:p>
                              <w:p w:rsidR="00F5345E" w:rsidRDefault="00D72FE5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A4F54">
                                      <w:t>xabier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F5345E" w:rsidRDefault="00D72FE5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F5345E" w:rsidRDefault="00F5345E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F5345E" w:rsidRDefault="00D72FE5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[Seleccionar fecha]</w:t>
                              </w:r>
                            </w:sdtContent>
                          </w:sdt>
                        </w:p>
                        <w:p w:rsidR="00F5345E" w:rsidRDefault="00D72FE5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A4F54">
                                <w:t>xabier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D72FE5">
            <w:br w:type="page"/>
          </w:r>
        </w:sdtContent>
      </w:sdt>
    </w:p>
    <w:p w:rsidR="00F5345E" w:rsidRDefault="00266B50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12A7510507484EC38F0E5C051F9D604C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72FE5">
            <w:t>[Escriba el título del documento]</w:t>
          </w:r>
        </w:sdtContent>
      </w:sdt>
    </w:p>
    <w:p w:rsidR="00F5345E" w:rsidRDefault="00266B50">
      <w:pPr>
        <w:pStyle w:val="Subttulo"/>
      </w:pPr>
      <w:sdt>
        <w:sdtPr>
          <w:alias w:val="Subtítulo"/>
          <w:tag w:val="Subtítulo"/>
          <w:id w:val="11808339"/>
          <w:placeholder>
            <w:docPart w:val="3251E371B2C54D8386B2FC9DEB417525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72FE5">
            <w:t>[Escriba el subtítulo del documento]</w:t>
          </w:r>
        </w:sdtContent>
      </w:sdt>
    </w:p>
    <w:p w:rsidR="00F5345E" w:rsidRDefault="008A4F54" w:rsidP="008A4F54">
      <w:r>
        <w:t>Instalar servidor LAMP</w:t>
      </w:r>
    </w:p>
    <w:p w:rsidR="008A4F54" w:rsidRDefault="008A4F54" w:rsidP="008A4F54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Instalar LAMP o XAMP</w:t>
      </w:r>
    </w:p>
    <w:p w:rsidR="008A4F54" w:rsidRDefault="008A4F54" w:rsidP="008A4F54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noProof/>
        </w:rPr>
        <w:drawing>
          <wp:inline distT="0" distB="0" distL="0" distR="0" wp14:anchorId="11B540B9" wp14:editId="7180A3EA">
            <wp:extent cx="5105400" cy="27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54" w:rsidRDefault="008A4F54" w:rsidP="008A4F54"/>
    <w:p w:rsidR="008A4F54" w:rsidRDefault="008A4F54" w:rsidP="008A4F54">
      <w:r>
        <w:rPr>
          <w:noProof/>
        </w:rPr>
        <w:drawing>
          <wp:inline distT="0" distB="0" distL="0" distR="0" wp14:anchorId="6012FE2F" wp14:editId="53AE3002">
            <wp:extent cx="5612130" cy="41998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>
      <w:r>
        <w:rPr>
          <w:noProof/>
        </w:rPr>
        <w:lastRenderedPageBreak/>
        <w:drawing>
          <wp:inline distT="0" distB="0" distL="0" distR="0" wp14:anchorId="00FC067B" wp14:editId="5F915B52">
            <wp:extent cx="5295900" cy="2828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54" w:rsidRDefault="008A4F54" w:rsidP="008A4F54"/>
    <w:p w:rsidR="008A4F54" w:rsidRDefault="008A4F54" w:rsidP="008A4F54"/>
    <w:p w:rsidR="002073B3" w:rsidRDefault="002073B3" w:rsidP="008A4F54"/>
    <w:p w:rsidR="002073B3" w:rsidRDefault="002073B3" w:rsidP="008A4F54"/>
    <w:p w:rsidR="002073B3" w:rsidRDefault="002073B3" w:rsidP="008A4F54"/>
    <w:p w:rsidR="002073B3" w:rsidRDefault="002073B3" w:rsidP="008A4F54"/>
    <w:p w:rsidR="002073B3" w:rsidRDefault="002073B3" w:rsidP="008A4F54"/>
    <w:p w:rsidR="002073B3" w:rsidRDefault="002073B3" w:rsidP="008A4F54"/>
    <w:p w:rsidR="002073B3" w:rsidRDefault="002073B3" w:rsidP="008A4F54"/>
    <w:p w:rsidR="002073B3" w:rsidRDefault="002073B3" w:rsidP="008A4F54"/>
    <w:p w:rsidR="002073B3" w:rsidRDefault="002073B3" w:rsidP="008A4F54"/>
    <w:p w:rsidR="00A52D4E" w:rsidRDefault="00A52D4E" w:rsidP="008A4F54"/>
    <w:p w:rsidR="00A52D4E" w:rsidRDefault="00A52D4E" w:rsidP="008A4F54"/>
    <w:p w:rsidR="00A52D4E" w:rsidRDefault="00A52D4E" w:rsidP="008A4F54"/>
    <w:p w:rsidR="00A52D4E" w:rsidRDefault="00A52D4E" w:rsidP="008A4F54"/>
    <w:p w:rsidR="00A52D4E" w:rsidRDefault="00A52D4E" w:rsidP="008A4F54"/>
    <w:p w:rsidR="00A52D4E" w:rsidRDefault="00A52D4E" w:rsidP="008A4F54"/>
    <w:p w:rsidR="00A52D4E" w:rsidRDefault="00A52D4E" w:rsidP="008A4F54"/>
    <w:p w:rsidR="00A52D4E" w:rsidRDefault="00A52D4E" w:rsidP="008A4F54"/>
    <w:p w:rsidR="00A52D4E" w:rsidRDefault="00A52D4E" w:rsidP="008A4F54"/>
    <w:p w:rsidR="00B92104" w:rsidRDefault="00B92104" w:rsidP="002A3310">
      <w:pPr>
        <w:pStyle w:val="Ttulo1"/>
      </w:pPr>
      <w:r>
        <w:rPr>
          <w:noProof/>
        </w:rPr>
        <w:lastRenderedPageBreak/>
        <w:drawing>
          <wp:inline distT="0" distB="0" distL="0" distR="0" wp14:anchorId="10493053" wp14:editId="175AAC41">
            <wp:extent cx="5760085" cy="885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B3" w:rsidRDefault="002A3310" w:rsidP="002A3310">
      <w:pPr>
        <w:pStyle w:val="Ttulo1"/>
      </w:pPr>
      <w:r>
        <w:t>Reglas de usuarios:</w:t>
      </w:r>
    </w:p>
    <w:p w:rsidR="008A4F54" w:rsidRDefault="00063CBB" w:rsidP="008A4F54">
      <w:r>
        <w:t>Tenemos tres grupos de usuarios.</w:t>
      </w:r>
    </w:p>
    <w:p w:rsidR="00063CBB" w:rsidRDefault="00063CBB" w:rsidP="008A4F54">
      <w:r>
        <w:t xml:space="preserve">Los </w:t>
      </w:r>
      <w:r w:rsidRPr="00662319">
        <w:rPr>
          <w:b/>
        </w:rPr>
        <w:t xml:space="preserve">Desarrolladores de tienda online de </w:t>
      </w:r>
      <w:r w:rsidR="00866860" w:rsidRPr="00662319">
        <w:rPr>
          <w:b/>
        </w:rPr>
        <w:t>zapatos</w:t>
      </w:r>
      <w:r w:rsidR="00866860">
        <w:t xml:space="preserve">. </w:t>
      </w:r>
      <w:r>
        <w:t>Que únicamente pueden modificar los contenidos de su portal y pueden ver los contenidos de otros desarrollos.</w:t>
      </w:r>
    </w:p>
    <w:p w:rsidR="00D41877" w:rsidRDefault="00D41877" w:rsidP="008A4F54">
      <w:r>
        <w:rPr>
          <w:noProof/>
        </w:rPr>
        <w:drawing>
          <wp:inline distT="0" distB="0" distL="0" distR="0" wp14:anchorId="49F07B1F" wp14:editId="29B038F8">
            <wp:extent cx="4200525" cy="263347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3157"/>
                    <a:stretch/>
                  </pic:blipFill>
                  <pic:spPr bwMode="auto">
                    <a:xfrm>
                      <a:off x="0" y="0"/>
                      <a:ext cx="4200525" cy="26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877" w:rsidRDefault="00D41877" w:rsidP="008A4F54">
      <w:r>
        <w:rPr>
          <w:noProof/>
        </w:rPr>
        <w:drawing>
          <wp:inline distT="0" distB="0" distL="0" distR="0" wp14:anchorId="5852793E" wp14:editId="6F0219BC">
            <wp:extent cx="4953000" cy="263347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2894"/>
                    <a:stretch/>
                  </pic:blipFill>
                  <pic:spPr bwMode="auto">
                    <a:xfrm>
                      <a:off x="0" y="0"/>
                      <a:ext cx="4953000" cy="26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877" w:rsidRDefault="00D41877" w:rsidP="008A4F54">
      <w:r>
        <w:rPr>
          <w:noProof/>
        </w:rPr>
        <w:drawing>
          <wp:inline distT="0" distB="0" distL="0" distR="0" wp14:anchorId="604F8E88" wp14:editId="671BDB35">
            <wp:extent cx="5600700" cy="514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77" w:rsidRDefault="00D41877" w:rsidP="008A4F54">
      <w:r>
        <w:rPr>
          <w:noProof/>
        </w:rPr>
        <w:drawing>
          <wp:inline distT="0" distB="0" distL="0" distR="0" wp14:anchorId="36C434CD" wp14:editId="202A6049">
            <wp:extent cx="5429250" cy="285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BB" w:rsidRDefault="00063CBB" w:rsidP="00063CBB">
      <w:r w:rsidRPr="00662319">
        <w:rPr>
          <w:b/>
        </w:rPr>
        <w:t>Desarrolladores de Portal de Agroturismos</w:t>
      </w:r>
      <w:r>
        <w:t>. Que únicamente pueden modificar los contenidos de su portal y pueden ver los contenidos de otros desarrollos.</w:t>
      </w:r>
    </w:p>
    <w:p w:rsidR="00744B8B" w:rsidRDefault="00744B8B" w:rsidP="00063CBB">
      <w:r>
        <w:rPr>
          <w:noProof/>
        </w:rPr>
        <w:drawing>
          <wp:inline distT="0" distB="0" distL="0" distR="0" wp14:anchorId="2F2D4C72" wp14:editId="77DA71ED">
            <wp:extent cx="4198971" cy="221993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244" b="53120"/>
                    <a:stretch/>
                  </pic:blipFill>
                  <pic:spPr bwMode="auto">
                    <a:xfrm>
                      <a:off x="0" y="0"/>
                      <a:ext cx="4200525" cy="22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877" w:rsidRDefault="00744B8B" w:rsidP="00063CBB">
      <w:r>
        <w:rPr>
          <w:noProof/>
        </w:rPr>
        <w:drawing>
          <wp:inline distT="0" distB="0" distL="0" distR="0" wp14:anchorId="5852793E" wp14:editId="6F0219BC">
            <wp:extent cx="4951302" cy="227279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426" b="54044"/>
                    <a:stretch/>
                  </pic:blipFill>
                  <pic:spPr bwMode="auto">
                    <a:xfrm>
                      <a:off x="0" y="0"/>
                      <a:ext cx="4953000" cy="22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F84" w:rsidRDefault="00D94F84" w:rsidP="00063CBB">
      <w:r>
        <w:rPr>
          <w:noProof/>
        </w:rPr>
        <w:drawing>
          <wp:inline distT="0" distB="0" distL="0" distR="0" wp14:anchorId="1E3B7E8D" wp14:editId="685091FC">
            <wp:extent cx="4362450" cy="4476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7F" w:rsidRDefault="0056347F" w:rsidP="00063CBB">
      <w:r>
        <w:rPr>
          <w:noProof/>
        </w:rPr>
        <w:drawing>
          <wp:inline distT="0" distB="0" distL="0" distR="0" wp14:anchorId="5075C235" wp14:editId="662CB053">
            <wp:extent cx="5372100" cy="4953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8B" w:rsidRDefault="00744B8B" w:rsidP="008A4F54">
      <w:pPr>
        <w:rPr>
          <w:b/>
        </w:rPr>
      </w:pPr>
      <w:r>
        <w:rPr>
          <w:noProof/>
        </w:rPr>
        <w:drawing>
          <wp:inline distT="0" distB="0" distL="0" distR="0" wp14:anchorId="620DD755" wp14:editId="480ACB0B">
            <wp:extent cx="5760085" cy="53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7F" w:rsidRDefault="0056347F" w:rsidP="008A4F54">
      <w:pPr>
        <w:rPr>
          <w:b/>
        </w:rPr>
      </w:pPr>
      <w:r>
        <w:rPr>
          <w:noProof/>
        </w:rPr>
        <w:drawing>
          <wp:inline distT="0" distB="0" distL="0" distR="0" wp14:anchorId="57369411" wp14:editId="40596332">
            <wp:extent cx="5372100" cy="5048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C5" w:rsidRDefault="00F75EC5" w:rsidP="008A4F54">
      <w:pPr>
        <w:rPr>
          <w:b/>
        </w:rPr>
      </w:pPr>
      <w:r>
        <w:rPr>
          <w:noProof/>
        </w:rPr>
        <w:drawing>
          <wp:inline distT="0" distB="0" distL="0" distR="0" wp14:anchorId="0EA458BB" wp14:editId="51ECC8A3">
            <wp:extent cx="5667375" cy="266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BB" w:rsidRDefault="00063CBB" w:rsidP="008A4F54">
      <w:r w:rsidRPr="00662319">
        <w:rPr>
          <w:b/>
        </w:rPr>
        <w:t>Tenemos supervisores</w:t>
      </w:r>
      <w:r>
        <w:t xml:space="preserve">: Que pueden modificar los contenidos. </w:t>
      </w:r>
    </w:p>
    <w:p w:rsidR="00F75EC5" w:rsidRDefault="00F75EC5" w:rsidP="008A4F54">
      <w:r>
        <w:rPr>
          <w:noProof/>
        </w:rPr>
        <w:drawing>
          <wp:inline distT="0" distB="0" distL="0" distR="0" wp14:anchorId="4E7D264D" wp14:editId="3233472B">
            <wp:extent cx="4200525" cy="51594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6837" b="1"/>
                    <a:stretch/>
                  </pic:blipFill>
                  <pic:spPr bwMode="auto">
                    <a:xfrm>
                      <a:off x="0" y="0"/>
                      <a:ext cx="4200525" cy="515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EC5" w:rsidRDefault="00F75EC5" w:rsidP="008A4F54">
      <w:r>
        <w:rPr>
          <w:noProof/>
        </w:rPr>
        <w:lastRenderedPageBreak/>
        <w:drawing>
          <wp:inline distT="0" distB="0" distL="0" distR="0" wp14:anchorId="4A7CFE9A" wp14:editId="38402D6B">
            <wp:extent cx="4953000" cy="51699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6787"/>
                    <a:stretch/>
                  </pic:blipFill>
                  <pic:spPr bwMode="auto">
                    <a:xfrm>
                      <a:off x="0" y="0"/>
                      <a:ext cx="4953000" cy="51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EC5" w:rsidRDefault="00F75EC5" w:rsidP="008A4F54">
      <w:r>
        <w:rPr>
          <w:noProof/>
        </w:rPr>
        <w:drawing>
          <wp:inline distT="0" distB="0" distL="0" distR="0" wp14:anchorId="1A37A54B" wp14:editId="63CCF26E">
            <wp:extent cx="4457700" cy="285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C5" w:rsidRDefault="00F75EC5" w:rsidP="00F75EC5">
      <w:r>
        <w:t>Director que ve los resultados.</w:t>
      </w:r>
    </w:p>
    <w:p w:rsidR="00F75EC5" w:rsidRDefault="00F75EC5" w:rsidP="00F75EC5"/>
    <w:p w:rsidR="00F75EC5" w:rsidRDefault="00F75EC5" w:rsidP="00F75EC5">
      <w:r>
        <w:rPr>
          <w:noProof/>
        </w:rPr>
        <w:drawing>
          <wp:inline distT="0" distB="0" distL="0" distR="0" wp14:anchorId="4A71857F" wp14:editId="001B3E38">
            <wp:extent cx="3990975" cy="266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C5" w:rsidRDefault="00F75EC5" w:rsidP="00F75EC5">
      <w:r>
        <w:rPr>
          <w:noProof/>
        </w:rPr>
        <w:drawing>
          <wp:inline distT="0" distB="0" distL="0" distR="0" wp14:anchorId="302E9F18" wp14:editId="079A30C5">
            <wp:extent cx="4638675" cy="2190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B3" w:rsidRDefault="002073B3" w:rsidP="008A4F54">
      <w:r>
        <w:t>Tenemos un becario que sólo puede leer en zapatería.</w:t>
      </w:r>
    </w:p>
    <w:p w:rsidR="00F75EC5" w:rsidRDefault="00F75EC5" w:rsidP="00F75EC5">
      <w:r>
        <w:rPr>
          <w:noProof/>
        </w:rPr>
        <w:drawing>
          <wp:inline distT="0" distB="0" distL="0" distR="0" wp14:anchorId="0433975E" wp14:editId="4A4295B7">
            <wp:extent cx="3838575" cy="2571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C5" w:rsidRDefault="00F75EC5" w:rsidP="00F75EC5">
      <w:r>
        <w:rPr>
          <w:noProof/>
        </w:rPr>
        <w:drawing>
          <wp:inline distT="0" distB="0" distL="0" distR="0" wp14:anchorId="77765988" wp14:editId="12559E43">
            <wp:extent cx="5124450" cy="457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10" w:rsidRDefault="00A52D4E" w:rsidP="00A52D4E">
      <w:pPr>
        <w:pStyle w:val="Ttulo2"/>
      </w:pPr>
      <w:r>
        <w:t>Dar permisos al servicio de apache</w:t>
      </w:r>
    </w:p>
    <w:p w:rsidR="00C50842" w:rsidRDefault="002073B3" w:rsidP="002073B3">
      <w:r>
        <w:rPr>
          <w:noProof/>
        </w:rPr>
        <w:drawing>
          <wp:inline distT="0" distB="0" distL="0" distR="0" wp14:anchorId="16CC9C22" wp14:editId="7875FD90">
            <wp:extent cx="4060508" cy="34409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0491" cy="34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B3" w:rsidRDefault="002073B3" w:rsidP="00C50842"/>
    <w:p w:rsidR="00662319" w:rsidRDefault="00662319" w:rsidP="00C50842">
      <w:bookmarkStart w:id="0" w:name="_GoBack"/>
      <w:bookmarkEnd w:id="0"/>
    </w:p>
    <w:p w:rsidR="00662319" w:rsidRDefault="00662319" w:rsidP="00C50842"/>
    <w:p w:rsidR="00662319" w:rsidRDefault="00662319" w:rsidP="00C50842"/>
    <w:p w:rsidR="00662319" w:rsidRDefault="00662319" w:rsidP="00C50842"/>
    <w:sectPr w:rsidR="00662319">
      <w:footerReference w:type="even" r:id="rId29"/>
      <w:footerReference w:type="default" r:id="rId30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B50" w:rsidRDefault="00266B50">
      <w:pPr>
        <w:spacing w:after="0" w:line="240" w:lineRule="auto"/>
      </w:pPr>
      <w:r>
        <w:separator/>
      </w:r>
    </w:p>
  </w:endnote>
  <w:endnote w:type="continuationSeparator" w:id="0">
    <w:p w:rsidR="00266B50" w:rsidRDefault="0026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5E" w:rsidRDefault="00D72FE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5345E" w:rsidRDefault="00266B5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2FE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[Escriba el título del documento]</w:t>
                              </w:r>
                            </w:sdtContent>
                          </w:sdt>
                          <w:r w:rsidR="00D72FE5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72FE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F5345E" w:rsidRDefault="00D72FE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[Escriba el título del documento]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A1F1C6A"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5345E" w:rsidRDefault="00D72FE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C75816" w:rsidRPr="00C7581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F5345E" w:rsidRDefault="00D72FE5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C75816" w:rsidRPr="00C7581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5E" w:rsidRDefault="00D72FE5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5345E" w:rsidRDefault="00266B5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2FE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[Escriba el título del documento]</w:t>
                              </w:r>
                            </w:sdtContent>
                          </w:sdt>
                          <w:r w:rsidR="00D72FE5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72FE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F5345E" w:rsidRDefault="00D72FE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[Escriba el título del documento]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4A2F1C2"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5345E" w:rsidRDefault="00D72FE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C75816" w:rsidRPr="00C7581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F5345E" w:rsidRDefault="00D72FE5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C75816" w:rsidRPr="00C7581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5345E" w:rsidRDefault="00F5345E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B50" w:rsidRDefault="00266B50">
      <w:pPr>
        <w:spacing w:after="0" w:line="240" w:lineRule="auto"/>
      </w:pPr>
      <w:r>
        <w:separator/>
      </w:r>
    </w:p>
  </w:footnote>
  <w:footnote w:type="continuationSeparator" w:id="0">
    <w:p w:rsidR="00266B50" w:rsidRDefault="00266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54"/>
    <w:rsid w:val="00063CBB"/>
    <w:rsid w:val="002073B3"/>
    <w:rsid w:val="00266B50"/>
    <w:rsid w:val="002A3310"/>
    <w:rsid w:val="00470E8A"/>
    <w:rsid w:val="0053261A"/>
    <w:rsid w:val="0056347F"/>
    <w:rsid w:val="005B5791"/>
    <w:rsid w:val="006307B2"/>
    <w:rsid w:val="00662319"/>
    <w:rsid w:val="00711812"/>
    <w:rsid w:val="00744B8B"/>
    <w:rsid w:val="00820A49"/>
    <w:rsid w:val="00866860"/>
    <w:rsid w:val="008A4F54"/>
    <w:rsid w:val="0099644E"/>
    <w:rsid w:val="00A52D4E"/>
    <w:rsid w:val="00B92104"/>
    <w:rsid w:val="00C101CB"/>
    <w:rsid w:val="00C50842"/>
    <w:rsid w:val="00C75816"/>
    <w:rsid w:val="00CA40CA"/>
    <w:rsid w:val="00CF31C0"/>
    <w:rsid w:val="00D41877"/>
    <w:rsid w:val="00D41FA9"/>
    <w:rsid w:val="00D72FE5"/>
    <w:rsid w:val="00D94F84"/>
    <w:rsid w:val="00F5345E"/>
    <w:rsid w:val="00F7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B460"/>
  <w15:docId w15:val="{0BAEAF78-8E8E-4EF8-885C-115F27A7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semiHidden/>
    <w:unhideWhenUsed/>
    <w:rsid w:val="008A4F5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bier\AppData\Roaming\Microsoft\Plantillas\Inform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A7510507484EC38F0E5C051F9D6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64C22-D85F-4B47-BC31-3136B67129E1}"/>
      </w:docPartPr>
      <w:docPartBody>
        <w:p w:rsidR="005435B4" w:rsidRDefault="001918A4">
          <w:pPr>
            <w:pStyle w:val="12A7510507484EC38F0E5C051F9D604C"/>
          </w:pPr>
          <w:r>
            <w:t>[Escriba el título del documento]</w:t>
          </w:r>
        </w:p>
      </w:docPartBody>
    </w:docPart>
    <w:docPart>
      <w:docPartPr>
        <w:name w:val="3251E371B2C54D8386B2FC9DEB417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6BA18-B3A8-4D30-A464-B6220CA6E704}"/>
      </w:docPartPr>
      <w:docPartBody>
        <w:p w:rsidR="005435B4" w:rsidRDefault="001918A4">
          <w:pPr>
            <w:pStyle w:val="3251E371B2C54D8386B2FC9DEB417525"/>
          </w:pPr>
          <w:r>
            <w:t>[Escriba el subtítulo del documento]</w:t>
          </w:r>
        </w:p>
      </w:docPartBody>
    </w:docPart>
    <w:docPart>
      <w:docPartPr>
        <w:name w:val="18B80C4C46624BD99E32909F4E739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BBD89-DF31-48C6-B0E7-9B52EA84B60D}"/>
      </w:docPartPr>
      <w:docPartBody>
        <w:p w:rsidR="005435B4" w:rsidRDefault="001918A4">
          <w:pPr>
            <w:pStyle w:val="18B80C4C46624BD99E32909F4E73986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860A443C47A64D81AA54273E83B2D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601C2-7896-4DDB-8A96-AB5CD90A2E25}"/>
      </w:docPartPr>
      <w:docPartBody>
        <w:p w:rsidR="005435B4" w:rsidRDefault="001918A4">
          <w:pPr>
            <w:pStyle w:val="860A443C47A64D81AA54273E83B2DD94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A4"/>
    <w:rsid w:val="001918A4"/>
    <w:rsid w:val="005435B4"/>
    <w:rsid w:val="006376F2"/>
    <w:rsid w:val="00AE3AF1"/>
    <w:rsid w:val="00E5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2A7510507484EC38F0E5C051F9D604C">
    <w:name w:val="12A7510507484EC38F0E5C051F9D604C"/>
  </w:style>
  <w:style w:type="paragraph" w:customStyle="1" w:styleId="3251E371B2C54D8386B2FC9DEB417525">
    <w:name w:val="3251E371B2C54D8386B2FC9DEB417525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8B80C4C46624BD99E32909F4E739862">
    <w:name w:val="18B80C4C46624BD99E32909F4E739862"/>
  </w:style>
  <w:style w:type="paragraph" w:customStyle="1" w:styleId="860A443C47A64D81AA54273E83B2DD94">
    <w:name w:val="860A443C47A64D81AA54273E83B2D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E4D8B5-991C-49FA-9C84-9265000D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Equidad)</Template>
  <TotalTime>27</TotalTime>
  <Pages>5</Pages>
  <Words>115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11</cp:revision>
  <dcterms:created xsi:type="dcterms:W3CDTF">2018-01-23T17:16:00Z</dcterms:created>
  <dcterms:modified xsi:type="dcterms:W3CDTF">2018-01-23T17:43:00Z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