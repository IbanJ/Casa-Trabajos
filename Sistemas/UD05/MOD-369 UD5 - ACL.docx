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E8" w:rsidRDefault="005F0AE9" w:rsidP="0002675D">
      <w:pPr>
        <w:pStyle w:val="Ttulo"/>
        <w:pBdr>
          <w:bottom w:val="none" w:sz="0" w:space="0" w:color="auto"/>
        </w:pBdr>
        <w:rPr>
          <w:smallCaps w:val="0"/>
        </w:rPr>
      </w:pPr>
      <w:r>
        <w:rPr>
          <w:smallCaps w:val="0"/>
        </w:rPr>
        <w:t xml:space="preserve"> </w:t>
      </w:r>
    </w:p>
    <w:p w:rsidR="001D38B2" w:rsidRDefault="001D38B2" w:rsidP="0027465E">
      <w:pPr>
        <w:pStyle w:val="Ttulo1"/>
      </w:pPr>
    </w:p>
    <w:p w:rsidR="00981E99" w:rsidRDefault="0029742E" w:rsidP="0027465E">
      <w:pPr>
        <w:pStyle w:val="Ttulo1"/>
      </w:pPr>
      <w:bookmarkStart w:id="0" w:name="_Toc362275021"/>
      <w:bookmarkStart w:id="1" w:name="_Toc362275117"/>
      <w:bookmarkStart w:id="2" w:name="_Toc362278229"/>
      <w:bookmarkStart w:id="3" w:name="_Toc372277817"/>
      <w:bookmarkStart w:id="4" w:name="_Toc377137915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6933565" cy="3030220"/>
                <wp:effectExtent l="0" t="0" r="635" b="17780"/>
                <wp:wrapNone/>
                <wp:docPr id="2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565" cy="303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19"/>
                            </w:tblGrid>
                            <w:tr w:rsidR="005A2603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AA5A5D" w:rsidRDefault="00AA5A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5A2603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AA5A5D" w:rsidRDefault="005D45A1" w:rsidP="00405B40">
                                  <w:pPr>
                                    <w:pStyle w:val="Sinespaciado"/>
                                    <w:ind w:left="1142" w:right="1145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81601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A5A5D" w:rsidRPr="00A84A56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ADMINISTRACION DE SISTEMAS INFORMATICOS EN RED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5A2603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AA5A5D" w:rsidRDefault="00AA5A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5A2603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4A3F71" w:rsidRPr="004A3F71" w:rsidRDefault="004A3F71" w:rsidP="004A3F71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UD0</w:t>
                                  </w:r>
                                  <w:r w:rsidR="005A2603"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  <w:r w:rsidR="00AA5A5D" w:rsidRPr="00666F16"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 xml:space="preserve"> – </w:t>
                                  </w:r>
                                  <w:r w:rsidR="005A2603"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ACL Linux</w:t>
                                  </w:r>
                                </w:p>
                                <w:p w:rsidR="00AA5A5D" w:rsidRDefault="00AA5A5D" w:rsidP="002F409E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5A5D" w:rsidRDefault="00AA5A5D" w:rsidP="0002675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2" o:spid="_x0000_s1026" style="position:absolute;margin-left:0;margin-top:0;width:545.95pt;height:238.6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19"/>
                      </w:tblGrid>
                      <w:tr w:rsidR="005A2603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AA5A5D" w:rsidRDefault="00AA5A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5A2603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AA5A5D" w:rsidRDefault="005D45A1" w:rsidP="00405B40">
                            <w:pPr>
                              <w:pStyle w:val="Sinespaciado"/>
                              <w:ind w:left="1142" w:right="1145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81601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A5A5D" w:rsidRPr="00A84A56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ADMINISTRACION DE SISTEMAS INFORMATICOS EN RED</w:t>
                                </w:r>
                              </w:sdtContent>
                            </w:sdt>
                          </w:p>
                        </w:tc>
                      </w:tr>
                      <w:tr w:rsidR="005A2603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AA5A5D" w:rsidRDefault="00AA5A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5A2603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4A3F71" w:rsidRPr="004A3F71" w:rsidRDefault="004A3F71" w:rsidP="004A3F71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UD0</w:t>
                            </w:r>
                            <w:r w:rsidR="005A2603"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5</w:t>
                            </w:r>
                            <w:r w:rsidR="00AA5A5D" w:rsidRPr="00666F16"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 xml:space="preserve"> – </w:t>
                            </w:r>
                            <w:r w:rsidR="005A2603"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ACL Linux</w:t>
                            </w:r>
                          </w:p>
                          <w:p w:rsidR="00AA5A5D" w:rsidRDefault="00AA5A5D" w:rsidP="002F409E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:rsidR="00AA5A5D" w:rsidRDefault="00AA5A5D" w:rsidP="0002675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4835" cy="10032365"/>
                <wp:effectExtent l="0" t="0" r="16510" b="26035"/>
                <wp:wrapNone/>
                <wp:docPr id="20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835" cy="10032365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46CB2EF0" id="AutoShape 61" o:spid="_x0000_s1026" style="position:absolute;margin-left:0;margin-top:0;width:546.05pt;height:789.95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" o:allowincell="f" filled="f" fillcolor="black" strokecolor="black [3213]">
                <w10:wrap anchorx="page" anchory="page"/>
              </v:roundrect>
            </w:pict>
          </mc:Fallback>
        </mc:AlternateContent>
      </w:r>
      <w:bookmarkEnd w:id="0"/>
      <w:bookmarkEnd w:id="1"/>
      <w:bookmarkEnd w:id="2"/>
      <w:bookmarkEnd w:id="3"/>
      <w:bookmarkEnd w:id="4"/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5D45A1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84A56">
            <w:rPr>
              <w:smallCaps w:val="0"/>
            </w:rPr>
            <w:t>ADMINISTRACION DE SISTEMAS INFORMATICOS EN RED</w:t>
          </w:r>
        </w:sdtContent>
      </w:sdt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3"/>
          <w:szCs w:val="22"/>
          <w:lang w:eastAsia="en-US"/>
        </w:rPr>
        <w:id w:val="1098913442"/>
        <w:docPartObj>
          <w:docPartGallery w:val="Table of Contents"/>
          <w:docPartUnique/>
        </w:docPartObj>
      </w:sdtPr>
      <w:sdtEndPr/>
      <w:sdtContent>
        <w:p w:rsidR="006A60D4" w:rsidRPr="009947BB" w:rsidRDefault="006A60D4">
          <w:pPr>
            <w:pStyle w:val="TtuloTDC"/>
            <w:rPr>
              <w:rStyle w:val="Ttulo1Car"/>
              <w:b/>
            </w:rPr>
          </w:pPr>
          <w:r w:rsidRPr="009947BB">
            <w:rPr>
              <w:rStyle w:val="Ttulo1Car"/>
              <w:b/>
            </w:rPr>
            <w:t>Contenido</w:t>
          </w:r>
        </w:p>
        <w:p w:rsidR="009440E7" w:rsidRDefault="000C48D9">
          <w:pPr>
            <w:pStyle w:val="TDC1"/>
            <w:rPr>
              <w:smallCaps w:val="0"/>
              <w:color w:val="auto"/>
              <w:sz w:val="22"/>
              <w:lang w:eastAsia="es-ES"/>
            </w:rPr>
          </w:pPr>
          <w:r>
            <w:fldChar w:fldCharType="begin"/>
          </w:r>
          <w:r w:rsidR="006A60D4">
            <w:instrText xml:space="preserve"> TOC \o "1-3" \h \z \u </w:instrText>
          </w:r>
          <w:r>
            <w:fldChar w:fldCharType="separate"/>
          </w:r>
          <w:hyperlink w:anchor="_Toc377137915" w:history="1">
            <w:r w:rsidR="009440E7">
              <w:rPr>
                <w:webHidden/>
              </w:rPr>
              <w:tab/>
            </w:r>
            <w:r w:rsidR="009440E7">
              <w:rPr>
                <w:webHidden/>
              </w:rPr>
              <w:fldChar w:fldCharType="begin"/>
            </w:r>
            <w:r w:rsidR="009440E7">
              <w:rPr>
                <w:webHidden/>
              </w:rPr>
              <w:instrText xml:space="preserve"> PAGEREF _Toc377137915 \h </w:instrText>
            </w:r>
            <w:r w:rsidR="009440E7">
              <w:rPr>
                <w:webHidden/>
              </w:rPr>
            </w:r>
            <w:r w:rsidR="009440E7">
              <w:rPr>
                <w:webHidden/>
              </w:rPr>
              <w:fldChar w:fldCharType="separate"/>
            </w:r>
            <w:r w:rsidR="009440E7">
              <w:rPr>
                <w:webHidden/>
              </w:rPr>
              <w:t>0</w:t>
            </w:r>
            <w:r w:rsidR="009440E7">
              <w:rPr>
                <w:webHidden/>
              </w:rPr>
              <w:fldChar w:fldCharType="end"/>
            </w:r>
          </w:hyperlink>
        </w:p>
        <w:p w:rsidR="009440E7" w:rsidRDefault="005D45A1">
          <w:pPr>
            <w:pStyle w:val="TDC1"/>
            <w:rPr>
              <w:smallCaps w:val="0"/>
              <w:color w:val="auto"/>
              <w:sz w:val="22"/>
              <w:lang w:eastAsia="es-ES"/>
            </w:rPr>
          </w:pPr>
          <w:hyperlink w:anchor="_Toc377137916" w:history="1">
            <w:r w:rsidR="009440E7" w:rsidRPr="00E9779A">
              <w:rPr>
                <w:rStyle w:val="Hipervnculo"/>
                <w:rFonts w:eastAsiaTheme="minorHAnsi"/>
              </w:rPr>
              <w:t>Listas de control de acceso getfacl y setfacl</w:t>
            </w:r>
            <w:r w:rsidR="009440E7">
              <w:rPr>
                <w:webHidden/>
              </w:rPr>
              <w:tab/>
            </w:r>
            <w:r w:rsidR="009440E7">
              <w:rPr>
                <w:webHidden/>
              </w:rPr>
              <w:fldChar w:fldCharType="begin"/>
            </w:r>
            <w:r w:rsidR="009440E7">
              <w:rPr>
                <w:webHidden/>
              </w:rPr>
              <w:instrText xml:space="preserve"> PAGEREF _Toc377137916 \h </w:instrText>
            </w:r>
            <w:r w:rsidR="009440E7">
              <w:rPr>
                <w:webHidden/>
              </w:rPr>
            </w:r>
            <w:r w:rsidR="009440E7">
              <w:rPr>
                <w:webHidden/>
              </w:rPr>
              <w:fldChar w:fldCharType="separate"/>
            </w:r>
            <w:r w:rsidR="009440E7">
              <w:rPr>
                <w:webHidden/>
              </w:rPr>
              <w:t>1</w:t>
            </w:r>
            <w:r w:rsidR="009440E7">
              <w:rPr>
                <w:webHidden/>
              </w:rPr>
              <w:fldChar w:fldCharType="end"/>
            </w:r>
          </w:hyperlink>
        </w:p>
        <w:p w:rsidR="009440E7" w:rsidRDefault="005D45A1">
          <w:pPr>
            <w:pStyle w:val="TDC2"/>
            <w:rPr>
              <w:smallCaps w:val="0"/>
              <w:color w:val="auto"/>
              <w:sz w:val="22"/>
              <w:lang w:eastAsia="es-ES"/>
            </w:rPr>
          </w:pPr>
          <w:hyperlink w:anchor="_Toc377137917" w:history="1">
            <w:r w:rsidR="009440E7" w:rsidRPr="00E9779A">
              <w:rPr>
                <w:rStyle w:val="Hipervnculo"/>
                <w:rFonts w:eastAsiaTheme="minorHAnsi"/>
              </w:rPr>
              <w:t>Introducción.</w:t>
            </w:r>
            <w:r w:rsidR="009440E7">
              <w:rPr>
                <w:webHidden/>
              </w:rPr>
              <w:tab/>
            </w:r>
            <w:r w:rsidR="009440E7">
              <w:rPr>
                <w:webHidden/>
              </w:rPr>
              <w:fldChar w:fldCharType="begin"/>
            </w:r>
            <w:r w:rsidR="009440E7">
              <w:rPr>
                <w:webHidden/>
              </w:rPr>
              <w:instrText xml:space="preserve"> PAGEREF _Toc377137917 \h </w:instrText>
            </w:r>
            <w:r w:rsidR="009440E7">
              <w:rPr>
                <w:webHidden/>
              </w:rPr>
            </w:r>
            <w:r w:rsidR="009440E7">
              <w:rPr>
                <w:webHidden/>
              </w:rPr>
              <w:fldChar w:fldCharType="separate"/>
            </w:r>
            <w:r w:rsidR="009440E7">
              <w:rPr>
                <w:webHidden/>
              </w:rPr>
              <w:t>1</w:t>
            </w:r>
            <w:r w:rsidR="009440E7">
              <w:rPr>
                <w:webHidden/>
              </w:rPr>
              <w:fldChar w:fldCharType="end"/>
            </w:r>
          </w:hyperlink>
        </w:p>
        <w:p w:rsidR="009440E7" w:rsidRDefault="005D45A1">
          <w:pPr>
            <w:pStyle w:val="TDC2"/>
            <w:rPr>
              <w:smallCaps w:val="0"/>
              <w:color w:val="auto"/>
              <w:sz w:val="22"/>
              <w:lang w:eastAsia="es-ES"/>
            </w:rPr>
          </w:pPr>
          <w:hyperlink w:anchor="_Toc377137918" w:history="1">
            <w:r w:rsidR="009440E7" w:rsidRPr="00E9779A">
              <w:rPr>
                <w:rStyle w:val="Hipervnculo"/>
                <w:rFonts w:eastAsiaTheme="minorHAnsi"/>
              </w:rPr>
              <w:t>Procedimientos.</w:t>
            </w:r>
            <w:r w:rsidR="009440E7">
              <w:rPr>
                <w:webHidden/>
              </w:rPr>
              <w:tab/>
            </w:r>
            <w:r w:rsidR="009440E7">
              <w:rPr>
                <w:webHidden/>
              </w:rPr>
              <w:fldChar w:fldCharType="begin"/>
            </w:r>
            <w:r w:rsidR="009440E7">
              <w:rPr>
                <w:webHidden/>
              </w:rPr>
              <w:instrText xml:space="preserve"> PAGEREF _Toc377137918 \h </w:instrText>
            </w:r>
            <w:r w:rsidR="009440E7">
              <w:rPr>
                <w:webHidden/>
              </w:rPr>
            </w:r>
            <w:r w:rsidR="009440E7">
              <w:rPr>
                <w:webHidden/>
              </w:rPr>
              <w:fldChar w:fldCharType="separate"/>
            </w:r>
            <w:r w:rsidR="009440E7">
              <w:rPr>
                <w:webHidden/>
              </w:rPr>
              <w:t>2</w:t>
            </w:r>
            <w:r w:rsidR="009440E7">
              <w:rPr>
                <w:webHidden/>
              </w:rPr>
              <w:fldChar w:fldCharType="end"/>
            </w:r>
          </w:hyperlink>
        </w:p>
        <w:p w:rsidR="009440E7" w:rsidRDefault="005D45A1">
          <w:pPr>
            <w:pStyle w:val="TDC1"/>
            <w:rPr>
              <w:smallCaps w:val="0"/>
              <w:color w:val="auto"/>
              <w:sz w:val="22"/>
              <w:lang w:eastAsia="es-ES"/>
            </w:rPr>
          </w:pPr>
          <w:hyperlink w:anchor="_Toc377137919" w:history="1">
            <w:r w:rsidR="009440E7" w:rsidRPr="00E9779A">
              <w:rPr>
                <w:rStyle w:val="Hipervnculo"/>
              </w:rPr>
              <w:t>Más información</w:t>
            </w:r>
            <w:r w:rsidR="009440E7">
              <w:rPr>
                <w:webHidden/>
              </w:rPr>
              <w:tab/>
            </w:r>
            <w:r w:rsidR="009440E7">
              <w:rPr>
                <w:webHidden/>
              </w:rPr>
              <w:fldChar w:fldCharType="begin"/>
            </w:r>
            <w:r w:rsidR="009440E7">
              <w:rPr>
                <w:webHidden/>
              </w:rPr>
              <w:instrText xml:space="preserve"> PAGEREF _Toc377137919 \h </w:instrText>
            </w:r>
            <w:r w:rsidR="009440E7">
              <w:rPr>
                <w:webHidden/>
              </w:rPr>
            </w:r>
            <w:r w:rsidR="009440E7">
              <w:rPr>
                <w:webHidden/>
              </w:rPr>
              <w:fldChar w:fldCharType="separate"/>
            </w:r>
            <w:r w:rsidR="009440E7">
              <w:rPr>
                <w:webHidden/>
              </w:rPr>
              <w:t>6</w:t>
            </w:r>
            <w:r w:rsidR="009440E7">
              <w:rPr>
                <w:webHidden/>
              </w:rPr>
              <w:fldChar w:fldCharType="end"/>
            </w:r>
          </w:hyperlink>
        </w:p>
        <w:p w:rsidR="006A60D4" w:rsidRDefault="000C48D9">
          <w:r>
            <w:rPr>
              <w:b/>
              <w:bCs/>
            </w:rPr>
            <w:fldChar w:fldCharType="end"/>
          </w:r>
        </w:p>
      </w:sdtContent>
    </w:sdt>
    <w:p w:rsidR="008D72A9" w:rsidRPr="00F95918" w:rsidRDefault="008D72A9" w:rsidP="009947BB"/>
    <w:p w:rsidR="0027465E" w:rsidRDefault="0027465E" w:rsidP="009947BB"/>
    <w:p w:rsidR="005616FE" w:rsidRDefault="005616FE" w:rsidP="009947BB"/>
    <w:p w:rsidR="005616FE" w:rsidRDefault="005616FE" w:rsidP="009947BB"/>
    <w:p w:rsidR="005616FE" w:rsidRDefault="005616FE" w:rsidP="009947BB"/>
    <w:p w:rsidR="005616FE" w:rsidRDefault="005616FE" w:rsidP="009947BB"/>
    <w:p w:rsidR="005616FE" w:rsidRDefault="005616FE" w:rsidP="009947BB"/>
    <w:p w:rsidR="005616FE" w:rsidRDefault="005616FE" w:rsidP="009947BB"/>
    <w:p w:rsidR="00827459" w:rsidRDefault="00827459" w:rsidP="009947BB"/>
    <w:p w:rsidR="00827459" w:rsidRDefault="00827459" w:rsidP="009947BB"/>
    <w:p w:rsidR="00827459" w:rsidRDefault="00827459" w:rsidP="009947BB"/>
    <w:p w:rsidR="00827459" w:rsidRDefault="00827459" w:rsidP="009947BB"/>
    <w:p w:rsidR="00827459" w:rsidRDefault="00827459" w:rsidP="009947BB"/>
    <w:p w:rsidR="00827459" w:rsidRDefault="00827459" w:rsidP="009947BB"/>
    <w:p w:rsidR="00827459" w:rsidRDefault="00827459" w:rsidP="009947BB"/>
    <w:p w:rsidR="005616FE" w:rsidRDefault="005616FE" w:rsidP="009947BB"/>
    <w:p w:rsidR="005616FE" w:rsidRDefault="005616FE" w:rsidP="009947BB"/>
    <w:p w:rsidR="005616FE" w:rsidRDefault="005616FE" w:rsidP="009947BB"/>
    <w:p w:rsidR="005616FE" w:rsidRDefault="005616FE" w:rsidP="009947BB"/>
    <w:p w:rsidR="005616FE" w:rsidRDefault="005616FE" w:rsidP="009947BB"/>
    <w:p w:rsidR="005616FE" w:rsidRDefault="005616FE" w:rsidP="009947BB"/>
    <w:p w:rsidR="001767EE" w:rsidRDefault="001767EE" w:rsidP="00D91B9C">
      <w:pPr>
        <w:pStyle w:val="Ttulo1"/>
        <w:rPr>
          <w:rFonts w:eastAsiaTheme="minorHAnsi"/>
        </w:rPr>
      </w:pPr>
      <w:bookmarkStart w:id="5" w:name="_Toc377137916"/>
    </w:p>
    <w:p w:rsidR="001767EE" w:rsidRDefault="001767EE" w:rsidP="00D91B9C">
      <w:pPr>
        <w:pStyle w:val="Ttulo1"/>
        <w:rPr>
          <w:rFonts w:eastAsiaTheme="minorHAnsi"/>
        </w:rPr>
      </w:pPr>
      <w:r>
        <w:rPr>
          <w:noProof/>
          <w:lang w:eastAsia="es-ES"/>
        </w:rPr>
        <w:drawing>
          <wp:inline distT="0" distB="0" distL="0" distR="0" wp14:anchorId="1DCE5BBC" wp14:editId="3ABC6E7F">
            <wp:extent cx="5162550" cy="336451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966" t="13376" r="19664" b="34182"/>
                    <a:stretch/>
                  </pic:blipFill>
                  <pic:spPr bwMode="auto">
                    <a:xfrm>
                      <a:off x="0" y="0"/>
                      <a:ext cx="5166204" cy="3366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B9C" w:rsidRDefault="00D91B9C" w:rsidP="00D91B9C">
      <w:pPr>
        <w:pStyle w:val="Ttulo1"/>
        <w:rPr>
          <w:rFonts w:eastAsiaTheme="minorHAnsi"/>
        </w:rPr>
      </w:pPr>
      <w:r>
        <w:rPr>
          <w:rFonts w:eastAsiaTheme="minorHAnsi"/>
        </w:rPr>
        <w:t xml:space="preserve">Listas de control de acceso </w:t>
      </w:r>
      <w:proofErr w:type="spellStart"/>
      <w:r>
        <w:rPr>
          <w:rFonts w:eastAsiaTheme="minorHAnsi"/>
        </w:rPr>
        <w:t>getfacl</w:t>
      </w:r>
      <w:proofErr w:type="spellEnd"/>
      <w:r>
        <w:rPr>
          <w:rFonts w:eastAsiaTheme="minorHAnsi"/>
        </w:rPr>
        <w:t xml:space="preserve"> y </w:t>
      </w:r>
      <w:proofErr w:type="spellStart"/>
      <w:r>
        <w:rPr>
          <w:rFonts w:eastAsiaTheme="minorHAnsi"/>
        </w:rPr>
        <w:t>setfacl</w:t>
      </w:r>
      <w:bookmarkEnd w:id="5"/>
      <w:proofErr w:type="spellEnd"/>
    </w:p>
    <w:p w:rsidR="00D91B9C" w:rsidRDefault="00D91B9C" w:rsidP="00D91B9C">
      <w:pPr>
        <w:pStyle w:val="Ttulo2"/>
        <w:rPr>
          <w:rFonts w:eastAsiaTheme="minorHAnsi"/>
        </w:rPr>
      </w:pPr>
      <w:bookmarkStart w:id="6" w:name="_Toc377137917"/>
      <w:r>
        <w:rPr>
          <w:rFonts w:eastAsiaTheme="minorHAnsi"/>
        </w:rPr>
        <w:t>Introducción.</w:t>
      </w:r>
      <w:bookmarkEnd w:id="6"/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</w:pP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Este documento describe el uso de listas de control de acceso (</w:t>
      </w:r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ACL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, </w:t>
      </w:r>
      <w:proofErr w:type="spellStart"/>
      <w:r>
        <w:rPr>
          <w:rFonts w:ascii="DejaVuSansCondensed-BoldOblique" w:eastAsiaTheme="minorHAnsi" w:hAnsi="DejaVuSansCondensed-BoldOblique" w:cs="DejaVuSansCondensed-BoldOblique"/>
          <w:b/>
          <w:bCs/>
          <w:i/>
          <w:iCs/>
          <w:color w:val="000000"/>
          <w:sz w:val="20"/>
          <w:szCs w:val="20"/>
        </w:rPr>
        <w:t>a</w:t>
      </w:r>
      <w:r>
        <w:rPr>
          <w:rFonts w:ascii="DejaVuSansCondensed-Oblique" w:eastAsia="DejaVuSansCondensed-Oblique" w:hAnsi="DejaVuSansCondensed-Bold" w:cs="DejaVuSansCondensed-Oblique"/>
          <w:i/>
          <w:iCs/>
          <w:color w:val="000000"/>
          <w:sz w:val="20"/>
          <w:szCs w:val="20"/>
        </w:rPr>
        <w:t>ccess</w:t>
      </w:r>
      <w:proofErr w:type="spellEnd"/>
      <w:r>
        <w:rPr>
          <w:rFonts w:ascii="DejaVuSansCondensed-Oblique" w:eastAsia="DejaVuSansCondensed-Oblique" w:hAnsi="DejaVuSansCondensed-Bold" w:cs="DejaVuSansCondensed-Oblique"/>
          <w:i/>
          <w:iCs/>
          <w:color w:val="000000"/>
          <w:sz w:val="20"/>
          <w:szCs w:val="20"/>
        </w:rPr>
        <w:t xml:space="preserve"> </w:t>
      </w:r>
      <w:r>
        <w:rPr>
          <w:rFonts w:ascii="DejaVuSansCondensed-BoldOblique" w:eastAsiaTheme="minorHAnsi" w:hAnsi="DejaVuSansCondensed-BoldOblique" w:cs="DejaVuSansCondensed-BoldOblique"/>
          <w:b/>
          <w:bCs/>
          <w:i/>
          <w:iCs/>
          <w:color w:val="000000"/>
          <w:sz w:val="20"/>
          <w:szCs w:val="20"/>
        </w:rPr>
        <w:t>c</w:t>
      </w:r>
      <w:r>
        <w:rPr>
          <w:rFonts w:ascii="DejaVuSansCondensed-Oblique" w:eastAsia="DejaVuSansCondensed-Oblique" w:hAnsi="DejaVuSansCondensed-Bold" w:cs="DejaVuSansCondensed-Oblique"/>
          <w:i/>
          <w:iCs/>
          <w:color w:val="000000"/>
          <w:sz w:val="20"/>
          <w:szCs w:val="20"/>
        </w:rPr>
        <w:t xml:space="preserve">ontrol </w:t>
      </w:r>
      <w:proofErr w:type="spellStart"/>
      <w:r>
        <w:rPr>
          <w:rFonts w:ascii="DejaVuSansCondensed-BoldOblique" w:eastAsiaTheme="minorHAnsi" w:hAnsi="DejaVuSansCondensed-BoldOblique" w:cs="DejaVuSansCondensed-BoldOblique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DejaVuSansCondensed-Oblique" w:eastAsia="DejaVuSansCondensed-Oblique" w:hAnsi="DejaVuSansCondensed-Bold" w:cs="DejaVuSansCondensed-Oblique"/>
          <w:i/>
          <w:iCs/>
          <w:color w:val="000000"/>
          <w:sz w:val="20"/>
          <w:szCs w:val="20"/>
        </w:rPr>
        <w:t>ists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), que se utilizan para controlar los permisos de acceso de los archivos y directorios con mayor exactitud. Cada objeto del sistema puede ser asociado a una </w:t>
      </w:r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 xml:space="preserve">ACL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que controla el acceso de modo discrecional hacia ese objeto. </w:t>
      </w:r>
      <w:r w:rsidR="00827459"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Adem</w:t>
      </w:r>
      <w:r w:rsidR="00827459"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á</w:t>
      </w:r>
      <w:r w:rsidR="00827459"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s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, los directorios pueden tener asociado un </w:t>
      </w:r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 xml:space="preserve">ACL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que controla los permisos de acceso iniciales para los objetos creados en el interior de este, a los que se le denomina </w:t>
      </w:r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 xml:space="preserve">ACL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predeterminado.</w:t>
      </w:r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" w:eastAsia="DejaVuSansCondensed" w:hAnsi="DejaVuSansCondensed-Bold" w:cs="DejaVuSansCondensed"/>
          <w:color w:val="000000"/>
          <w:sz w:val="16"/>
          <w:szCs w:val="16"/>
        </w:rPr>
      </w:pP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En resumen, cuando el sistema de archivos ha sido montado con la opci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ó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n </w:t>
      </w:r>
      <w:proofErr w:type="spellStart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acl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, es posible asignar permisos de lectura, escritura y ejecuci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ó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n por usuarios y/o grupos.</w:t>
      </w:r>
    </w:p>
    <w:p w:rsidR="002677CC" w:rsidRPr="00494DDE" w:rsidRDefault="002677CC" w:rsidP="00D91B9C">
      <w:pPr>
        <w:autoSpaceDE w:val="0"/>
        <w:autoSpaceDN w:val="0"/>
        <w:adjustRightInd w:val="0"/>
        <w:spacing w:after="0" w:line="240" w:lineRule="auto"/>
        <w:rPr>
          <w:rFonts w:ascii="DejaVuSansMono" w:eastAsiaTheme="minorHAnsi" w:hAnsi="DejaVuSansMono" w:cs="DejaVuSansMono"/>
          <w:color w:val="000000"/>
          <w:sz w:val="16"/>
          <w:szCs w:val="16"/>
          <w:lang w:val="en-US"/>
        </w:rPr>
      </w:pPr>
    </w:p>
    <w:p w:rsidR="00D91B9C" w:rsidRDefault="00D91B9C" w:rsidP="00D91B9C">
      <w:pPr>
        <w:pStyle w:val="Ttulo2"/>
        <w:rPr>
          <w:rFonts w:eastAsiaTheme="minorHAnsi"/>
        </w:rPr>
      </w:pPr>
      <w:bookmarkStart w:id="7" w:name="_Toc377137918"/>
      <w:r>
        <w:rPr>
          <w:rFonts w:eastAsiaTheme="minorHAnsi"/>
        </w:rPr>
        <w:t>Procedimientos.</w:t>
      </w:r>
      <w:bookmarkEnd w:id="7"/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</w:pP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Cuando el soporte para listas de control de acceso est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á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 habilitado en los sistemas de archivos y el paquete </w:t>
      </w:r>
      <w:proofErr w:type="spellStart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acl</w:t>
      </w:r>
      <w:proofErr w:type="spellEnd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 xml:space="preserve">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est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á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 instalado, se pueden utilizar los siguientes dos mandatos:</w:t>
      </w:r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</w:pPr>
      <w:proofErr w:type="spellStart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getfacl</w:t>
      </w:r>
      <w:proofErr w:type="spellEnd"/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</w:pP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Se utiliza para determinar los permisos establecidos en las listas de control de acceso de un archivo o directorio dado.</w:t>
      </w:r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</w:pPr>
      <w:proofErr w:type="spellStart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setfacl</w:t>
      </w:r>
      <w:proofErr w:type="spellEnd"/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</w:pP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Se utiliza para cambiar los permisos en las listas de control de acceso de un archivo o directorio dado.</w:t>
      </w:r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</w:pP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Para obtener una descripci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ó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n completa del uso del mandato </w:t>
      </w:r>
      <w:proofErr w:type="spellStart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getfacl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, ejecute:</w:t>
      </w:r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Mono" w:eastAsiaTheme="minorHAnsi" w:hAnsi="DejaVuSansMono" w:cs="DejaVuSansMono"/>
          <w:color w:val="000000"/>
          <w:sz w:val="16"/>
          <w:szCs w:val="16"/>
        </w:rPr>
      </w:pPr>
      <w:proofErr w:type="spellStart"/>
      <w:r>
        <w:rPr>
          <w:rFonts w:ascii="DejaVuSansMono" w:eastAsiaTheme="minorHAnsi" w:hAnsi="DejaVuSansMono" w:cs="DejaVuSansMono"/>
          <w:color w:val="000000"/>
          <w:sz w:val="16"/>
          <w:szCs w:val="16"/>
        </w:rPr>
        <w:t>man</w:t>
      </w:r>
      <w:proofErr w:type="spellEnd"/>
      <w:r>
        <w:rPr>
          <w:rFonts w:ascii="DejaVuSansMono" w:eastAsiaTheme="minorHAnsi" w:hAnsi="DejaVuSansMono" w:cs="DejaVuSansMono"/>
          <w:color w:val="000000"/>
          <w:sz w:val="16"/>
          <w:szCs w:val="16"/>
        </w:rPr>
        <w:t xml:space="preserve"> 1 </w:t>
      </w:r>
      <w:proofErr w:type="spellStart"/>
      <w:r>
        <w:rPr>
          <w:rFonts w:ascii="DejaVuSansMono" w:eastAsiaTheme="minorHAnsi" w:hAnsi="DejaVuSansMono" w:cs="DejaVuSansMono"/>
          <w:color w:val="000000"/>
          <w:sz w:val="16"/>
          <w:szCs w:val="16"/>
        </w:rPr>
        <w:t>getfacl</w:t>
      </w:r>
      <w:proofErr w:type="spellEnd"/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</w:pP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Para obtener una descripci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ó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n completa del uso del mandato </w:t>
      </w:r>
      <w:proofErr w:type="spellStart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setfacl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, ejecute:</w:t>
      </w:r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Mono" w:eastAsiaTheme="minorHAnsi" w:hAnsi="DejaVuSansMono" w:cs="DejaVuSansMono"/>
          <w:color w:val="000000"/>
          <w:sz w:val="16"/>
          <w:szCs w:val="16"/>
        </w:rPr>
      </w:pPr>
      <w:proofErr w:type="spellStart"/>
      <w:r>
        <w:rPr>
          <w:rFonts w:ascii="DejaVuSansMono" w:eastAsiaTheme="minorHAnsi" w:hAnsi="DejaVuSansMono" w:cs="DejaVuSansMono"/>
          <w:color w:val="000000"/>
          <w:sz w:val="16"/>
          <w:szCs w:val="16"/>
        </w:rPr>
        <w:lastRenderedPageBreak/>
        <w:t>man</w:t>
      </w:r>
      <w:proofErr w:type="spellEnd"/>
      <w:r>
        <w:rPr>
          <w:rFonts w:ascii="DejaVuSansMono" w:eastAsiaTheme="minorHAnsi" w:hAnsi="DejaVuSansMono" w:cs="DejaVuSansMono"/>
          <w:color w:val="000000"/>
          <w:sz w:val="16"/>
          <w:szCs w:val="16"/>
        </w:rPr>
        <w:t xml:space="preserve"> 1 </w:t>
      </w:r>
      <w:proofErr w:type="spellStart"/>
      <w:r>
        <w:rPr>
          <w:rFonts w:ascii="DejaVuSansMono" w:eastAsiaTheme="minorHAnsi" w:hAnsi="DejaVuSansMono" w:cs="DejaVuSansMono"/>
          <w:color w:val="000000"/>
          <w:sz w:val="16"/>
          <w:szCs w:val="16"/>
        </w:rPr>
        <w:t>setfacl</w:t>
      </w:r>
      <w:proofErr w:type="spellEnd"/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</w:pP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Para obtener los atributos de las listas de control de acceso de un archivo o directorio particular, se ejecuta el mandato </w:t>
      </w:r>
      <w:proofErr w:type="spellStart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getfacl</w:t>
      </w:r>
      <w:proofErr w:type="spellEnd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 xml:space="preserve">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con la ruta del archivo o directorio como argumento. Ejemplo:</w:t>
      </w:r>
    </w:p>
    <w:p w:rsidR="00D91B9C" w:rsidRDefault="00D91B9C" w:rsidP="00D91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getfacl</w:t>
      </w:r>
      <w:proofErr w:type="spellEnd"/>
      <w:r>
        <w:rPr>
          <w:rFonts w:eastAsiaTheme="minorHAnsi"/>
        </w:rPr>
        <w:t xml:space="preserve"> /home/fulano</w:t>
      </w:r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</w:pP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Lo anterior devolver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í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a una salida similar la siguiente:</w:t>
      </w:r>
    </w:p>
    <w:p w:rsidR="00D91B9C" w:rsidRDefault="00D91B9C" w:rsidP="00C94CD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getfacl</w:t>
      </w:r>
      <w:proofErr w:type="spellEnd"/>
      <w:r>
        <w:rPr>
          <w:rFonts w:eastAsiaTheme="minorHAnsi"/>
        </w:rPr>
        <w:t>: Eliminando '/' inicial en nombres de ruta absolutos</w:t>
      </w:r>
    </w:p>
    <w:p w:rsidR="00D91B9C" w:rsidRPr="00D91B9C" w:rsidRDefault="00D91B9C" w:rsidP="00C94CD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r w:rsidRPr="00D91B9C">
        <w:rPr>
          <w:rFonts w:eastAsiaTheme="minorHAnsi"/>
          <w:lang w:val="en-US"/>
        </w:rPr>
        <w:t xml:space="preserve"># </w:t>
      </w:r>
      <w:proofErr w:type="gramStart"/>
      <w:r w:rsidRPr="00D91B9C">
        <w:rPr>
          <w:rFonts w:eastAsiaTheme="minorHAnsi"/>
          <w:lang w:val="en-US"/>
        </w:rPr>
        <w:t>file</w:t>
      </w:r>
      <w:proofErr w:type="gramEnd"/>
      <w:r w:rsidRPr="00D91B9C">
        <w:rPr>
          <w:rFonts w:eastAsiaTheme="minorHAnsi"/>
          <w:lang w:val="en-US"/>
        </w:rPr>
        <w:t>: home/</w:t>
      </w:r>
      <w:proofErr w:type="spellStart"/>
      <w:r w:rsidRPr="00D91B9C">
        <w:rPr>
          <w:rFonts w:eastAsiaTheme="minorHAnsi"/>
          <w:lang w:val="en-US"/>
        </w:rPr>
        <w:t>fulano</w:t>
      </w:r>
      <w:proofErr w:type="spellEnd"/>
    </w:p>
    <w:p w:rsidR="00D91B9C" w:rsidRPr="00D91B9C" w:rsidRDefault="00D91B9C" w:rsidP="00C94CD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r w:rsidRPr="00D91B9C">
        <w:rPr>
          <w:rFonts w:eastAsiaTheme="minorHAnsi"/>
          <w:lang w:val="en-US"/>
        </w:rPr>
        <w:t xml:space="preserve"># </w:t>
      </w:r>
      <w:proofErr w:type="gramStart"/>
      <w:r w:rsidRPr="00D91B9C">
        <w:rPr>
          <w:rFonts w:eastAsiaTheme="minorHAnsi"/>
          <w:lang w:val="en-US"/>
        </w:rPr>
        <w:t>owner</w:t>
      </w:r>
      <w:proofErr w:type="gramEnd"/>
      <w:r w:rsidRPr="00D91B9C">
        <w:rPr>
          <w:rFonts w:eastAsiaTheme="minorHAnsi"/>
          <w:lang w:val="en-US"/>
        </w:rPr>
        <w:t xml:space="preserve">: </w:t>
      </w:r>
      <w:proofErr w:type="spellStart"/>
      <w:r w:rsidRPr="00D91B9C">
        <w:rPr>
          <w:rFonts w:eastAsiaTheme="minorHAnsi"/>
          <w:lang w:val="en-US"/>
        </w:rPr>
        <w:t>fulano</w:t>
      </w:r>
      <w:proofErr w:type="spellEnd"/>
    </w:p>
    <w:p w:rsidR="00D91B9C" w:rsidRPr="00D91B9C" w:rsidRDefault="00D91B9C" w:rsidP="00C94CD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r w:rsidRPr="00D91B9C">
        <w:rPr>
          <w:rFonts w:eastAsiaTheme="minorHAnsi"/>
          <w:lang w:val="en-US"/>
        </w:rPr>
        <w:t xml:space="preserve"># </w:t>
      </w:r>
      <w:proofErr w:type="gramStart"/>
      <w:r w:rsidRPr="00D91B9C">
        <w:rPr>
          <w:rFonts w:eastAsiaTheme="minorHAnsi"/>
          <w:lang w:val="en-US"/>
        </w:rPr>
        <w:t>group</w:t>
      </w:r>
      <w:proofErr w:type="gramEnd"/>
      <w:r w:rsidRPr="00D91B9C">
        <w:rPr>
          <w:rFonts w:eastAsiaTheme="minorHAnsi"/>
          <w:lang w:val="en-US"/>
        </w:rPr>
        <w:t xml:space="preserve">: </w:t>
      </w:r>
      <w:proofErr w:type="spellStart"/>
      <w:r w:rsidRPr="00D91B9C">
        <w:rPr>
          <w:rFonts w:eastAsiaTheme="minorHAnsi"/>
          <w:lang w:val="en-US"/>
        </w:rPr>
        <w:t>fulano</w:t>
      </w:r>
      <w:proofErr w:type="spellEnd"/>
    </w:p>
    <w:p w:rsidR="00D91B9C" w:rsidRDefault="00D91B9C" w:rsidP="00C94CD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user</w:t>
      </w:r>
      <w:proofErr w:type="spellEnd"/>
      <w:r>
        <w:rPr>
          <w:rFonts w:eastAsiaTheme="minorHAnsi"/>
        </w:rPr>
        <w:t>::</w:t>
      </w:r>
      <w:proofErr w:type="spellStart"/>
      <w:proofErr w:type="gramEnd"/>
      <w:r>
        <w:rPr>
          <w:rFonts w:eastAsiaTheme="minorHAnsi"/>
        </w:rPr>
        <w:t>rwx</w:t>
      </w:r>
      <w:proofErr w:type="spellEnd"/>
    </w:p>
    <w:p w:rsidR="00D91B9C" w:rsidRDefault="00D91B9C" w:rsidP="00C94CD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group</w:t>
      </w:r>
      <w:proofErr w:type="spellEnd"/>
      <w:r>
        <w:rPr>
          <w:rFonts w:eastAsiaTheme="minorHAnsi"/>
        </w:rPr>
        <w:t>::</w:t>
      </w:r>
      <w:proofErr w:type="gramEnd"/>
      <w:r>
        <w:rPr>
          <w:rFonts w:eastAsiaTheme="minorHAnsi"/>
        </w:rPr>
        <w:t>---</w:t>
      </w:r>
    </w:p>
    <w:p w:rsidR="00D91B9C" w:rsidRDefault="00D91B9C" w:rsidP="00C94CD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other</w:t>
      </w:r>
      <w:proofErr w:type="spellEnd"/>
      <w:r>
        <w:rPr>
          <w:rFonts w:eastAsiaTheme="minorHAnsi"/>
        </w:rPr>
        <w:t>::</w:t>
      </w:r>
      <w:proofErr w:type="gramEnd"/>
      <w:r>
        <w:rPr>
          <w:rFonts w:eastAsiaTheme="minorHAnsi"/>
        </w:rPr>
        <w:t>---</w:t>
      </w:r>
    </w:p>
    <w:p w:rsidR="00D91B9C" w:rsidRDefault="00D91B9C" w:rsidP="00D91B9C">
      <w:pP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</w:pPr>
      <w:r>
        <w:rPr>
          <w:rFonts w:eastAsia="DejaVuSansCondensed"/>
        </w:rPr>
        <w:t xml:space="preserve">Lo anterior muestra que solo el propietario del directorio tiene permisos de lectura, escritura y acceso. Para lograr que un usuario en particular pueda acceder </w:t>
      </w:r>
      <w:r w:rsidR="006366D9">
        <w:rPr>
          <w:rFonts w:eastAsia="DejaVuSansCondensed"/>
        </w:rPr>
        <w:t>también</w:t>
      </w:r>
      <w:r>
        <w:rPr>
          <w:rFonts w:eastAsia="DejaVuSansCondensed"/>
        </w:rPr>
        <w:t xml:space="preserve"> a este directorio, se ejecuta el mandato </w:t>
      </w:r>
      <w:proofErr w:type="spellStart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setfacl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, con la </w:t>
      </w:r>
      <w:proofErr w:type="spellStart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opcion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 </w:t>
      </w:r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 xml:space="preserve">-m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para modificar la lista de control de acceso, [</w:t>
      </w:r>
      <w:proofErr w:type="spellStart"/>
      <w:proofErr w:type="gramStart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u,g</w:t>
      </w:r>
      <w:proofErr w:type="gram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,o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]:[</w:t>
      </w:r>
      <w:proofErr w:type="spellStart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usuario,grupo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]:[</w:t>
      </w:r>
      <w:proofErr w:type="spellStart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r,w,x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] y la ruta del directorio como argumentos. Ejemplo:</w:t>
      </w:r>
    </w:p>
    <w:p w:rsidR="00D91B9C" w:rsidRDefault="00D91B9C" w:rsidP="00D91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setfacl</w:t>
      </w:r>
      <w:proofErr w:type="spellEnd"/>
      <w:r>
        <w:rPr>
          <w:rFonts w:eastAsiaTheme="minorHAnsi"/>
        </w:rPr>
        <w:t xml:space="preserve"> -m </w:t>
      </w:r>
      <w:proofErr w:type="gramStart"/>
      <w:r>
        <w:rPr>
          <w:rFonts w:eastAsiaTheme="minorHAnsi"/>
        </w:rPr>
        <w:t>u:zutano</w:t>
      </w:r>
      <w:proofErr w:type="gramEnd"/>
      <w:r>
        <w:rPr>
          <w:rFonts w:eastAsiaTheme="minorHAnsi"/>
        </w:rPr>
        <w:t>:rX /home/fulano</w:t>
      </w:r>
    </w:p>
    <w:p w:rsidR="00D91B9C" w:rsidRDefault="00D91B9C" w:rsidP="009440E7">
      <w:pPr>
        <w:rPr>
          <w:rFonts w:eastAsia="DejaVuSansCondensed"/>
        </w:rPr>
      </w:pPr>
      <w:r>
        <w:rPr>
          <w:rFonts w:eastAsia="DejaVuSansCondensed"/>
        </w:rPr>
        <w:t>En el ejemplo anterior se utilizó X mayúscula para indicar que solo se aplicara el bit de acceso de a directorios evitando aplicar el bit de ejecución a los archivos.</w:t>
      </w:r>
    </w:p>
    <w:p w:rsidR="00D91B9C" w:rsidRPr="009440E7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40E7">
        <w:t>Nota.</w:t>
      </w:r>
    </w:p>
    <w:p w:rsidR="00D91B9C" w:rsidRPr="009440E7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40E7">
        <w:t>Si lo prefiere, también pude utilizar notación octal:</w:t>
      </w:r>
    </w:p>
    <w:p w:rsidR="00D91B9C" w:rsidRPr="009440E7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440E7">
        <w:t>setfacl</w:t>
      </w:r>
      <w:proofErr w:type="spellEnd"/>
      <w:r w:rsidRPr="009440E7">
        <w:t xml:space="preserve"> -m </w:t>
      </w:r>
      <w:proofErr w:type="gramStart"/>
      <w:r w:rsidRPr="009440E7">
        <w:t>u:zutano</w:t>
      </w:r>
      <w:proofErr w:type="gramEnd"/>
      <w:r w:rsidRPr="009440E7">
        <w:t>:5 /home/fulano</w:t>
      </w:r>
    </w:p>
    <w:p w:rsidR="00D91B9C" w:rsidRDefault="00D91B9C" w:rsidP="00D91B9C">
      <w:pPr>
        <w:rPr>
          <w:rFonts w:eastAsia="DejaVuSansCondensed"/>
        </w:rPr>
      </w:pPr>
      <w:r>
        <w:rPr>
          <w:rFonts w:eastAsia="DejaVuSansCondensed"/>
        </w:rPr>
        <w:t xml:space="preserve">Lo anterior establece que se añaden permisos de lectura y acceso al directorio /home/fulano para el usuario zutano. Para verificar, ejecute de nuevo el mandato </w:t>
      </w:r>
      <w:proofErr w:type="spellStart"/>
      <w:r>
        <w:rPr>
          <w:rFonts w:ascii="DejaVuSansCondensed-Bold" w:eastAsiaTheme="minorHAnsi" w:cs="DejaVuSansCondensed-Bold"/>
          <w:b/>
          <w:bCs/>
        </w:rPr>
        <w:t>getfacl</w:t>
      </w:r>
      <w:proofErr w:type="spellEnd"/>
      <w:r>
        <w:rPr>
          <w:rFonts w:ascii="DejaVuSansCondensed-Bold" w:eastAsiaTheme="minorHAnsi" w:cs="DejaVuSansCondensed-Bold"/>
          <w:b/>
          <w:bCs/>
        </w:rPr>
        <w:t xml:space="preserve"> </w:t>
      </w:r>
      <w:r>
        <w:rPr>
          <w:rFonts w:eastAsia="DejaVuSansCondensed"/>
        </w:rPr>
        <w:t>con la ruta del directorio modificado como argumento:</w:t>
      </w:r>
    </w:p>
    <w:p w:rsidR="00D91B9C" w:rsidRDefault="00D91B9C" w:rsidP="00D91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getfacl</w:t>
      </w:r>
      <w:proofErr w:type="spellEnd"/>
      <w:r>
        <w:rPr>
          <w:rFonts w:eastAsiaTheme="minorHAnsi"/>
        </w:rPr>
        <w:t xml:space="preserve"> /home/fulano</w:t>
      </w:r>
    </w:p>
    <w:p w:rsidR="00D91B9C" w:rsidRDefault="00D91B9C" w:rsidP="009440E7">
      <w:pPr>
        <w:rPr>
          <w:rFonts w:eastAsia="DejaVuSansCondensed"/>
        </w:rPr>
      </w:pPr>
      <w:r>
        <w:rPr>
          <w:rFonts w:eastAsia="DejaVuSansCondensed"/>
        </w:rPr>
        <w:t>Lo anterior devolvería una salida similar a la siguiente:</w:t>
      </w:r>
    </w:p>
    <w:p w:rsid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getfacl</w:t>
      </w:r>
      <w:proofErr w:type="spellEnd"/>
      <w:r>
        <w:rPr>
          <w:rFonts w:eastAsiaTheme="minorHAnsi"/>
        </w:rPr>
        <w:t>: Eliminando '/' inicial en nombres de ruta absolutos</w:t>
      </w:r>
    </w:p>
    <w:p w:rsidR="00D91B9C" w:rsidRP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r w:rsidRPr="00D91B9C">
        <w:rPr>
          <w:rFonts w:eastAsiaTheme="minorHAnsi"/>
          <w:lang w:val="en-US"/>
        </w:rPr>
        <w:t xml:space="preserve"># </w:t>
      </w:r>
      <w:proofErr w:type="gramStart"/>
      <w:r w:rsidRPr="00D91B9C">
        <w:rPr>
          <w:rFonts w:eastAsiaTheme="minorHAnsi"/>
          <w:lang w:val="en-US"/>
        </w:rPr>
        <w:t>file</w:t>
      </w:r>
      <w:proofErr w:type="gramEnd"/>
      <w:r w:rsidRPr="00D91B9C">
        <w:rPr>
          <w:rFonts w:eastAsiaTheme="minorHAnsi"/>
          <w:lang w:val="en-US"/>
        </w:rPr>
        <w:t>: home/</w:t>
      </w:r>
      <w:proofErr w:type="spellStart"/>
      <w:r w:rsidRPr="00D91B9C">
        <w:rPr>
          <w:rFonts w:eastAsiaTheme="minorHAnsi"/>
          <w:lang w:val="en-US"/>
        </w:rPr>
        <w:t>fulano</w:t>
      </w:r>
      <w:proofErr w:type="spellEnd"/>
    </w:p>
    <w:p w:rsidR="00D91B9C" w:rsidRP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r w:rsidRPr="00D91B9C">
        <w:rPr>
          <w:rFonts w:eastAsiaTheme="minorHAnsi"/>
          <w:lang w:val="en-US"/>
        </w:rPr>
        <w:t xml:space="preserve"># </w:t>
      </w:r>
      <w:proofErr w:type="gramStart"/>
      <w:r w:rsidRPr="00D91B9C">
        <w:rPr>
          <w:rFonts w:eastAsiaTheme="minorHAnsi"/>
          <w:lang w:val="en-US"/>
        </w:rPr>
        <w:t>owner</w:t>
      </w:r>
      <w:proofErr w:type="gramEnd"/>
      <w:r w:rsidRPr="00D91B9C">
        <w:rPr>
          <w:rFonts w:eastAsiaTheme="minorHAnsi"/>
          <w:lang w:val="en-US"/>
        </w:rPr>
        <w:t xml:space="preserve">: </w:t>
      </w:r>
      <w:proofErr w:type="spellStart"/>
      <w:r w:rsidRPr="00D91B9C">
        <w:rPr>
          <w:rFonts w:eastAsiaTheme="minorHAnsi"/>
          <w:lang w:val="en-US"/>
        </w:rPr>
        <w:t>fulano</w:t>
      </w:r>
      <w:proofErr w:type="spellEnd"/>
    </w:p>
    <w:p w:rsidR="00D91B9C" w:rsidRP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r w:rsidRPr="00D91B9C">
        <w:rPr>
          <w:rFonts w:eastAsiaTheme="minorHAnsi"/>
          <w:lang w:val="en-US"/>
        </w:rPr>
        <w:t xml:space="preserve"># </w:t>
      </w:r>
      <w:proofErr w:type="gramStart"/>
      <w:r w:rsidRPr="00D91B9C">
        <w:rPr>
          <w:rFonts w:eastAsiaTheme="minorHAnsi"/>
          <w:lang w:val="en-US"/>
        </w:rPr>
        <w:t>group</w:t>
      </w:r>
      <w:proofErr w:type="gramEnd"/>
      <w:r w:rsidRPr="00D91B9C">
        <w:rPr>
          <w:rFonts w:eastAsiaTheme="minorHAnsi"/>
          <w:lang w:val="en-US"/>
        </w:rPr>
        <w:t xml:space="preserve">: </w:t>
      </w:r>
      <w:proofErr w:type="spellStart"/>
      <w:r w:rsidRPr="00D91B9C">
        <w:rPr>
          <w:rFonts w:eastAsiaTheme="minorHAnsi"/>
          <w:lang w:val="en-US"/>
        </w:rPr>
        <w:t>fulano</w:t>
      </w:r>
      <w:proofErr w:type="spellEnd"/>
    </w:p>
    <w:p w:rsid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user</w:t>
      </w:r>
      <w:proofErr w:type="spellEnd"/>
      <w:r>
        <w:rPr>
          <w:rFonts w:eastAsiaTheme="minorHAnsi"/>
        </w:rPr>
        <w:t>::</w:t>
      </w:r>
      <w:proofErr w:type="spellStart"/>
      <w:proofErr w:type="gramEnd"/>
      <w:r>
        <w:rPr>
          <w:rFonts w:eastAsiaTheme="minorHAnsi"/>
        </w:rPr>
        <w:t>rwx</w:t>
      </w:r>
      <w:proofErr w:type="spellEnd"/>
    </w:p>
    <w:p w:rsid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user:zutano</w:t>
      </w:r>
      <w:proofErr w:type="gramEnd"/>
      <w:r>
        <w:rPr>
          <w:rFonts w:eastAsiaTheme="minorHAnsi"/>
        </w:rPr>
        <w:t>:r-x</w:t>
      </w:r>
      <w:proofErr w:type="spellEnd"/>
    </w:p>
    <w:p w:rsidR="00D91B9C" w:rsidRP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proofErr w:type="gramStart"/>
      <w:r w:rsidRPr="00D91B9C">
        <w:rPr>
          <w:rFonts w:eastAsiaTheme="minorHAnsi"/>
          <w:lang w:val="en-US"/>
        </w:rPr>
        <w:t>group</w:t>
      </w:r>
      <w:proofErr w:type="gramEnd"/>
      <w:r w:rsidRPr="00D91B9C">
        <w:rPr>
          <w:rFonts w:eastAsiaTheme="minorHAnsi"/>
          <w:lang w:val="en-US"/>
        </w:rPr>
        <w:t>::---</w:t>
      </w:r>
    </w:p>
    <w:p w:rsidR="00D91B9C" w:rsidRP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proofErr w:type="gramStart"/>
      <w:r w:rsidRPr="00D91B9C">
        <w:rPr>
          <w:rFonts w:eastAsiaTheme="minorHAnsi"/>
          <w:lang w:val="en-US"/>
        </w:rPr>
        <w:t>mask</w:t>
      </w:r>
      <w:proofErr w:type="gramEnd"/>
      <w:r w:rsidRPr="00D91B9C">
        <w:rPr>
          <w:rFonts w:eastAsiaTheme="minorHAnsi"/>
          <w:lang w:val="en-US"/>
        </w:rPr>
        <w:t>::r-x</w:t>
      </w:r>
    </w:p>
    <w:p w:rsidR="00D91B9C" w:rsidRP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proofErr w:type="gramStart"/>
      <w:r w:rsidRPr="00D91B9C">
        <w:rPr>
          <w:rFonts w:eastAsiaTheme="minorHAnsi"/>
          <w:lang w:val="en-US"/>
        </w:rPr>
        <w:t>other</w:t>
      </w:r>
      <w:proofErr w:type="gramEnd"/>
      <w:r w:rsidRPr="00D91B9C">
        <w:rPr>
          <w:rFonts w:eastAsiaTheme="minorHAnsi"/>
          <w:lang w:val="en-US"/>
        </w:rPr>
        <w:t>::---</w:t>
      </w:r>
    </w:p>
    <w:p w:rsidR="00D91B9C" w:rsidRDefault="00D91B9C" w:rsidP="00D91B9C">
      <w:pPr>
        <w:rPr>
          <w:rFonts w:eastAsia="DejaVuSansCondensed"/>
        </w:rPr>
      </w:pPr>
      <w:r>
        <w:rPr>
          <w:rFonts w:eastAsia="DejaVuSansCondensed"/>
        </w:rPr>
        <w:t>Pueden asignarse permisos diferentes para otros usuarios. Ejemplo:</w:t>
      </w:r>
    </w:p>
    <w:p w:rsidR="00D91B9C" w:rsidRPr="009440E7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440E7">
        <w:t>setfacl</w:t>
      </w:r>
      <w:proofErr w:type="spellEnd"/>
      <w:r w:rsidRPr="009440E7">
        <w:t xml:space="preserve"> -m </w:t>
      </w:r>
      <w:proofErr w:type="gramStart"/>
      <w:r w:rsidRPr="009440E7">
        <w:t>u:perengano</w:t>
      </w:r>
      <w:proofErr w:type="gramEnd"/>
      <w:r w:rsidRPr="009440E7">
        <w:t>:rwX /home/fulano</w:t>
      </w:r>
    </w:p>
    <w:p w:rsidR="00D91B9C" w:rsidRDefault="00D91B9C" w:rsidP="00D91B9C">
      <w:pPr>
        <w:rPr>
          <w:rFonts w:eastAsia="DejaVuSansCondensed"/>
        </w:rPr>
      </w:pPr>
      <w:r>
        <w:rPr>
          <w:rFonts w:eastAsia="DejaVuSansCondensed"/>
        </w:rPr>
        <w:t xml:space="preserve">Lo anterior establece que se </w:t>
      </w:r>
      <w:r w:rsidR="00C94CDF">
        <w:rPr>
          <w:rFonts w:eastAsia="DejaVuSansCondensed"/>
        </w:rPr>
        <w:t>añaden</w:t>
      </w:r>
      <w:r>
        <w:rPr>
          <w:rFonts w:eastAsia="DejaVuSansCondensed"/>
        </w:rPr>
        <w:t xml:space="preserve"> permisos de lectura, escritura y acceso al directorio /home/fulano para el usuario perengano. Si utiliza X </w:t>
      </w:r>
      <w:r w:rsidR="009440E7">
        <w:rPr>
          <w:rFonts w:eastAsia="DejaVuSansCondensed"/>
        </w:rPr>
        <w:t>mayúscula</w:t>
      </w:r>
      <w:r>
        <w:rPr>
          <w:rFonts w:eastAsia="DejaVuSansCondensed"/>
        </w:rPr>
        <w:t xml:space="preserve"> se indicara que se trata </w:t>
      </w:r>
      <w:r w:rsidR="009440E7">
        <w:rPr>
          <w:rFonts w:eastAsia="DejaVuSansCondensed"/>
        </w:rPr>
        <w:t>específicamente</w:t>
      </w:r>
      <w:r>
        <w:rPr>
          <w:rFonts w:eastAsia="DejaVuSansCondensed"/>
        </w:rPr>
        <w:t xml:space="preserve"> del bit de acceso en lugar de acceso y </w:t>
      </w:r>
      <w:r w:rsidR="009440E7">
        <w:rPr>
          <w:rFonts w:eastAsia="DejaVuSansCondensed"/>
        </w:rPr>
        <w:t>ejecución</w:t>
      </w:r>
      <w:r>
        <w:rPr>
          <w:rFonts w:eastAsia="DejaVuSansCondensed"/>
        </w:rPr>
        <w:t>.</w:t>
      </w:r>
    </w:p>
    <w:p w:rsidR="00D91B9C" w:rsidRDefault="00D91B9C" w:rsidP="00D91B9C">
      <w:pPr>
        <w:rPr>
          <w:rFonts w:eastAsia="DejaVuSansCondensed"/>
        </w:rPr>
      </w:pPr>
      <w:r>
        <w:rPr>
          <w:rFonts w:eastAsia="DejaVuSansCondensed"/>
        </w:rPr>
        <w:lastRenderedPageBreak/>
        <w:t xml:space="preserve">Para verificar lo anterior, se ejecuta de nuevo el mandato </w:t>
      </w:r>
      <w:proofErr w:type="spellStart"/>
      <w:r>
        <w:rPr>
          <w:rFonts w:ascii="DejaVuSansCondensed-Bold" w:eastAsiaTheme="minorHAnsi" w:cs="DejaVuSansCondensed-Bold"/>
          <w:b/>
          <w:bCs/>
        </w:rPr>
        <w:t>getfacl</w:t>
      </w:r>
      <w:proofErr w:type="spellEnd"/>
      <w:r>
        <w:rPr>
          <w:rFonts w:ascii="DejaVuSansCondensed-Bold" w:eastAsiaTheme="minorHAnsi" w:cs="DejaVuSansCondensed-Bold"/>
          <w:b/>
          <w:bCs/>
        </w:rPr>
        <w:t xml:space="preserve"> </w:t>
      </w:r>
      <w:r>
        <w:rPr>
          <w:rFonts w:eastAsia="DejaVuSansCondensed"/>
        </w:rPr>
        <w:t>con la ruta del directorio modificado como argumento:</w:t>
      </w:r>
    </w:p>
    <w:p w:rsidR="00D91B9C" w:rsidRDefault="00D91B9C" w:rsidP="00D91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getfacl</w:t>
      </w:r>
      <w:proofErr w:type="spellEnd"/>
      <w:r>
        <w:rPr>
          <w:rFonts w:eastAsiaTheme="minorHAnsi"/>
        </w:rPr>
        <w:t xml:space="preserve"> /home/fulano</w:t>
      </w:r>
    </w:p>
    <w:p w:rsidR="00D91B9C" w:rsidRDefault="00D91B9C" w:rsidP="00D91B9C">
      <w:pPr>
        <w:rPr>
          <w:rFonts w:eastAsia="DejaVuSansCondensed"/>
        </w:rPr>
      </w:pPr>
      <w:r>
        <w:rPr>
          <w:rFonts w:eastAsia="DejaVuSansCondensed"/>
        </w:rPr>
        <w:t>Lo anterior devolvería una salida similar a la siguiente:</w:t>
      </w:r>
    </w:p>
    <w:p w:rsid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getfacl</w:t>
      </w:r>
      <w:proofErr w:type="spellEnd"/>
      <w:r>
        <w:rPr>
          <w:rFonts w:eastAsiaTheme="minorHAnsi"/>
        </w:rPr>
        <w:t>: Eliminando '/' inicial en nombres de ruta absolutos</w:t>
      </w:r>
    </w:p>
    <w:p w:rsidR="00D91B9C" w:rsidRP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r w:rsidRPr="00D91B9C">
        <w:rPr>
          <w:rFonts w:eastAsiaTheme="minorHAnsi"/>
          <w:lang w:val="en-US"/>
        </w:rPr>
        <w:t xml:space="preserve"># </w:t>
      </w:r>
      <w:proofErr w:type="gramStart"/>
      <w:r w:rsidRPr="00D91B9C">
        <w:rPr>
          <w:rFonts w:eastAsiaTheme="minorHAnsi"/>
          <w:lang w:val="en-US"/>
        </w:rPr>
        <w:t>file</w:t>
      </w:r>
      <w:proofErr w:type="gramEnd"/>
      <w:r w:rsidRPr="00D91B9C">
        <w:rPr>
          <w:rFonts w:eastAsiaTheme="minorHAnsi"/>
          <w:lang w:val="en-US"/>
        </w:rPr>
        <w:t>: home/</w:t>
      </w:r>
      <w:proofErr w:type="spellStart"/>
      <w:r w:rsidRPr="00D91B9C">
        <w:rPr>
          <w:rFonts w:eastAsiaTheme="minorHAnsi"/>
          <w:lang w:val="en-US"/>
        </w:rPr>
        <w:t>fulano</w:t>
      </w:r>
      <w:proofErr w:type="spellEnd"/>
    </w:p>
    <w:p w:rsidR="00D91B9C" w:rsidRP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r w:rsidRPr="00D91B9C">
        <w:rPr>
          <w:rFonts w:eastAsiaTheme="minorHAnsi"/>
          <w:lang w:val="en-US"/>
        </w:rPr>
        <w:t xml:space="preserve"># </w:t>
      </w:r>
      <w:proofErr w:type="gramStart"/>
      <w:r w:rsidRPr="00D91B9C">
        <w:rPr>
          <w:rFonts w:eastAsiaTheme="minorHAnsi"/>
          <w:lang w:val="en-US"/>
        </w:rPr>
        <w:t>owner</w:t>
      </w:r>
      <w:proofErr w:type="gramEnd"/>
      <w:r w:rsidRPr="00D91B9C">
        <w:rPr>
          <w:rFonts w:eastAsiaTheme="minorHAnsi"/>
          <w:lang w:val="en-US"/>
        </w:rPr>
        <w:t xml:space="preserve">: </w:t>
      </w:r>
      <w:proofErr w:type="spellStart"/>
      <w:r w:rsidRPr="00D91B9C">
        <w:rPr>
          <w:rFonts w:eastAsiaTheme="minorHAnsi"/>
          <w:lang w:val="en-US"/>
        </w:rPr>
        <w:t>fulano</w:t>
      </w:r>
      <w:proofErr w:type="spellEnd"/>
    </w:p>
    <w:p w:rsidR="00D91B9C" w:rsidRP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r w:rsidRPr="00D91B9C">
        <w:rPr>
          <w:rFonts w:eastAsiaTheme="minorHAnsi"/>
          <w:lang w:val="en-US"/>
        </w:rPr>
        <w:t xml:space="preserve"># </w:t>
      </w:r>
      <w:proofErr w:type="gramStart"/>
      <w:r w:rsidRPr="00D91B9C">
        <w:rPr>
          <w:rFonts w:eastAsiaTheme="minorHAnsi"/>
          <w:lang w:val="en-US"/>
        </w:rPr>
        <w:t>group</w:t>
      </w:r>
      <w:proofErr w:type="gramEnd"/>
      <w:r w:rsidRPr="00D91B9C">
        <w:rPr>
          <w:rFonts w:eastAsiaTheme="minorHAnsi"/>
          <w:lang w:val="en-US"/>
        </w:rPr>
        <w:t xml:space="preserve">: </w:t>
      </w:r>
      <w:proofErr w:type="spellStart"/>
      <w:r w:rsidRPr="00D91B9C">
        <w:rPr>
          <w:rFonts w:eastAsiaTheme="minorHAnsi"/>
          <w:lang w:val="en-US"/>
        </w:rPr>
        <w:t>fulano</w:t>
      </w:r>
      <w:proofErr w:type="spellEnd"/>
    </w:p>
    <w:p w:rsid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user</w:t>
      </w:r>
      <w:proofErr w:type="spellEnd"/>
      <w:r>
        <w:rPr>
          <w:rFonts w:eastAsiaTheme="minorHAnsi"/>
        </w:rPr>
        <w:t>::</w:t>
      </w:r>
      <w:proofErr w:type="spellStart"/>
      <w:proofErr w:type="gramEnd"/>
      <w:r>
        <w:rPr>
          <w:rFonts w:eastAsiaTheme="minorHAnsi"/>
        </w:rPr>
        <w:t>rwx</w:t>
      </w:r>
      <w:proofErr w:type="spellEnd"/>
    </w:p>
    <w:p w:rsid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user:perengano</w:t>
      </w:r>
      <w:proofErr w:type="gramEnd"/>
      <w:r>
        <w:rPr>
          <w:rFonts w:eastAsiaTheme="minorHAnsi"/>
        </w:rPr>
        <w:t>:rwx</w:t>
      </w:r>
      <w:proofErr w:type="spellEnd"/>
    </w:p>
    <w:p w:rsid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user:zutano</w:t>
      </w:r>
      <w:proofErr w:type="gramEnd"/>
      <w:r>
        <w:rPr>
          <w:rFonts w:eastAsiaTheme="minorHAnsi"/>
        </w:rPr>
        <w:t>:r-x</w:t>
      </w:r>
      <w:proofErr w:type="spellEnd"/>
    </w:p>
    <w:p w:rsid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group</w:t>
      </w:r>
      <w:proofErr w:type="spellEnd"/>
      <w:r>
        <w:rPr>
          <w:rFonts w:eastAsiaTheme="minorHAnsi"/>
        </w:rPr>
        <w:t>::</w:t>
      </w:r>
      <w:proofErr w:type="gramEnd"/>
      <w:r>
        <w:rPr>
          <w:rFonts w:eastAsiaTheme="minorHAnsi"/>
        </w:rPr>
        <w:t>---</w:t>
      </w:r>
    </w:p>
    <w:p w:rsid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mask</w:t>
      </w:r>
      <w:proofErr w:type="spellEnd"/>
      <w:r>
        <w:rPr>
          <w:rFonts w:eastAsiaTheme="minorHAnsi"/>
        </w:rPr>
        <w:t>::</w:t>
      </w:r>
      <w:proofErr w:type="spellStart"/>
      <w:proofErr w:type="gramEnd"/>
      <w:r>
        <w:rPr>
          <w:rFonts w:eastAsiaTheme="minorHAnsi"/>
        </w:rPr>
        <w:t>rwx</w:t>
      </w:r>
      <w:proofErr w:type="spellEnd"/>
    </w:p>
    <w:p w:rsid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other</w:t>
      </w:r>
      <w:proofErr w:type="spellEnd"/>
      <w:r>
        <w:rPr>
          <w:rFonts w:eastAsiaTheme="minorHAnsi"/>
        </w:rPr>
        <w:t>::</w:t>
      </w:r>
      <w:proofErr w:type="gramEnd"/>
      <w:r>
        <w:rPr>
          <w:rFonts w:eastAsiaTheme="minorHAnsi"/>
        </w:rPr>
        <w:t>---</w:t>
      </w:r>
    </w:p>
    <w:p w:rsidR="00D91B9C" w:rsidRDefault="00D91B9C" w:rsidP="00D91B9C">
      <w:pPr>
        <w:rPr>
          <w:rFonts w:eastAsia="DejaVuSansCondensed"/>
        </w:rPr>
      </w:pPr>
      <w:r>
        <w:rPr>
          <w:rFonts w:eastAsia="DejaVuSansCondensed"/>
        </w:rPr>
        <w:t xml:space="preserve">Estos permisos que se establecieron en la lista de control de acceso del directorio </w:t>
      </w:r>
      <w:r>
        <w:rPr>
          <w:rFonts w:ascii="DejaVuSansCondensed-Bold" w:eastAsiaTheme="minorHAnsi" w:cs="DejaVuSansCondensed-Bold"/>
          <w:b/>
          <w:bCs/>
        </w:rPr>
        <w:t xml:space="preserve">/home/fulano </w:t>
      </w:r>
      <w:r>
        <w:rPr>
          <w:rFonts w:eastAsia="DejaVuSansCondensed"/>
        </w:rPr>
        <w:t xml:space="preserve">son exclusivamente para este. Cualquier nuevo archivo o directorio creado </w:t>
      </w:r>
      <w:r w:rsidR="002C75FB">
        <w:rPr>
          <w:rFonts w:eastAsia="DejaVuSansCondensed"/>
        </w:rPr>
        <w:t>carecerá</w:t>
      </w:r>
      <w:r>
        <w:rPr>
          <w:rFonts w:eastAsia="DejaVuSansCondensed"/>
        </w:rPr>
        <w:t xml:space="preserve"> de estos nuevos permisos. Si se desea que estos permisos se vuelvan los predeterminados para los nuevos archivos y directorios que sean creados en lo sucesivo dentro del directorio /home/fulano, se ejecuta el mismo mandato </w:t>
      </w:r>
      <w:proofErr w:type="spellStart"/>
      <w:r>
        <w:rPr>
          <w:rFonts w:ascii="DejaVuSansCondensed-Bold" w:eastAsiaTheme="minorHAnsi" w:cs="DejaVuSansCondensed-Bold"/>
          <w:b/>
          <w:bCs/>
        </w:rPr>
        <w:t>setfacl</w:t>
      </w:r>
      <w:proofErr w:type="spellEnd"/>
      <w:r>
        <w:rPr>
          <w:rFonts w:eastAsia="DejaVuSansCondensed"/>
        </w:rPr>
        <w:t xml:space="preserve">, pero </w:t>
      </w:r>
      <w:r w:rsidR="009440E7">
        <w:rPr>
          <w:rFonts w:eastAsia="DejaVuSansCondensed"/>
        </w:rPr>
        <w:t>añadiendo</w:t>
      </w:r>
      <w:r>
        <w:rPr>
          <w:rFonts w:eastAsia="DejaVuSansCondensed"/>
        </w:rPr>
        <w:t xml:space="preserve"> la </w:t>
      </w:r>
      <w:r w:rsidR="009440E7">
        <w:rPr>
          <w:rFonts w:eastAsia="DejaVuSansCondensed"/>
        </w:rPr>
        <w:t>opción</w:t>
      </w:r>
      <w:r>
        <w:rPr>
          <w:rFonts w:eastAsia="DejaVuSansCondensed"/>
        </w:rPr>
        <w:t xml:space="preserve"> </w:t>
      </w:r>
      <w:r>
        <w:rPr>
          <w:rFonts w:ascii="DejaVuSansCondensed-Bold" w:eastAsiaTheme="minorHAnsi" w:cs="DejaVuSansCondensed-Bold"/>
          <w:b/>
          <w:bCs/>
        </w:rPr>
        <w:t xml:space="preserve">-d </w:t>
      </w:r>
      <w:r>
        <w:rPr>
          <w:rFonts w:eastAsia="DejaVuSansCondensed"/>
        </w:rPr>
        <w:t xml:space="preserve">para definir que </w:t>
      </w:r>
      <w:r w:rsidR="009440E7">
        <w:rPr>
          <w:rFonts w:eastAsia="DejaVuSansCondensed"/>
        </w:rPr>
        <w:t>serán</w:t>
      </w:r>
      <w:r>
        <w:rPr>
          <w:rFonts w:eastAsia="DejaVuSansCondensed"/>
        </w:rPr>
        <w:t xml:space="preserve"> los permisos predeterminados para nuevos archivos y directorios. Ejemplo:</w:t>
      </w:r>
    </w:p>
    <w:p w:rsid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setfacl</w:t>
      </w:r>
      <w:proofErr w:type="spellEnd"/>
      <w:r>
        <w:rPr>
          <w:rFonts w:eastAsiaTheme="minorHAnsi"/>
        </w:rPr>
        <w:t xml:space="preserve"> -d -m </w:t>
      </w:r>
      <w:proofErr w:type="gramStart"/>
      <w:r>
        <w:rPr>
          <w:rFonts w:eastAsiaTheme="minorHAnsi"/>
        </w:rPr>
        <w:t>u:zutano</w:t>
      </w:r>
      <w:proofErr w:type="gramEnd"/>
      <w:r>
        <w:rPr>
          <w:rFonts w:eastAsiaTheme="minorHAnsi"/>
        </w:rPr>
        <w:t>:rX /home/fulano</w:t>
      </w:r>
    </w:p>
    <w:p w:rsidR="00D91B9C" w:rsidRDefault="00D91B9C" w:rsidP="00D91B9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setfacl</w:t>
      </w:r>
      <w:proofErr w:type="spellEnd"/>
      <w:r>
        <w:rPr>
          <w:rFonts w:eastAsiaTheme="minorHAnsi"/>
        </w:rPr>
        <w:t xml:space="preserve"> -d -m </w:t>
      </w:r>
      <w:proofErr w:type="gramStart"/>
      <w:r>
        <w:rPr>
          <w:rFonts w:eastAsiaTheme="minorHAnsi"/>
        </w:rPr>
        <w:t>u:perengano</w:t>
      </w:r>
      <w:proofErr w:type="gramEnd"/>
      <w:r>
        <w:rPr>
          <w:rFonts w:eastAsiaTheme="minorHAnsi"/>
        </w:rPr>
        <w:t>:rwX /home/fulano</w:t>
      </w:r>
    </w:p>
    <w:p w:rsidR="00D91B9C" w:rsidRDefault="00D91B9C" w:rsidP="00D91B9C">
      <w:pPr>
        <w:rPr>
          <w:rFonts w:eastAsia="DejaVuSansCondensed"/>
        </w:rPr>
      </w:pPr>
      <w:r>
        <w:rPr>
          <w:rFonts w:eastAsia="DejaVuSansCondensed"/>
        </w:rPr>
        <w:t xml:space="preserve">Se recomienda utilizar X </w:t>
      </w:r>
      <w:r w:rsidR="009440E7">
        <w:rPr>
          <w:rFonts w:eastAsia="DejaVuSansCondensed"/>
        </w:rPr>
        <w:t>mayúscula</w:t>
      </w:r>
      <w:r>
        <w:rPr>
          <w:rFonts w:eastAsia="DejaVuSansCondensed"/>
        </w:rPr>
        <w:t xml:space="preserve"> para indicar que solo se aplicara el bit de acceso de a directorios evitando aplicar el bit de </w:t>
      </w:r>
      <w:r w:rsidR="009440E7">
        <w:rPr>
          <w:rFonts w:eastAsia="DejaVuSansCondensed"/>
        </w:rPr>
        <w:t>ejecución</w:t>
      </w:r>
      <w:r>
        <w:rPr>
          <w:rFonts w:eastAsia="DejaVuSansCondensed"/>
        </w:rPr>
        <w:t xml:space="preserve"> a los archivos.</w:t>
      </w:r>
    </w:p>
    <w:p w:rsidR="00D91B9C" w:rsidRPr="009440E7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40E7">
        <w:t>Nota.</w:t>
      </w:r>
    </w:p>
    <w:p w:rsidR="00D91B9C" w:rsidRPr="009440E7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40E7">
        <w:t xml:space="preserve">Lo anterior </w:t>
      </w:r>
      <w:r w:rsidR="002C75FB" w:rsidRPr="009440E7">
        <w:t>también</w:t>
      </w:r>
      <w:r w:rsidRPr="009440E7">
        <w:t xml:space="preserve"> se puede hacer en </w:t>
      </w:r>
      <w:r w:rsidR="002C75FB" w:rsidRPr="009440E7">
        <w:t>notación</w:t>
      </w:r>
      <w:r w:rsidRPr="009440E7">
        <w:t xml:space="preserve"> octal:</w:t>
      </w:r>
    </w:p>
    <w:p w:rsidR="00D91B9C" w:rsidRPr="009440E7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440E7">
        <w:t>setfacl</w:t>
      </w:r>
      <w:proofErr w:type="spellEnd"/>
      <w:r w:rsidRPr="009440E7">
        <w:t xml:space="preserve"> -d -m </w:t>
      </w:r>
      <w:proofErr w:type="gramStart"/>
      <w:r w:rsidRPr="009440E7">
        <w:t>u:zutano</w:t>
      </w:r>
      <w:proofErr w:type="gramEnd"/>
      <w:r w:rsidRPr="009440E7">
        <w:t>:5 /home/fulano</w:t>
      </w:r>
    </w:p>
    <w:p w:rsidR="00D91B9C" w:rsidRPr="009440E7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440E7">
        <w:t>setfacl</w:t>
      </w:r>
      <w:proofErr w:type="spellEnd"/>
      <w:r w:rsidRPr="009440E7">
        <w:t xml:space="preserve"> -d -m </w:t>
      </w:r>
      <w:proofErr w:type="gramStart"/>
      <w:r w:rsidRPr="009440E7">
        <w:t>u:perengano</w:t>
      </w:r>
      <w:proofErr w:type="gramEnd"/>
      <w:r w:rsidRPr="009440E7">
        <w:t>:7 /home/fulano</w:t>
      </w:r>
    </w:p>
    <w:p w:rsidR="00D91B9C" w:rsidRPr="009440E7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40E7">
        <w:t xml:space="preserve">Y la </w:t>
      </w:r>
      <w:r w:rsidR="002C75FB" w:rsidRPr="009440E7">
        <w:t>opción</w:t>
      </w:r>
      <w:r w:rsidRPr="009440E7">
        <w:t xml:space="preserve"> -d </w:t>
      </w:r>
      <w:r w:rsidR="002C75FB" w:rsidRPr="009440E7">
        <w:t>también</w:t>
      </w:r>
      <w:r w:rsidRPr="009440E7">
        <w:t xml:space="preserve"> se puede integrar a los argumentos:</w:t>
      </w:r>
    </w:p>
    <w:p w:rsidR="00D91B9C" w:rsidRPr="009440E7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440E7">
        <w:t>setfacl</w:t>
      </w:r>
      <w:proofErr w:type="spellEnd"/>
      <w:r w:rsidRPr="009440E7">
        <w:t xml:space="preserve"> -m </w:t>
      </w:r>
      <w:proofErr w:type="gramStart"/>
      <w:r w:rsidRPr="009440E7">
        <w:t>d:u</w:t>
      </w:r>
      <w:proofErr w:type="gramEnd"/>
      <w:r w:rsidRPr="009440E7">
        <w:t>:zutano:5 /home/fulano</w:t>
      </w:r>
    </w:p>
    <w:p w:rsidR="00D91B9C" w:rsidRPr="009440E7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440E7">
        <w:t>setfacl</w:t>
      </w:r>
      <w:proofErr w:type="spellEnd"/>
      <w:r w:rsidRPr="009440E7">
        <w:t xml:space="preserve"> -m </w:t>
      </w:r>
      <w:proofErr w:type="gramStart"/>
      <w:r w:rsidRPr="009440E7">
        <w:t>d:u</w:t>
      </w:r>
      <w:proofErr w:type="gramEnd"/>
      <w:r w:rsidRPr="009440E7">
        <w:t>:perengano:7 /home/fulano</w:t>
      </w:r>
    </w:p>
    <w:p w:rsidR="00D91B9C" w:rsidRPr="009440E7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40E7">
        <w:t xml:space="preserve">Y </w:t>
      </w:r>
      <w:r w:rsidR="002C75FB" w:rsidRPr="009440E7">
        <w:t>además</w:t>
      </w:r>
      <w:r w:rsidRPr="009440E7">
        <w:t xml:space="preserve"> simplificar estos </w:t>
      </w:r>
      <w:r w:rsidR="002C75FB" w:rsidRPr="009440E7">
        <w:t>últimos</w:t>
      </w:r>
      <w:r w:rsidRPr="009440E7">
        <w:t xml:space="preserve"> dos mandatos en un </w:t>
      </w:r>
      <w:r w:rsidR="002C75FB" w:rsidRPr="009440E7">
        <w:t>único</w:t>
      </w:r>
      <w:r w:rsidRPr="009440E7">
        <w:t xml:space="preserve"> mandato:</w:t>
      </w:r>
    </w:p>
    <w:p w:rsidR="00D91B9C" w:rsidRPr="009440E7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440E7">
        <w:t>setfacl</w:t>
      </w:r>
      <w:proofErr w:type="spellEnd"/>
      <w:r w:rsidRPr="009440E7">
        <w:t xml:space="preserve"> -m </w:t>
      </w:r>
      <w:proofErr w:type="gramStart"/>
      <w:r w:rsidRPr="009440E7">
        <w:t>d:u</w:t>
      </w:r>
      <w:proofErr w:type="gramEnd"/>
      <w:r w:rsidRPr="009440E7">
        <w:t>:zutano:5,d:u:perengano:7 /home/fulano</w:t>
      </w:r>
    </w:p>
    <w:p w:rsidR="00D91B9C" w:rsidRDefault="00D91B9C" w:rsidP="009440E7">
      <w:pPr>
        <w:rPr>
          <w:rFonts w:eastAsia="DejaVuSansCondensed"/>
        </w:rPr>
      </w:pPr>
      <w:r>
        <w:rPr>
          <w:rFonts w:eastAsia="DejaVuSansCondensed"/>
        </w:rPr>
        <w:t xml:space="preserve">Para verificar todo lo anterior, se ejecuta de nuevo el mandato </w:t>
      </w:r>
      <w:proofErr w:type="spellStart"/>
      <w:r>
        <w:rPr>
          <w:rFonts w:ascii="DejaVuSansCondensed-Bold" w:eastAsiaTheme="minorHAnsi" w:cs="DejaVuSansCondensed-Bold"/>
          <w:b/>
          <w:bCs/>
        </w:rPr>
        <w:t>getfacl</w:t>
      </w:r>
      <w:proofErr w:type="spellEnd"/>
      <w:r>
        <w:rPr>
          <w:rFonts w:ascii="DejaVuSansCondensed-Bold" w:eastAsiaTheme="minorHAnsi" w:cs="DejaVuSansCondensed-Bold"/>
          <w:b/>
          <w:bCs/>
        </w:rPr>
        <w:t xml:space="preserve"> </w:t>
      </w:r>
      <w:r>
        <w:rPr>
          <w:rFonts w:eastAsia="DejaVuSansCondensed"/>
        </w:rPr>
        <w:t>con la ruta del directorio modificado</w:t>
      </w:r>
      <w:r w:rsidR="009440E7">
        <w:rPr>
          <w:rFonts w:eastAsia="DejaVuSansCondensed"/>
        </w:rPr>
        <w:t xml:space="preserve"> </w:t>
      </w:r>
      <w:r>
        <w:rPr>
          <w:rFonts w:eastAsia="DejaVuSansCondensed"/>
        </w:rPr>
        <w:t>como argumento:</w:t>
      </w:r>
    </w:p>
    <w:p w:rsidR="00D91B9C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getfacl</w:t>
      </w:r>
      <w:proofErr w:type="spellEnd"/>
      <w:r>
        <w:rPr>
          <w:rFonts w:eastAsiaTheme="minorHAnsi"/>
        </w:rPr>
        <w:t xml:space="preserve"> /home/fulano</w:t>
      </w:r>
    </w:p>
    <w:p w:rsidR="00D91B9C" w:rsidRDefault="00D91B9C" w:rsidP="009440E7">
      <w:pPr>
        <w:rPr>
          <w:rFonts w:eastAsia="DejaVuSansCondensed"/>
        </w:rPr>
      </w:pPr>
      <w:r>
        <w:rPr>
          <w:rFonts w:eastAsia="DejaVuSansCondensed"/>
        </w:rPr>
        <w:t xml:space="preserve">Lo anterior </w:t>
      </w:r>
      <w:r w:rsidR="009440E7">
        <w:rPr>
          <w:rFonts w:eastAsia="DejaVuSansCondensed"/>
        </w:rPr>
        <w:t>devolvería</w:t>
      </w:r>
      <w:r>
        <w:rPr>
          <w:rFonts w:eastAsia="DejaVuSansCondensed"/>
        </w:rPr>
        <w:t xml:space="preserve"> una salida similar a la siguiente:</w:t>
      </w:r>
    </w:p>
    <w:p w:rsidR="00D91B9C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getfacl</w:t>
      </w:r>
      <w:proofErr w:type="spellEnd"/>
      <w:r>
        <w:rPr>
          <w:rFonts w:eastAsiaTheme="minorHAnsi"/>
        </w:rPr>
        <w:t>: Eliminando '/' inicial en nombres de ruta absolutos</w:t>
      </w:r>
    </w:p>
    <w:p w:rsidR="00D91B9C" w:rsidRPr="00D91B9C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r w:rsidRPr="00D91B9C">
        <w:rPr>
          <w:rFonts w:eastAsiaTheme="minorHAnsi"/>
          <w:lang w:val="en-US"/>
        </w:rPr>
        <w:t xml:space="preserve"># </w:t>
      </w:r>
      <w:proofErr w:type="gramStart"/>
      <w:r w:rsidRPr="00D91B9C">
        <w:rPr>
          <w:rFonts w:eastAsiaTheme="minorHAnsi"/>
          <w:lang w:val="en-US"/>
        </w:rPr>
        <w:t>file</w:t>
      </w:r>
      <w:proofErr w:type="gramEnd"/>
      <w:r w:rsidRPr="00D91B9C">
        <w:rPr>
          <w:rFonts w:eastAsiaTheme="minorHAnsi"/>
          <w:lang w:val="en-US"/>
        </w:rPr>
        <w:t>: home/</w:t>
      </w:r>
      <w:proofErr w:type="spellStart"/>
      <w:r w:rsidRPr="00D91B9C">
        <w:rPr>
          <w:rFonts w:eastAsiaTheme="minorHAnsi"/>
          <w:lang w:val="en-US"/>
        </w:rPr>
        <w:t>fulano</w:t>
      </w:r>
      <w:proofErr w:type="spellEnd"/>
    </w:p>
    <w:p w:rsidR="00D91B9C" w:rsidRPr="00D91B9C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r w:rsidRPr="00D91B9C">
        <w:rPr>
          <w:rFonts w:eastAsiaTheme="minorHAnsi"/>
          <w:lang w:val="en-US"/>
        </w:rPr>
        <w:t xml:space="preserve"># </w:t>
      </w:r>
      <w:proofErr w:type="gramStart"/>
      <w:r w:rsidRPr="00D91B9C">
        <w:rPr>
          <w:rFonts w:eastAsiaTheme="minorHAnsi"/>
          <w:lang w:val="en-US"/>
        </w:rPr>
        <w:t>owner</w:t>
      </w:r>
      <w:proofErr w:type="gramEnd"/>
      <w:r w:rsidRPr="00D91B9C">
        <w:rPr>
          <w:rFonts w:eastAsiaTheme="minorHAnsi"/>
          <w:lang w:val="en-US"/>
        </w:rPr>
        <w:t xml:space="preserve">: </w:t>
      </w:r>
      <w:proofErr w:type="spellStart"/>
      <w:r w:rsidRPr="00D91B9C">
        <w:rPr>
          <w:rFonts w:eastAsiaTheme="minorHAnsi"/>
          <w:lang w:val="en-US"/>
        </w:rPr>
        <w:t>fulano</w:t>
      </w:r>
      <w:proofErr w:type="spellEnd"/>
    </w:p>
    <w:p w:rsidR="00D91B9C" w:rsidRPr="00D91B9C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r w:rsidRPr="00D91B9C">
        <w:rPr>
          <w:rFonts w:eastAsiaTheme="minorHAnsi"/>
          <w:lang w:val="en-US"/>
        </w:rPr>
        <w:t xml:space="preserve"># </w:t>
      </w:r>
      <w:proofErr w:type="gramStart"/>
      <w:r w:rsidRPr="00D91B9C">
        <w:rPr>
          <w:rFonts w:eastAsiaTheme="minorHAnsi"/>
          <w:lang w:val="en-US"/>
        </w:rPr>
        <w:t>group</w:t>
      </w:r>
      <w:proofErr w:type="gramEnd"/>
      <w:r w:rsidRPr="00D91B9C">
        <w:rPr>
          <w:rFonts w:eastAsiaTheme="minorHAnsi"/>
          <w:lang w:val="en-US"/>
        </w:rPr>
        <w:t xml:space="preserve">: </w:t>
      </w:r>
      <w:proofErr w:type="spellStart"/>
      <w:r w:rsidRPr="00D91B9C">
        <w:rPr>
          <w:rFonts w:eastAsiaTheme="minorHAnsi"/>
          <w:lang w:val="en-US"/>
        </w:rPr>
        <w:t>fulano</w:t>
      </w:r>
      <w:proofErr w:type="spellEnd"/>
    </w:p>
    <w:p w:rsidR="00D91B9C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user</w:t>
      </w:r>
      <w:proofErr w:type="spellEnd"/>
      <w:r>
        <w:rPr>
          <w:rFonts w:eastAsiaTheme="minorHAnsi"/>
        </w:rPr>
        <w:t>::</w:t>
      </w:r>
      <w:proofErr w:type="spellStart"/>
      <w:proofErr w:type="gramEnd"/>
      <w:r>
        <w:rPr>
          <w:rFonts w:eastAsiaTheme="minorHAnsi"/>
        </w:rPr>
        <w:t>rwx</w:t>
      </w:r>
      <w:proofErr w:type="spellEnd"/>
    </w:p>
    <w:p w:rsidR="00D91B9C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lastRenderedPageBreak/>
        <w:t>user:perengano</w:t>
      </w:r>
      <w:proofErr w:type="gramEnd"/>
      <w:r>
        <w:rPr>
          <w:rFonts w:eastAsiaTheme="minorHAnsi"/>
        </w:rPr>
        <w:t>:rwx</w:t>
      </w:r>
      <w:proofErr w:type="spellEnd"/>
    </w:p>
    <w:p w:rsidR="00D91B9C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user:zutano</w:t>
      </w:r>
      <w:proofErr w:type="gramEnd"/>
      <w:r>
        <w:rPr>
          <w:rFonts w:eastAsiaTheme="minorHAnsi"/>
        </w:rPr>
        <w:t>:r-x</w:t>
      </w:r>
      <w:proofErr w:type="spellEnd"/>
    </w:p>
    <w:p w:rsidR="00D91B9C" w:rsidRPr="00D91B9C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proofErr w:type="gramStart"/>
      <w:r w:rsidRPr="00D91B9C">
        <w:rPr>
          <w:rFonts w:eastAsiaTheme="minorHAnsi"/>
          <w:lang w:val="en-US"/>
        </w:rPr>
        <w:t>group</w:t>
      </w:r>
      <w:proofErr w:type="gramEnd"/>
      <w:r w:rsidRPr="00D91B9C">
        <w:rPr>
          <w:rFonts w:eastAsiaTheme="minorHAnsi"/>
          <w:lang w:val="en-US"/>
        </w:rPr>
        <w:t>::---</w:t>
      </w:r>
    </w:p>
    <w:p w:rsidR="00D91B9C" w:rsidRPr="00D91B9C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r w:rsidRPr="00D91B9C">
        <w:rPr>
          <w:rFonts w:eastAsiaTheme="minorHAnsi"/>
          <w:lang w:val="en-US"/>
        </w:rPr>
        <w:t>mask::</w:t>
      </w:r>
      <w:proofErr w:type="spellStart"/>
      <w:r w:rsidRPr="00D91B9C">
        <w:rPr>
          <w:rFonts w:eastAsiaTheme="minorHAnsi"/>
          <w:lang w:val="en-US"/>
        </w:rPr>
        <w:t>rwx</w:t>
      </w:r>
      <w:proofErr w:type="spellEnd"/>
    </w:p>
    <w:p w:rsidR="00D91B9C" w:rsidRPr="00D91B9C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proofErr w:type="gramStart"/>
      <w:r w:rsidRPr="00D91B9C">
        <w:rPr>
          <w:rFonts w:eastAsiaTheme="minorHAnsi"/>
          <w:lang w:val="en-US"/>
        </w:rPr>
        <w:t>other</w:t>
      </w:r>
      <w:proofErr w:type="gramEnd"/>
      <w:r w:rsidRPr="00D91B9C">
        <w:rPr>
          <w:rFonts w:eastAsiaTheme="minorHAnsi"/>
          <w:lang w:val="en-US"/>
        </w:rPr>
        <w:t>::---</w:t>
      </w:r>
    </w:p>
    <w:p w:rsidR="00D91B9C" w:rsidRPr="00D91B9C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proofErr w:type="spellStart"/>
      <w:proofErr w:type="gramStart"/>
      <w:r w:rsidRPr="00D91B9C">
        <w:rPr>
          <w:rFonts w:eastAsiaTheme="minorHAnsi"/>
          <w:lang w:val="en-US"/>
        </w:rPr>
        <w:t>default:</w:t>
      </w:r>
      <w:proofErr w:type="gramEnd"/>
      <w:r w:rsidRPr="00D91B9C">
        <w:rPr>
          <w:rFonts w:eastAsiaTheme="minorHAnsi"/>
          <w:lang w:val="en-US"/>
        </w:rPr>
        <w:t>user</w:t>
      </w:r>
      <w:proofErr w:type="spellEnd"/>
      <w:r w:rsidRPr="00D91B9C">
        <w:rPr>
          <w:rFonts w:eastAsiaTheme="minorHAnsi"/>
          <w:lang w:val="en-US"/>
        </w:rPr>
        <w:t>::</w:t>
      </w:r>
      <w:proofErr w:type="spellStart"/>
      <w:r w:rsidRPr="00D91B9C">
        <w:rPr>
          <w:rFonts w:eastAsiaTheme="minorHAnsi"/>
          <w:lang w:val="en-US"/>
        </w:rPr>
        <w:t>rwx</w:t>
      </w:r>
      <w:proofErr w:type="spellEnd"/>
    </w:p>
    <w:p w:rsidR="00D91B9C" w:rsidRPr="00D91B9C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proofErr w:type="spellStart"/>
      <w:proofErr w:type="gramStart"/>
      <w:r w:rsidRPr="00D91B9C">
        <w:rPr>
          <w:rFonts w:eastAsiaTheme="minorHAnsi"/>
          <w:lang w:val="en-US"/>
        </w:rPr>
        <w:t>default:</w:t>
      </w:r>
      <w:proofErr w:type="gramEnd"/>
      <w:r w:rsidRPr="00D91B9C">
        <w:rPr>
          <w:rFonts w:eastAsiaTheme="minorHAnsi"/>
          <w:lang w:val="en-US"/>
        </w:rPr>
        <w:t>user:perengano:rwx</w:t>
      </w:r>
      <w:proofErr w:type="spellEnd"/>
    </w:p>
    <w:p w:rsidR="00D91B9C" w:rsidRPr="00D91B9C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proofErr w:type="spellStart"/>
      <w:proofErr w:type="gramStart"/>
      <w:r w:rsidRPr="00D91B9C">
        <w:rPr>
          <w:rFonts w:eastAsiaTheme="minorHAnsi"/>
          <w:lang w:val="en-US"/>
        </w:rPr>
        <w:t>default:</w:t>
      </w:r>
      <w:proofErr w:type="gramEnd"/>
      <w:r w:rsidRPr="00D91B9C">
        <w:rPr>
          <w:rFonts w:eastAsiaTheme="minorHAnsi"/>
          <w:lang w:val="en-US"/>
        </w:rPr>
        <w:t>user:zutano:r-x</w:t>
      </w:r>
      <w:proofErr w:type="spellEnd"/>
    </w:p>
    <w:p w:rsidR="00D91B9C" w:rsidRPr="00D91B9C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proofErr w:type="spellStart"/>
      <w:proofErr w:type="gramStart"/>
      <w:r w:rsidRPr="00D91B9C">
        <w:rPr>
          <w:rFonts w:eastAsiaTheme="minorHAnsi"/>
          <w:lang w:val="en-US"/>
        </w:rPr>
        <w:t>default:</w:t>
      </w:r>
      <w:proofErr w:type="gramEnd"/>
      <w:r w:rsidRPr="00D91B9C">
        <w:rPr>
          <w:rFonts w:eastAsiaTheme="minorHAnsi"/>
          <w:lang w:val="en-US"/>
        </w:rPr>
        <w:t>group</w:t>
      </w:r>
      <w:proofErr w:type="spellEnd"/>
      <w:r w:rsidRPr="00D91B9C">
        <w:rPr>
          <w:rFonts w:eastAsiaTheme="minorHAnsi"/>
          <w:lang w:val="en-US"/>
        </w:rPr>
        <w:t>::---</w:t>
      </w:r>
    </w:p>
    <w:p w:rsidR="00D91B9C" w:rsidRPr="00D91B9C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proofErr w:type="spellStart"/>
      <w:proofErr w:type="gramStart"/>
      <w:r w:rsidRPr="00D91B9C">
        <w:rPr>
          <w:rFonts w:eastAsiaTheme="minorHAnsi"/>
          <w:lang w:val="en-US"/>
        </w:rPr>
        <w:t>default:</w:t>
      </w:r>
      <w:proofErr w:type="gramEnd"/>
      <w:r w:rsidRPr="00D91B9C">
        <w:rPr>
          <w:rFonts w:eastAsiaTheme="minorHAnsi"/>
          <w:lang w:val="en-US"/>
        </w:rPr>
        <w:t>mask</w:t>
      </w:r>
      <w:proofErr w:type="spellEnd"/>
      <w:r w:rsidRPr="00D91B9C">
        <w:rPr>
          <w:rFonts w:eastAsiaTheme="minorHAnsi"/>
          <w:lang w:val="en-US"/>
        </w:rPr>
        <w:t>::</w:t>
      </w:r>
      <w:proofErr w:type="spellStart"/>
      <w:r w:rsidRPr="00D91B9C">
        <w:rPr>
          <w:rFonts w:eastAsiaTheme="minorHAnsi"/>
          <w:lang w:val="en-US"/>
        </w:rPr>
        <w:t>rwx</w:t>
      </w:r>
      <w:proofErr w:type="spellEnd"/>
    </w:p>
    <w:p w:rsidR="00D91B9C" w:rsidRPr="00494DDE" w:rsidRDefault="00D91B9C" w:rsidP="009440E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proofErr w:type="spellStart"/>
      <w:proofErr w:type="gramStart"/>
      <w:r w:rsidRPr="00494DDE">
        <w:rPr>
          <w:rFonts w:eastAsiaTheme="minorHAnsi"/>
          <w:lang w:val="en-US"/>
        </w:rPr>
        <w:t>default:</w:t>
      </w:r>
      <w:proofErr w:type="gramEnd"/>
      <w:r w:rsidRPr="00494DDE">
        <w:rPr>
          <w:rFonts w:eastAsiaTheme="minorHAnsi"/>
          <w:lang w:val="en-US"/>
        </w:rPr>
        <w:t>other</w:t>
      </w:r>
      <w:proofErr w:type="spellEnd"/>
      <w:r w:rsidRPr="00494DDE">
        <w:rPr>
          <w:rFonts w:eastAsiaTheme="minorHAnsi"/>
          <w:lang w:val="en-US"/>
        </w:rPr>
        <w:t>::---</w:t>
      </w:r>
    </w:p>
    <w:p w:rsidR="00D91B9C" w:rsidRDefault="00D91B9C" w:rsidP="006366D9">
      <w:pPr>
        <w:rPr>
          <w:rFonts w:eastAsia="DejaVuSansCondensed"/>
        </w:rPr>
      </w:pPr>
      <w:r>
        <w:rPr>
          <w:rFonts w:eastAsia="DejaVuSansCondensed"/>
        </w:rPr>
        <w:t xml:space="preserve">Para aplicar los permisos de forma descendente, se ejecuta el mandato </w:t>
      </w:r>
      <w:proofErr w:type="spellStart"/>
      <w:r>
        <w:rPr>
          <w:rFonts w:ascii="DejaVuSansCondensed-Bold" w:eastAsiaTheme="minorHAnsi" w:cs="DejaVuSansCondensed-Bold"/>
          <w:b/>
          <w:bCs/>
        </w:rPr>
        <w:t>setfacl</w:t>
      </w:r>
      <w:proofErr w:type="spellEnd"/>
      <w:r>
        <w:rPr>
          <w:rFonts w:ascii="DejaVuSansCondensed-Bold" w:eastAsiaTheme="minorHAnsi" w:cs="DejaVuSansCondensed-Bold"/>
          <w:b/>
          <w:bCs/>
        </w:rPr>
        <w:t xml:space="preserve"> </w:t>
      </w:r>
      <w:r>
        <w:rPr>
          <w:rFonts w:eastAsia="DejaVuSansCondensed"/>
        </w:rPr>
        <w:t xml:space="preserve">con la </w:t>
      </w:r>
      <w:r w:rsidR="009E5E60">
        <w:rPr>
          <w:rFonts w:eastAsia="DejaVuSansCondensed"/>
        </w:rPr>
        <w:t>opción</w:t>
      </w:r>
      <w:r>
        <w:rPr>
          <w:rFonts w:eastAsia="DejaVuSansCondensed"/>
        </w:rPr>
        <w:t xml:space="preserve"> </w:t>
      </w:r>
      <w:r w:rsidR="006366D9">
        <w:rPr>
          <w:rFonts w:ascii="DejaVuSansCondensed-Bold" w:eastAsiaTheme="minorHAnsi" w:cs="DejaVuSansCondensed-Bold"/>
          <w:b/>
          <w:bCs/>
        </w:rPr>
        <w:t>–</w:t>
      </w:r>
      <w:r>
        <w:rPr>
          <w:rFonts w:ascii="DejaVuSansCondensed-Bold" w:eastAsiaTheme="minorHAnsi" w:cs="DejaVuSansCondensed-Bold"/>
          <w:b/>
          <w:bCs/>
        </w:rPr>
        <w:t>R</w:t>
      </w:r>
      <w:r w:rsidR="006366D9">
        <w:rPr>
          <w:rFonts w:ascii="DejaVuSansCondensed-Bold" w:eastAsiaTheme="minorHAnsi" w:cs="DejaVuSansCondensed-Bold"/>
          <w:b/>
          <w:bCs/>
        </w:rPr>
        <w:t xml:space="preserve"> </w:t>
      </w:r>
      <w:r>
        <w:rPr>
          <w:rFonts w:eastAsia="DejaVuSansCondensed"/>
        </w:rPr>
        <w:t>(</w:t>
      </w:r>
      <w:r w:rsidR="009E5E60">
        <w:rPr>
          <w:rFonts w:eastAsia="DejaVuSansCondensed"/>
        </w:rPr>
        <w:t>mayúscula</w:t>
      </w:r>
      <w:r>
        <w:rPr>
          <w:rFonts w:eastAsia="DejaVuSansCondensed"/>
        </w:rPr>
        <w:t xml:space="preserve">), la </w:t>
      </w:r>
      <w:r w:rsidR="009E5E60">
        <w:rPr>
          <w:rFonts w:eastAsia="DejaVuSansCondensed"/>
        </w:rPr>
        <w:t>opción</w:t>
      </w:r>
      <w:r>
        <w:rPr>
          <w:rFonts w:eastAsia="DejaVuSansCondensed"/>
        </w:rPr>
        <w:t xml:space="preserve"> </w:t>
      </w:r>
      <w:r>
        <w:rPr>
          <w:rFonts w:ascii="DejaVuSansCondensed-Bold" w:eastAsiaTheme="minorHAnsi" w:cs="DejaVuSansCondensed-Bold"/>
          <w:b/>
          <w:bCs/>
        </w:rPr>
        <w:t>-m</w:t>
      </w:r>
      <w:r>
        <w:rPr>
          <w:rFonts w:eastAsia="DejaVuSansCondensed"/>
        </w:rPr>
        <w:t>, [</w:t>
      </w:r>
      <w:proofErr w:type="spellStart"/>
      <w:proofErr w:type="gramStart"/>
      <w:r>
        <w:rPr>
          <w:rFonts w:eastAsia="DejaVuSansCondensed"/>
        </w:rPr>
        <w:t>u,g</w:t>
      </w:r>
      <w:proofErr w:type="gramEnd"/>
      <w:r>
        <w:rPr>
          <w:rFonts w:eastAsia="DejaVuSansCondensed"/>
        </w:rPr>
        <w:t>,o</w:t>
      </w:r>
      <w:proofErr w:type="spellEnd"/>
      <w:r>
        <w:rPr>
          <w:rFonts w:eastAsia="DejaVuSansCondensed"/>
        </w:rPr>
        <w:t>]:[</w:t>
      </w:r>
      <w:proofErr w:type="spellStart"/>
      <w:r>
        <w:rPr>
          <w:rFonts w:eastAsia="DejaVuSansCondensed"/>
        </w:rPr>
        <w:t>usuario,grupo</w:t>
      </w:r>
      <w:proofErr w:type="spellEnd"/>
      <w:r>
        <w:rPr>
          <w:rFonts w:eastAsia="DejaVuSansCondensed"/>
        </w:rPr>
        <w:t>]:[</w:t>
      </w:r>
      <w:proofErr w:type="spellStart"/>
      <w:r>
        <w:rPr>
          <w:rFonts w:eastAsia="DejaVuSansCondensed"/>
        </w:rPr>
        <w:t>r,w,X,x</w:t>
      </w:r>
      <w:proofErr w:type="spellEnd"/>
      <w:r>
        <w:rPr>
          <w:rFonts w:eastAsia="DejaVuSansCondensed"/>
        </w:rPr>
        <w:t>] y la ruta del directorio como argumento. Ejemplo:</w:t>
      </w:r>
    </w:p>
    <w:p w:rsidR="00D91B9C" w:rsidRDefault="00D91B9C" w:rsidP="009E5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setfacl</w:t>
      </w:r>
      <w:proofErr w:type="spellEnd"/>
      <w:r>
        <w:rPr>
          <w:rFonts w:eastAsiaTheme="minorHAnsi"/>
        </w:rPr>
        <w:t xml:space="preserve"> -R -m </w:t>
      </w:r>
      <w:proofErr w:type="gramStart"/>
      <w:r>
        <w:rPr>
          <w:rFonts w:eastAsiaTheme="minorHAnsi"/>
        </w:rPr>
        <w:t>u:zutano</w:t>
      </w:r>
      <w:proofErr w:type="gramEnd"/>
      <w:r>
        <w:rPr>
          <w:rFonts w:eastAsiaTheme="minorHAnsi"/>
        </w:rPr>
        <w:t>:rX /home/fulano</w:t>
      </w:r>
    </w:p>
    <w:p w:rsidR="00D91B9C" w:rsidRDefault="00D91B9C" w:rsidP="009E5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setfacl</w:t>
      </w:r>
      <w:proofErr w:type="spellEnd"/>
      <w:r>
        <w:rPr>
          <w:rFonts w:eastAsiaTheme="minorHAnsi"/>
        </w:rPr>
        <w:t xml:space="preserve"> -R -m </w:t>
      </w:r>
      <w:proofErr w:type="gramStart"/>
      <w:r>
        <w:rPr>
          <w:rFonts w:eastAsiaTheme="minorHAnsi"/>
        </w:rPr>
        <w:t>u:perengano</w:t>
      </w:r>
      <w:proofErr w:type="gramEnd"/>
      <w:r>
        <w:rPr>
          <w:rFonts w:eastAsiaTheme="minorHAnsi"/>
        </w:rPr>
        <w:t>:rwX /home/fulano</w:t>
      </w:r>
    </w:p>
    <w:p w:rsidR="00D91B9C" w:rsidRDefault="00D91B9C" w:rsidP="009E5E60">
      <w:pPr>
        <w:rPr>
          <w:rFonts w:eastAsia="DejaVuSansCondensed"/>
        </w:rPr>
      </w:pPr>
      <w:r>
        <w:rPr>
          <w:rFonts w:eastAsia="DejaVuSansCondensed"/>
        </w:rPr>
        <w:t xml:space="preserve">En el ejemplo anterior se </w:t>
      </w:r>
      <w:proofErr w:type="spellStart"/>
      <w:r>
        <w:rPr>
          <w:rFonts w:eastAsia="DejaVuSansCondensed"/>
        </w:rPr>
        <w:t>utilizo</w:t>
      </w:r>
      <w:proofErr w:type="spellEnd"/>
      <w:r>
        <w:rPr>
          <w:rFonts w:eastAsia="DejaVuSansCondensed"/>
        </w:rPr>
        <w:t xml:space="preserve"> X </w:t>
      </w:r>
      <w:proofErr w:type="spellStart"/>
      <w:r>
        <w:rPr>
          <w:rFonts w:eastAsia="DejaVuSansCondensed"/>
        </w:rPr>
        <w:t>mayuscula</w:t>
      </w:r>
      <w:proofErr w:type="spellEnd"/>
      <w:r>
        <w:rPr>
          <w:rFonts w:eastAsia="DejaVuSansCondensed"/>
        </w:rPr>
        <w:t xml:space="preserve"> para indicar que solo se aplicara el bit de acceso de a</w:t>
      </w:r>
      <w:r w:rsidR="009E5E60">
        <w:rPr>
          <w:rFonts w:eastAsia="DejaVuSansCondensed"/>
        </w:rPr>
        <w:t xml:space="preserve"> </w:t>
      </w:r>
      <w:r>
        <w:rPr>
          <w:rFonts w:eastAsia="DejaVuSansCondensed"/>
        </w:rPr>
        <w:t xml:space="preserve">directorios evitando aplicar el bit de </w:t>
      </w:r>
      <w:proofErr w:type="spellStart"/>
      <w:r>
        <w:rPr>
          <w:rFonts w:eastAsia="DejaVuSansCondensed"/>
        </w:rPr>
        <w:t>ejecucion</w:t>
      </w:r>
      <w:proofErr w:type="spellEnd"/>
      <w:r>
        <w:rPr>
          <w:rFonts w:eastAsia="DejaVuSansCondensed"/>
        </w:rPr>
        <w:t xml:space="preserve"> a los archivos.</w:t>
      </w:r>
    </w:p>
    <w:p w:rsidR="00D91B9C" w:rsidRDefault="00D91B9C" w:rsidP="009E5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>
        <w:rPr>
          <w:rFonts w:eastAsiaTheme="minorHAnsi"/>
        </w:rPr>
        <w:t>Nota.</w:t>
      </w:r>
    </w:p>
    <w:p w:rsidR="00D91B9C" w:rsidRDefault="009E5E60" w:rsidP="009E5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ejaVuSansCondensed" w:eastAsia="DejaVuSansCondensed" w:cs="DejaVuSansCondensed"/>
        </w:rPr>
      </w:pPr>
      <w:r>
        <w:rPr>
          <w:rFonts w:ascii="DejaVuSansCondensed" w:eastAsia="DejaVuSansCondensed" w:cs="DejaVuSansCondensed"/>
        </w:rPr>
        <w:t>Tambi</w:t>
      </w:r>
      <w:r>
        <w:rPr>
          <w:rFonts w:ascii="DejaVuSansCondensed" w:eastAsia="DejaVuSansCondensed" w:cs="DejaVuSansCondensed"/>
        </w:rPr>
        <w:t>é</w:t>
      </w:r>
      <w:r>
        <w:rPr>
          <w:rFonts w:ascii="DejaVuSansCondensed" w:eastAsia="DejaVuSansCondensed" w:cs="DejaVuSansCondensed"/>
        </w:rPr>
        <w:t>n</w:t>
      </w:r>
      <w:r w:rsidR="00D91B9C">
        <w:rPr>
          <w:rFonts w:ascii="DejaVuSansCondensed" w:eastAsia="DejaVuSansCondensed" w:cs="DejaVuSansCondensed"/>
        </w:rPr>
        <w:t xml:space="preserve"> puede simplificar estos </w:t>
      </w:r>
      <w:r>
        <w:rPr>
          <w:rFonts w:ascii="DejaVuSansCondensed" w:eastAsia="DejaVuSansCondensed" w:cs="DejaVuSansCondensed"/>
        </w:rPr>
        <w:t>ú</w:t>
      </w:r>
      <w:r>
        <w:rPr>
          <w:rFonts w:ascii="DejaVuSansCondensed" w:eastAsia="DejaVuSansCondensed" w:cs="DejaVuSansCondensed"/>
        </w:rPr>
        <w:t>ltimos</w:t>
      </w:r>
      <w:r w:rsidR="00D91B9C">
        <w:rPr>
          <w:rFonts w:ascii="DejaVuSansCondensed" w:eastAsia="DejaVuSansCondensed" w:cs="DejaVuSansCondensed"/>
        </w:rPr>
        <w:t xml:space="preserve"> dos mandatos en un </w:t>
      </w:r>
      <w:r>
        <w:rPr>
          <w:rFonts w:ascii="DejaVuSansCondensed" w:eastAsia="DejaVuSansCondensed" w:cs="DejaVuSansCondensed"/>
        </w:rPr>
        <w:t>ú</w:t>
      </w:r>
      <w:r>
        <w:rPr>
          <w:rFonts w:ascii="DejaVuSansCondensed" w:eastAsia="DejaVuSansCondensed" w:cs="DejaVuSansCondensed"/>
        </w:rPr>
        <w:t>nico</w:t>
      </w:r>
      <w:r w:rsidR="00D91B9C">
        <w:rPr>
          <w:rFonts w:ascii="DejaVuSansCondensed" w:eastAsia="DejaVuSansCondensed" w:cs="DejaVuSansCondensed"/>
        </w:rPr>
        <w:t xml:space="preserve"> mandato:</w:t>
      </w:r>
    </w:p>
    <w:p w:rsidR="00D91B9C" w:rsidRDefault="00D91B9C" w:rsidP="009E5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ejaVuSansMono" w:eastAsiaTheme="minorHAnsi" w:hAnsi="DejaVuSansMono" w:cs="DejaVuSansMono"/>
        </w:rPr>
      </w:pPr>
      <w:proofErr w:type="spellStart"/>
      <w:r>
        <w:rPr>
          <w:rFonts w:ascii="DejaVuSansMono" w:eastAsiaTheme="minorHAnsi" w:hAnsi="DejaVuSansMono" w:cs="DejaVuSansMono"/>
        </w:rPr>
        <w:t>setfacl</w:t>
      </w:r>
      <w:proofErr w:type="spellEnd"/>
      <w:r>
        <w:rPr>
          <w:rFonts w:ascii="DejaVuSansMono" w:eastAsiaTheme="minorHAnsi" w:hAnsi="DejaVuSansMono" w:cs="DejaVuSansMono"/>
        </w:rPr>
        <w:t xml:space="preserve"> -R -m </w:t>
      </w:r>
      <w:proofErr w:type="gramStart"/>
      <w:r>
        <w:rPr>
          <w:rFonts w:ascii="DejaVuSansMono" w:eastAsiaTheme="minorHAnsi" w:hAnsi="DejaVuSansMono" w:cs="DejaVuSansMono"/>
        </w:rPr>
        <w:t>u:zutano</w:t>
      </w:r>
      <w:proofErr w:type="gramEnd"/>
      <w:r>
        <w:rPr>
          <w:rFonts w:ascii="DejaVuSansMono" w:eastAsiaTheme="minorHAnsi" w:hAnsi="DejaVuSansMono" w:cs="DejaVuSansMono"/>
        </w:rPr>
        <w:t>:rX,u:perengano:rwX /home/fulano</w:t>
      </w:r>
    </w:p>
    <w:p w:rsidR="00D91B9C" w:rsidRDefault="00D91B9C" w:rsidP="009E5E60">
      <w:pPr>
        <w:rPr>
          <w:rFonts w:eastAsia="DejaVuSansCondensed"/>
        </w:rPr>
      </w:pPr>
      <w:r>
        <w:rPr>
          <w:rFonts w:eastAsia="DejaVuSansCondensed"/>
        </w:rPr>
        <w:t xml:space="preserve">En el ejemplo anterior se </w:t>
      </w:r>
      <w:proofErr w:type="spellStart"/>
      <w:r>
        <w:rPr>
          <w:rFonts w:eastAsia="DejaVuSansCondensed"/>
        </w:rPr>
        <w:t>utilizo</w:t>
      </w:r>
      <w:proofErr w:type="spellEnd"/>
      <w:r>
        <w:rPr>
          <w:rFonts w:eastAsia="DejaVuSansCondensed"/>
        </w:rPr>
        <w:t xml:space="preserve"> X </w:t>
      </w:r>
      <w:proofErr w:type="spellStart"/>
      <w:r>
        <w:rPr>
          <w:rFonts w:eastAsia="DejaVuSansCondensed"/>
        </w:rPr>
        <w:t>mayuscula</w:t>
      </w:r>
      <w:proofErr w:type="spellEnd"/>
      <w:r>
        <w:rPr>
          <w:rFonts w:eastAsia="DejaVuSansCondensed"/>
        </w:rPr>
        <w:t xml:space="preserve"> para indicar que solo se aplicara el bit de acceso de a directorios</w:t>
      </w:r>
      <w:r w:rsidR="009E5E60">
        <w:rPr>
          <w:rFonts w:eastAsia="DejaVuSansCondensed"/>
        </w:rPr>
        <w:t xml:space="preserve"> </w:t>
      </w:r>
      <w:r>
        <w:rPr>
          <w:rFonts w:eastAsia="DejaVuSansCondensed"/>
        </w:rPr>
        <w:t xml:space="preserve">evitando aplicar el bit de </w:t>
      </w:r>
      <w:proofErr w:type="spellStart"/>
      <w:r>
        <w:rPr>
          <w:rFonts w:eastAsia="DejaVuSansCondensed"/>
        </w:rPr>
        <w:t>ejecucion</w:t>
      </w:r>
      <w:proofErr w:type="spellEnd"/>
      <w:r>
        <w:rPr>
          <w:rFonts w:eastAsia="DejaVuSansCondensed"/>
        </w:rPr>
        <w:t xml:space="preserve"> a los archivos.</w:t>
      </w:r>
    </w:p>
    <w:p w:rsidR="00D91B9C" w:rsidRDefault="00D91B9C" w:rsidP="009E5E60">
      <w:pP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</w:pPr>
      <w:r>
        <w:rPr>
          <w:rFonts w:eastAsia="DejaVuSansCondensed"/>
        </w:rPr>
        <w:t xml:space="preserve">Lo anterior </w:t>
      </w:r>
      <w:r w:rsidR="00771434">
        <w:rPr>
          <w:rFonts w:eastAsia="DejaVuSansCondensed"/>
        </w:rPr>
        <w:t>asignaría</w:t>
      </w:r>
      <w:bookmarkStart w:id="8" w:name="_GoBack"/>
      <w:bookmarkEnd w:id="8"/>
      <w:r>
        <w:rPr>
          <w:rFonts w:eastAsia="DejaVuSansCondensed"/>
        </w:rPr>
        <w:t xml:space="preserve"> permisos </w:t>
      </w:r>
      <w:r>
        <w:rPr>
          <w:rFonts w:ascii="DejaVuSansCondensed-Bold" w:eastAsiaTheme="minorHAnsi" w:cs="DejaVuSansCondensed-Bold"/>
          <w:b/>
          <w:bCs/>
        </w:rPr>
        <w:t xml:space="preserve">r-x </w:t>
      </w:r>
      <w:r>
        <w:rPr>
          <w:rFonts w:eastAsia="DejaVuSansCondensed"/>
        </w:rPr>
        <w:t xml:space="preserve">para el usuario zutano y </w:t>
      </w:r>
      <w:proofErr w:type="spellStart"/>
      <w:r>
        <w:rPr>
          <w:rFonts w:ascii="DejaVuSansCondensed-Bold" w:eastAsiaTheme="minorHAnsi" w:cs="DejaVuSansCondensed-Bold"/>
          <w:b/>
          <w:bCs/>
        </w:rPr>
        <w:t>rwx</w:t>
      </w:r>
      <w:proofErr w:type="spellEnd"/>
      <w:r>
        <w:rPr>
          <w:rFonts w:ascii="DejaVuSansCondensed-Bold" w:eastAsiaTheme="minorHAnsi" w:cs="DejaVuSansCondensed-Bold"/>
          <w:b/>
          <w:bCs/>
        </w:rPr>
        <w:t xml:space="preserve"> </w:t>
      </w:r>
      <w:r>
        <w:rPr>
          <w:rFonts w:eastAsia="DejaVuSansCondensed"/>
        </w:rPr>
        <w:t>para el usuario perengano sobre el directorio</w:t>
      </w:r>
      <w:r w:rsidR="009E5E60">
        <w:rPr>
          <w:rFonts w:eastAsia="DejaVuSansCondensed"/>
        </w:rPr>
        <w:t xml:space="preserve"> </w:t>
      </w:r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/home/fulano y todo su contenido, pero aplicando sólo el bit de acceso a directorios y evitando</w:t>
      </w:r>
      <w:r w:rsidR="009E5E60"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 xml:space="preserve"> </w:t>
      </w:r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asignar bit de ejecución a los archivos.</w:t>
      </w:r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</w:pP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Para eliminar los permisos de un usuario en particular de la lista de control de acceso de un directorio en</w:t>
      </w:r>
      <w:r w:rsidR="009E5E60"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particular, se ejecuta el mandato </w:t>
      </w:r>
      <w:proofErr w:type="spellStart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setfacl</w:t>
      </w:r>
      <w:proofErr w:type="spellEnd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 xml:space="preserve">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con la </w:t>
      </w:r>
      <w:proofErr w:type="spellStart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opcion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 </w:t>
      </w:r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-x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, el nombre del usuario o grupo y la ruta del</w:t>
      </w:r>
      <w:r w:rsidR="009E5E60"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directorio como argumento. Ejemplo:</w:t>
      </w:r>
    </w:p>
    <w:p w:rsidR="00D91B9C" w:rsidRDefault="00D91B9C" w:rsidP="009E5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setfacl</w:t>
      </w:r>
      <w:proofErr w:type="spellEnd"/>
      <w:r>
        <w:rPr>
          <w:rFonts w:eastAsiaTheme="minorHAnsi"/>
        </w:rPr>
        <w:t xml:space="preserve"> -x perengano /home/fulano</w:t>
      </w:r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</w:pP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Para hacer lo mismo, pero de forma descendente, se ejecuta el mandato </w:t>
      </w:r>
      <w:proofErr w:type="spellStart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setfacl</w:t>
      </w:r>
      <w:proofErr w:type="spellEnd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 xml:space="preserve">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con la </w:t>
      </w:r>
      <w:proofErr w:type="spellStart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opcion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 </w:t>
      </w:r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-R</w:t>
      </w:r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</w:pP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(</w:t>
      </w:r>
      <w:proofErr w:type="spellStart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mayuscula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), la </w:t>
      </w:r>
      <w:proofErr w:type="spellStart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opcion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 </w:t>
      </w:r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-x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, el nombre del usuario o grupo y la ruta del directorio como argumento. Ejemplo:</w:t>
      </w:r>
    </w:p>
    <w:p w:rsidR="00D91B9C" w:rsidRDefault="00D91B9C" w:rsidP="009E5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setfacl</w:t>
      </w:r>
      <w:proofErr w:type="spellEnd"/>
      <w:r>
        <w:rPr>
          <w:rFonts w:eastAsiaTheme="minorHAnsi"/>
        </w:rPr>
        <w:t xml:space="preserve"> -R -x perengano /home/fulano</w:t>
      </w:r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</w:pP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Para eliminar los permisos predeterminados en la lista de control de acceso, se ejecuta el mandato </w:t>
      </w:r>
      <w:proofErr w:type="spellStart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setfacl</w:t>
      </w:r>
      <w:proofErr w:type="spellEnd"/>
      <w:r w:rsidR="00C92E67"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 xml:space="preserve">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con la </w:t>
      </w:r>
      <w:proofErr w:type="spellStart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opcion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 </w:t>
      </w:r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 xml:space="preserve">-k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(--</w:t>
      </w:r>
      <w:proofErr w:type="spellStart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remove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-default) y la ruta del directorio como argumento. Ejemplo:</w:t>
      </w:r>
    </w:p>
    <w:p w:rsidR="00D91B9C" w:rsidRDefault="00D91B9C" w:rsidP="009E5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setfacl</w:t>
      </w:r>
      <w:proofErr w:type="spellEnd"/>
      <w:r>
        <w:rPr>
          <w:rFonts w:eastAsiaTheme="minorHAnsi"/>
        </w:rPr>
        <w:t xml:space="preserve"> -k /home/fulano</w:t>
      </w:r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</w:pP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lastRenderedPageBreak/>
        <w:t>Para eliminar todos los permisos en la lista de control de acceso, dejando todo como en el punto inicial, se</w:t>
      </w:r>
      <w:r w:rsidR="00C92E67"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ejecuta el mandato </w:t>
      </w:r>
      <w:proofErr w:type="spellStart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setfacl</w:t>
      </w:r>
      <w:proofErr w:type="spellEnd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 xml:space="preserve">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con la </w:t>
      </w:r>
      <w:proofErr w:type="spellStart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opcion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 </w:t>
      </w:r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 xml:space="preserve">-b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(--</w:t>
      </w:r>
      <w:proofErr w:type="spellStart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remove-all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) y la ruta del directorio como argumento. Ejemplo:</w:t>
      </w:r>
    </w:p>
    <w:p w:rsidR="00D91B9C" w:rsidRDefault="00D91B9C" w:rsidP="009E5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setfacl</w:t>
      </w:r>
      <w:proofErr w:type="spellEnd"/>
      <w:r>
        <w:rPr>
          <w:rFonts w:eastAsiaTheme="minorHAnsi"/>
        </w:rPr>
        <w:t xml:space="preserve"> -b /home/fulano</w:t>
      </w:r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</w:pP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Para hacer lo mismo, pero de forma descendente, se ejecuta el mandato </w:t>
      </w:r>
      <w:proofErr w:type="spellStart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setfacl</w:t>
      </w:r>
      <w:proofErr w:type="spellEnd"/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 xml:space="preserve">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con la </w:t>
      </w:r>
      <w:proofErr w:type="spellStart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opcion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 </w:t>
      </w:r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>-R</w:t>
      </w:r>
    </w:p>
    <w:p w:rsidR="00D91B9C" w:rsidRDefault="00D91B9C" w:rsidP="00D91B9C">
      <w:pPr>
        <w:autoSpaceDE w:val="0"/>
        <w:autoSpaceDN w:val="0"/>
        <w:adjustRightInd w:val="0"/>
        <w:spacing w:after="0" w:line="240" w:lineRule="auto"/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</w:pP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(</w:t>
      </w:r>
      <w:proofErr w:type="spellStart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mayuscula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), la </w:t>
      </w:r>
      <w:proofErr w:type="spellStart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opcion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 xml:space="preserve"> </w:t>
      </w:r>
      <w:r>
        <w:rPr>
          <w:rFonts w:ascii="DejaVuSansCondensed-Bold" w:eastAsiaTheme="minorHAnsi" w:hAnsi="DejaVuSansCondensed-Bold" w:cs="DejaVuSansCondensed-Bold"/>
          <w:b/>
          <w:bCs/>
          <w:color w:val="000000"/>
          <w:sz w:val="20"/>
          <w:szCs w:val="20"/>
        </w:rPr>
        <w:t xml:space="preserve">-b </w:t>
      </w:r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(--</w:t>
      </w:r>
      <w:proofErr w:type="spellStart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remove-all</w:t>
      </w:r>
      <w:proofErr w:type="spellEnd"/>
      <w:r>
        <w:rPr>
          <w:rFonts w:ascii="DejaVuSansCondensed" w:eastAsia="DejaVuSansCondensed" w:hAnsi="DejaVuSansCondensed-Bold" w:cs="DejaVuSansCondensed"/>
          <w:color w:val="000000"/>
          <w:sz w:val="20"/>
          <w:szCs w:val="20"/>
        </w:rPr>
        <w:t>) y la ruta del directorio como argumento. Ejemplo:</w:t>
      </w:r>
    </w:p>
    <w:p w:rsidR="00D91B9C" w:rsidRDefault="00D91B9C" w:rsidP="009E5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>
        <w:rPr>
          <w:rFonts w:eastAsiaTheme="minorHAnsi"/>
        </w:rPr>
        <w:t>setfacl</w:t>
      </w:r>
      <w:proofErr w:type="spellEnd"/>
      <w:r>
        <w:rPr>
          <w:rFonts w:eastAsiaTheme="minorHAnsi"/>
        </w:rPr>
        <w:t xml:space="preserve"> -R -b /home/fulano</w:t>
      </w:r>
    </w:p>
    <w:p w:rsidR="00D91B9C" w:rsidRDefault="00D91B9C" w:rsidP="009E5E60">
      <w:pPr>
        <w:rPr>
          <w:rFonts w:eastAsia="DejaVuSansCondensed"/>
        </w:rPr>
      </w:pPr>
      <w:r>
        <w:rPr>
          <w:rFonts w:eastAsia="DejaVuSansCondensed"/>
        </w:rPr>
        <w:t>Para copiar la lista de control de acceso de un archivo y aplicarla en otro, se ejecuta:</w:t>
      </w:r>
    </w:p>
    <w:p w:rsidR="00D91B9C" w:rsidRPr="00D91B9C" w:rsidRDefault="00D91B9C" w:rsidP="009E5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proofErr w:type="spellStart"/>
      <w:proofErr w:type="gramStart"/>
      <w:r w:rsidRPr="00D91B9C">
        <w:rPr>
          <w:rFonts w:eastAsiaTheme="minorHAnsi"/>
          <w:lang w:val="en-US"/>
        </w:rPr>
        <w:t>getfacl</w:t>
      </w:r>
      <w:proofErr w:type="spellEnd"/>
      <w:proofErr w:type="gramEnd"/>
      <w:r w:rsidRPr="00D91B9C">
        <w:rPr>
          <w:rFonts w:eastAsiaTheme="minorHAnsi"/>
          <w:lang w:val="en-US"/>
        </w:rPr>
        <w:t xml:space="preserve"> archivo1 | </w:t>
      </w:r>
      <w:proofErr w:type="spellStart"/>
      <w:r w:rsidRPr="00D91B9C">
        <w:rPr>
          <w:rFonts w:eastAsiaTheme="minorHAnsi"/>
          <w:lang w:val="en-US"/>
        </w:rPr>
        <w:t>setfacl</w:t>
      </w:r>
      <w:proofErr w:type="spellEnd"/>
      <w:r w:rsidRPr="00D91B9C">
        <w:rPr>
          <w:rFonts w:eastAsiaTheme="minorHAnsi"/>
          <w:lang w:val="en-US"/>
        </w:rPr>
        <w:t xml:space="preserve"> --set-file=- archivo2</w:t>
      </w:r>
    </w:p>
    <w:p w:rsidR="00D91B9C" w:rsidRDefault="00D91B9C" w:rsidP="009E5E60">
      <w:pPr>
        <w:rPr>
          <w:rFonts w:eastAsia="DejaVuSansCondensed"/>
        </w:rPr>
      </w:pPr>
      <w:r>
        <w:rPr>
          <w:rFonts w:eastAsia="DejaVuSansCondensed"/>
        </w:rPr>
        <w:t>Para copiar la lista de control de acceso principal como la lista de control de acceso predeterminada, se</w:t>
      </w:r>
      <w:r w:rsidR="00C92E67">
        <w:rPr>
          <w:rFonts w:eastAsia="DejaVuSansCondensed"/>
        </w:rPr>
        <w:t xml:space="preserve"> </w:t>
      </w:r>
      <w:r>
        <w:rPr>
          <w:rFonts w:eastAsia="DejaVuSansCondensed"/>
        </w:rPr>
        <w:t>ejecuta:</w:t>
      </w:r>
    </w:p>
    <w:p w:rsidR="00CF31ED" w:rsidRPr="00D91B9C" w:rsidRDefault="00D91B9C" w:rsidP="009E5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D91B9C">
        <w:rPr>
          <w:rFonts w:eastAsiaTheme="minorHAnsi"/>
          <w:lang w:val="en-US"/>
        </w:rPr>
        <w:t>getfacl</w:t>
      </w:r>
      <w:proofErr w:type="spellEnd"/>
      <w:proofErr w:type="gramEnd"/>
      <w:r w:rsidRPr="00D91B9C">
        <w:rPr>
          <w:rFonts w:eastAsiaTheme="minorHAnsi"/>
          <w:lang w:val="en-US"/>
        </w:rPr>
        <w:t xml:space="preserve"> --access /home/</w:t>
      </w:r>
      <w:proofErr w:type="spellStart"/>
      <w:r w:rsidRPr="00D91B9C">
        <w:rPr>
          <w:rFonts w:eastAsiaTheme="minorHAnsi"/>
          <w:lang w:val="en-US"/>
        </w:rPr>
        <w:t>fulano</w:t>
      </w:r>
      <w:proofErr w:type="spellEnd"/>
      <w:r w:rsidRPr="00D91B9C">
        <w:rPr>
          <w:rFonts w:eastAsiaTheme="minorHAnsi"/>
          <w:lang w:val="en-US"/>
        </w:rPr>
        <w:t xml:space="preserve"> | </w:t>
      </w:r>
      <w:proofErr w:type="spellStart"/>
      <w:r w:rsidRPr="00D91B9C">
        <w:rPr>
          <w:rFonts w:eastAsiaTheme="minorHAnsi"/>
          <w:lang w:val="en-US"/>
        </w:rPr>
        <w:t>setfacl</w:t>
      </w:r>
      <w:proofErr w:type="spellEnd"/>
      <w:r w:rsidRPr="00D91B9C">
        <w:rPr>
          <w:rFonts w:eastAsiaTheme="minorHAnsi"/>
          <w:lang w:val="en-US"/>
        </w:rPr>
        <w:t xml:space="preserve"> -d -M- /home/</w:t>
      </w:r>
      <w:proofErr w:type="spellStart"/>
      <w:r w:rsidRPr="00D91B9C">
        <w:rPr>
          <w:rFonts w:eastAsiaTheme="minorHAnsi"/>
          <w:lang w:val="en-US"/>
        </w:rPr>
        <w:t>fulano</w:t>
      </w:r>
      <w:proofErr w:type="spellEnd"/>
    </w:p>
    <w:p w:rsidR="00CF31ED" w:rsidRPr="00D91B9C" w:rsidRDefault="00CF31ED" w:rsidP="000962BB">
      <w:pPr>
        <w:rPr>
          <w:lang w:val="en-US"/>
        </w:rPr>
      </w:pPr>
    </w:p>
    <w:p w:rsidR="00CF31ED" w:rsidRPr="00D91B9C" w:rsidRDefault="00CF31ED" w:rsidP="000962BB">
      <w:pPr>
        <w:rPr>
          <w:lang w:val="en-US"/>
        </w:rPr>
      </w:pPr>
    </w:p>
    <w:p w:rsidR="00CF31ED" w:rsidRPr="00D91B9C" w:rsidRDefault="00CF31ED" w:rsidP="000962BB">
      <w:pPr>
        <w:rPr>
          <w:lang w:val="en-US"/>
        </w:rPr>
      </w:pPr>
    </w:p>
    <w:p w:rsidR="002621E7" w:rsidRPr="00D91B9C" w:rsidRDefault="002621E7" w:rsidP="002007A6">
      <w:pPr>
        <w:rPr>
          <w:lang w:val="en-US"/>
        </w:rPr>
      </w:pPr>
    </w:p>
    <w:p w:rsidR="00C74B6F" w:rsidRDefault="00383F4B" w:rsidP="00C74B6F">
      <w:pPr>
        <w:pStyle w:val="Ttulo1"/>
      </w:pPr>
      <w:bookmarkStart w:id="9" w:name="_Toc377137919"/>
      <w:r>
        <w:t>M</w:t>
      </w:r>
      <w:r w:rsidR="00C74B6F">
        <w:t>ás información</w:t>
      </w:r>
      <w:bookmarkEnd w:id="9"/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3904"/>
      </w:tblGrid>
      <w:tr w:rsidR="00C74B6F" w:rsidRPr="005F0AE9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C/ </w:t>
            </w:r>
            <w:proofErr w:type="spellStart"/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Miracruz</w:t>
            </w:r>
            <w:proofErr w:type="spellEnd"/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8C3C6B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proofErr w:type="spellStart"/>
            <w:r w:rsidRPr="008C3C6B">
              <w:rPr>
                <w:rFonts w:ascii="Calibri" w:eastAsia="Times New Roman" w:hAnsi="Calibri" w:cs="Calibri"/>
                <w:color w:val="auto"/>
                <w:lang w:val="en-US" w:eastAsia="es-ES"/>
              </w:rPr>
              <w:t>Telf</w:t>
            </w:r>
            <w:proofErr w:type="spellEnd"/>
            <w:r w:rsidRPr="008C3C6B">
              <w:rPr>
                <w:rFonts w:ascii="Calibri" w:eastAsia="Times New Roman" w:hAnsi="Calibri" w:cs="Calibri"/>
                <w:color w:val="auto"/>
                <w:lang w:val="en-US" w:eastAsia="es-ES"/>
              </w:rPr>
              <w:t>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8C3C6B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2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3"/>
          <w:footerReference w:type="default" r:id="rId14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5A1" w:rsidRDefault="005D45A1">
      <w:pPr>
        <w:spacing w:after="0" w:line="240" w:lineRule="auto"/>
      </w:pPr>
      <w:r>
        <w:separator/>
      </w:r>
    </w:p>
  </w:endnote>
  <w:endnote w:type="continuationSeparator" w:id="0">
    <w:p w:rsidR="005D45A1" w:rsidRDefault="005D4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Condensed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DejaVuSansCondense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-Oblique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DejaVuSansMono">
    <w:altName w:val="Yu Gothic UI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5D" w:rsidRDefault="0029742E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159240"/>
              <wp:effectExtent l="0" t="0" r="0" b="0"/>
              <wp:wrapNone/>
              <wp:docPr id="19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15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5A5D" w:rsidRDefault="00AA5A5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Cursos </w:t>
                          </w:r>
                          <w:r w:rsidR="004F4BFC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374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7" style="position:absolute;margin-left:0;margin-top:0;width:41.85pt;height:721.2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AA5A5D" w:rsidRDefault="00AA5A5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Cursos </w:t>
                    </w:r>
                    <w:r w:rsidR="004F4BF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374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660" cy="10035540"/>
              <wp:effectExtent l="0" t="0" r="16510" b="26035"/>
              <wp:wrapNone/>
              <wp:docPr id="18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660" cy="100355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6BE9ADF" id="AutoShape 24" o:spid="_x0000_s1026" style="position:absolute;margin-left:0;margin-top:0;width:545.8pt;height:790.2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17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5A5D" w:rsidRDefault="000C48D9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AA5A5D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71434" w:rsidRPr="0077143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fBR2fjgIAACw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AA5A5D" w:rsidRDefault="000C48D9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AA5A5D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71434" w:rsidRPr="00771434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5D" w:rsidRDefault="0029742E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159240"/>
              <wp:effectExtent l="0" t="0" r="0" b="0"/>
              <wp:wrapNone/>
              <wp:docPr id="16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15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5A5D" w:rsidRDefault="00AA5A5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Cursos SQL </w:t>
                          </w:r>
                          <w:r w:rsidR="004F4BFC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374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9" style="position:absolute;margin-left:-4.35pt;margin-top:0;width:46.85pt;height:721.2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AA5A5D" w:rsidRDefault="00AA5A5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Cursos SQL </w:t>
                    </w:r>
                    <w:r w:rsidR="004F4BF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374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660" cy="10035540"/>
              <wp:effectExtent l="0" t="0" r="16510" b="26035"/>
              <wp:wrapNone/>
              <wp:docPr id="15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660" cy="100355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63E375E" id="AutoShape 20" o:spid="_x0000_s1026" style="position:absolute;margin-left:0;margin-top:0;width:545.8pt;height:790.2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14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5A5D" w:rsidRDefault="000C48D9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AA5A5D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71434" w:rsidRPr="0077143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EUakfiQAgAALA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AA5A5D" w:rsidRDefault="000C48D9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AA5A5D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71434" w:rsidRPr="00771434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AA5A5D" w:rsidRDefault="00AA5A5D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5A1" w:rsidRDefault="005D45A1">
      <w:pPr>
        <w:spacing w:after="0" w:line="240" w:lineRule="auto"/>
      </w:pPr>
      <w:r>
        <w:separator/>
      </w:r>
    </w:p>
  </w:footnote>
  <w:footnote w:type="continuationSeparator" w:id="0">
    <w:p w:rsidR="005D45A1" w:rsidRDefault="005D4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75203D3"/>
    <w:multiLevelType w:val="multilevel"/>
    <w:tmpl w:val="B342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1434B6"/>
    <w:multiLevelType w:val="hybridMultilevel"/>
    <w:tmpl w:val="BA5A881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F5CDB"/>
    <w:multiLevelType w:val="hybridMultilevel"/>
    <w:tmpl w:val="EF6C9D0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F78DB"/>
    <w:multiLevelType w:val="multilevel"/>
    <w:tmpl w:val="9296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70117"/>
    <w:multiLevelType w:val="hybridMultilevel"/>
    <w:tmpl w:val="E84092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A7ED6"/>
    <w:multiLevelType w:val="multilevel"/>
    <w:tmpl w:val="3962BE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CD0A4D"/>
    <w:multiLevelType w:val="hybridMultilevel"/>
    <w:tmpl w:val="CEBC9D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2141C"/>
    <w:multiLevelType w:val="multilevel"/>
    <w:tmpl w:val="7102C8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D721C1"/>
    <w:multiLevelType w:val="multilevel"/>
    <w:tmpl w:val="2B72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9714AA"/>
    <w:multiLevelType w:val="multilevel"/>
    <w:tmpl w:val="E1DA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D80CAA"/>
    <w:multiLevelType w:val="multilevel"/>
    <w:tmpl w:val="F85CA9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2237D5"/>
    <w:multiLevelType w:val="multilevel"/>
    <w:tmpl w:val="2FB6E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11"/>
  </w:num>
  <w:num w:numId="9">
    <w:abstractNumId w:val="6"/>
  </w:num>
  <w:num w:numId="10">
    <w:abstractNumId w:val="13"/>
  </w:num>
  <w:num w:numId="11">
    <w:abstractNumId w:val="12"/>
  </w:num>
  <w:num w:numId="12">
    <w:abstractNumId w:val="15"/>
  </w:num>
  <w:num w:numId="13">
    <w:abstractNumId w:val="10"/>
  </w:num>
  <w:num w:numId="14">
    <w:abstractNumId w:val="5"/>
  </w:num>
  <w:num w:numId="15">
    <w:abstractNumId w:val="16"/>
  </w:num>
  <w:num w:numId="16">
    <w:abstractNumId w:val="8"/>
  </w:num>
  <w:num w:numId="17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BF"/>
    <w:rsid w:val="000060DB"/>
    <w:rsid w:val="000069A5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484B"/>
    <w:rsid w:val="00070784"/>
    <w:rsid w:val="000755D6"/>
    <w:rsid w:val="00090075"/>
    <w:rsid w:val="0009468C"/>
    <w:rsid w:val="000962BB"/>
    <w:rsid w:val="000A3958"/>
    <w:rsid w:val="000A3DC4"/>
    <w:rsid w:val="000B65DB"/>
    <w:rsid w:val="000C04C6"/>
    <w:rsid w:val="000C0C9B"/>
    <w:rsid w:val="000C11F7"/>
    <w:rsid w:val="000C381D"/>
    <w:rsid w:val="000C3DE7"/>
    <w:rsid w:val="000C48D9"/>
    <w:rsid w:val="000D11D3"/>
    <w:rsid w:val="000F1FC4"/>
    <w:rsid w:val="000F3D9D"/>
    <w:rsid w:val="00106296"/>
    <w:rsid w:val="001327E6"/>
    <w:rsid w:val="0013349E"/>
    <w:rsid w:val="00134C0C"/>
    <w:rsid w:val="00135D7C"/>
    <w:rsid w:val="0013679E"/>
    <w:rsid w:val="001438A4"/>
    <w:rsid w:val="00145C64"/>
    <w:rsid w:val="00153CCA"/>
    <w:rsid w:val="00154156"/>
    <w:rsid w:val="00156413"/>
    <w:rsid w:val="001566BE"/>
    <w:rsid w:val="00165930"/>
    <w:rsid w:val="00173E2A"/>
    <w:rsid w:val="001767EE"/>
    <w:rsid w:val="001809DB"/>
    <w:rsid w:val="00185844"/>
    <w:rsid w:val="0018624F"/>
    <w:rsid w:val="00191BC5"/>
    <w:rsid w:val="0019214E"/>
    <w:rsid w:val="001A3B40"/>
    <w:rsid w:val="001B00D4"/>
    <w:rsid w:val="001B068D"/>
    <w:rsid w:val="001B5F97"/>
    <w:rsid w:val="001C1315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36FC"/>
    <w:rsid w:val="001E5DBC"/>
    <w:rsid w:val="00200283"/>
    <w:rsid w:val="002007A6"/>
    <w:rsid w:val="00204418"/>
    <w:rsid w:val="00207CA5"/>
    <w:rsid w:val="00210DB7"/>
    <w:rsid w:val="002135A3"/>
    <w:rsid w:val="00213C50"/>
    <w:rsid w:val="00214206"/>
    <w:rsid w:val="00214B4E"/>
    <w:rsid w:val="00215095"/>
    <w:rsid w:val="00217DB3"/>
    <w:rsid w:val="0022405C"/>
    <w:rsid w:val="00227692"/>
    <w:rsid w:val="00231130"/>
    <w:rsid w:val="0023408C"/>
    <w:rsid w:val="00235BC4"/>
    <w:rsid w:val="00240A32"/>
    <w:rsid w:val="00240E13"/>
    <w:rsid w:val="00243DA1"/>
    <w:rsid w:val="00244384"/>
    <w:rsid w:val="002509B8"/>
    <w:rsid w:val="002603D3"/>
    <w:rsid w:val="00261A11"/>
    <w:rsid w:val="002621E7"/>
    <w:rsid w:val="00263403"/>
    <w:rsid w:val="00266356"/>
    <w:rsid w:val="002677CC"/>
    <w:rsid w:val="00271458"/>
    <w:rsid w:val="0027465E"/>
    <w:rsid w:val="00275795"/>
    <w:rsid w:val="00287AA1"/>
    <w:rsid w:val="00295282"/>
    <w:rsid w:val="00296DDB"/>
    <w:rsid w:val="00296FF7"/>
    <w:rsid w:val="0029742E"/>
    <w:rsid w:val="00297F59"/>
    <w:rsid w:val="002A1B85"/>
    <w:rsid w:val="002B79DA"/>
    <w:rsid w:val="002B7D02"/>
    <w:rsid w:val="002C6E26"/>
    <w:rsid w:val="002C6E38"/>
    <w:rsid w:val="002C75FB"/>
    <w:rsid w:val="002D1375"/>
    <w:rsid w:val="002D3EEF"/>
    <w:rsid w:val="002E3C86"/>
    <w:rsid w:val="002E52B3"/>
    <w:rsid w:val="002F409E"/>
    <w:rsid w:val="002F633E"/>
    <w:rsid w:val="002F6D54"/>
    <w:rsid w:val="00307F0E"/>
    <w:rsid w:val="00327F6C"/>
    <w:rsid w:val="003329B5"/>
    <w:rsid w:val="00347897"/>
    <w:rsid w:val="003512FF"/>
    <w:rsid w:val="003552B3"/>
    <w:rsid w:val="00370CAF"/>
    <w:rsid w:val="00373B0B"/>
    <w:rsid w:val="00376BE7"/>
    <w:rsid w:val="003774C8"/>
    <w:rsid w:val="003817A3"/>
    <w:rsid w:val="00383F4B"/>
    <w:rsid w:val="003A4025"/>
    <w:rsid w:val="003B4E0E"/>
    <w:rsid w:val="003C23CE"/>
    <w:rsid w:val="003D4179"/>
    <w:rsid w:val="003E1C38"/>
    <w:rsid w:val="003E7137"/>
    <w:rsid w:val="003F25BF"/>
    <w:rsid w:val="003F3C1D"/>
    <w:rsid w:val="00401C17"/>
    <w:rsid w:val="004042EA"/>
    <w:rsid w:val="004056AE"/>
    <w:rsid w:val="00405B40"/>
    <w:rsid w:val="00410CC1"/>
    <w:rsid w:val="00412F16"/>
    <w:rsid w:val="00417EF9"/>
    <w:rsid w:val="00421752"/>
    <w:rsid w:val="0042485F"/>
    <w:rsid w:val="004456F0"/>
    <w:rsid w:val="00454862"/>
    <w:rsid w:val="00490199"/>
    <w:rsid w:val="00490910"/>
    <w:rsid w:val="00493D84"/>
    <w:rsid w:val="00494DDE"/>
    <w:rsid w:val="00496BAF"/>
    <w:rsid w:val="004A3F71"/>
    <w:rsid w:val="004A4E53"/>
    <w:rsid w:val="004A74A2"/>
    <w:rsid w:val="004B1409"/>
    <w:rsid w:val="004B25ED"/>
    <w:rsid w:val="004B2EFC"/>
    <w:rsid w:val="004B6753"/>
    <w:rsid w:val="004C0500"/>
    <w:rsid w:val="004C3CE3"/>
    <w:rsid w:val="004C7FC2"/>
    <w:rsid w:val="004D108D"/>
    <w:rsid w:val="004D2048"/>
    <w:rsid w:val="004D474C"/>
    <w:rsid w:val="004E1D65"/>
    <w:rsid w:val="004F4A84"/>
    <w:rsid w:val="004F4BFC"/>
    <w:rsid w:val="004F5D8A"/>
    <w:rsid w:val="00502384"/>
    <w:rsid w:val="005046C0"/>
    <w:rsid w:val="00505A3B"/>
    <w:rsid w:val="005117D3"/>
    <w:rsid w:val="0051319A"/>
    <w:rsid w:val="00523D8F"/>
    <w:rsid w:val="00532B43"/>
    <w:rsid w:val="00535407"/>
    <w:rsid w:val="00541AEB"/>
    <w:rsid w:val="0054441B"/>
    <w:rsid w:val="00544FB0"/>
    <w:rsid w:val="00551D7A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A2603"/>
    <w:rsid w:val="005B48AC"/>
    <w:rsid w:val="005C43F3"/>
    <w:rsid w:val="005C6B66"/>
    <w:rsid w:val="005D1D77"/>
    <w:rsid w:val="005D45A1"/>
    <w:rsid w:val="005D5545"/>
    <w:rsid w:val="005E6778"/>
    <w:rsid w:val="005F0AE9"/>
    <w:rsid w:val="005F14D5"/>
    <w:rsid w:val="00607995"/>
    <w:rsid w:val="00610C3C"/>
    <w:rsid w:val="006145DA"/>
    <w:rsid w:val="00615D39"/>
    <w:rsid w:val="006222C1"/>
    <w:rsid w:val="00623F72"/>
    <w:rsid w:val="00625DD8"/>
    <w:rsid w:val="006311FF"/>
    <w:rsid w:val="006366D9"/>
    <w:rsid w:val="00646952"/>
    <w:rsid w:val="00652AC4"/>
    <w:rsid w:val="00654A5A"/>
    <w:rsid w:val="00664BE9"/>
    <w:rsid w:val="006656A9"/>
    <w:rsid w:val="00666F16"/>
    <w:rsid w:val="00677470"/>
    <w:rsid w:val="00682C2F"/>
    <w:rsid w:val="00684994"/>
    <w:rsid w:val="006919D5"/>
    <w:rsid w:val="0069353B"/>
    <w:rsid w:val="006A5DE4"/>
    <w:rsid w:val="006A60D4"/>
    <w:rsid w:val="006A740B"/>
    <w:rsid w:val="006B201A"/>
    <w:rsid w:val="006B2332"/>
    <w:rsid w:val="006B37A6"/>
    <w:rsid w:val="006C45EA"/>
    <w:rsid w:val="006C7FA1"/>
    <w:rsid w:val="006D5A1F"/>
    <w:rsid w:val="006E0753"/>
    <w:rsid w:val="006E3D28"/>
    <w:rsid w:val="006E4EB9"/>
    <w:rsid w:val="006E6E66"/>
    <w:rsid w:val="006E70AD"/>
    <w:rsid w:val="006F2AE2"/>
    <w:rsid w:val="006F509B"/>
    <w:rsid w:val="006F7917"/>
    <w:rsid w:val="00706F12"/>
    <w:rsid w:val="00707E38"/>
    <w:rsid w:val="00725A39"/>
    <w:rsid w:val="00731825"/>
    <w:rsid w:val="00732A46"/>
    <w:rsid w:val="007341FC"/>
    <w:rsid w:val="00734BA1"/>
    <w:rsid w:val="00750E82"/>
    <w:rsid w:val="00752019"/>
    <w:rsid w:val="00753EBA"/>
    <w:rsid w:val="00755CDB"/>
    <w:rsid w:val="00757B09"/>
    <w:rsid w:val="0076457A"/>
    <w:rsid w:val="00764708"/>
    <w:rsid w:val="00767171"/>
    <w:rsid w:val="00771390"/>
    <w:rsid w:val="00771434"/>
    <w:rsid w:val="00771A50"/>
    <w:rsid w:val="00773B0A"/>
    <w:rsid w:val="00795D2C"/>
    <w:rsid w:val="007A49F6"/>
    <w:rsid w:val="007A5866"/>
    <w:rsid w:val="007A5C51"/>
    <w:rsid w:val="007B48B8"/>
    <w:rsid w:val="007B5E00"/>
    <w:rsid w:val="007C01C1"/>
    <w:rsid w:val="007C26DD"/>
    <w:rsid w:val="007C5827"/>
    <w:rsid w:val="007C6F98"/>
    <w:rsid w:val="007D4AAA"/>
    <w:rsid w:val="007E22C5"/>
    <w:rsid w:val="007E7A2E"/>
    <w:rsid w:val="00802877"/>
    <w:rsid w:val="0080640B"/>
    <w:rsid w:val="008122EF"/>
    <w:rsid w:val="008209C7"/>
    <w:rsid w:val="008230AF"/>
    <w:rsid w:val="00827459"/>
    <w:rsid w:val="00832688"/>
    <w:rsid w:val="00832CF5"/>
    <w:rsid w:val="00833A53"/>
    <w:rsid w:val="00855474"/>
    <w:rsid w:val="00855763"/>
    <w:rsid w:val="0086344A"/>
    <w:rsid w:val="00871F97"/>
    <w:rsid w:val="008724C5"/>
    <w:rsid w:val="00883137"/>
    <w:rsid w:val="008872EE"/>
    <w:rsid w:val="008A0A85"/>
    <w:rsid w:val="008A2CF8"/>
    <w:rsid w:val="008A46FA"/>
    <w:rsid w:val="008A7948"/>
    <w:rsid w:val="008A7E72"/>
    <w:rsid w:val="008B1447"/>
    <w:rsid w:val="008B2985"/>
    <w:rsid w:val="008B399E"/>
    <w:rsid w:val="008B79ED"/>
    <w:rsid w:val="008C0FA5"/>
    <w:rsid w:val="008C3C6B"/>
    <w:rsid w:val="008C4FC3"/>
    <w:rsid w:val="008D67FE"/>
    <w:rsid w:val="008D72A9"/>
    <w:rsid w:val="008E271F"/>
    <w:rsid w:val="008F0C59"/>
    <w:rsid w:val="008F14C8"/>
    <w:rsid w:val="008F4EB1"/>
    <w:rsid w:val="009078C9"/>
    <w:rsid w:val="00910B21"/>
    <w:rsid w:val="009111DD"/>
    <w:rsid w:val="00911F56"/>
    <w:rsid w:val="00920013"/>
    <w:rsid w:val="009227BA"/>
    <w:rsid w:val="009272DC"/>
    <w:rsid w:val="00927381"/>
    <w:rsid w:val="00930DD6"/>
    <w:rsid w:val="00936C7B"/>
    <w:rsid w:val="00942A3D"/>
    <w:rsid w:val="009440E7"/>
    <w:rsid w:val="00946C7F"/>
    <w:rsid w:val="00950475"/>
    <w:rsid w:val="00951C13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8015C"/>
    <w:rsid w:val="00980E1C"/>
    <w:rsid w:val="00981E99"/>
    <w:rsid w:val="009947BB"/>
    <w:rsid w:val="009A21E1"/>
    <w:rsid w:val="009A440E"/>
    <w:rsid w:val="009B0C0F"/>
    <w:rsid w:val="009B4A2D"/>
    <w:rsid w:val="009B5EF4"/>
    <w:rsid w:val="009C3C4A"/>
    <w:rsid w:val="009C4572"/>
    <w:rsid w:val="009C7C33"/>
    <w:rsid w:val="009D23FB"/>
    <w:rsid w:val="009D2BCA"/>
    <w:rsid w:val="009D78FA"/>
    <w:rsid w:val="009E4333"/>
    <w:rsid w:val="009E5E60"/>
    <w:rsid w:val="009F57F6"/>
    <w:rsid w:val="00A0454C"/>
    <w:rsid w:val="00A04B18"/>
    <w:rsid w:val="00A07F02"/>
    <w:rsid w:val="00A1494C"/>
    <w:rsid w:val="00A14B63"/>
    <w:rsid w:val="00A21F03"/>
    <w:rsid w:val="00A27961"/>
    <w:rsid w:val="00A31870"/>
    <w:rsid w:val="00A3296D"/>
    <w:rsid w:val="00A3601B"/>
    <w:rsid w:val="00A4222B"/>
    <w:rsid w:val="00A42BBF"/>
    <w:rsid w:val="00A45EEA"/>
    <w:rsid w:val="00A55C20"/>
    <w:rsid w:val="00A57DB4"/>
    <w:rsid w:val="00A6142A"/>
    <w:rsid w:val="00A66966"/>
    <w:rsid w:val="00A74071"/>
    <w:rsid w:val="00A83D67"/>
    <w:rsid w:val="00A84A56"/>
    <w:rsid w:val="00A8556A"/>
    <w:rsid w:val="00A85C45"/>
    <w:rsid w:val="00A867BD"/>
    <w:rsid w:val="00A916BE"/>
    <w:rsid w:val="00A96629"/>
    <w:rsid w:val="00A97C8F"/>
    <w:rsid w:val="00AA4832"/>
    <w:rsid w:val="00AA5A5D"/>
    <w:rsid w:val="00AB01BF"/>
    <w:rsid w:val="00AB422A"/>
    <w:rsid w:val="00AB4FD4"/>
    <w:rsid w:val="00AB596A"/>
    <w:rsid w:val="00AC0441"/>
    <w:rsid w:val="00AC5481"/>
    <w:rsid w:val="00AC7476"/>
    <w:rsid w:val="00AD7CEA"/>
    <w:rsid w:val="00AE0532"/>
    <w:rsid w:val="00AE0D3A"/>
    <w:rsid w:val="00AE20A7"/>
    <w:rsid w:val="00AE321D"/>
    <w:rsid w:val="00AE73C6"/>
    <w:rsid w:val="00AF5D81"/>
    <w:rsid w:val="00B02291"/>
    <w:rsid w:val="00B057AC"/>
    <w:rsid w:val="00B15572"/>
    <w:rsid w:val="00B177EE"/>
    <w:rsid w:val="00B207CF"/>
    <w:rsid w:val="00B33854"/>
    <w:rsid w:val="00B33B1E"/>
    <w:rsid w:val="00B37825"/>
    <w:rsid w:val="00B4188A"/>
    <w:rsid w:val="00B5100B"/>
    <w:rsid w:val="00B53B99"/>
    <w:rsid w:val="00B627A6"/>
    <w:rsid w:val="00B6340A"/>
    <w:rsid w:val="00B674F8"/>
    <w:rsid w:val="00B73EBF"/>
    <w:rsid w:val="00B80B10"/>
    <w:rsid w:val="00B87EC6"/>
    <w:rsid w:val="00B97507"/>
    <w:rsid w:val="00BA4130"/>
    <w:rsid w:val="00BA7948"/>
    <w:rsid w:val="00BB5DAF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93F"/>
    <w:rsid w:val="00BF410D"/>
    <w:rsid w:val="00BF7FA6"/>
    <w:rsid w:val="00C03E00"/>
    <w:rsid w:val="00C04A89"/>
    <w:rsid w:val="00C06DB5"/>
    <w:rsid w:val="00C07526"/>
    <w:rsid w:val="00C117EB"/>
    <w:rsid w:val="00C1650C"/>
    <w:rsid w:val="00C179D9"/>
    <w:rsid w:val="00C20553"/>
    <w:rsid w:val="00C21D32"/>
    <w:rsid w:val="00C30518"/>
    <w:rsid w:val="00C31DF9"/>
    <w:rsid w:val="00C343C2"/>
    <w:rsid w:val="00C3652E"/>
    <w:rsid w:val="00C40A9D"/>
    <w:rsid w:val="00C47998"/>
    <w:rsid w:val="00C519E2"/>
    <w:rsid w:val="00C54F86"/>
    <w:rsid w:val="00C61443"/>
    <w:rsid w:val="00C61B2F"/>
    <w:rsid w:val="00C63436"/>
    <w:rsid w:val="00C6638A"/>
    <w:rsid w:val="00C70C31"/>
    <w:rsid w:val="00C74B6F"/>
    <w:rsid w:val="00C77AE0"/>
    <w:rsid w:val="00C77F34"/>
    <w:rsid w:val="00C828C0"/>
    <w:rsid w:val="00C84A58"/>
    <w:rsid w:val="00C92C28"/>
    <w:rsid w:val="00C92E67"/>
    <w:rsid w:val="00C936E5"/>
    <w:rsid w:val="00C94CDF"/>
    <w:rsid w:val="00CB437A"/>
    <w:rsid w:val="00CB60C0"/>
    <w:rsid w:val="00CB66E3"/>
    <w:rsid w:val="00CB7452"/>
    <w:rsid w:val="00CB7EDE"/>
    <w:rsid w:val="00CF31ED"/>
    <w:rsid w:val="00CF6F49"/>
    <w:rsid w:val="00D02EB6"/>
    <w:rsid w:val="00D041C7"/>
    <w:rsid w:val="00D11155"/>
    <w:rsid w:val="00D12A19"/>
    <w:rsid w:val="00D155CB"/>
    <w:rsid w:val="00D202C0"/>
    <w:rsid w:val="00D22E76"/>
    <w:rsid w:val="00D305DE"/>
    <w:rsid w:val="00D30C15"/>
    <w:rsid w:val="00D33B9B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91B9C"/>
    <w:rsid w:val="00DB15D4"/>
    <w:rsid w:val="00DC0E1D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178BD"/>
    <w:rsid w:val="00E204DF"/>
    <w:rsid w:val="00E23E26"/>
    <w:rsid w:val="00E31E57"/>
    <w:rsid w:val="00E352D9"/>
    <w:rsid w:val="00E37A3D"/>
    <w:rsid w:val="00E46002"/>
    <w:rsid w:val="00E64D35"/>
    <w:rsid w:val="00E7191D"/>
    <w:rsid w:val="00E72F07"/>
    <w:rsid w:val="00E75643"/>
    <w:rsid w:val="00E8782E"/>
    <w:rsid w:val="00E96657"/>
    <w:rsid w:val="00EA7AAF"/>
    <w:rsid w:val="00EC1DFB"/>
    <w:rsid w:val="00EC370E"/>
    <w:rsid w:val="00EC475B"/>
    <w:rsid w:val="00ED2BDB"/>
    <w:rsid w:val="00ED3F6F"/>
    <w:rsid w:val="00ED4305"/>
    <w:rsid w:val="00EE6C4E"/>
    <w:rsid w:val="00EF0BE8"/>
    <w:rsid w:val="00EF1AEA"/>
    <w:rsid w:val="00EF2294"/>
    <w:rsid w:val="00EF5412"/>
    <w:rsid w:val="00EF7ECA"/>
    <w:rsid w:val="00F106B1"/>
    <w:rsid w:val="00F13C98"/>
    <w:rsid w:val="00F268C5"/>
    <w:rsid w:val="00F31D4C"/>
    <w:rsid w:val="00F37EA9"/>
    <w:rsid w:val="00F43AD0"/>
    <w:rsid w:val="00F53185"/>
    <w:rsid w:val="00F54628"/>
    <w:rsid w:val="00F560C3"/>
    <w:rsid w:val="00F61870"/>
    <w:rsid w:val="00F66140"/>
    <w:rsid w:val="00F7021A"/>
    <w:rsid w:val="00F853A7"/>
    <w:rsid w:val="00F9484E"/>
    <w:rsid w:val="00F95918"/>
    <w:rsid w:val="00FD6DA1"/>
    <w:rsid w:val="00FE0CE6"/>
    <w:rsid w:val="00FE41AB"/>
    <w:rsid w:val="00FE46E9"/>
    <w:rsid w:val="00FE6BE7"/>
    <w:rsid w:val="00FE76A8"/>
    <w:rsid w:val="00FE7B6E"/>
    <w:rsid w:val="00FF194A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FC4123"/>
  <w15:docId w15:val="{711001A0-4414-4517-B054-6C21BF4A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BE8"/>
    <w:rPr>
      <w:color w:val="000000" w:themeColor="text1"/>
    </w:rPr>
  </w:style>
  <w:style w:type="paragraph" w:styleId="Descripcin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59"/>
    <w:rsid w:val="00EF0BE8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3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hps">
    <w:name w:val="hps"/>
    <w:basedOn w:val="Fuentedeprrafopredeter"/>
    <w:rsid w:val="008A2CF8"/>
  </w:style>
  <w:style w:type="character" w:customStyle="1" w:styleId="userinput">
    <w:name w:val="userinput"/>
    <w:basedOn w:val="Fuentedeprrafopredeter"/>
    <w:rsid w:val="008A2CF8"/>
  </w:style>
  <w:style w:type="character" w:styleId="VariableHTML">
    <w:name w:val="HTML Variable"/>
    <w:basedOn w:val="Fuentedeprrafopredeter"/>
    <w:uiPriority w:val="99"/>
    <w:semiHidden/>
    <w:unhideWhenUsed/>
    <w:rsid w:val="008A2CF8"/>
    <w:rPr>
      <w:i/>
      <w:iCs/>
    </w:rPr>
  </w:style>
  <w:style w:type="character" w:customStyle="1" w:styleId="post-content1">
    <w:name w:val="post-content1"/>
    <w:basedOn w:val="Fuentedeprrafopredeter"/>
    <w:rsid w:val="008A2CF8"/>
    <w:rPr>
      <w:vanish w:val="0"/>
      <w:webHidden w:val="0"/>
      <w:sz w:val="20"/>
      <w:szCs w:val="20"/>
      <w:specVanish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A60D4"/>
    <w:pPr>
      <w:keepNext/>
      <w:keepLines/>
      <w:spacing w:before="480" w:after="0" w:line="276" w:lineRule="auto"/>
      <w:outlineLvl w:val="9"/>
    </w:pPr>
    <w:rPr>
      <w:spacing w:val="0"/>
      <w:lang w:eastAsia="es-ES"/>
    </w:rPr>
  </w:style>
  <w:style w:type="character" w:customStyle="1" w:styleId="ratingtext">
    <w:name w:val="ratingtext"/>
    <w:basedOn w:val="Fuentedeprrafopredeter"/>
    <w:rsid w:val="002B79D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7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77C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customStyle="1" w:styleId="line862">
    <w:name w:val="line862"/>
    <w:basedOn w:val="Normal"/>
    <w:rsid w:val="0026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customStyle="1" w:styleId="line867">
    <w:name w:val="line867"/>
    <w:basedOn w:val="Normal"/>
    <w:rsid w:val="0026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2677CC"/>
    <w:rPr>
      <w:rFonts w:ascii="Courier New" w:eastAsia="Times New Roman" w:hAnsi="Courier New" w:cs="Courier New"/>
      <w:sz w:val="20"/>
      <w:szCs w:val="20"/>
    </w:rPr>
  </w:style>
  <w:style w:type="paragraph" w:customStyle="1" w:styleId="line874">
    <w:name w:val="line874"/>
    <w:basedOn w:val="Normal"/>
    <w:rsid w:val="0026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customStyle="1" w:styleId="line891">
    <w:name w:val="line891"/>
    <w:basedOn w:val="Normal"/>
    <w:rsid w:val="0026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customStyle="1" w:styleId="table-of-contents-heading">
    <w:name w:val="table-of-contents-heading"/>
    <w:basedOn w:val="Normal"/>
    <w:rsid w:val="0009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9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6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1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6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440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49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08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35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739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35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8643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721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5594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23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68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42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303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43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1244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15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43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041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67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7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3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3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9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83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2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4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37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1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418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23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27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89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0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5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7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2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31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4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3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8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6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1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1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3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2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084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2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3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12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873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422">
          <w:marLeft w:val="547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0739">
          <w:marLeft w:val="547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984">
          <w:marLeft w:val="547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162">
          <w:marLeft w:val="547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102">
          <w:marLeft w:val="547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5709">
          <w:marLeft w:val="547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586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2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8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6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7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0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6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52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87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17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3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5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15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61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029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26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7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8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4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3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931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132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59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9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0789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79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87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00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8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6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522">
          <w:marLeft w:val="126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0829">
          <w:marLeft w:val="126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763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61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58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84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5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371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1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4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6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790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3033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531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430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558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336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7041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558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3919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556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02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2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40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78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81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7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4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47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688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70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246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16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9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21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14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9974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824">
          <w:marLeft w:val="864"/>
          <w:marRight w:val="0"/>
          <w:marTop w:val="7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1724">
          <w:marLeft w:val="864"/>
          <w:marRight w:val="0"/>
          <w:marTop w:val="7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527">
          <w:marLeft w:val="864"/>
          <w:marRight w:val="0"/>
          <w:marTop w:val="7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205">
          <w:marLeft w:val="864"/>
          <w:marRight w:val="0"/>
          <w:marTop w:val="7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087">
          <w:marLeft w:val="864"/>
          <w:marRight w:val="0"/>
          <w:marTop w:val="7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6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3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8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8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0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27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2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9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7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9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82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62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18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38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02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19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4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9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9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5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0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8598">
          <w:marLeft w:val="126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5493">
          <w:marLeft w:val="126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3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2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1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4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4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8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eim@centrosei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gi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9C7F4959-CBA5-4DED-876C-B5910A50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41</TotalTime>
  <Pages>7</Pages>
  <Words>1312</Words>
  <Characters>7222</Characters>
  <Application>Microsoft Office Word</Application>
  <DocSecurity>0</DocSecurity>
  <Lines>60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ADMINISTRACION DE SISTEMAS INFORMATICOS EN RED</vt:lpstr>
      <vt:lpstr/>
      <vt:lpstr>    Heading 2</vt:lpstr>
      <vt:lpstr>        Heading 3</vt:lpstr>
    </vt:vector>
  </TitlesOfParts>
  <Company>SEIM</Company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ADMINISTRACION DE SISTEMAS INFORMATICOS EN RED</dc:title>
  <dc:creator>xabier</dc:creator>
  <cp:lastModifiedBy>Xabier</cp:lastModifiedBy>
  <cp:revision>3</cp:revision>
  <cp:lastPrinted>2011-03-09T11:48:00Z</cp:lastPrinted>
  <dcterms:created xsi:type="dcterms:W3CDTF">2018-01-19T16:29:00Z</dcterms:created>
  <dcterms:modified xsi:type="dcterms:W3CDTF">2018-01-19T17:33:00Z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