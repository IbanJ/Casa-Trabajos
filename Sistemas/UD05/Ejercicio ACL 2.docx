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45E" w:rsidRDefault="006307B2"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 w:rsidR="00D72FE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Autoforma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0BFFDBB1" id="Autoforma 622" o:spid="_x0000_s1026" style="position:absolute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D72FE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Rectángulo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F5345E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F5345E" w:rsidRDefault="00F5345E">
                                      <w:pPr>
                                        <w:pStyle w:val="Sinespaciado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F5345E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F5345E" w:rsidRDefault="006307B2">
                                      <w:pPr>
                                        <w:pStyle w:val="Sinespaciado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18B80C4C46624BD99E32909F4E739862"/>
                                          </w:placeholder>
                                          <w:showingPlcHdr/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D72FE5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[Escriba el título del documento]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F5345E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F5345E" w:rsidRDefault="00F5345E">
                                      <w:pPr>
                                        <w:pStyle w:val="Sinespaciado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F5345E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F5345E" w:rsidRDefault="006307B2">
                                      <w:pPr>
                                        <w:pStyle w:val="Sinespaciado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860A443C47A64D81AA54273E83B2DD94"/>
                                          </w:placeholder>
                                          <w:showingPlcHdr/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D72FE5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[Escriba el subtítulo del documento]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F5345E" w:rsidRDefault="00F5345E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ángulo 619" o:spid="_x0000_s1026" style="position:absolute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F5345E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F5345E" w:rsidRDefault="00F5345E">
                                <w:pPr>
                                  <w:pStyle w:val="Sinespaciado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F5345E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F5345E" w:rsidRDefault="006307B2">
                                <w:pPr>
                                  <w:pStyle w:val="Sinespaciado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18B80C4C46624BD99E32909F4E739862"/>
                                    </w:placeholder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72FE5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[Escriba el título del documento]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F5345E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F5345E" w:rsidRDefault="00F5345E">
                                <w:pPr>
                                  <w:pStyle w:val="Sinespaciado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F5345E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F5345E" w:rsidRDefault="006307B2">
                                <w:pPr>
                                  <w:pStyle w:val="Sinespaciado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860A443C47A64D81AA54273E83B2DD94"/>
                                    </w:placeholder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72FE5">
                                      <w:rPr>
                                        <w:sz w:val="36"/>
                                        <w:szCs w:val="36"/>
                                      </w:rPr>
                                      <w:t>[Escriba el subtítulo del documento]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F5345E" w:rsidRDefault="00F5345E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D72FE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Rectángulo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F5345E" w:rsidRDefault="006307B2">
                                <w:pPr>
                                  <w:pStyle w:val="Sinespaciado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72FE5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[Escriba el nombre de la compañía]</w:t>
                                    </w:r>
                                  </w:sdtContent>
                                </w:sdt>
                              </w:p>
                              <w:p w:rsidR="00F5345E" w:rsidRDefault="00F5345E">
                                <w:pPr>
                                  <w:pStyle w:val="Sinespaciado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F5345E" w:rsidRDefault="006307B2">
                                <w:pPr>
                                  <w:pStyle w:val="Sinespaciado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 'de' MMMM 'de' 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D72FE5">
                                      <w:t>[Seleccionar fecha]</w:t>
                                    </w:r>
                                  </w:sdtContent>
                                </w:sdt>
                              </w:p>
                              <w:p w:rsidR="00F5345E" w:rsidRDefault="00D72FE5">
                                <w:pPr>
                                  <w:pStyle w:val="Sinespaciado"/>
                                  <w:spacing w:line="276" w:lineRule="auto"/>
                                  <w:jc w:val="center"/>
                                </w:pPr>
                                <w:r>
                                  <w:t xml:space="preserve">Autor: </w:t>
                                </w:r>
                                <w:sdt>
                                  <w:sdtPr>
                                    <w:id w:val="155172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A4F54">
                                      <w:t>xabier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ángulo 618" o:spid="_x0000_s1027" style="position:absolute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" o:allowincell="f" filled="f" stroked="f" strokeweight=".25pt">
                    <v:textbox style="mso-fit-shape-to-text:t" inset=",18pt,,18pt">
                      <w:txbxContent>
                        <w:p w:rsidR="00F5345E" w:rsidRDefault="00D72FE5">
                          <w:pPr>
                            <w:pStyle w:val="Sinespaciado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[Escriba el nombre de la compañía]</w:t>
                              </w:r>
                            </w:sdtContent>
                          </w:sdt>
                        </w:p>
                        <w:p w:rsidR="00F5345E" w:rsidRDefault="00F5345E">
                          <w:pPr>
                            <w:pStyle w:val="Sinespaciado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F5345E" w:rsidRDefault="00D72FE5">
                          <w:pPr>
                            <w:pStyle w:val="Sinespaciado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>
                                <w:t>[Seleccionar fecha]</w:t>
                              </w:r>
                            </w:sdtContent>
                          </w:sdt>
                        </w:p>
                        <w:p w:rsidR="00F5345E" w:rsidRDefault="00D72FE5">
                          <w:pPr>
                            <w:pStyle w:val="Sinespaciado"/>
                            <w:spacing w:line="276" w:lineRule="auto"/>
                            <w:jc w:val="center"/>
                          </w:pPr>
                          <w:r>
                            <w:t xml:space="preserve">Autor: </w:t>
                          </w:r>
                          <w:sdt>
                            <w:sdtPr>
                              <w:id w:val="155172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A4F54">
                                <w:t>xabier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D72FE5">
            <w:br w:type="page"/>
          </w:r>
        </w:sdtContent>
      </w:sdt>
    </w:p>
    <w:p w:rsidR="00F5345E" w:rsidRDefault="006307B2">
      <w:pPr>
        <w:pStyle w:val="Ttulo"/>
        <w:rPr>
          <w:smallCaps w:val="0"/>
        </w:rPr>
      </w:pPr>
      <w:sdt>
        <w:sdtPr>
          <w:rPr>
            <w:smallCaps w:val="0"/>
          </w:rPr>
          <w:alias w:val="Título"/>
          <w:tag w:val="Título"/>
          <w:id w:val="11808329"/>
          <w:placeholder>
            <w:docPart w:val="12A7510507484EC38F0E5C051F9D604C"/>
          </w:placeholder>
          <w:showingPlcHdr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D72FE5">
            <w:t>[Escriba el título del documento]</w:t>
          </w:r>
        </w:sdtContent>
      </w:sdt>
    </w:p>
    <w:p w:rsidR="00F5345E" w:rsidRDefault="006307B2">
      <w:pPr>
        <w:pStyle w:val="Subttulo"/>
      </w:pPr>
      <w:sdt>
        <w:sdtPr>
          <w:alias w:val="Subtítulo"/>
          <w:tag w:val="Subtítulo"/>
          <w:id w:val="11808339"/>
          <w:placeholder>
            <w:docPart w:val="3251E371B2C54D8386B2FC9DEB417525"/>
          </w:placeholder>
          <w:showingPlcHdr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D72FE5">
            <w:t>[Escriba el subtítulo del documento]</w:t>
          </w:r>
        </w:sdtContent>
      </w:sdt>
    </w:p>
    <w:p w:rsidR="00F5345E" w:rsidRDefault="008A4F54" w:rsidP="008A4F54">
      <w:r>
        <w:t>Instalar servidor LAMP</w:t>
      </w:r>
    </w:p>
    <w:p w:rsidR="008A4F54" w:rsidRDefault="008A4F54" w:rsidP="008A4F54">
      <w:pPr>
        <w:pStyle w:val="NormalWeb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Instalar LAMP o XAMP</w:t>
      </w:r>
    </w:p>
    <w:p w:rsidR="008A4F54" w:rsidRDefault="008A4F54" w:rsidP="008A4F54">
      <w:pPr>
        <w:pStyle w:val="NormalWeb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noProof/>
        </w:rPr>
        <w:drawing>
          <wp:inline distT="0" distB="0" distL="0" distR="0" wp14:anchorId="11B540B9" wp14:editId="7180A3EA">
            <wp:extent cx="5105400" cy="276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F54" w:rsidRDefault="008A4F54" w:rsidP="008A4F54"/>
    <w:p w:rsidR="008A4F54" w:rsidRDefault="008A4F54" w:rsidP="008A4F54">
      <w:r>
        <w:rPr>
          <w:noProof/>
        </w:rPr>
        <w:drawing>
          <wp:inline distT="0" distB="0" distL="0" distR="0" wp14:anchorId="6012FE2F" wp14:editId="53AE3002">
            <wp:extent cx="5612130" cy="419989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F54" w:rsidRDefault="008A4F54" w:rsidP="008A4F54"/>
    <w:p w:rsidR="008A4F54" w:rsidRDefault="008A4F54" w:rsidP="008A4F54"/>
    <w:p w:rsidR="008A4F54" w:rsidRDefault="008A4F54" w:rsidP="008A4F54"/>
    <w:p w:rsidR="008A4F54" w:rsidRDefault="008A4F54" w:rsidP="008A4F54"/>
    <w:p w:rsidR="008A4F54" w:rsidRDefault="008A4F54" w:rsidP="008A4F54"/>
    <w:p w:rsidR="008A4F54" w:rsidRDefault="008A4F54" w:rsidP="008A4F54"/>
    <w:p w:rsidR="008A4F54" w:rsidRDefault="008A4F54" w:rsidP="008A4F54"/>
    <w:p w:rsidR="008A4F54" w:rsidRDefault="008A4F54" w:rsidP="008A4F54"/>
    <w:p w:rsidR="008A4F54" w:rsidRDefault="008A4F54" w:rsidP="008A4F54"/>
    <w:p w:rsidR="008A4F54" w:rsidRDefault="008A4F54" w:rsidP="008A4F54">
      <w:r>
        <w:rPr>
          <w:noProof/>
        </w:rPr>
        <w:lastRenderedPageBreak/>
        <w:drawing>
          <wp:inline distT="0" distB="0" distL="0" distR="0" wp14:anchorId="00FC067B" wp14:editId="5F915B52">
            <wp:extent cx="5295900" cy="28289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F54" w:rsidRDefault="008A4F54" w:rsidP="008A4F54"/>
    <w:p w:rsidR="008A4F54" w:rsidRDefault="008A4F54" w:rsidP="008A4F54"/>
    <w:p w:rsidR="002073B3" w:rsidRDefault="002073B3" w:rsidP="008A4F54"/>
    <w:p w:rsidR="002073B3" w:rsidRDefault="002073B3" w:rsidP="008A4F54"/>
    <w:p w:rsidR="002073B3" w:rsidRDefault="002073B3" w:rsidP="008A4F54"/>
    <w:p w:rsidR="002073B3" w:rsidRDefault="002073B3" w:rsidP="008A4F54"/>
    <w:p w:rsidR="002073B3" w:rsidRDefault="002073B3" w:rsidP="008A4F54"/>
    <w:p w:rsidR="002073B3" w:rsidRDefault="002073B3" w:rsidP="008A4F54"/>
    <w:p w:rsidR="002073B3" w:rsidRDefault="002073B3" w:rsidP="008A4F54"/>
    <w:p w:rsidR="002073B3" w:rsidRDefault="002073B3" w:rsidP="008A4F54"/>
    <w:p w:rsidR="002073B3" w:rsidRDefault="002073B3" w:rsidP="008A4F54"/>
    <w:p w:rsidR="00A52D4E" w:rsidRDefault="00A52D4E" w:rsidP="008A4F54"/>
    <w:p w:rsidR="00A52D4E" w:rsidRDefault="00A52D4E" w:rsidP="008A4F54"/>
    <w:p w:rsidR="00A52D4E" w:rsidRDefault="00A52D4E" w:rsidP="008A4F54"/>
    <w:p w:rsidR="00A52D4E" w:rsidRDefault="00A52D4E" w:rsidP="008A4F54"/>
    <w:p w:rsidR="00A52D4E" w:rsidRDefault="00A52D4E" w:rsidP="008A4F54"/>
    <w:p w:rsidR="00A52D4E" w:rsidRDefault="00A52D4E" w:rsidP="008A4F54"/>
    <w:p w:rsidR="00A52D4E" w:rsidRDefault="00A52D4E" w:rsidP="008A4F54"/>
    <w:p w:rsidR="00A52D4E" w:rsidRDefault="00A52D4E" w:rsidP="008A4F54"/>
    <w:p w:rsidR="00A52D4E" w:rsidRDefault="00A52D4E" w:rsidP="008A4F54"/>
    <w:p w:rsidR="00B92104" w:rsidRDefault="00B92104" w:rsidP="002A3310">
      <w:pPr>
        <w:pStyle w:val="Ttulo1"/>
      </w:pPr>
      <w:r>
        <w:rPr>
          <w:noProof/>
        </w:rPr>
        <w:lastRenderedPageBreak/>
        <w:drawing>
          <wp:inline distT="0" distB="0" distL="0" distR="0" wp14:anchorId="10493053" wp14:editId="175AAC41">
            <wp:extent cx="5760085" cy="8858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3B3" w:rsidRDefault="002A3310" w:rsidP="002A3310">
      <w:pPr>
        <w:pStyle w:val="Ttulo1"/>
      </w:pPr>
      <w:r>
        <w:t>Reglas de usuarios:</w:t>
      </w:r>
    </w:p>
    <w:p w:rsidR="008A4F54" w:rsidRDefault="00063CBB" w:rsidP="008A4F54">
      <w:r>
        <w:t>Tenemos tres grupos de usuarios.</w:t>
      </w:r>
    </w:p>
    <w:p w:rsidR="00063CBB" w:rsidRDefault="00063CBB" w:rsidP="008A4F54">
      <w:r>
        <w:t xml:space="preserve">Los </w:t>
      </w:r>
      <w:r w:rsidRPr="00662319">
        <w:rPr>
          <w:b/>
        </w:rPr>
        <w:t xml:space="preserve">Desarrolladores de tienda online de </w:t>
      </w:r>
      <w:r w:rsidR="00866860" w:rsidRPr="00662319">
        <w:rPr>
          <w:b/>
        </w:rPr>
        <w:t>zapatos</w:t>
      </w:r>
      <w:r w:rsidR="00866860">
        <w:t xml:space="preserve">. </w:t>
      </w:r>
      <w:r>
        <w:t>Que únicamente pueden modificar los contenidos de su portal y pueden ver los contenidos de otros desarrollos.</w:t>
      </w:r>
    </w:p>
    <w:p w:rsidR="00063CBB" w:rsidRDefault="00063CBB" w:rsidP="00063CBB">
      <w:r w:rsidRPr="00662319">
        <w:rPr>
          <w:b/>
        </w:rPr>
        <w:t>Desarrolladores de Portal de Agroturismos</w:t>
      </w:r>
      <w:r>
        <w:t>. Que únicamente pueden modificar los contenidos de su portal y pueden ver los contenidos de otros desarrollos.</w:t>
      </w:r>
    </w:p>
    <w:p w:rsidR="00063CBB" w:rsidRDefault="00063CBB" w:rsidP="008A4F54">
      <w:r w:rsidRPr="00662319">
        <w:rPr>
          <w:b/>
        </w:rPr>
        <w:t>Tenemos supervisores</w:t>
      </w:r>
      <w:r>
        <w:t xml:space="preserve">: Que pueden modificar los contenidos. </w:t>
      </w:r>
    </w:p>
    <w:p w:rsidR="00063CBB" w:rsidRDefault="00063CBB" w:rsidP="008A4F54">
      <w:r>
        <w:t>Director que ve los resultados.</w:t>
      </w:r>
    </w:p>
    <w:p w:rsidR="002073B3" w:rsidRDefault="002073B3" w:rsidP="008A4F54">
      <w:r>
        <w:t>Tenemos un becario que sólo puede leer en zapatería.</w:t>
      </w:r>
    </w:p>
    <w:p w:rsidR="002A3310" w:rsidRDefault="00A52D4E" w:rsidP="00A52D4E">
      <w:pPr>
        <w:pStyle w:val="Ttulo2"/>
      </w:pPr>
      <w:r>
        <w:t>Dar permisos al servicio de apache</w:t>
      </w:r>
    </w:p>
    <w:p w:rsidR="00C50842" w:rsidRDefault="002073B3" w:rsidP="002073B3">
      <w:r>
        <w:rPr>
          <w:noProof/>
        </w:rPr>
        <w:drawing>
          <wp:inline distT="0" distB="0" distL="0" distR="0" wp14:anchorId="16CC9C22" wp14:editId="7875FD90">
            <wp:extent cx="4060508" cy="34409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0491" cy="345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3B3" w:rsidRDefault="002073B3" w:rsidP="00C50842"/>
    <w:p w:rsidR="00662319" w:rsidRDefault="00662319" w:rsidP="00C50842"/>
    <w:p w:rsidR="00662319" w:rsidRDefault="00662319" w:rsidP="00C50842"/>
    <w:p w:rsidR="00662319" w:rsidRDefault="00662319" w:rsidP="00C50842"/>
    <w:p w:rsidR="00662319" w:rsidRDefault="00662319" w:rsidP="00C50842"/>
    <w:p w:rsidR="00662319" w:rsidRDefault="00662319" w:rsidP="00C50842">
      <w:bookmarkStart w:id="0" w:name="_GoBack"/>
      <w:bookmarkEnd w:id="0"/>
    </w:p>
    <w:sectPr w:rsidR="00662319">
      <w:footerReference w:type="even" r:id="rId15"/>
      <w:footerReference w:type="default" r:id="rId16"/>
      <w:pgSz w:w="11907" w:h="16839" w:code="1"/>
      <w:pgMar w:top="1440" w:right="1418" w:bottom="1440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07B2" w:rsidRDefault="006307B2">
      <w:pPr>
        <w:spacing w:after="0" w:line="240" w:lineRule="auto"/>
      </w:pPr>
      <w:r>
        <w:separator/>
      </w:r>
    </w:p>
  </w:endnote>
  <w:endnote w:type="continuationSeparator" w:id="0">
    <w:p w:rsidR="006307B2" w:rsidRDefault="00630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45E" w:rsidRDefault="00D72FE5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Rectángulo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F5345E" w:rsidRDefault="006307B2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ítulo"/>
                              <w:id w:val="201965352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D72FE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[Escriba el título del documento]</w:t>
                              </w:r>
                            </w:sdtContent>
                          </w:sdt>
                          <w:r w:rsidR="00D72FE5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Fecha"/>
                              <w:id w:val="201965362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D72FE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[Seleccionar fecha]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ángulo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" o:allowincell="f" filled="f" stroked="f">
              <v:textbox style="layout-flow:vertical;mso-layout-flow-alt:bottom-to-top" inset=",,8.64pt,10.8pt">
                <w:txbxContent>
                  <w:p w:rsidR="00F5345E" w:rsidRDefault="00D72FE5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ítulo"/>
                        <w:id w:val="201965352"/>
                        <w:showingPlcHdr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[Escriba el título del documento]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Fecha"/>
                        <w:id w:val="201965362"/>
                        <w:showingPlcHdr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[Seleccionar fecha]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Autoforma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5A1F1C6A" id="Autoforma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Óvalo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F5345E" w:rsidRDefault="00D72FE5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99644E" w:rsidRPr="0099644E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Óvalo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" o:allowincell="f" fillcolor="#d34817 [3204]" stroked="f">
              <v:textbox inset="0,0,0,0">
                <w:txbxContent>
                  <w:p w:rsidR="00F5345E" w:rsidRDefault="00D72FE5">
                    <w:pPr>
                      <w:pStyle w:val="Sinespaciad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99644E" w:rsidRPr="0099644E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45E" w:rsidRDefault="00D72FE5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Rectángulo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F5345E" w:rsidRDefault="006307B2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ítulo"/>
                              <w:id w:val="62384370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D72FE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[Escriba el título del documento]</w:t>
                              </w:r>
                            </w:sdtContent>
                          </w:sdt>
                          <w:r w:rsidR="00D72FE5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Fecha"/>
                              <w:id w:val="62384371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D72FE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[Seleccionar fecha]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ángulo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" o:allowincell="f" filled="f" stroked="f">
              <v:textbox style="layout-flow:vertical;mso-layout-flow-alt:bottom-to-top" inset=",,8.64pt,10.8pt">
                <w:txbxContent>
                  <w:p w:rsidR="00F5345E" w:rsidRDefault="00D72FE5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ítulo"/>
                        <w:id w:val="62384370"/>
                        <w:showingPlcHdr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[Escriba el título del documento]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Fecha"/>
                        <w:id w:val="62384371"/>
                        <w:showingPlcHdr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[Seleccionar fecha]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Autoforma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64A2F1C2" id="Autoforma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Óval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F5345E" w:rsidRDefault="00D72FE5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99644E" w:rsidRPr="0099644E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Óvalo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" o:allowincell="f" fillcolor="#d34817 [3204]" stroked="f">
              <v:textbox inset="0,0,0,0">
                <w:txbxContent>
                  <w:p w:rsidR="00F5345E" w:rsidRDefault="00D72FE5">
                    <w:pPr>
                      <w:pStyle w:val="Sinespaciad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99644E" w:rsidRPr="0099644E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3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F5345E" w:rsidRDefault="00F5345E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07B2" w:rsidRDefault="006307B2">
      <w:pPr>
        <w:spacing w:after="0" w:line="240" w:lineRule="auto"/>
      </w:pPr>
      <w:r>
        <w:separator/>
      </w:r>
    </w:p>
  </w:footnote>
  <w:footnote w:type="continuationSeparator" w:id="0">
    <w:p w:rsidR="006307B2" w:rsidRDefault="006307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aconvietas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aconvietas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aconvietas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aconvietas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F54"/>
    <w:rsid w:val="00063CBB"/>
    <w:rsid w:val="002073B3"/>
    <w:rsid w:val="002A3310"/>
    <w:rsid w:val="00470E8A"/>
    <w:rsid w:val="0053261A"/>
    <w:rsid w:val="005B5791"/>
    <w:rsid w:val="006307B2"/>
    <w:rsid w:val="00662319"/>
    <w:rsid w:val="00711812"/>
    <w:rsid w:val="00820A49"/>
    <w:rsid w:val="00866860"/>
    <w:rsid w:val="008A4F54"/>
    <w:rsid w:val="0099644E"/>
    <w:rsid w:val="00A52D4E"/>
    <w:rsid w:val="00B92104"/>
    <w:rsid w:val="00C101CB"/>
    <w:rsid w:val="00C50842"/>
    <w:rsid w:val="00CA40CA"/>
    <w:rsid w:val="00D72FE5"/>
    <w:rsid w:val="00F5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AEAF78-8E8E-4EF8-885C-115F27A7D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Ttulo">
    <w:name w:val="Title"/>
    <w:basedOn w:val="Normal"/>
    <w:link w:val="TtuloC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ar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hAnsiTheme="majorHAnsi" w:cstheme="minorBidi"/>
      <w:sz w:val="28"/>
      <w:szCs w:val="28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color w:val="000000" w:themeColor="text1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Textodebloque">
    <w:name w:val="Block Text"/>
    <w:aliases w:val="Bloquear cita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Ttulodellibro">
    <w:name w:val="Book Title"/>
    <w:basedOn w:val="Fuentedeprrafopredeter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nf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color w:val="000000" w:themeColor="text1"/>
      <w:szCs w:val="20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nfasisintenso">
    <w:name w:val="Intense Emphasis"/>
    <w:basedOn w:val="Fuentedeprrafopredeter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Citadestacada">
    <w:name w:val="Intense Quote"/>
    <w:basedOn w:val="Normal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Referenciaintensa">
    <w:name w:val="Intense Reference"/>
    <w:basedOn w:val="Fuentedeprrafopredeter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Listaconvietas">
    <w:name w:val="List Bullet"/>
    <w:basedOn w:val="Normal"/>
    <w:uiPriority w:val="36"/>
    <w:unhideWhenUsed/>
    <w:qFormat/>
    <w:pPr>
      <w:numPr>
        <w:numId w:val="2"/>
      </w:numPr>
      <w:spacing w:after="0"/>
      <w:contextualSpacing/>
    </w:pPr>
  </w:style>
  <w:style w:type="paragraph" w:styleId="Listaconvietas2">
    <w:name w:val="List Bullet 2"/>
    <w:basedOn w:val="Normal"/>
    <w:uiPriority w:val="36"/>
    <w:unhideWhenUsed/>
    <w:qFormat/>
    <w:pPr>
      <w:numPr>
        <w:numId w:val="4"/>
      </w:numPr>
      <w:spacing w:after="0"/>
    </w:pPr>
  </w:style>
  <w:style w:type="paragraph" w:styleId="Listaconvietas3">
    <w:name w:val="List Bullet 3"/>
    <w:basedOn w:val="Normal"/>
    <w:uiPriority w:val="36"/>
    <w:unhideWhenUsed/>
    <w:qFormat/>
    <w:pPr>
      <w:numPr>
        <w:numId w:val="6"/>
      </w:numPr>
      <w:spacing w:after="0"/>
    </w:pPr>
  </w:style>
  <w:style w:type="paragraph" w:styleId="Listaconvietas4">
    <w:name w:val="List Bullet 4"/>
    <w:basedOn w:val="Normal"/>
    <w:uiPriority w:val="36"/>
    <w:unhideWhenUsed/>
    <w:qFormat/>
    <w:pPr>
      <w:numPr>
        <w:numId w:val="8"/>
      </w:numPr>
      <w:spacing w:after="0"/>
    </w:pPr>
  </w:style>
  <w:style w:type="paragraph" w:styleId="Listaconvietas5">
    <w:name w:val="List Bullet 5"/>
    <w:basedOn w:val="Normal"/>
    <w:uiPriority w:val="36"/>
    <w:unhideWhenUsed/>
    <w:qFormat/>
    <w:pPr>
      <w:numPr>
        <w:numId w:val="10"/>
      </w:numPr>
      <w:spacing w:after="0"/>
    </w:pPr>
  </w:style>
  <w:style w:type="paragraph" w:styleId="Sinespaciado">
    <w:name w:val="No Spacing"/>
    <w:basedOn w:val="Normal"/>
    <w:uiPriority w:val="1"/>
    <w:qFormat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Cita">
    <w:name w:val="Quote"/>
    <w:basedOn w:val="Normal"/>
    <w:link w:val="CitaCar"/>
    <w:uiPriority w:val="29"/>
    <w:qFormat/>
    <w:rPr>
      <w:i/>
      <w:color w:val="808080" w:themeColor="background1" w:themeShade="80"/>
      <w:sz w:val="24"/>
    </w:rPr>
  </w:style>
  <w:style w:type="character" w:customStyle="1" w:styleId="CitaCar">
    <w:name w:val="Cita Car"/>
    <w:basedOn w:val="Fuentedeprrafopredeter"/>
    <w:link w:val="Cita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Textoennegrita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nfasissutil">
    <w:name w:val="Subtle Emphasis"/>
    <w:basedOn w:val="Fuentedeprrafopredeter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Referenciasutil">
    <w:name w:val="Subtle Reference"/>
    <w:basedOn w:val="Fuentedeprrafopredeter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D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NormalWeb">
    <w:name w:val="Normal (Web)"/>
    <w:basedOn w:val="Normal"/>
    <w:uiPriority w:val="99"/>
    <w:semiHidden/>
    <w:unhideWhenUsed/>
    <w:rsid w:val="008A4F54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abier\AppData\Roaming\Microsoft\Plantillas\Informe%20(tema%20Equidad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2A7510507484EC38F0E5C051F9D60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64C22-D85F-4B47-BC31-3136B67129E1}"/>
      </w:docPartPr>
      <w:docPartBody>
        <w:p w:rsidR="005435B4" w:rsidRDefault="001918A4">
          <w:pPr>
            <w:pStyle w:val="12A7510507484EC38F0E5C051F9D604C"/>
          </w:pPr>
          <w:r>
            <w:t>[Escriba el título del documento]</w:t>
          </w:r>
        </w:p>
      </w:docPartBody>
    </w:docPart>
    <w:docPart>
      <w:docPartPr>
        <w:name w:val="3251E371B2C54D8386B2FC9DEB4175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06BA18-B3A8-4D30-A464-B6220CA6E704}"/>
      </w:docPartPr>
      <w:docPartBody>
        <w:p w:rsidR="005435B4" w:rsidRDefault="001918A4">
          <w:pPr>
            <w:pStyle w:val="3251E371B2C54D8386B2FC9DEB417525"/>
          </w:pPr>
          <w:r>
            <w:t>[Escriba el subtítulo del documento]</w:t>
          </w:r>
        </w:p>
      </w:docPartBody>
    </w:docPart>
    <w:docPart>
      <w:docPartPr>
        <w:name w:val="18B80C4C46624BD99E32909F4E739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DBBD89-DF31-48C6-B0E7-9B52EA84B60D}"/>
      </w:docPartPr>
      <w:docPartBody>
        <w:p w:rsidR="005435B4" w:rsidRDefault="001918A4">
          <w:pPr>
            <w:pStyle w:val="18B80C4C46624BD99E32909F4E739862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[Escriba el título del documento]</w:t>
          </w:r>
        </w:p>
      </w:docPartBody>
    </w:docPart>
    <w:docPart>
      <w:docPartPr>
        <w:name w:val="860A443C47A64D81AA54273E83B2D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601C2-7896-4DDB-8A96-AB5CD90A2E25}"/>
      </w:docPartPr>
      <w:docPartBody>
        <w:p w:rsidR="005435B4" w:rsidRDefault="001918A4">
          <w:pPr>
            <w:pStyle w:val="860A443C47A64D81AA54273E83B2DD94"/>
          </w:pPr>
          <w:r>
            <w:rPr>
              <w:sz w:val="36"/>
              <w:szCs w:val="36"/>
            </w:rPr>
            <w:t>[Escriba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8A4"/>
    <w:rsid w:val="001918A4"/>
    <w:rsid w:val="005435B4"/>
    <w:rsid w:val="006376F2"/>
    <w:rsid w:val="00AE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2A7510507484EC38F0E5C051F9D604C">
    <w:name w:val="12A7510507484EC38F0E5C051F9D604C"/>
  </w:style>
  <w:style w:type="paragraph" w:customStyle="1" w:styleId="3251E371B2C54D8386B2FC9DEB417525">
    <w:name w:val="3251E371B2C54D8386B2FC9DEB417525"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18B80C4C46624BD99E32909F4E739862">
    <w:name w:val="18B80C4C46624BD99E32909F4E739862"/>
  </w:style>
  <w:style w:type="paragraph" w:customStyle="1" w:styleId="860A443C47A64D81AA54273E83B2DD94">
    <w:name w:val="860A443C47A64D81AA54273E83B2DD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A62443-B074-4A13-9979-D75EC8B852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C3C6D43B-FE16-4F8B-8166-507ADAE3E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(tema Equidad)</Template>
  <TotalTime>1</TotalTime>
  <Pages>4</Pages>
  <Words>110</Words>
  <Characters>607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xabier</dc:creator>
  <cp:keywords/>
  <dc:description/>
  <cp:lastModifiedBy>Xabier</cp:lastModifiedBy>
  <cp:revision>2</cp:revision>
  <dcterms:created xsi:type="dcterms:W3CDTF">2018-01-22T17:30:00Z</dcterms:created>
  <dcterms:modified xsi:type="dcterms:W3CDTF">2018-01-22T17:30:00Z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