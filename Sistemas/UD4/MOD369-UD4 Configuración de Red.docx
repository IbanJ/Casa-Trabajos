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E0A" w:rsidRDefault="00FC5F97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form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38794CB4" id="Autoforma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7yUuQ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á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903E0A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903E0A" w:rsidRDefault="00903E0A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903E0A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903E0A" w:rsidRDefault="00FC5F97" w:rsidP="00161284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2C8877DD0D06448C99EB48BF331245DE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61284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MOD369-UD4 Configuración de Red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903E0A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903E0A" w:rsidRDefault="00903E0A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903E0A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903E0A" w:rsidRDefault="00FC5F97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78C07206DB6543C795AD847CDC303E04"/>
                                          </w:placeholder>
                                          <w:showingPlcHdr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[Escriba el subtítulo del documento]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03E0A" w:rsidRDefault="00903E0A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903E0A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903E0A" w:rsidRDefault="00903E0A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903E0A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903E0A" w:rsidRDefault="00FC5F97" w:rsidP="00161284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2C8877DD0D06448C99EB48BF331245DE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1284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MOD369-UD4 Configuración de Red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903E0A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903E0A" w:rsidRDefault="00903E0A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903E0A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903E0A" w:rsidRDefault="00FC5F97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78C07206DB6543C795AD847CDC303E04"/>
                                    </w:placeholder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[Escriba el subtítulo del documento]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03E0A" w:rsidRDefault="00903E0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ángu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903E0A" w:rsidRDefault="00FC5F97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[Escriba el nombre de la compañía]</w:t>
                                    </w:r>
                                  </w:sdtContent>
                                </w:sdt>
                              </w:p>
                              <w:p w:rsidR="00903E0A" w:rsidRDefault="00903E0A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903E0A" w:rsidRDefault="00FC5F97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[Seleccionar fecha]</w:t>
                                    </w:r>
                                  </w:sdtContent>
                                </w:sdt>
                              </w:p>
                              <w:p w:rsidR="00903E0A" w:rsidRDefault="00FC5F97">
                                <w:pPr>
                                  <w:pStyle w:val="Sinespaciado"/>
                                  <w:spacing w:line="276" w:lineRule="auto"/>
                                  <w:jc w:val="center"/>
                                </w:pPr>
                                <w:r>
                                  <w:t xml:space="preserve">Autor: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5498">
                                      <w:t>Xabier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" o:allowincell="f" filled="f" stroked="f" strokeweight=".25pt">
                    <v:textbox style="mso-fit-shape-to-text:t" inset=",18pt,,18pt">
                      <w:txbxContent>
                        <w:p w:rsidR="00903E0A" w:rsidRDefault="00FC5F97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[Escriba el nombre de la compañía]</w:t>
                              </w:r>
                            </w:sdtContent>
                          </w:sdt>
                        </w:p>
                        <w:p w:rsidR="00903E0A" w:rsidRDefault="00903E0A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903E0A" w:rsidRDefault="00FC5F97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[Seleccionar fecha]</w:t>
                              </w:r>
                            </w:sdtContent>
                          </w:sdt>
                        </w:p>
                        <w:p w:rsidR="00903E0A" w:rsidRDefault="00FC5F97">
                          <w:pPr>
                            <w:pStyle w:val="Sinespaciado"/>
                            <w:spacing w:line="276" w:lineRule="auto"/>
                            <w:jc w:val="center"/>
                          </w:pPr>
                          <w:r>
                            <w:t xml:space="preserve">Autor: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85498">
                                <w:t>Xabier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sdtContent>
      </w:sdt>
    </w:p>
    <w:p w:rsidR="00903E0A" w:rsidRDefault="00FC5F97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11808329"/>
          <w:placeholder>
            <w:docPart w:val="D2D46F5A4E5B409E95A87C9B91EFAE5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161284">
            <w:rPr>
              <w:smallCaps w:val="0"/>
            </w:rPr>
            <w:t>MOD369-UD4 Configuración de Red</w:t>
          </w:r>
        </w:sdtContent>
      </w:sdt>
    </w:p>
    <w:p w:rsidR="00903E0A" w:rsidRDefault="00FC5F97">
      <w:pPr>
        <w:pStyle w:val="Subttulo"/>
      </w:pPr>
      <w:sdt>
        <w:sdtPr>
          <w:alias w:val="Subtítulo"/>
          <w:tag w:val="Subtítulo"/>
          <w:id w:val="11808339"/>
          <w:placeholder>
            <w:docPart w:val="BD267FE6F03A4CEEB18F2946FF7C7211"/>
          </w:placeholder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>
            <w:t xml:space="preserve">[Escriba el subtítulo del </w:t>
          </w:r>
          <w:r>
            <w:t>documento]</w:t>
          </w:r>
        </w:sdtContent>
      </w:sdt>
    </w:p>
    <w:p w:rsidR="00903E0A" w:rsidRDefault="00880407" w:rsidP="00880407">
      <w:r>
        <w:t>Configuración de Red</w:t>
      </w:r>
    </w:p>
    <w:p w:rsidR="00880407" w:rsidRDefault="00880407" w:rsidP="00880407">
      <w:r>
        <w:t>Ver interfaces de Red</w:t>
      </w:r>
    </w:p>
    <w:p w:rsidR="00880407" w:rsidRDefault="00880407" w:rsidP="00880407">
      <w:proofErr w:type="spellStart"/>
      <w:r>
        <w:t>Ificonfig</w:t>
      </w:r>
      <w:proofErr w:type="spellEnd"/>
      <w:r>
        <w:t xml:space="preserve"> o </w:t>
      </w:r>
      <w:proofErr w:type="spellStart"/>
      <w:r>
        <w:t>ifconfig</w:t>
      </w:r>
      <w:proofErr w:type="spellEnd"/>
      <w:r>
        <w:t xml:space="preserve"> –a</w:t>
      </w:r>
    </w:p>
    <w:p w:rsidR="00880407" w:rsidRDefault="00880407" w:rsidP="00880407">
      <w:r>
        <w:rPr>
          <w:noProof/>
        </w:rPr>
        <w:drawing>
          <wp:inline distT="0" distB="0" distL="0" distR="0" wp14:anchorId="00A2CAD6" wp14:editId="2355BA2C">
            <wp:extent cx="3649403" cy="2427973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3638" cy="243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07" w:rsidRDefault="00880407" w:rsidP="00880407">
      <w:r>
        <w:t>Ficheros de configuración de red</w:t>
      </w:r>
    </w:p>
    <w:p w:rsidR="00880407" w:rsidRDefault="00880407" w:rsidP="00880407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network</w:t>
      </w:r>
      <w:proofErr w:type="spellEnd"/>
      <w:r>
        <w:t>/interfaces</w:t>
      </w:r>
    </w:p>
    <w:p w:rsidR="00880407" w:rsidRDefault="00880407" w:rsidP="00880407">
      <w:r>
        <w:t xml:space="preserve">Configuración </w:t>
      </w:r>
      <w:proofErr w:type="spellStart"/>
      <w:r>
        <w:t>ip</w:t>
      </w:r>
      <w:proofErr w:type="spellEnd"/>
      <w:r>
        <w:t xml:space="preserve"> estática:</w:t>
      </w:r>
    </w:p>
    <w:p w:rsidR="00880407" w:rsidRDefault="00880407" w:rsidP="00880407">
      <w:r>
        <w:rPr>
          <w:noProof/>
        </w:rPr>
        <w:drawing>
          <wp:inline distT="0" distB="0" distL="0" distR="0" wp14:anchorId="4B972D06" wp14:editId="3143127B">
            <wp:extent cx="3923928" cy="2936349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1823" cy="29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07" w:rsidRDefault="00880407" w:rsidP="00880407"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:</w:t>
      </w:r>
    </w:p>
    <w:p w:rsidR="00880407" w:rsidRDefault="00880407" w:rsidP="00880407">
      <w:r>
        <w:t xml:space="preserve">Red </w:t>
      </w:r>
      <w:proofErr w:type="spellStart"/>
      <w:r>
        <w:t>network</w:t>
      </w:r>
      <w:proofErr w:type="spellEnd"/>
    </w:p>
    <w:p w:rsidR="00880407" w:rsidRDefault="00880407" w:rsidP="00880407">
      <w:r>
        <w:lastRenderedPageBreak/>
        <w:t>Gateway - &gt; Puerta de enlace (</w:t>
      </w:r>
      <w:proofErr w:type="spellStart"/>
      <w:r>
        <w:t>Router</w:t>
      </w:r>
      <w:proofErr w:type="spellEnd"/>
      <w:r>
        <w:t xml:space="preserve">): </w:t>
      </w:r>
    </w:p>
    <w:p w:rsidR="006F7FB6" w:rsidRDefault="006F7FB6" w:rsidP="00880407">
      <w:r>
        <w:t>Si la máquina con la que queremos comunicarnos no está en nuestra red se envía la información a la puerta de enlace.</w:t>
      </w:r>
    </w:p>
    <w:p w:rsidR="006F7FB6" w:rsidRDefault="00445AC3" w:rsidP="00880407">
      <w:r>
        <w:t>Configuración DHCP:</w:t>
      </w:r>
    </w:p>
    <w:p w:rsidR="00445AC3" w:rsidRDefault="00445AC3" w:rsidP="00880407">
      <w:r>
        <w:t>Fichero /</w:t>
      </w:r>
      <w:proofErr w:type="spellStart"/>
      <w:r>
        <w:t>etc</w:t>
      </w:r>
      <w:proofErr w:type="spellEnd"/>
      <w:r>
        <w:t>/</w:t>
      </w:r>
      <w:proofErr w:type="spellStart"/>
      <w:r>
        <w:t>network</w:t>
      </w:r>
      <w:proofErr w:type="spellEnd"/>
      <w:r>
        <w:t>/interfaces</w:t>
      </w:r>
    </w:p>
    <w:p w:rsidR="00445AC3" w:rsidRDefault="00445AC3" w:rsidP="00880407">
      <w:r>
        <w:rPr>
          <w:noProof/>
        </w:rPr>
        <w:drawing>
          <wp:inline distT="0" distB="0" distL="0" distR="0" wp14:anchorId="4744EC88" wp14:editId="7C1CE767">
            <wp:extent cx="5760085" cy="25831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C3" w:rsidRDefault="00445AC3" w:rsidP="00880407"/>
    <w:p w:rsidR="00445AC3" w:rsidRDefault="00445AC3" w:rsidP="00880407">
      <w:r>
        <w:t>Reconfigurar la red:</w:t>
      </w:r>
    </w:p>
    <w:p w:rsidR="00445AC3" w:rsidRDefault="00445AC3" w:rsidP="00880407">
      <w:r>
        <w:rPr>
          <w:noProof/>
        </w:rPr>
        <w:drawing>
          <wp:inline distT="0" distB="0" distL="0" distR="0" wp14:anchorId="428AC9C4" wp14:editId="5580319C">
            <wp:extent cx="3683779" cy="3635046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1787" cy="365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C3" w:rsidRDefault="00445AC3" w:rsidP="00880407"/>
    <w:p w:rsidR="00445AC3" w:rsidRDefault="00445AC3" w:rsidP="00880407"/>
    <w:p w:rsidR="00445AC3" w:rsidRDefault="00445AC3" w:rsidP="00880407">
      <w:r>
        <w:rPr>
          <w:noProof/>
        </w:rPr>
        <w:lastRenderedPageBreak/>
        <w:drawing>
          <wp:inline distT="0" distB="0" distL="0" distR="0" wp14:anchorId="1048E9C0" wp14:editId="1470284E">
            <wp:extent cx="4336921" cy="2947060"/>
            <wp:effectExtent l="0" t="0" r="6985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0230" cy="295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C3" w:rsidRDefault="00445AC3" w:rsidP="00880407">
      <w:r>
        <w:t>Pruebas:</w:t>
      </w:r>
    </w:p>
    <w:p w:rsidR="00445AC3" w:rsidRDefault="004D5EBC" w:rsidP="00880407">
      <w:r>
        <w:t>Conexión con puerta de enlace:</w:t>
      </w:r>
    </w:p>
    <w:p w:rsidR="004D5EBC" w:rsidRDefault="004D5EBC" w:rsidP="00880407">
      <w:r>
        <w:rPr>
          <w:noProof/>
        </w:rPr>
        <w:drawing>
          <wp:inline distT="0" distB="0" distL="0" distR="0" wp14:anchorId="18B956F6" wp14:editId="1596AEB8">
            <wp:extent cx="4676775" cy="11239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EBC" w:rsidRDefault="004D5EBC" w:rsidP="00880407">
      <w:r>
        <w:t xml:space="preserve">Ping a </w:t>
      </w:r>
      <w:proofErr w:type="spellStart"/>
      <w:r>
        <w:t>ip</w:t>
      </w:r>
      <w:proofErr w:type="spellEnd"/>
      <w:r>
        <w:t xml:space="preserve"> externa:</w:t>
      </w:r>
    </w:p>
    <w:p w:rsidR="004D5EBC" w:rsidRDefault="004D5EBC" w:rsidP="00880407">
      <w:r>
        <w:rPr>
          <w:noProof/>
        </w:rPr>
        <w:drawing>
          <wp:inline distT="0" distB="0" distL="0" distR="0" wp14:anchorId="69D12DEB" wp14:editId="3A040C0D">
            <wp:extent cx="4933950" cy="1143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EBC" w:rsidRDefault="004D5EBC" w:rsidP="00880407">
      <w:r>
        <w:t>DNS:</w:t>
      </w:r>
    </w:p>
    <w:p w:rsidR="004D5EBC" w:rsidRDefault="004D5EBC" w:rsidP="00880407">
      <w:r>
        <w:rPr>
          <w:noProof/>
        </w:rPr>
        <w:drawing>
          <wp:inline distT="0" distB="0" distL="0" distR="0" wp14:anchorId="3486BE3F" wp14:editId="31DF1386">
            <wp:extent cx="5760085" cy="10521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C3" w:rsidRPr="00880407" w:rsidRDefault="00445AC3" w:rsidP="00880407">
      <w:bookmarkStart w:id="0" w:name="_GoBack"/>
      <w:bookmarkEnd w:id="0"/>
    </w:p>
    <w:sectPr w:rsidR="00445AC3" w:rsidRPr="00880407">
      <w:footerReference w:type="even" r:id="rId18"/>
      <w:footerReference w:type="default" r:id="rId19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F97" w:rsidRDefault="00FC5F97">
      <w:pPr>
        <w:spacing w:after="0" w:line="240" w:lineRule="auto"/>
      </w:pPr>
      <w:r>
        <w:separator/>
      </w:r>
    </w:p>
  </w:endnote>
  <w:endnote w:type="continuationSeparator" w:id="0">
    <w:p w:rsidR="00FC5F97" w:rsidRDefault="00FC5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E0A" w:rsidRDefault="00FC5F97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á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03E0A" w:rsidRDefault="00FC5F9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61284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MOD369-UD4 Configuración de Red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201965362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[Seleccionar fecha]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osT5MvECAAA+&#10;BgAADgAAAAAAAAAAAAAAAAAuAgAAZHJzL2Uyb0RvYy54bWxQSwECLQAUAAYACAAAACEABdqOo9wA&#10;AAAFAQAADwAAAAAAAAAAAAAAAABLBQAAZHJzL2Rvd25yZXYueG1sUEsFBgAAAAAEAAQA8wAAAFQG&#10;AAAAAA==&#10;" o:allowincell="f" filled="f" stroked="f">
              <v:textbox style="layout-flow:vertical;mso-layout-flow-alt:bottom-to-top" inset=",,8.64pt,10.8pt">
                <w:txbxContent>
                  <w:p w:rsidR="00903E0A" w:rsidRDefault="00FC5F97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161284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MOD369-UD4 Configuración de Red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201965362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[Seleccionar fecha]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6A7C649" id="Autoform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UyugIAAL0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AuwZTK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03E0A" w:rsidRDefault="00FC5F97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D5EBC" w:rsidRPr="004D5EBC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" o:allowincell="f" fillcolor="#d34817 [3204]" stroked="f">
              <v:textbox inset="0,0,0,0">
                <w:txbxContent>
                  <w:p w:rsidR="00903E0A" w:rsidRDefault="00FC5F97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D5EBC" w:rsidRPr="004D5EBC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E0A" w:rsidRDefault="00FC5F97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á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03E0A" w:rsidRDefault="00FC5F9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61284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MOD369-UD4 Configuración de Red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6238437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[Seleccionar fecha]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+EqLsvQC&#10;AABFBgAADgAAAAAAAAAAAAAAAAAuAgAAZHJzL2Uyb0RvYy54bWxQSwECLQAUAAYACAAAACEA1DJp&#10;rd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903E0A" w:rsidRDefault="00FC5F97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161284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MOD369-UD4 Configuración de Red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62384371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[Seleccionar fecha]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form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5E0C34C" id="Autoform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IzqH1+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Óva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03E0A" w:rsidRDefault="00FC5F97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D5EBC" w:rsidRPr="004D5EBC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" o:allowincell="f" fillcolor="#d34817 [3204]" stroked="f">
              <v:textbox inset="0,0,0,0">
                <w:txbxContent>
                  <w:p w:rsidR="00903E0A" w:rsidRDefault="00FC5F97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D5EBC" w:rsidRPr="004D5EBC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903E0A" w:rsidRDefault="00903E0A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F97" w:rsidRDefault="00FC5F97">
      <w:pPr>
        <w:spacing w:after="0" w:line="240" w:lineRule="auto"/>
      </w:pPr>
      <w:r>
        <w:separator/>
      </w:r>
    </w:p>
  </w:footnote>
  <w:footnote w:type="continuationSeparator" w:id="0">
    <w:p w:rsidR="00FC5F97" w:rsidRDefault="00FC5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498"/>
    <w:rsid w:val="00161284"/>
    <w:rsid w:val="00285498"/>
    <w:rsid w:val="00445AC3"/>
    <w:rsid w:val="004D5EBC"/>
    <w:rsid w:val="006F7FB6"/>
    <w:rsid w:val="00880407"/>
    <w:rsid w:val="00903E0A"/>
    <w:rsid w:val="00C8009E"/>
    <w:rsid w:val="00FC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4A9EF"/>
  <w15:docId w15:val="{BDC61FF6-D9A9-428D-BAF1-B17CF2F6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abier\AppData\Roaming\Microsoft\Plantillas\Informe%20(tema%20Equidad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D46F5A4E5B409E95A87C9B91EFA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2FB5E-1D7B-4E4A-A89F-D497F856875F}"/>
      </w:docPartPr>
      <w:docPartBody>
        <w:p w:rsidR="00000000" w:rsidRDefault="0035438B">
          <w:pPr>
            <w:pStyle w:val="D2D46F5A4E5B409E95A87C9B91EFAE50"/>
          </w:pPr>
          <w:r>
            <w:t>[Escriba el título del documento]</w:t>
          </w:r>
        </w:p>
      </w:docPartBody>
    </w:docPart>
    <w:docPart>
      <w:docPartPr>
        <w:name w:val="BD267FE6F03A4CEEB18F2946FF7C7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4CF83-51BB-4BDC-9177-9D57ECC1E9D5}"/>
      </w:docPartPr>
      <w:docPartBody>
        <w:p w:rsidR="00000000" w:rsidRDefault="0035438B">
          <w:pPr>
            <w:pStyle w:val="BD267FE6F03A4CEEB18F2946FF7C7211"/>
          </w:pPr>
          <w:r>
            <w:t>[Escriba el subtítulo del documento]</w:t>
          </w:r>
        </w:p>
      </w:docPartBody>
    </w:docPart>
    <w:docPart>
      <w:docPartPr>
        <w:name w:val="2C8877DD0D06448C99EB48BF33124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F8805-F620-41FD-B959-3914418A3751}"/>
      </w:docPartPr>
      <w:docPartBody>
        <w:p w:rsidR="00000000" w:rsidRDefault="0035438B">
          <w:pPr>
            <w:pStyle w:val="2C8877DD0D06448C99EB48BF331245DE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[Escriba el título del documento]</w:t>
          </w:r>
        </w:p>
      </w:docPartBody>
    </w:docPart>
    <w:docPart>
      <w:docPartPr>
        <w:name w:val="78C07206DB6543C795AD847CDC303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736F1-2B2D-47D8-A639-209E13682D37}"/>
      </w:docPartPr>
      <w:docPartBody>
        <w:p w:rsidR="00000000" w:rsidRDefault="0035438B">
          <w:pPr>
            <w:pStyle w:val="78C07206DB6543C795AD847CDC303E04"/>
          </w:pPr>
          <w:r>
            <w:rPr>
              <w:sz w:val="36"/>
              <w:szCs w:val="36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38B"/>
    <w:rsid w:val="0035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2D46F5A4E5B409E95A87C9B91EFAE50">
    <w:name w:val="D2D46F5A4E5B409E95A87C9B91EFAE50"/>
  </w:style>
  <w:style w:type="paragraph" w:customStyle="1" w:styleId="BD267FE6F03A4CEEB18F2946FF7C7211">
    <w:name w:val="BD267FE6F03A4CEEB18F2946FF7C7211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2C8877DD0D06448C99EB48BF331245DE">
    <w:name w:val="2C8877DD0D06448C99EB48BF331245DE"/>
  </w:style>
  <w:style w:type="paragraph" w:customStyle="1" w:styleId="78C07206DB6543C795AD847CDC303E04">
    <w:name w:val="78C07206DB6543C795AD847CDC303E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7DA62443-B074-4A13-9979-D75EC8B85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7B1BAB-426B-4E03-9B97-C788477A7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Equidad)</Template>
  <TotalTime>37</TotalTime>
  <Pages>4</Pages>
  <Words>87</Words>
  <Characters>482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MOD369-UD4 Configuración de Red</dc:title>
  <dc:subject/>
  <dc:creator>Xabier</dc:creator>
  <cp:keywords/>
  <dc:description/>
  <cp:lastModifiedBy>Xabier</cp:lastModifiedBy>
  <cp:revision>3</cp:revision>
  <dcterms:created xsi:type="dcterms:W3CDTF">2018-01-08T16:57:00Z</dcterms:created>
  <dcterms:modified xsi:type="dcterms:W3CDTF">2018-01-08T17:34:00Z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