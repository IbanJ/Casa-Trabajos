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34" w:rsidRDefault="00E95791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1C1B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BFEC4B2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1C1B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6C793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C7934" w:rsidRDefault="006C7934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C793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C7934" w:rsidRDefault="00E95791" w:rsidP="008A0095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5FEC8AE70FC64A4A9167FB96126D5BB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A009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MOD371-UD3 Administración de discos básicos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C793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C7934" w:rsidRDefault="006C7934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C793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C7934" w:rsidRDefault="00E95791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D2DBD2220504B7FB6ED49F69812E377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C1BD3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C7934" w:rsidRDefault="006C793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6C793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C7934" w:rsidRDefault="006C7934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C793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C7934" w:rsidRDefault="00E95791" w:rsidP="008A0095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5FEC8AE70FC64A4A9167FB96126D5BB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009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MOD371-UD3 Administración de discos básicos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C793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C7934" w:rsidRDefault="006C7934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C793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C7934" w:rsidRDefault="00E95791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D2DBD2220504B7FB6ED49F69812E377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1BD3"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C7934" w:rsidRDefault="006C79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C1B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C7934" w:rsidRDefault="00E95791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1BD3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6C7934" w:rsidRDefault="006C7934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C7934" w:rsidRDefault="00E95791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17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17594">
                                      <w:t>17 de enero de 2018</w:t>
                                    </w:r>
                                  </w:sdtContent>
                                </w:sdt>
                              </w:p>
                              <w:p w:rsidR="006C7934" w:rsidRDefault="001C1BD3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31B0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6C7934" w:rsidRDefault="001C1BD3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6C7934" w:rsidRDefault="006C793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C7934" w:rsidRDefault="001C1BD3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17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17594">
                                <w:t>17 de enero de 2018</w:t>
                              </w:r>
                            </w:sdtContent>
                          </w:sdt>
                        </w:p>
                        <w:p w:rsidR="006C7934" w:rsidRDefault="001C1BD3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231B0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C1BD3">
            <w:br w:type="page"/>
          </w:r>
        </w:sdtContent>
      </w:sdt>
    </w:p>
    <w:p w:rsidR="006C7934" w:rsidRDefault="00E95791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1335152784FA47C09E85B97CE24E85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A0095">
            <w:rPr>
              <w:smallCaps w:val="0"/>
            </w:rPr>
            <w:t>MOD371-UD3 Administración de discos básicos</w:t>
          </w:r>
        </w:sdtContent>
      </w:sdt>
    </w:p>
    <w:p w:rsidR="006C7934" w:rsidRDefault="00E95791">
      <w:pPr>
        <w:pStyle w:val="Subttulo"/>
      </w:pPr>
      <w:sdt>
        <w:sdtPr>
          <w:alias w:val="Subtítulo"/>
          <w:tag w:val="Subtítulo"/>
          <w:id w:val="11808339"/>
          <w:placeholder>
            <w:docPart w:val="A0CE95B74EC74D538DA178A27F23E864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C1BD3">
            <w:t>[Escriba el subtítulo del documento]</w:t>
          </w:r>
        </w:sdtContent>
      </w:sdt>
    </w:p>
    <w:p w:rsidR="006C7934" w:rsidRDefault="000231B0" w:rsidP="000231B0">
      <w:r>
        <w:t>Ejercicio de Repaso Administración de discos Linux</w:t>
      </w:r>
    </w:p>
    <w:p w:rsidR="000231B0" w:rsidRDefault="000231B0" w:rsidP="000231B0">
      <w:r>
        <w:t>Añadir un disco de 8 GB a la máquina virtual</w:t>
      </w:r>
    </w:p>
    <w:p w:rsidR="00902176" w:rsidRDefault="00902176" w:rsidP="000231B0">
      <w:r>
        <w:rPr>
          <w:noProof/>
        </w:rPr>
        <w:drawing>
          <wp:inline distT="0" distB="0" distL="0" distR="0" wp14:anchorId="0280E1CC" wp14:editId="377B5715">
            <wp:extent cx="4314825" cy="1781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B0" w:rsidRDefault="000231B0" w:rsidP="000231B0">
      <w:r>
        <w:t>Crear 3 particiones</w:t>
      </w:r>
    </w:p>
    <w:p w:rsidR="00902176" w:rsidRDefault="00902176" w:rsidP="000231B0">
      <w:r>
        <w:rPr>
          <w:noProof/>
        </w:rPr>
        <w:drawing>
          <wp:inline distT="0" distB="0" distL="0" distR="0" wp14:anchorId="5B8550E7" wp14:editId="7E6673CD">
            <wp:extent cx="3448050" cy="209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76" w:rsidRDefault="00902176" w:rsidP="000231B0">
      <w:r>
        <w:t>M -&gt; mostrar menú</w:t>
      </w:r>
    </w:p>
    <w:p w:rsidR="00902176" w:rsidRDefault="00902176" w:rsidP="000231B0">
      <w:r>
        <w:t>N -&gt; crear nueva partición.</w:t>
      </w:r>
    </w:p>
    <w:p w:rsidR="00902176" w:rsidRDefault="00902176" w:rsidP="000231B0"/>
    <w:p w:rsidR="000231B0" w:rsidRDefault="000231B0" w:rsidP="000231B0">
      <w:pPr>
        <w:pStyle w:val="Prrafodelista"/>
        <w:numPr>
          <w:ilvl w:val="0"/>
          <w:numId w:val="11"/>
        </w:numPr>
      </w:pPr>
      <w:r>
        <w:t>4GB</w:t>
      </w:r>
    </w:p>
    <w:p w:rsidR="000231B0" w:rsidRDefault="000231B0" w:rsidP="000231B0">
      <w:pPr>
        <w:pStyle w:val="Prrafodelista"/>
        <w:numPr>
          <w:ilvl w:val="0"/>
          <w:numId w:val="11"/>
        </w:numPr>
      </w:pPr>
      <w:r>
        <w:t>2GB</w:t>
      </w:r>
    </w:p>
    <w:p w:rsidR="000231B0" w:rsidRDefault="000231B0" w:rsidP="000231B0">
      <w:pPr>
        <w:pStyle w:val="Prrafodelista"/>
        <w:numPr>
          <w:ilvl w:val="0"/>
          <w:numId w:val="11"/>
        </w:numPr>
      </w:pPr>
      <w:r>
        <w:t>2GB</w:t>
      </w:r>
    </w:p>
    <w:p w:rsidR="00902176" w:rsidRDefault="00902176" w:rsidP="00902176">
      <w:pPr>
        <w:ind w:left="360"/>
      </w:pPr>
      <w:r>
        <w:rPr>
          <w:noProof/>
        </w:rPr>
        <w:drawing>
          <wp:inline distT="0" distB="0" distL="0" distR="0" wp14:anchorId="0D045394" wp14:editId="740294FA">
            <wp:extent cx="3562350" cy="676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B0" w:rsidRDefault="000231B0" w:rsidP="000231B0">
      <w:pPr>
        <w:ind w:left="360"/>
      </w:pPr>
      <w:r>
        <w:t>Dar formato a las particiones</w:t>
      </w:r>
    </w:p>
    <w:p w:rsidR="00902176" w:rsidRDefault="00902176" w:rsidP="000231B0">
      <w:pPr>
        <w:ind w:left="360"/>
      </w:pPr>
      <w:r>
        <w:rPr>
          <w:noProof/>
        </w:rPr>
        <w:drawing>
          <wp:inline distT="0" distB="0" distL="0" distR="0" wp14:anchorId="5C45EC6C" wp14:editId="11295A99">
            <wp:extent cx="5760085" cy="15214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B0" w:rsidRDefault="000231B0" w:rsidP="000231B0">
      <w:pPr>
        <w:pStyle w:val="Prrafodelista"/>
        <w:numPr>
          <w:ilvl w:val="0"/>
          <w:numId w:val="12"/>
        </w:numPr>
      </w:pPr>
      <w:r>
        <w:lastRenderedPageBreak/>
        <w:t>Hacer que la primera partición se monte de forma automática en el directorio /Escuela</w:t>
      </w:r>
    </w:p>
    <w:p w:rsidR="001F449D" w:rsidRDefault="001F449D" w:rsidP="001F449D">
      <w:r>
        <w:rPr>
          <w:noProof/>
        </w:rPr>
        <w:drawing>
          <wp:inline distT="0" distB="0" distL="0" distR="0" wp14:anchorId="281E75BF" wp14:editId="661FA5BC">
            <wp:extent cx="5760085" cy="4692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9D" w:rsidRDefault="001F449D" w:rsidP="001F449D">
      <w:r>
        <w:rPr>
          <w:noProof/>
        </w:rPr>
        <w:drawing>
          <wp:inline distT="0" distB="0" distL="0" distR="0" wp14:anchorId="54946DD8" wp14:editId="3D205184">
            <wp:extent cx="5760085" cy="5308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D7" w:rsidRDefault="006124D7" w:rsidP="001F449D">
      <w:r>
        <w:t>Reiniciar:</w:t>
      </w:r>
    </w:p>
    <w:p w:rsidR="006124D7" w:rsidRDefault="006124D7" w:rsidP="001F449D">
      <w:r>
        <w:rPr>
          <w:noProof/>
        </w:rPr>
        <w:drawing>
          <wp:inline distT="0" distB="0" distL="0" distR="0" wp14:anchorId="1C0A13C5" wp14:editId="6026E805">
            <wp:extent cx="4953000" cy="552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B0" w:rsidRDefault="000231B0" w:rsidP="000231B0">
      <w:pPr>
        <w:pStyle w:val="Prrafodelista"/>
        <w:numPr>
          <w:ilvl w:val="0"/>
          <w:numId w:val="12"/>
        </w:numPr>
      </w:pPr>
      <w:r>
        <w:t>Montar de forma temporal en segunda partición el directorio /Alumnos</w:t>
      </w:r>
    </w:p>
    <w:p w:rsidR="0040144B" w:rsidRDefault="0040144B" w:rsidP="000231B0">
      <w:pPr>
        <w:pStyle w:val="Prrafodelista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4270835C" wp14:editId="5EC71E81">
            <wp:extent cx="4695825" cy="333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B0" w:rsidRDefault="000231B0" w:rsidP="000231B0">
      <w:pPr>
        <w:pStyle w:val="Prrafodelista"/>
        <w:numPr>
          <w:ilvl w:val="0"/>
          <w:numId w:val="12"/>
        </w:numPr>
      </w:pPr>
      <w:r>
        <w:t>Deshacer todos los cambios</w:t>
      </w:r>
    </w:p>
    <w:p w:rsidR="006A5131" w:rsidRDefault="006124D7" w:rsidP="000231B0">
      <w:pPr>
        <w:ind w:left="360"/>
      </w:pPr>
      <w:r>
        <w:rPr>
          <w:noProof/>
        </w:rPr>
        <w:drawing>
          <wp:inline distT="0" distB="0" distL="0" distR="0" wp14:anchorId="199252DF" wp14:editId="0EA8D0E2">
            <wp:extent cx="3419475" cy="676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B0" w:rsidRPr="006A5131" w:rsidRDefault="006A5131" w:rsidP="006A5131">
      <w:pPr>
        <w:tabs>
          <w:tab w:val="left" w:pos="1083"/>
        </w:tabs>
      </w:pPr>
      <w:proofErr w:type="spellStart"/>
      <w:r>
        <w:t>Rm</w:t>
      </w:r>
      <w:proofErr w:type="spellEnd"/>
      <w:r>
        <w:t xml:space="preserve"> /Es</w:t>
      </w:r>
      <w:bookmarkStart w:id="0" w:name="_GoBack"/>
      <w:bookmarkEnd w:id="0"/>
    </w:p>
    <w:sectPr w:rsidR="000231B0" w:rsidRPr="006A5131">
      <w:footerReference w:type="even" r:id="rId20"/>
      <w:footerReference w:type="default" r:id="rId21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791" w:rsidRDefault="00E95791">
      <w:pPr>
        <w:spacing w:after="0" w:line="240" w:lineRule="auto"/>
      </w:pPr>
      <w:r>
        <w:separator/>
      </w:r>
    </w:p>
  </w:endnote>
  <w:endnote w:type="continuationSeparator" w:id="0">
    <w:p w:rsidR="00E95791" w:rsidRDefault="00E9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34" w:rsidRDefault="001C1BD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C7934" w:rsidRDefault="00E9579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009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MOD371-UD3 Administración de discos básicos</w:t>
                              </w:r>
                            </w:sdtContent>
                          </w:sdt>
                          <w:r w:rsidR="001C1BD3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17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1759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17/01/2018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6C7934" w:rsidRDefault="001C1BD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A009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MOD371-UD3 Administración de discos básicos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1-17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1759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17/01/2018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A95CC35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C7934" w:rsidRDefault="001C1BD3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A5131" w:rsidRPr="006A513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6C7934" w:rsidRDefault="001C1BD3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A5131" w:rsidRPr="006A513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34" w:rsidRDefault="001C1BD3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C7934" w:rsidRDefault="00E9579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009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MOD371-UD3 Administración de discos básicos</w:t>
                              </w:r>
                            </w:sdtContent>
                          </w:sdt>
                          <w:r w:rsidR="001C1BD3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17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17594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17/01/2018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6C7934" w:rsidRDefault="001C1BD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A009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MOD371-UD3 Administración de discos básicos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1-17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17594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17/01/2018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44C486B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C7934" w:rsidRDefault="001C1BD3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F449D" w:rsidRPr="001F449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6C7934" w:rsidRDefault="001C1BD3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F449D" w:rsidRPr="001F449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C7934" w:rsidRDefault="006C7934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791" w:rsidRDefault="00E95791">
      <w:pPr>
        <w:spacing w:after="0" w:line="240" w:lineRule="auto"/>
      </w:pPr>
      <w:r>
        <w:separator/>
      </w:r>
    </w:p>
  </w:footnote>
  <w:footnote w:type="continuationSeparator" w:id="0">
    <w:p w:rsidR="00E95791" w:rsidRDefault="00E95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B6A058D"/>
    <w:multiLevelType w:val="hybridMultilevel"/>
    <w:tmpl w:val="42C61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2111B"/>
    <w:multiLevelType w:val="hybridMultilevel"/>
    <w:tmpl w:val="FAA64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B0"/>
    <w:rsid w:val="000231B0"/>
    <w:rsid w:val="000A6FDD"/>
    <w:rsid w:val="001C1BD3"/>
    <w:rsid w:val="001F449D"/>
    <w:rsid w:val="0040144B"/>
    <w:rsid w:val="00430F03"/>
    <w:rsid w:val="006124D7"/>
    <w:rsid w:val="006A5131"/>
    <w:rsid w:val="006C7934"/>
    <w:rsid w:val="00717594"/>
    <w:rsid w:val="008A0095"/>
    <w:rsid w:val="00902176"/>
    <w:rsid w:val="00E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AB30"/>
  <w15:docId w15:val="{3363AB4F-9ABB-4803-AD17-A32E35CF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02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35152784FA47C09E85B97CE24E8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915B2-BECC-4989-A936-88730805838E}"/>
      </w:docPartPr>
      <w:docPartBody>
        <w:p w:rsidR="00AF1229" w:rsidRDefault="001027E2">
          <w:pPr>
            <w:pStyle w:val="1335152784FA47C09E85B97CE24E856B"/>
          </w:pPr>
          <w:r>
            <w:t>[Escriba el título del documento]</w:t>
          </w:r>
        </w:p>
      </w:docPartBody>
    </w:docPart>
    <w:docPart>
      <w:docPartPr>
        <w:name w:val="A0CE95B74EC74D538DA178A27F23E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B916F-B1AB-4137-8CEA-7BDA3402D783}"/>
      </w:docPartPr>
      <w:docPartBody>
        <w:p w:rsidR="00AF1229" w:rsidRDefault="001027E2">
          <w:pPr>
            <w:pStyle w:val="A0CE95B74EC74D538DA178A27F23E864"/>
          </w:pPr>
          <w:r>
            <w:t>[Escriba el subtítulo del documento]</w:t>
          </w:r>
        </w:p>
      </w:docPartBody>
    </w:docPart>
    <w:docPart>
      <w:docPartPr>
        <w:name w:val="5FEC8AE70FC64A4A9167FB96126D5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2AA6-8856-4915-9097-DF6E9424F311}"/>
      </w:docPartPr>
      <w:docPartBody>
        <w:p w:rsidR="00AF1229" w:rsidRDefault="001027E2">
          <w:pPr>
            <w:pStyle w:val="5FEC8AE70FC64A4A9167FB96126D5BB0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BD2DBD2220504B7FB6ED49F69812E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D6291-3C80-4077-9E4F-06647EA8CDB5}"/>
      </w:docPartPr>
      <w:docPartBody>
        <w:p w:rsidR="00AF1229" w:rsidRDefault="001027E2">
          <w:pPr>
            <w:pStyle w:val="BD2DBD2220504B7FB6ED49F69812E377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E2"/>
    <w:rsid w:val="001027E2"/>
    <w:rsid w:val="00AF1229"/>
    <w:rsid w:val="00B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35152784FA47C09E85B97CE24E856B">
    <w:name w:val="1335152784FA47C09E85B97CE24E856B"/>
  </w:style>
  <w:style w:type="paragraph" w:customStyle="1" w:styleId="A0CE95B74EC74D538DA178A27F23E864">
    <w:name w:val="A0CE95B74EC74D538DA178A27F23E864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FEC8AE70FC64A4A9167FB96126D5BB0">
    <w:name w:val="5FEC8AE70FC64A4A9167FB96126D5BB0"/>
  </w:style>
  <w:style w:type="paragraph" w:customStyle="1" w:styleId="BD2DBD2220504B7FB6ED49F69812E377">
    <w:name w:val="BD2DBD2220504B7FB6ED49F69812E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B8E564A-018B-4136-BD75-38CD24ABC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42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MOD371-UD3 Administración de discos básicos</vt:lpstr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MOD371-UD3 Administración de discos básicos</dc:title>
  <dc:subject/>
  <dc:creator>Xabier</dc:creator>
  <cp:keywords/>
  <dc:description/>
  <cp:lastModifiedBy>Xabier</cp:lastModifiedBy>
  <cp:revision>9</cp:revision>
  <dcterms:created xsi:type="dcterms:W3CDTF">2018-01-17T15:54:00Z</dcterms:created>
  <dcterms:modified xsi:type="dcterms:W3CDTF">2018-01-18T16:20:00Z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