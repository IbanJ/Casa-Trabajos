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F28" w:rsidRDefault="00873480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26C871A"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112F2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112F28" w:rsidRDefault="00112F28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12F28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112F28" w:rsidRDefault="00873480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66C3023F88F94D49A038FB59B1BC9884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[Escriba el título del documento]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12F2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112F28" w:rsidRDefault="00112F28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12F28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112F28" w:rsidRDefault="00873480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3FA3378B66754A3A86559A307CCB7254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[Escriba el subtítulo del documento]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12F28" w:rsidRDefault="00112F2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112F2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112F28" w:rsidRDefault="00112F28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12F28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112F28" w:rsidRDefault="00873480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66C3023F88F94D49A038FB59B1BC9884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[Escriba el título del documento]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12F2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112F28" w:rsidRDefault="00112F28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12F28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112F28" w:rsidRDefault="00873480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3FA3378B66754A3A86559A307CCB7254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[Escriba el subtítulo del documento]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112F28" w:rsidRDefault="00112F2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112F28" w:rsidRDefault="00873480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[Escriba el nombre de la compañía]</w:t>
                                    </w:r>
                                  </w:sdtContent>
                                </w:sdt>
                              </w:p>
                              <w:p w:rsidR="00112F28" w:rsidRDefault="00112F28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112F28" w:rsidRDefault="00873480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[Seleccionar fecha]</w:t>
                                    </w:r>
                                  </w:sdtContent>
                                </w:sdt>
                              </w:p>
                              <w:p w:rsidR="00112F28" w:rsidRDefault="00873480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6D7F">
                                      <w:t>Xabier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112F28" w:rsidRDefault="00873480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[Escriba el nombre de la compañía]</w:t>
                              </w:r>
                            </w:sdtContent>
                          </w:sdt>
                        </w:p>
                        <w:p w:rsidR="00112F28" w:rsidRDefault="00112F28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112F28" w:rsidRDefault="00873480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[Seleccionar fecha]</w:t>
                              </w:r>
                            </w:sdtContent>
                          </w:sdt>
                        </w:p>
                        <w:p w:rsidR="00112F28" w:rsidRDefault="00873480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6D7F">
                                <w:t>Xabier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112F28" w:rsidRDefault="00873480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58FC87F8992542308E0CA6675F0DBA1F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>
            <w:t>[Escriba el título del documento]</w:t>
          </w:r>
        </w:sdtContent>
      </w:sdt>
    </w:p>
    <w:p w:rsidR="00112F28" w:rsidRDefault="00873480">
      <w:pPr>
        <w:pStyle w:val="Subttulo"/>
      </w:pPr>
      <w:sdt>
        <w:sdtPr>
          <w:alias w:val="Subtítulo"/>
          <w:tag w:val="Subtítulo"/>
          <w:id w:val="11808339"/>
          <w:placeholder>
            <w:docPart w:val="7B2302A85CB84380938FE63E4AEDD1B3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 xml:space="preserve">[Escriba el subtítulo del </w:t>
          </w:r>
          <w:r>
            <w:t>documento]</w:t>
          </w:r>
        </w:sdtContent>
      </w:sdt>
    </w:p>
    <w:p w:rsidR="00112F28" w:rsidRDefault="00EE6D7F" w:rsidP="00EE6D7F">
      <w:r>
        <w:t xml:space="preserve">Máquina </w:t>
      </w:r>
      <w:proofErr w:type="spellStart"/>
      <w:r>
        <w:t>Virtaual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7 con dos discos</w:t>
      </w:r>
    </w:p>
    <w:p w:rsidR="00EE6D7F" w:rsidRDefault="00EE6D7F" w:rsidP="00EE6D7F">
      <w:proofErr w:type="gramStart"/>
      <w:r>
        <w:t>1  Disco</w:t>
      </w:r>
      <w:proofErr w:type="gramEnd"/>
      <w:r>
        <w:t>0 -&gt; SO</w:t>
      </w:r>
    </w:p>
    <w:p w:rsidR="00EE6D7F" w:rsidRDefault="00EE6D7F" w:rsidP="00EE6D7F">
      <w:r>
        <w:t>2 DISCO1</w:t>
      </w:r>
    </w:p>
    <w:p w:rsidR="00EE6D7F" w:rsidRDefault="00EE6D7F" w:rsidP="00EE6D7F">
      <w:r>
        <w:rPr>
          <w:noProof/>
        </w:rPr>
        <w:drawing>
          <wp:inline distT="0" distB="0" distL="0" distR="0" wp14:anchorId="0FE550EC" wp14:editId="573918B2">
            <wp:extent cx="5760085" cy="41109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7F" w:rsidRDefault="00EE6D7F" w:rsidP="00EE6D7F"/>
    <w:p w:rsidR="00EE6D7F" w:rsidRDefault="00EE6D7F" w:rsidP="00EE6D7F">
      <w:r>
        <w:t>Dar formato al DISCO1</w:t>
      </w:r>
    </w:p>
    <w:p w:rsidR="00EE6D7F" w:rsidRDefault="00EE6D7F" w:rsidP="00EE6D7F">
      <w:r>
        <w:rPr>
          <w:noProof/>
        </w:rPr>
        <w:lastRenderedPageBreak/>
        <w:drawing>
          <wp:inline distT="0" distB="0" distL="0" distR="0" wp14:anchorId="1B82084A" wp14:editId="3BF0FC1C">
            <wp:extent cx="5760085" cy="4782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7F" w:rsidRDefault="00EE6D7F" w:rsidP="00EE6D7F"/>
    <w:p w:rsidR="00EE6D7F" w:rsidRDefault="00EE6D7F" w:rsidP="00EE6D7F"/>
    <w:p w:rsidR="00EE6D7F" w:rsidRDefault="00EE6D7F" w:rsidP="00EE6D7F">
      <w:r>
        <w:t>Generaliza el S.O.</w:t>
      </w:r>
    </w:p>
    <w:p w:rsidR="00EE6D7F" w:rsidRDefault="00EE6D7F" w:rsidP="00EE6D7F">
      <w:r>
        <w:t>2 pasos:</w:t>
      </w:r>
    </w:p>
    <w:p w:rsidR="00EE6D7F" w:rsidRDefault="00EE6D7F" w:rsidP="00EE6D7F">
      <w:pPr>
        <w:pStyle w:val="Prrafodelista"/>
        <w:numPr>
          <w:ilvl w:val="0"/>
          <w:numId w:val="11"/>
        </w:numPr>
      </w:pPr>
      <w:r>
        <w:t>Borrar cuentas de usuario</w:t>
      </w:r>
    </w:p>
    <w:p w:rsidR="00EE6D7F" w:rsidRDefault="00EE6D7F" w:rsidP="00EE6D7F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37715E83" wp14:editId="24586D5A">
            <wp:extent cx="5353050" cy="2819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7F" w:rsidRPr="00EE6D7F" w:rsidRDefault="00EE6D7F" w:rsidP="00EE6D7F"/>
    <w:p w:rsidR="00EE6D7F" w:rsidRDefault="00EE6D7F" w:rsidP="00EE6D7F"/>
    <w:p w:rsidR="00EE6D7F" w:rsidRDefault="00EE6D7F" w:rsidP="00EE6D7F">
      <w:pPr>
        <w:tabs>
          <w:tab w:val="left" w:pos="1509"/>
        </w:tabs>
      </w:pPr>
      <w:r>
        <w:tab/>
      </w:r>
      <w:r>
        <w:rPr>
          <w:noProof/>
        </w:rPr>
        <w:drawing>
          <wp:inline distT="0" distB="0" distL="0" distR="0" wp14:anchorId="13E892C1" wp14:editId="1754686D">
            <wp:extent cx="3476625" cy="2657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7F" w:rsidRDefault="00EE6D7F" w:rsidP="00EE6D7F">
      <w:pPr>
        <w:tabs>
          <w:tab w:val="left" w:pos="1509"/>
        </w:tabs>
      </w:pPr>
      <w:r>
        <w:t>Reinicia el sistema con el usuario Administrador - &gt; Borrar el resto de cuentas de usuario y archivos no necesarios.</w:t>
      </w:r>
    </w:p>
    <w:p w:rsidR="00EE6D7F" w:rsidRDefault="00EE6D7F" w:rsidP="00EE6D7F">
      <w:pPr>
        <w:tabs>
          <w:tab w:val="left" w:pos="1509"/>
        </w:tabs>
      </w:pPr>
    </w:p>
    <w:p w:rsidR="00EE6D7F" w:rsidRDefault="00D93D12" w:rsidP="00D93D12">
      <w:pPr>
        <w:pStyle w:val="Prrafodelista"/>
        <w:numPr>
          <w:ilvl w:val="0"/>
          <w:numId w:val="11"/>
        </w:numPr>
        <w:tabs>
          <w:tab w:val="left" w:pos="1509"/>
        </w:tabs>
      </w:pPr>
      <w:r>
        <w:t>Generalizar el SO</w:t>
      </w:r>
    </w:p>
    <w:p w:rsidR="004B04C5" w:rsidRDefault="00D93D12" w:rsidP="00D93D12">
      <w:pPr>
        <w:pStyle w:val="Prrafodelista"/>
        <w:tabs>
          <w:tab w:val="left" w:pos="1509"/>
        </w:tabs>
        <w:ind w:left="1080"/>
      </w:pPr>
      <w:r>
        <w:rPr>
          <w:noProof/>
        </w:rPr>
        <w:lastRenderedPageBreak/>
        <w:drawing>
          <wp:inline distT="0" distB="0" distL="0" distR="0" wp14:anchorId="396D6894" wp14:editId="3C6BFA49">
            <wp:extent cx="3457575" cy="2609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C5" w:rsidRPr="004B04C5" w:rsidRDefault="004B04C5" w:rsidP="004B04C5"/>
    <w:p w:rsidR="004B04C5" w:rsidRPr="004B04C5" w:rsidRDefault="004B04C5" w:rsidP="004B04C5"/>
    <w:p w:rsidR="004B04C5" w:rsidRPr="004B04C5" w:rsidRDefault="004B04C5" w:rsidP="004B04C5"/>
    <w:p w:rsidR="004B04C5" w:rsidRDefault="004B04C5" w:rsidP="004B04C5"/>
    <w:p w:rsidR="00D93D12" w:rsidRDefault="004B04C5" w:rsidP="004B04C5">
      <w:pPr>
        <w:tabs>
          <w:tab w:val="left" w:pos="1149"/>
        </w:tabs>
      </w:pPr>
      <w:r>
        <w:tab/>
        <w:t xml:space="preserve">Añadir CD de </w:t>
      </w:r>
      <w:proofErr w:type="spellStart"/>
      <w:r>
        <w:t>Clonezilla</w:t>
      </w:r>
      <w:proofErr w:type="spellEnd"/>
    </w:p>
    <w:p w:rsidR="004B04C5" w:rsidRDefault="004B04C5" w:rsidP="004B04C5">
      <w:pPr>
        <w:tabs>
          <w:tab w:val="left" w:pos="1149"/>
        </w:tabs>
      </w:pPr>
      <w:r>
        <w:rPr>
          <w:noProof/>
        </w:rPr>
        <w:drawing>
          <wp:inline distT="0" distB="0" distL="0" distR="0" wp14:anchorId="3E7CB08E" wp14:editId="733FAB49">
            <wp:extent cx="4514850" cy="1123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C5" w:rsidRDefault="004B04C5" w:rsidP="004B04C5"/>
    <w:p w:rsidR="004B04C5" w:rsidRDefault="004B04C5" w:rsidP="004B04C5">
      <w:pPr>
        <w:ind w:firstLine="720"/>
      </w:pPr>
      <w:r>
        <w:rPr>
          <w:noProof/>
        </w:rPr>
        <w:lastRenderedPageBreak/>
        <w:drawing>
          <wp:inline distT="0" distB="0" distL="0" distR="0" wp14:anchorId="61F2E754" wp14:editId="48EB6556">
            <wp:extent cx="5760085" cy="465836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C5" w:rsidRPr="004B04C5" w:rsidRDefault="004B04C5" w:rsidP="004B04C5"/>
    <w:p w:rsidR="004B04C5" w:rsidRPr="004B04C5" w:rsidRDefault="004B04C5" w:rsidP="004B04C5"/>
    <w:p w:rsidR="004B04C5" w:rsidRPr="004B04C5" w:rsidRDefault="004B04C5" w:rsidP="004B04C5"/>
    <w:p w:rsidR="004B04C5" w:rsidRDefault="004B04C5" w:rsidP="004B04C5"/>
    <w:p w:rsidR="004B04C5" w:rsidRDefault="004B04C5" w:rsidP="004B04C5">
      <w:pPr>
        <w:tabs>
          <w:tab w:val="left" w:pos="1717"/>
        </w:tabs>
      </w:pPr>
      <w:r>
        <w:tab/>
      </w:r>
      <w:r>
        <w:rPr>
          <w:noProof/>
        </w:rPr>
        <w:drawing>
          <wp:inline distT="0" distB="0" distL="0" distR="0" wp14:anchorId="433C3356" wp14:editId="10C40FE3">
            <wp:extent cx="3810000" cy="762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C5" w:rsidRPr="004B04C5" w:rsidRDefault="004B04C5" w:rsidP="004B04C5"/>
    <w:p w:rsidR="004B04C5" w:rsidRPr="004B04C5" w:rsidRDefault="004B04C5" w:rsidP="004B04C5"/>
    <w:p w:rsidR="004B04C5" w:rsidRDefault="004B04C5" w:rsidP="004B04C5"/>
    <w:p w:rsidR="004B04C5" w:rsidRDefault="004B04C5" w:rsidP="004B04C5">
      <w:pPr>
        <w:tabs>
          <w:tab w:val="left" w:pos="1772"/>
        </w:tabs>
      </w:pPr>
      <w:r>
        <w:lastRenderedPageBreak/>
        <w:tab/>
      </w:r>
      <w:r>
        <w:rPr>
          <w:noProof/>
        </w:rPr>
        <w:drawing>
          <wp:inline distT="0" distB="0" distL="0" distR="0" wp14:anchorId="28EA7105" wp14:editId="1ED61B15">
            <wp:extent cx="5686425" cy="19145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C5" w:rsidRPr="004B04C5" w:rsidRDefault="004B04C5" w:rsidP="004B04C5"/>
    <w:p w:rsidR="004B04C5" w:rsidRPr="004B04C5" w:rsidRDefault="004B04C5" w:rsidP="004B04C5">
      <w:r>
        <w:t>Crear una Imagen de un disco:</w:t>
      </w:r>
    </w:p>
    <w:p w:rsidR="004B04C5" w:rsidRDefault="004B04C5" w:rsidP="004B04C5"/>
    <w:p w:rsidR="00191479" w:rsidRDefault="004B04C5" w:rsidP="004B04C5">
      <w:r>
        <w:rPr>
          <w:noProof/>
        </w:rPr>
        <w:drawing>
          <wp:inline distT="0" distB="0" distL="0" distR="0" wp14:anchorId="29C4EB94" wp14:editId="1AA90708">
            <wp:extent cx="5760085" cy="11436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79" w:rsidRPr="00191479" w:rsidRDefault="00191479" w:rsidP="00191479"/>
    <w:p w:rsidR="00191479" w:rsidRPr="00191479" w:rsidRDefault="00191479" w:rsidP="00191479"/>
    <w:p w:rsidR="00191479" w:rsidRDefault="00191479" w:rsidP="00191479"/>
    <w:p w:rsidR="004B04C5" w:rsidRDefault="00191479" w:rsidP="00191479">
      <w:pPr>
        <w:ind w:firstLine="720"/>
      </w:pPr>
      <w:r>
        <w:t>Donde Guardar la imagen</w:t>
      </w:r>
    </w:p>
    <w:p w:rsidR="00191479" w:rsidRDefault="00191479" w:rsidP="00191479">
      <w:pPr>
        <w:ind w:firstLine="720"/>
      </w:pPr>
      <w:r>
        <w:rPr>
          <w:noProof/>
        </w:rPr>
        <w:drawing>
          <wp:inline distT="0" distB="0" distL="0" distR="0" wp14:anchorId="5E3797F1" wp14:editId="79635016">
            <wp:extent cx="5760085" cy="23774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79" w:rsidRDefault="00191479" w:rsidP="00191479"/>
    <w:p w:rsidR="00191479" w:rsidRDefault="00191479" w:rsidP="00191479">
      <w:pPr>
        <w:ind w:firstLine="720"/>
      </w:pPr>
      <w:r>
        <w:rPr>
          <w:noProof/>
        </w:rPr>
        <w:lastRenderedPageBreak/>
        <w:drawing>
          <wp:inline distT="0" distB="0" distL="0" distR="0" wp14:anchorId="2557D38C" wp14:editId="1E599CE2">
            <wp:extent cx="5760085" cy="222059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79" w:rsidRDefault="00191479" w:rsidP="00191479">
      <w:pPr>
        <w:tabs>
          <w:tab w:val="left" w:pos="1122"/>
        </w:tabs>
      </w:pPr>
      <w:r>
        <w:tab/>
      </w:r>
    </w:p>
    <w:p w:rsidR="00191479" w:rsidRDefault="00191479" w:rsidP="00191479">
      <w:pPr>
        <w:tabs>
          <w:tab w:val="left" w:pos="1122"/>
        </w:tabs>
      </w:pPr>
      <w:r>
        <w:rPr>
          <w:noProof/>
        </w:rPr>
        <w:drawing>
          <wp:inline distT="0" distB="0" distL="0" distR="0" wp14:anchorId="3E5DE2B3" wp14:editId="15130944">
            <wp:extent cx="5760085" cy="20802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79" w:rsidRPr="00191479" w:rsidRDefault="00191479" w:rsidP="00191479"/>
    <w:p w:rsidR="00191479" w:rsidRPr="00191479" w:rsidRDefault="00191479" w:rsidP="00191479"/>
    <w:p w:rsidR="00191479" w:rsidRDefault="00191479" w:rsidP="00191479"/>
    <w:p w:rsidR="00191479" w:rsidRDefault="00191479" w:rsidP="00191479">
      <w:r>
        <w:rPr>
          <w:noProof/>
        </w:rPr>
        <w:drawing>
          <wp:inline distT="0" distB="0" distL="0" distR="0" wp14:anchorId="3E8F34BA" wp14:editId="51835AA6">
            <wp:extent cx="5760085" cy="18573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79" w:rsidRDefault="00191479" w:rsidP="00191479"/>
    <w:p w:rsidR="00191479" w:rsidRDefault="00191479" w:rsidP="00191479"/>
    <w:p w:rsidR="00191479" w:rsidRDefault="00191479" w:rsidP="00191479"/>
    <w:p w:rsidR="00191479" w:rsidRDefault="00191479" w:rsidP="00191479"/>
    <w:p w:rsidR="00191479" w:rsidRDefault="00191479" w:rsidP="00191479">
      <w:r>
        <w:rPr>
          <w:noProof/>
        </w:rPr>
        <w:lastRenderedPageBreak/>
        <w:drawing>
          <wp:inline distT="0" distB="0" distL="0" distR="0" wp14:anchorId="4AA4E9B5" wp14:editId="13D9A0AF">
            <wp:extent cx="5760085" cy="161798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79" w:rsidRDefault="00191479" w:rsidP="00191479"/>
    <w:p w:rsidR="00191479" w:rsidRDefault="00191479" w:rsidP="00191479">
      <w:pPr>
        <w:tabs>
          <w:tab w:val="left" w:pos="914"/>
        </w:tabs>
      </w:pPr>
      <w:r>
        <w:tab/>
      </w:r>
      <w:r>
        <w:rPr>
          <w:noProof/>
        </w:rPr>
        <w:drawing>
          <wp:inline distT="0" distB="0" distL="0" distR="0" wp14:anchorId="4301D8B0" wp14:editId="55F9BB29">
            <wp:extent cx="5760085" cy="182435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79" w:rsidRDefault="00191479" w:rsidP="00191479">
      <w:pPr>
        <w:tabs>
          <w:tab w:val="left" w:pos="914"/>
        </w:tabs>
      </w:pPr>
      <w:r>
        <w:tab/>
      </w:r>
      <w:r>
        <w:rPr>
          <w:noProof/>
        </w:rPr>
        <w:drawing>
          <wp:inline distT="0" distB="0" distL="0" distR="0" wp14:anchorId="5EEEA590" wp14:editId="6F4D39B6">
            <wp:extent cx="5076825" cy="16287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79" w:rsidRPr="00191479" w:rsidRDefault="00191479" w:rsidP="00191479"/>
    <w:p w:rsidR="00191479" w:rsidRPr="00191479" w:rsidRDefault="00191479" w:rsidP="00191479"/>
    <w:p w:rsidR="00191479" w:rsidRDefault="00191479" w:rsidP="00191479"/>
    <w:p w:rsidR="00191479" w:rsidRDefault="00191479" w:rsidP="00191479">
      <w:pPr>
        <w:tabs>
          <w:tab w:val="left" w:pos="1066"/>
        </w:tabs>
      </w:pPr>
      <w:r>
        <w:tab/>
      </w:r>
      <w:r>
        <w:rPr>
          <w:noProof/>
        </w:rPr>
        <w:drawing>
          <wp:inline distT="0" distB="0" distL="0" distR="0" wp14:anchorId="6ED461FD" wp14:editId="1776AE7A">
            <wp:extent cx="5760085" cy="14287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79" w:rsidRDefault="00191479" w:rsidP="00191479"/>
    <w:p w:rsidR="00191479" w:rsidRDefault="00191479" w:rsidP="00191479"/>
    <w:p w:rsidR="00191479" w:rsidRDefault="00191479" w:rsidP="00191479">
      <w:r>
        <w:rPr>
          <w:noProof/>
        </w:rPr>
        <w:drawing>
          <wp:inline distT="0" distB="0" distL="0" distR="0" wp14:anchorId="61D00C9F" wp14:editId="21852001">
            <wp:extent cx="5760085" cy="15697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79" w:rsidRDefault="00191479" w:rsidP="00191479"/>
    <w:p w:rsidR="00191479" w:rsidRDefault="00191479" w:rsidP="00191479">
      <w:r>
        <w:rPr>
          <w:noProof/>
        </w:rPr>
        <w:drawing>
          <wp:inline distT="0" distB="0" distL="0" distR="0" wp14:anchorId="0D17FE21" wp14:editId="68419781">
            <wp:extent cx="5760085" cy="163512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79" w:rsidRPr="00191479" w:rsidRDefault="00191479" w:rsidP="00191479"/>
    <w:p w:rsidR="00191479" w:rsidRDefault="00191479" w:rsidP="00191479"/>
    <w:p w:rsidR="00191479" w:rsidRDefault="00191479" w:rsidP="00191479">
      <w:r>
        <w:rPr>
          <w:noProof/>
        </w:rPr>
        <w:drawing>
          <wp:inline distT="0" distB="0" distL="0" distR="0" wp14:anchorId="2A351105" wp14:editId="7728D6EF">
            <wp:extent cx="5743575" cy="17049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79" w:rsidRDefault="00191479" w:rsidP="00191479"/>
    <w:p w:rsidR="00191479" w:rsidRDefault="00191479" w:rsidP="00191479">
      <w:r>
        <w:t>Y</w:t>
      </w:r>
    </w:p>
    <w:p w:rsidR="00191479" w:rsidRDefault="00191479" w:rsidP="00191479"/>
    <w:p w:rsidR="00107C2F" w:rsidRDefault="00107C2F" w:rsidP="00191479"/>
    <w:p w:rsidR="00107C2F" w:rsidRDefault="00107C2F" w:rsidP="00191479"/>
    <w:p w:rsidR="00107C2F" w:rsidRDefault="00107C2F" w:rsidP="00191479"/>
    <w:p w:rsidR="00107C2F" w:rsidRDefault="00107C2F" w:rsidP="00191479"/>
    <w:p w:rsidR="00107C2F" w:rsidRDefault="00107C2F" w:rsidP="00191479"/>
    <w:p w:rsidR="00107C2F" w:rsidRDefault="00107C2F" w:rsidP="00191479"/>
    <w:p w:rsidR="00107C2F" w:rsidRDefault="00107C2F" w:rsidP="00191479">
      <w:r>
        <w:t>Restaurar imagen</w:t>
      </w:r>
    </w:p>
    <w:p w:rsidR="00107C2F" w:rsidRDefault="00107C2F" w:rsidP="00191479">
      <w:r>
        <w:rPr>
          <w:noProof/>
        </w:rPr>
        <w:drawing>
          <wp:inline distT="0" distB="0" distL="0" distR="0" wp14:anchorId="15DA6C1D" wp14:editId="3EFD66BA">
            <wp:extent cx="4962525" cy="19907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2F" w:rsidRDefault="004C750F" w:rsidP="00107C2F">
      <w:r>
        <w:t>Parecido al anterior</w:t>
      </w:r>
    </w:p>
    <w:p w:rsidR="004C750F" w:rsidRPr="00107C2F" w:rsidRDefault="004C750F" w:rsidP="00107C2F"/>
    <w:p w:rsidR="00107C2F" w:rsidRDefault="004C750F" w:rsidP="00107C2F">
      <w:r>
        <w:t>Cambia:</w:t>
      </w:r>
    </w:p>
    <w:p w:rsidR="00107C2F" w:rsidRDefault="00107C2F" w:rsidP="00107C2F">
      <w:r>
        <w:rPr>
          <w:noProof/>
        </w:rPr>
        <w:drawing>
          <wp:inline distT="0" distB="0" distL="0" distR="0" wp14:anchorId="0D1CEFFE" wp14:editId="6889433E">
            <wp:extent cx="5760085" cy="278574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2F" w:rsidRPr="00107C2F" w:rsidRDefault="00107C2F" w:rsidP="00107C2F"/>
    <w:p w:rsidR="00CC7C36" w:rsidRDefault="00CC7C36" w:rsidP="00107C2F"/>
    <w:p w:rsidR="00CC7C36" w:rsidRDefault="00107C2F" w:rsidP="00107C2F">
      <w:r>
        <w:rPr>
          <w:noProof/>
        </w:rPr>
        <w:lastRenderedPageBreak/>
        <w:drawing>
          <wp:inline distT="0" distB="0" distL="0" distR="0" wp14:anchorId="7ADF039A" wp14:editId="7AA6469D">
            <wp:extent cx="4914900" cy="35718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36" w:rsidRDefault="00CC7C36" w:rsidP="00CC7C36"/>
    <w:p w:rsidR="00CC7C36" w:rsidRDefault="00CC7C36" w:rsidP="00CC7C36">
      <w:r>
        <w:t>Y</w:t>
      </w:r>
    </w:p>
    <w:p w:rsidR="00CC7C36" w:rsidRDefault="00CC7C36" w:rsidP="00CC7C36">
      <w:r>
        <w:t>Y</w:t>
      </w:r>
    </w:p>
    <w:p w:rsidR="00CC7C36" w:rsidRDefault="00CC7C36" w:rsidP="00CC7C36">
      <w:r>
        <w:t>Al apagar</w:t>
      </w:r>
    </w:p>
    <w:p w:rsidR="00CC7C36" w:rsidRDefault="00CC7C36" w:rsidP="00CC7C36">
      <w:r>
        <w:t>Quitar el disco de imagen y dejar el clonado</w:t>
      </w:r>
    </w:p>
    <w:p w:rsidR="00CC7C36" w:rsidRDefault="00CC7C36" w:rsidP="00CC7C36">
      <w:r>
        <w:t>Iniciar el sistema</w:t>
      </w:r>
    </w:p>
    <w:p w:rsidR="00CC7C36" w:rsidRDefault="00CC7C36" w:rsidP="00CC7C36">
      <w:r>
        <w:tab/>
      </w:r>
      <w:proofErr w:type="spellStart"/>
      <w:r>
        <w:t>Instaslará</w:t>
      </w:r>
      <w:proofErr w:type="spellEnd"/>
      <w:r>
        <w:t xml:space="preserve"> los drivers</w:t>
      </w:r>
    </w:p>
    <w:p w:rsidR="00CC7C36" w:rsidRDefault="00CC7C36" w:rsidP="00CC7C36">
      <w:r>
        <w:tab/>
        <w:t>Pedirá la creación de un usuario y la configuración básica (hora …).</w:t>
      </w:r>
    </w:p>
    <w:p w:rsidR="00107C2F" w:rsidRDefault="00CC7C36" w:rsidP="00CC7C36">
      <w:r>
        <w:t>El nuevo sistema tendrá instaladas las aplicaciones del sistema de origen.</w:t>
      </w:r>
    </w:p>
    <w:p w:rsidR="00CC7C36" w:rsidRPr="00CC7C36" w:rsidRDefault="00CC7C36" w:rsidP="00CC7C36">
      <w:bookmarkStart w:id="0" w:name="_GoBack"/>
      <w:bookmarkEnd w:id="0"/>
    </w:p>
    <w:sectPr w:rsidR="00CC7C36" w:rsidRPr="00CC7C36">
      <w:footerReference w:type="even" r:id="rId34"/>
      <w:footerReference w:type="default" r:id="rId35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480" w:rsidRDefault="00873480">
      <w:pPr>
        <w:spacing w:after="0" w:line="240" w:lineRule="auto"/>
      </w:pPr>
      <w:r>
        <w:separator/>
      </w:r>
    </w:p>
  </w:endnote>
  <w:endnote w:type="continuationSeparator" w:id="0">
    <w:p w:rsidR="00873480" w:rsidRDefault="00873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F28" w:rsidRDefault="0087348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12F28" w:rsidRDefault="0087348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[Escriba el título del documento]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112F28" w:rsidRDefault="0087348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[Escriba el título del documento]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30B27B1"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12F28" w:rsidRDefault="00873480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CC7C36" w:rsidRPr="00CC7C3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10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112F28" w:rsidRDefault="00873480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CC7C36" w:rsidRPr="00CC7C3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10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F28" w:rsidRDefault="00873480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12F28" w:rsidRDefault="0087348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[Escriba el título del documento]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112F28" w:rsidRDefault="0087348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[Escriba el título del documento]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924DA11"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12F28" w:rsidRDefault="00873480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CC7C36" w:rsidRPr="00CC7C3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112F28" w:rsidRDefault="00873480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CC7C36" w:rsidRPr="00CC7C3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112F28" w:rsidRDefault="00112F28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480" w:rsidRDefault="00873480">
      <w:pPr>
        <w:spacing w:after="0" w:line="240" w:lineRule="auto"/>
      </w:pPr>
      <w:r>
        <w:separator/>
      </w:r>
    </w:p>
  </w:footnote>
  <w:footnote w:type="continuationSeparator" w:id="0">
    <w:p w:rsidR="00873480" w:rsidRDefault="00873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27047821"/>
    <w:multiLevelType w:val="hybridMultilevel"/>
    <w:tmpl w:val="DE9CC628"/>
    <w:lvl w:ilvl="0" w:tplc="C79AE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7F"/>
    <w:rsid w:val="00107C2F"/>
    <w:rsid w:val="00112F28"/>
    <w:rsid w:val="00191479"/>
    <w:rsid w:val="004B04C5"/>
    <w:rsid w:val="004C750F"/>
    <w:rsid w:val="00873480"/>
    <w:rsid w:val="008C70D9"/>
    <w:rsid w:val="00CC7C36"/>
    <w:rsid w:val="00D93D12"/>
    <w:rsid w:val="00EE6D7F"/>
    <w:rsid w:val="00E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17A5"/>
  <w15:docId w15:val="{86136F5A-CBBC-4E08-9C42-C582A493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rrafodelista">
    <w:name w:val="List Paragraph"/>
    <w:basedOn w:val="Normal"/>
    <w:uiPriority w:val="34"/>
    <w:qFormat/>
    <w:rsid w:val="00EE6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bier\AppData\Roaming\Microsoft\Plantillas\Informe%20(tema%20Equ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FC87F8992542308E0CA6675F0DB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4C89A-7A40-4AAD-AA6D-5569DBA49EDD}"/>
      </w:docPartPr>
      <w:docPartBody>
        <w:p w:rsidR="00000000" w:rsidRDefault="00156244">
          <w:pPr>
            <w:pStyle w:val="58FC87F8992542308E0CA6675F0DBA1F"/>
          </w:pPr>
          <w:r>
            <w:t>[Escriba el título del documento]</w:t>
          </w:r>
        </w:p>
      </w:docPartBody>
    </w:docPart>
    <w:docPart>
      <w:docPartPr>
        <w:name w:val="7B2302A85CB84380938FE63E4AEDD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3C824-2F30-4984-8288-652702C2817B}"/>
      </w:docPartPr>
      <w:docPartBody>
        <w:p w:rsidR="00000000" w:rsidRDefault="00156244">
          <w:pPr>
            <w:pStyle w:val="7B2302A85CB84380938FE63E4AEDD1B3"/>
          </w:pPr>
          <w:r>
            <w:t>[Escriba el subtítulo del documento]</w:t>
          </w:r>
        </w:p>
      </w:docPartBody>
    </w:docPart>
    <w:docPart>
      <w:docPartPr>
        <w:name w:val="66C3023F88F94D49A038FB59B1BC9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D485-9A68-4FA1-808F-D785411CCCD8}"/>
      </w:docPartPr>
      <w:docPartBody>
        <w:p w:rsidR="00000000" w:rsidRDefault="00156244">
          <w:pPr>
            <w:pStyle w:val="66C3023F88F94D49A038FB59B1BC988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3FA3378B66754A3A86559A307CCB7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9E2D6-3D26-413B-A5B1-F8C02719FD73}"/>
      </w:docPartPr>
      <w:docPartBody>
        <w:p w:rsidR="00000000" w:rsidRDefault="00156244">
          <w:pPr>
            <w:pStyle w:val="3FA3378B66754A3A86559A307CCB7254"/>
          </w:pPr>
          <w:r>
            <w:rPr>
              <w:sz w:val="36"/>
              <w:szCs w:val="36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44"/>
    <w:rsid w:val="0015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FC87F8992542308E0CA6675F0DBA1F">
    <w:name w:val="58FC87F8992542308E0CA6675F0DBA1F"/>
  </w:style>
  <w:style w:type="paragraph" w:customStyle="1" w:styleId="7B2302A85CB84380938FE63E4AEDD1B3">
    <w:name w:val="7B2302A85CB84380938FE63E4AEDD1B3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6C3023F88F94D49A038FB59B1BC9884">
    <w:name w:val="66C3023F88F94D49A038FB59B1BC9884"/>
  </w:style>
  <w:style w:type="paragraph" w:customStyle="1" w:styleId="3FA3378B66754A3A86559A307CCB7254">
    <w:name w:val="3FA3378B66754A3A86559A307CCB72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7DA62443-B074-4A13-9979-D75EC8B85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43EE05-B721-488F-A524-E8915C28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Equidad)</Template>
  <TotalTime>79</TotalTime>
  <Pages>12</Pages>
  <Words>129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</dc:creator>
  <cp:keywords/>
  <dc:description/>
  <cp:lastModifiedBy>Xabier</cp:lastModifiedBy>
  <cp:revision>12</cp:revision>
  <dcterms:created xsi:type="dcterms:W3CDTF">2018-01-10T16:18:00Z</dcterms:created>
  <dcterms:modified xsi:type="dcterms:W3CDTF">2018-01-10T17:37:00Z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