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A73D98" w:rsidP="0027465E">
      <w:pPr>
        <w:pStyle w:val="Ttulo1"/>
      </w:pPr>
      <w:bookmarkStart w:id="0" w:name="_Toc407638197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1025" cy="2287905"/>
                <wp:effectExtent l="0" t="0" r="2540" b="0"/>
                <wp:wrapNone/>
                <wp:docPr id="2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228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0"/>
                            </w:tblGrid>
                            <w:tr w:rsidR="008508A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08A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7A5F2F" w:rsidP="00CA6853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A685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Fundamentos HW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508A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08A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8508A8" w:rsidRDefault="003966C2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UD03</w:t>
                                  </w:r>
                                  <w:r w:rsidR="00CA6853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  <w:r w:rsidR="003D0EAB" w:rsidRPr="003D0EAB">
                                    <w:rPr>
                                      <w:rFonts w:asciiTheme="majorHAnsi" w:eastAsiaTheme="majorEastAsia" w:hAnsi="Franklin Gothic Book" w:cstheme="majorBidi"/>
                                      <w:color w:val="FFFFFF"/>
                                      <w:kern w:val="24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3D0EAB" w:rsidRPr="003D0EAB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INSTALACION DE SOFTWARE DE PROPOSITO GENERAL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75pt;height:180.1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0"/>
                      </w:tblGrid>
                      <w:tr w:rsidR="008508A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08A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7A5F2F" w:rsidP="00CA6853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A685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Fundamentos HW</w:t>
                                </w:r>
                              </w:sdtContent>
                            </w:sdt>
                          </w:p>
                        </w:tc>
                      </w:tr>
                      <w:tr w:rsidR="008508A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08A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8508A8" w:rsidRDefault="003966C2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UD03</w:t>
                            </w:r>
                            <w:r w:rsidR="00CA6853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-</w:t>
                            </w:r>
                            <w:r w:rsidR="003D0EAB" w:rsidRPr="003D0EAB">
                              <w:rPr>
                                <w:rFonts w:asciiTheme="majorHAnsi" w:eastAsiaTheme="majorEastAsia" w:hAnsi="Franklin Gothic Book" w:cstheme="majorBidi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3D0EAB" w:rsidRPr="003D0EAB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INSTALACION DE SOFTWARE DE PROPOSITO GENERAL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6740" cy="10034270"/>
                <wp:effectExtent l="6985" t="6350" r="12065" b="10795"/>
                <wp:wrapNone/>
                <wp:docPr id="2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6740" cy="1003427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.2pt;height:790.1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BGl7OSmAgAAWQUAAA4AAAAAAAAAAAAAAAAA&#10;LgIAAGRycy9lMm9Eb2MueG1sUEsBAi0AFAAGAAgAAAAhAGHMVMHdAAAABwEAAA8AAAAAAAAAAAAA&#10;AAAAAAUAAGRycy9kb3ducmV2LnhtbFBLBQYAAAAABAAEAPMAAAAKBgAAAAA=&#10;" o:allowincell="f" filled="f" fillcolor="black" strokecolor="black [3213]">
                <w10:wrap anchorx="page" anchory="page"/>
              </v:roundrect>
            </w:pict>
          </mc:Fallback>
        </mc:AlternateContent>
      </w:r>
      <w:bookmarkEnd w:id="0"/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7A5F2F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A6853">
            <w:rPr>
              <w:smallCaps w:val="0"/>
            </w:rPr>
            <w:t>Fundamentos HW</w:t>
          </w:r>
        </w:sdtContent>
      </w:sdt>
    </w:p>
    <w:p w:rsidR="00981E99" w:rsidRDefault="00981E99" w:rsidP="00A657C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602863638"/>
        <w:docPartObj>
          <w:docPartGallery w:val="Table of Contents"/>
          <w:docPartUnique/>
        </w:docPartObj>
      </w:sdtPr>
      <w:sdtEndPr>
        <w:rPr>
          <w:rFonts w:eastAsiaTheme="minorEastAsia"/>
          <w:color w:val="000000" w:themeColor="text1"/>
          <w:sz w:val="23"/>
        </w:rPr>
      </w:sdtEndPr>
      <w:sdtContent>
        <w:p w:rsidR="00A657C2" w:rsidRDefault="00A657C2" w:rsidP="00A657C2">
          <w:pPr>
            <w:pStyle w:val="TtulodeTDC"/>
          </w:pPr>
          <w:r>
            <w:t>Conten</w:t>
          </w:r>
          <w:bookmarkStart w:id="1" w:name="_GoBack"/>
          <w:bookmarkEnd w:id="1"/>
          <w:r>
            <w:t>ido</w:t>
          </w:r>
        </w:p>
        <w:p w:rsidR="009C323F" w:rsidRDefault="00A657C2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638197" w:history="1">
            <w:r w:rsidR="009C323F">
              <w:rPr>
                <w:webHidden/>
              </w:rPr>
              <w:tab/>
            </w:r>
            <w:r w:rsidR="009C323F">
              <w:rPr>
                <w:webHidden/>
              </w:rPr>
              <w:fldChar w:fldCharType="begin"/>
            </w:r>
            <w:r w:rsidR="009C323F">
              <w:rPr>
                <w:webHidden/>
              </w:rPr>
              <w:instrText xml:space="preserve"> PAGEREF _Toc407638197 \h </w:instrText>
            </w:r>
            <w:r w:rsidR="009C323F">
              <w:rPr>
                <w:webHidden/>
              </w:rPr>
            </w:r>
            <w:r w:rsidR="009C323F">
              <w:rPr>
                <w:webHidden/>
              </w:rPr>
              <w:fldChar w:fldCharType="separate"/>
            </w:r>
            <w:r w:rsidR="009C323F">
              <w:rPr>
                <w:webHidden/>
              </w:rPr>
              <w:t>0</w:t>
            </w:r>
            <w:r w:rsidR="009C323F"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hyperlink w:anchor="_Toc407638198" w:history="1">
            <w:r w:rsidRPr="006C1524">
              <w:rPr>
                <w:rStyle w:val="Hipervnculo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407638199" w:history="1">
            <w:r w:rsidRPr="006C1524">
              <w:rPr>
                <w:rStyle w:val="Hipervnculo"/>
              </w:rPr>
              <w:t>Software - 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407638200" w:history="1">
            <w:r w:rsidRPr="006C1524">
              <w:rPr>
                <w:rStyle w:val="Hipervnculo"/>
              </w:rPr>
              <w:t>Software – Definición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407638201" w:history="1">
            <w:r w:rsidRPr="006C1524">
              <w:rPr>
                <w:rStyle w:val="Hipervnculo"/>
              </w:rPr>
              <w:t>Software - Características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407638202" w:history="1">
            <w:r w:rsidRPr="006C1524">
              <w:rPr>
                <w:rStyle w:val="Hipervnculo"/>
              </w:rPr>
              <w:t>Software - Clasificación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407638203" w:history="1">
            <w:r w:rsidRPr="006C1524">
              <w:rPr>
                <w:rStyle w:val="Hipervnculo"/>
              </w:rPr>
              <w:t>Software - Tipos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3"/>
            <w:rPr>
              <w:smallCaps w:val="0"/>
              <w:color w:val="auto"/>
              <w:sz w:val="22"/>
              <w:lang w:eastAsia="es-ES"/>
            </w:rPr>
          </w:pPr>
          <w:hyperlink w:anchor="_Toc407638204" w:history="1">
            <w:r w:rsidRPr="006C1524">
              <w:rPr>
                <w:rStyle w:val="Hipervnculo"/>
              </w:rPr>
              <w:t>El software de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3"/>
            <w:rPr>
              <w:smallCaps w:val="0"/>
              <w:color w:val="auto"/>
              <w:sz w:val="22"/>
              <w:lang w:eastAsia="es-ES"/>
            </w:rPr>
          </w:pPr>
          <w:hyperlink w:anchor="_Toc407638205" w:history="1">
            <w:r w:rsidRPr="006C1524">
              <w:rPr>
                <w:rStyle w:val="Hipervnculo"/>
              </w:rPr>
              <w:t>El software de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3"/>
            <w:rPr>
              <w:smallCaps w:val="0"/>
              <w:color w:val="auto"/>
              <w:sz w:val="22"/>
              <w:lang w:eastAsia="es-ES"/>
            </w:rPr>
          </w:pPr>
          <w:hyperlink w:anchor="_Toc407638206" w:history="1">
            <w:r w:rsidRPr="006C1524">
              <w:rPr>
                <w:rStyle w:val="Hipervnculo"/>
              </w:rPr>
              <w:t>El software de programación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2"/>
            <w:rPr>
              <w:smallCaps w:val="0"/>
              <w:color w:val="auto"/>
              <w:sz w:val="22"/>
              <w:lang w:eastAsia="es-ES"/>
            </w:rPr>
          </w:pPr>
          <w:hyperlink w:anchor="_Toc407638207" w:history="1">
            <w:r w:rsidRPr="006C1524">
              <w:rPr>
                <w:rStyle w:val="Hipervnculo"/>
              </w:rPr>
              <w:t>Software – Ciclo de vida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323F" w:rsidRDefault="009C323F">
          <w:pPr>
            <w:pStyle w:val="TDC1"/>
            <w:rPr>
              <w:smallCaps w:val="0"/>
              <w:color w:val="auto"/>
              <w:sz w:val="22"/>
              <w:lang w:eastAsia="es-ES"/>
            </w:rPr>
          </w:pPr>
          <w:hyperlink w:anchor="_Toc407638208" w:history="1">
            <w:r w:rsidRPr="006C1524">
              <w:rPr>
                <w:rStyle w:val="Hipervnculo"/>
              </w:rPr>
              <w:t>Más información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_Toc407638208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657C2" w:rsidRDefault="00A657C2" w:rsidP="00A657C2">
          <w:r>
            <w:rPr>
              <w:b/>
              <w:bCs/>
            </w:rPr>
            <w:fldChar w:fldCharType="end"/>
          </w:r>
        </w:p>
      </w:sdtContent>
    </w:sdt>
    <w:p w:rsidR="00A657C2" w:rsidRDefault="00A657C2" w:rsidP="00A657C2"/>
    <w:p w:rsidR="00A657C2" w:rsidRDefault="00A657C2" w:rsidP="00A657C2"/>
    <w:p w:rsidR="00A657C2" w:rsidRDefault="00A657C2" w:rsidP="00A657C2"/>
    <w:p w:rsidR="00A657C2" w:rsidRDefault="00A657C2" w:rsidP="00A657C2"/>
    <w:p w:rsidR="00A657C2" w:rsidRDefault="00A657C2" w:rsidP="00A657C2"/>
    <w:p w:rsidR="00A657C2" w:rsidRDefault="00A657C2" w:rsidP="00A657C2"/>
    <w:p w:rsidR="00A657C2" w:rsidRDefault="00A657C2" w:rsidP="00A657C2"/>
    <w:p w:rsidR="00A657C2" w:rsidRDefault="00A657C2" w:rsidP="00A657C2">
      <w:pPr>
        <w:pStyle w:val="Ttulo1"/>
      </w:pPr>
      <w:bookmarkStart w:id="2" w:name="_Toc407638198"/>
      <w:r>
        <w:t>Software</w:t>
      </w:r>
      <w:bookmarkEnd w:id="2"/>
    </w:p>
    <w:p w:rsidR="00A657C2" w:rsidRDefault="00A657C2" w:rsidP="00A657C2">
      <w:pPr>
        <w:pStyle w:val="Ttulo2"/>
      </w:pPr>
      <w:bookmarkStart w:id="3" w:name="_Toc407638199"/>
      <w:r>
        <w:t>Software - Introducción</w:t>
      </w:r>
      <w:bookmarkEnd w:id="3"/>
    </w:p>
    <w:p w:rsidR="00A657C2" w:rsidRPr="008C3630" w:rsidRDefault="00A657C2" w:rsidP="00A657C2">
      <w:r w:rsidRPr="008C3630">
        <w:t>Para que el hardware o parte material de un ordenador pueda funcionar, es necesario tener un conjunto de normas y órdenes para coordinar todos los procesos que se realicen.</w:t>
      </w:r>
      <w:r>
        <w:t xml:space="preserve"> </w:t>
      </w:r>
      <w:r w:rsidRPr="008C3630">
        <w:t xml:space="preserve">Este conjunto recibe la denominación de software o parte inmaterial del sistema. </w:t>
      </w:r>
    </w:p>
    <w:p w:rsidR="00A657C2" w:rsidRPr="008C3630" w:rsidRDefault="00A657C2" w:rsidP="00A657C2">
      <w:r w:rsidRPr="008C3630">
        <w:t>Sin el software, una computadora no es más que una masa metálica sin utilidad.</w:t>
      </w:r>
    </w:p>
    <w:p w:rsidR="00A657C2" w:rsidRDefault="00A657C2" w:rsidP="00A657C2">
      <w:r w:rsidRPr="008C3630">
        <w:t xml:space="preserve">Con el software, una computadora puede almacenar, procesar y </w:t>
      </w:r>
      <w:r>
        <w:t>recu</w:t>
      </w:r>
      <w:r w:rsidRPr="008C3630">
        <w:t xml:space="preserve">perar información, encontrar errores de ortografía en manuscritos, tener aventuras e intervenir en muchas otras valiosas actividades para ganar dinero. </w:t>
      </w:r>
    </w:p>
    <w:p w:rsidR="00A657C2" w:rsidRDefault="00A657C2" w:rsidP="00A657C2">
      <w:pPr>
        <w:pStyle w:val="Ttulo2"/>
      </w:pPr>
      <w:bookmarkStart w:id="4" w:name="_Toc407638200"/>
      <w:r>
        <w:t>Software – Definición</w:t>
      </w:r>
      <w:bookmarkEnd w:id="4"/>
    </w:p>
    <w:p w:rsidR="00A657C2" w:rsidRPr="008C3630" w:rsidRDefault="00A657C2" w:rsidP="00A657C2">
      <w:r w:rsidRPr="008C3630">
        <w:lastRenderedPageBreak/>
        <w:t xml:space="preserve">El software es un conjunto de programas elaborados por el hombre, que </w:t>
      </w:r>
      <w:r w:rsidRPr="008C3630">
        <w:rPr>
          <w:b/>
          <w:bCs/>
        </w:rPr>
        <w:t>controlan la actuación del computador</w:t>
      </w:r>
      <w:r w:rsidRPr="008C3630">
        <w:t>, haciendo que éste siga en sus acciones una serie de esquemas lógicos predeterminados.</w:t>
      </w:r>
    </w:p>
    <w:p w:rsidR="00A657C2" w:rsidRPr="008C3630" w:rsidRDefault="00A657C2" w:rsidP="00A657C2">
      <w:r w:rsidRPr="008C3630">
        <w:rPr>
          <w:noProof/>
          <w:lang w:eastAsia="es-ES"/>
        </w:rPr>
        <w:drawing>
          <wp:anchor distT="0" distB="0" distL="114300" distR="114300" simplePos="0" relativeHeight="251685376" behindDoc="0" locked="0" layoutInCell="1" allowOverlap="1" wp14:anchorId="1BBC0713" wp14:editId="176814AF">
            <wp:simplePos x="0" y="0"/>
            <wp:positionH relativeFrom="column">
              <wp:posOffset>-234950</wp:posOffset>
            </wp:positionH>
            <wp:positionV relativeFrom="paragraph">
              <wp:posOffset>435610</wp:posOffset>
            </wp:positionV>
            <wp:extent cx="2800350" cy="1684020"/>
            <wp:effectExtent l="38100" t="57150" r="38100" b="49530"/>
            <wp:wrapSquare wrapText="bothSides"/>
            <wp:docPr id="3" name="2 Imagen" descr="Software y Hardw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Software y Hardwa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convex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30">
        <w:rPr>
          <w:b/>
          <w:bCs/>
        </w:rPr>
        <w:t>El software es el nexo de unión entre el hardware y el hombre</w:t>
      </w:r>
      <w:r w:rsidRPr="008C3630">
        <w:t xml:space="preserve">. </w:t>
      </w:r>
    </w:p>
    <w:p w:rsidR="00A657C2" w:rsidRPr="008C3630" w:rsidRDefault="00A657C2" w:rsidP="00A657C2">
      <w:r w:rsidRPr="008C3630">
        <w:t>El computador, por sí solo, no puede comunicarse con el hombre y viceversa, ya que lo separa la ba</w:t>
      </w:r>
      <w:r>
        <w:t>r</w:t>
      </w:r>
      <w:r w:rsidRPr="008C3630">
        <w:t xml:space="preserve">rera del lenguaje. </w:t>
      </w:r>
    </w:p>
    <w:p w:rsidR="00A657C2" w:rsidRDefault="00A657C2" w:rsidP="00A657C2">
      <w:r w:rsidRPr="008C3630">
        <w:t>El software trata de acortar esa</w:t>
      </w:r>
      <w:r>
        <w:t xml:space="preserve"> barrera, estableciendo procedi</w:t>
      </w:r>
      <w:r w:rsidRPr="008C3630">
        <w:t xml:space="preserve">mientos de comunicación entre el hombre y la máquina; es decir, </w:t>
      </w:r>
      <w:r w:rsidRPr="008C3630">
        <w:rPr>
          <w:b/>
          <w:bCs/>
        </w:rPr>
        <w:t>el software obra como un intermediario entre el hardware y el hombre</w:t>
      </w:r>
      <w:r w:rsidRPr="008C3630">
        <w:t>.</w:t>
      </w:r>
    </w:p>
    <w:p w:rsidR="008B59DC" w:rsidRPr="008C3630" w:rsidRDefault="008B59DC" w:rsidP="00A657C2"/>
    <w:p w:rsidR="00A657C2" w:rsidRPr="008C3630" w:rsidRDefault="00A657C2" w:rsidP="00A657C2">
      <w:pPr>
        <w:pStyle w:val="Ttulo2"/>
      </w:pPr>
      <w:bookmarkStart w:id="5" w:name="_Toc407638201"/>
      <w:r>
        <w:t xml:space="preserve">Software - </w:t>
      </w:r>
      <w:r w:rsidRPr="008C3630">
        <w:t>Características</w:t>
      </w:r>
      <w:bookmarkEnd w:id="5"/>
      <w:r w:rsidRPr="008C3630">
        <w:t xml:space="preserve"> </w:t>
      </w:r>
    </w:p>
    <w:p w:rsidR="00A657C2" w:rsidRPr="008C3630" w:rsidRDefault="00A657C2" w:rsidP="00A657C2">
      <w:r w:rsidRPr="008C3630">
        <w:rPr>
          <w:i/>
          <w:iCs/>
        </w:rPr>
        <w:t>Es lógico, no físico</w:t>
      </w:r>
    </w:p>
    <w:p w:rsidR="00A657C2" w:rsidRPr="008C3630" w:rsidRDefault="00A657C2" w:rsidP="00A657C2">
      <w:r w:rsidRPr="008C3630">
        <w:rPr>
          <w:i/>
          <w:iCs/>
        </w:rPr>
        <w:t>Se desarrolla, no se fabrica</w:t>
      </w:r>
    </w:p>
    <w:p w:rsidR="00A657C2" w:rsidRPr="008C3630" w:rsidRDefault="00A657C2" w:rsidP="00A657C2">
      <w:r w:rsidRPr="008C3630">
        <w:rPr>
          <w:i/>
          <w:iCs/>
        </w:rPr>
        <w:t>No se estropea</w:t>
      </w:r>
    </w:p>
    <w:p w:rsidR="00A657C2" w:rsidRPr="008C3630" w:rsidRDefault="00A657C2" w:rsidP="00A657C2">
      <w:r w:rsidRPr="008C3630">
        <w:rPr>
          <w:i/>
          <w:iCs/>
        </w:rPr>
        <w:t>Se puede construir a medida</w:t>
      </w:r>
    </w:p>
    <w:p w:rsidR="00A657C2" w:rsidRPr="008C3630" w:rsidRDefault="00A657C2" w:rsidP="00A657C2">
      <w:pPr>
        <w:pStyle w:val="Ttulo2"/>
      </w:pPr>
      <w:bookmarkStart w:id="6" w:name="_Toc407638202"/>
      <w:r>
        <w:t>Software - Clasificación</w:t>
      </w:r>
      <w:bookmarkEnd w:id="6"/>
    </w:p>
    <w:p w:rsidR="00A657C2" w:rsidRPr="008C3630" w:rsidRDefault="00A657C2" w:rsidP="00A657C2">
      <w:r w:rsidRPr="008C3630">
        <w:t xml:space="preserve">El software puede clasificarse en general en dos clases: </w:t>
      </w:r>
    </w:p>
    <w:p w:rsidR="00A657C2" w:rsidRPr="008C3630" w:rsidRDefault="00A657C2" w:rsidP="00A657C2">
      <w:pPr>
        <w:pStyle w:val="Prrafodelista"/>
        <w:numPr>
          <w:ilvl w:val="0"/>
          <w:numId w:val="31"/>
        </w:numPr>
        <w:spacing w:after="200"/>
      </w:pPr>
      <w:r w:rsidRPr="008C3630">
        <w:t xml:space="preserve">Los programas de sistema, que controlan la operación de la computadora en </w:t>
      </w:r>
      <w:proofErr w:type="spellStart"/>
      <w:r w:rsidRPr="008C3630">
        <w:t>si</w:t>
      </w:r>
      <w:proofErr w:type="spellEnd"/>
      <w:r w:rsidRPr="008C3630">
        <w:t xml:space="preserve">. </w:t>
      </w:r>
    </w:p>
    <w:p w:rsidR="00A657C2" w:rsidRDefault="00A657C2" w:rsidP="00A657C2">
      <w:pPr>
        <w:pStyle w:val="Prrafodelista"/>
        <w:numPr>
          <w:ilvl w:val="0"/>
          <w:numId w:val="31"/>
        </w:numPr>
        <w:spacing w:after="200"/>
      </w:pPr>
      <w:r w:rsidRPr="008C3630">
        <w:t>Los programas de aplicación, los cuales resuelven problemas para los usuarios.</w:t>
      </w:r>
    </w:p>
    <w:p w:rsidR="00A657C2" w:rsidRPr="00742032" w:rsidRDefault="00A657C2" w:rsidP="00A657C2">
      <w:pPr>
        <w:pStyle w:val="Ttulo2"/>
      </w:pPr>
      <w:bookmarkStart w:id="7" w:name="_Toc407638203"/>
      <w:r>
        <w:t>Software - Tipos</w:t>
      </w:r>
      <w:bookmarkEnd w:id="7"/>
    </w:p>
    <w:p w:rsidR="00A657C2" w:rsidRPr="00742032" w:rsidRDefault="00A657C2" w:rsidP="00A657C2">
      <w:pPr>
        <w:pStyle w:val="Prrafodelista"/>
        <w:numPr>
          <w:ilvl w:val="0"/>
          <w:numId w:val="32"/>
        </w:numPr>
        <w:spacing w:after="200"/>
      </w:pPr>
      <w:r w:rsidRPr="00742032">
        <w:t>Software de sistema</w:t>
      </w:r>
    </w:p>
    <w:p w:rsidR="00A657C2" w:rsidRPr="00742032" w:rsidRDefault="00A657C2" w:rsidP="00A657C2">
      <w:pPr>
        <w:pStyle w:val="Prrafodelista"/>
        <w:numPr>
          <w:ilvl w:val="0"/>
          <w:numId w:val="32"/>
        </w:numPr>
        <w:spacing w:after="200"/>
      </w:pPr>
      <w:r w:rsidRPr="00742032">
        <w:t>Software de aplicación</w:t>
      </w:r>
    </w:p>
    <w:p w:rsidR="00A657C2" w:rsidRPr="00742032" w:rsidRDefault="00A657C2" w:rsidP="00A657C2">
      <w:pPr>
        <w:pStyle w:val="Prrafodelista"/>
        <w:numPr>
          <w:ilvl w:val="0"/>
          <w:numId w:val="32"/>
        </w:numPr>
        <w:spacing w:after="200"/>
      </w:pPr>
      <w:r w:rsidRPr="00742032">
        <w:t>Software de programación</w:t>
      </w:r>
    </w:p>
    <w:p w:rsidR="00A657C2" w:rsidRDefault="00A657C2" w:rsidP="00A657C2">
      <w:pPr>
        <w:pStyle w:val="Ttulo3"/>
      </w:pPr>
      <w:bookmarkStart w:id="8" w:name="_Toc407638204"/>
      <w:r w:rsidRPr="00742032">
        <w:t>El software de sistema</w:t>
      </w:r>
      <w:bookmarkEnd w:id="8"/>
      <w:r w:rsidRPr="00742032">
        <w:t xml:space="preserve"> </w:t>
      </w:r>
    </w:p>
    <w:p w:rsidR="008B59DC" w:rsidRDefault="008B59DC" w:rsidP="00A657C2">
      <w:r w:rsidRPr="008B59DC">
        <w:rPr>
          <w:b/>
        </w:rPr>
        <w:t>E</w:t>
      </w:r>
      <w:r w:rsidR="00A657C2" w:rsidRPr="008B59DC">
        <w:rPr>
          <w:b/>
        </w:rPr>
        <w:t>s el software básico o sistema operativo</w:t>
      </w:r>
      <w:r w:rsidR="00A657C2" w:rsidRPr="00742032">
        <w:t xml:space="preserve">. </w:t>
      </w:r>
    </w:p>
    <w:p w:rsidR="008B59DC" w:rsidRDefault="00A657C2" w:rsidP="00A657C2">
      <w:r w:rsidRPr="00742032">
        <w:t>Es un conjunto de programas cuyo objeto es</w:t>
      </w:r>
      <w:r w:rsidR="008B59DC">
        <w:t>:</w:t>
      </w:r>
    </w:p>
    <w:p w:rsidR="008B59DC" w:rsidRDefault="008B59DC" w:rsidP="008B59DC">
      <w:pPr>
        <w:pStyle w:val="Prrafodelista"/>
        <w:numPr>
          <w:ilvl w:val="0"/>
          <w:numId w:val="41"/>
        </w:numPr>
      </w:pPr>
      <w:r>
        <w:t>F</w:t>
      </w:r>
      <w:r w:rsidR="00A657C2" w:rsidRPr="00742032">
        <w:t>acilitar el uso del computador (aísla de la complejidad de cada dispositivo, y presenta al exterior un modelo común de sistema de manej</w:t>
      </w:r>
      <w:r>
        <w:t xml:space="preserve">o para todos los dispositivos) </w:t>
      </w:r>
    </w:p>
    <w:p w:rsidR="008B59DC" w:rsidRDefault="008B59DC" w:rsidP="008B59DC">
      <w:pPr>
        <w:pStyle w:val="Prrafodelista"/>
        <w:numPr>
          <w:ilvl w:val="0"/>
          <w:numId w:val="41"/>
        </w:numPr>
      </w:pPr>
      <w:r>
        <w:t>C</w:t>
      </w:r>
      <w:r w:rsidR="00A657C2" w:rsidRPr="00742032">
        <w:t>onseguir que se use eficientemente (ejemplo: realizar operaciones mientras se ejecuta un programa).</w:t>
      </w:r>
    </w:p>
    <w:p w:rsidR="00A657C2" w:rsidRPr="00742032" w:rsidRDefault="00A657C2" w:rsidP="008B59DC">
      <w:pPr>
        <w:pStyle w:val="Prrafodelista"/>
        <w:numPr>
          <w:ilvl w:val="0"/>
          <w:numId w:val="41"/>
        </w:numPr>
      </w:pPr>
      <w:r w:rsidRPr="00742032">
        <w:t>Administra y asigna los recursos del sistema (hardware).</w:t>
      </w:r>
    </w:p>
    <w:p w:rsidR="00A657C2" w:rsidRDefault="00A657C2" w:rsidP="00A657C2">
      <w:pPr>
        <w:pStyle w:val="Ttulo3"/>
      </w:pPr>
      <w:bookmarkStart w:id="9" w:name="_Toc407638205"/>
      <w:r w:rsidRPr="00742032">
        <w:t>El software de aplicación</w:t>
      </w:r>
      <w:bookmarkEnd w:id="9"/>
      <w:r w:rsidRPr="00742032">
        <w:t xml:space="preserve"> </w:t>
      </w:r>
    </w:p>
    <w:p w:rsidR="00A657C2" w:rsidRDefault="008B59DC" w:rsidP="00A657C2">
      <w:r>
        <w:lastRenderedPageBreak/>
        <w:t>S</w:t>
      </w:r>
      <w:r w:rsidR="00A657C2" w:rsidRPr="00742032">
        <w:t xml:space="preserve">on los programas que controlan y optimización la operación de la máquina, establecen una relación básica y fundamental entre el usuario y el computador, </w:t>
      </w:r>
      <w:r w:rsidR="00A657C2" w:rsidRPr="00742032">
        <w:rPr>
          <w:b/>
          <w:bCs/>
        </w:rPr>
        <w:t>hacen que el usuario pueda usar en forma cómoda y amigable complejos sistemas hardware</w:t>
      </w:r>
      <w:r w:rsidR="00A657C2" w:rsidRPr="00742032">
        <w:t>, realizan funciones que para el usuario serían engorrosas o incluso imposibles, y actúan como intermediario entre el usuario y el hardware.</w:t>
      </w:r>
    </w:p>
    <w:p w:rsidR="00A657C2" w:rsidRPr="00742032" w:rsidRDefault="00A657C2" w:rsidP="00A657C2">
      <w:r w:rsidRPr="00742032">
        <w:t xml:space="preserve">Los </w:t>
      </w:r>
      <w:r w:rsidRPr="00742032">
        <w:rPr>
          <w:b/>
          <w:bCs/>
        </w:rPr>
        <w:t>programadores de aplicaciones</w:t>
      </w:r>
      <w:r w:rsidRPr="00742032">
        <w:t xml:space="preserve">, a diferencia de los </w:t>
      </w:r>
      <w:r w:rsidRPr="00742032">
        <w:rPr>
          <w:b/>
          <w:bCs/>
        </w:rPr>
        <w:t>programadores de sistemas</w:t>
      </w:r>
      <w:r w:rsidRPr="00742032">
        <w:t>, no necesitan conocer a fondo el modo de funcionamiento interno del hardware.</w:t>
      </w:r>
    </w:p>
    <w:p w:rsidR="00A657C2" w:rsidRPr="00742032" w:rsidRDefault="00A657C2" w:rsidP="00A657C2">
      <w:r w:rsidRPr="00742032">
        <w:t xml:space="preserve">Sus </w:t>
      </w:r>
      <w:r w:rsidRPr="00742032">
        <w:rPr>
          <w:b/>
          <w:bCs/>
        </w:rPr>
        <w:t>programas</w:t>
      </w:r>
      <w:r w:rsidRPr="00742032">
        <w:t xml:space="preserve"> </w:t>
      </w:r>
      <w:r w:rsidRPr="00742032">
        <w:rPr>
          <w:b/>
          <w:bCs/>
        </w:rPr>
        <w:t>deben ser independientes del hardware específico que se utilice y deben ser transportados sin grandes problemas de adaptación a otras computadoras y otros entornos operativos.</w:t>
      </w:r>
    </w:p>
    <w:p w:rsidR="00A657C2" w:rsidRPr="00742032" w:rsidRDefault="00A657C2" w:rsidP="00A657C2">
      <w:r w:rsidRPr="00742032">
        <w:t xml:space="preserve">Dentro de los </w:t>
      </w:r>
      <w:r w:rsidRPr="00742032">
        <w:rPr>
          <w:b/>
          <w:bCs/>
        </w:rPr>
        <w:t>programas de aplicación</w:t>
      </w:r>
      <w:r w:rsidRPr="00742032">
        <w:t>, puede ser útil una distinción entre aplicaciones verticales, de finalidad específica para un tipo muy delimitado de usuarios (médicos, abogados, arquitectos…), y aplicaciones horizontales, de utilidad para una amplísima gama de usuarios de cualquier tipo.</w:t>
      </w:r>
    </w:p>
    <w:p w:rsidR="00A657C2" w:rsidRPr="00742032" w:rsidRDefault="00A657C2" w:rsidP="00A657C2">
      <w:r w:rsidRPr="00742032">
        <w:rPr>
          <w:b/>
          <w:bCs/>
        </w:rPr>
        <w:t>Son software de aplicación:</w:t>
      </w:r>
    </w:p>
    <w:p w:rsidR="00A657C2" w:rsidRPr="00742032" w:rsidRDefault="00A657C2" w:rsidP="00A657C2">
      <w:r w:rsidRPr="00742032">
        <w:rPr>
          <w:i/>
          <w:iCs/>
        </w:rPr>
        <w:t>Aplicaciones de productividad empresarial</w:t>
      </w:r>
    </w:p>
    <w:p w:rsidR="00A657C2" w:rsidRPr="00742032" w:rsidRDefault="00A657C2" w:rsidP="00A657C2">
      <w:r w:rsidRPr="00742032">
        <w:rPr>
          <w:i/>
          <w:iCs/>
        </w:rPr>
        <w:t>Aplicaciones de ámbito doméstico</w:t>
      </w:r>
    </w:p>
    <w:p w:rsidR="00A657C2" w:rsidRPr="00742032" w:rsidRDefault="00A657C2" w:rsidP="00A657C2">
      <w:r w:rsidRPr="00742032">
        <w:rPr>
          <w:i/>
          <w:iCs/>
        </w:rPr>
        <w:t>Aplicaciones profesionales horizontales</w:t>
      </w:r>
    </w:p>
    <w:p w:rsidR="00A657C2" w:rsidRPr="00742032" w:rsidRDefault="00A657C2" w:rsidP="00A657C2">
      <w:r w:rsidRPr="00742032">
        <w:rPr>
          <w:i/>
          <w:iCs/>
        </w:rPr>
        <w:t>Aplicaciones verticales</w:t>
      </w:r>
    </w:p>
    <w:p w:rsidR="00A657C2" w:rsidRPr="00742032" w:rsidRDefault="00A657C2" w:rsidP="00A657C2">
      <w:r w:rsidRPr="00742032">
        <w:rPr>
          <w:i/>
          <w:iCs/>
        </w:rPr>
        <w:t>Aplicaciones utilitarias</w:t>
      </w:r>
    </w:p>
    <w:p w:rsidR="00A657C2" w:rsidRPr="00742032" w:rsidRDefault="00A657C2" w:rsidP="00A657C2">
      <w:pPr>
        <w:pStyle w:val="Ttulo4"/>
      </w:pPr>
      <w:r w:rsidRPr="00742032">
        <w:t>Aplicaciones de productividad empresarial</w:t>
      </w:r>
    </w:p>
    <w:p w:rsidR="00A657C2" w:rsidRPr="00742032" w:rsidRDefault="00A657C2" w:rsidP="00A657C2">
      <w:r w:rsidRPr="00742032">
        <w:t xml:space="preserve">Son aplicaciones empleadas para fines empresariales de mejora de la productividad en diversos sectores.  </w:t>
      </w:r>
    </w:p>
    <w:p w:rsidR="00A657C2" w:rsidRPr="00742032" w:rsidRDefault="00A657C2" w:rsidP="00A657C2">
      <w:r w:rsidRPr="00742032">
        <w:t xml:space="preserve">Son ejemplos las aplicaciones ofimáticas, aplicaciones gráficas, gestión de proyectos, etc. </w:t>
      </w:r>
    </w:p>
    <w:p w:rsidR="00A657C2" w:rsidRPr="00742032" w:rsidRDefault="00A657C2" w:rsidP="00A657C2">
      <w:pPr>
        <w:pStyle w:val="Ttulo4"/>
      </w:pPr>
      <w:r w:rsidRPr="00742032">
        <w:t>Aplicaciones de ámbito doméstico</w:t>
      </w:r>
    </w:p>
    <w:p w:rsidR="00A657C2" w:rsidRPr="00742032" w:rsidRDefault="00A657C2" w:rsidP="00A657C2">
      <w:r w:rsidRPr="00742032">
        <w:t>Son aplicaciones usadas sin un fin profesional para el entretenimiento o la formación. Son ejemplos los juegos, Enciclopedias Multimedia, etc…</w:t>
      </w:r>
    </w:p>
    <w:p w:rsidR="00A657C2" w:rsidRPr="00742032" w:rsidRDefault="00A657C2" w:rsidP="00A657C2">
      <w:pPr>
        <w:pStyle w:val="Ttulo4"/>
      </w:pPr>
      <w:r w:rsidRPr="00742032">
        <w:t>Aplicaciones verticales</w:t>
      </w:r>
    </w:p>
    <w:p w:rsidR="00A657C2" w:rsidRPr="00742032" w:rsidRDefault="00A657C2" w:rsidP="00A657C2">
      <w:r w:rsidRPr="00742032">
        <w:t>Software para la realización de unas determinadas funciones concretas dentro de un sector determinado.</w:t>
      </w:r>
    </w:p>
    <w:p w:rsidR="00A657C2" w:rsidRPr="00742032" w:rsidRDefault="00A657C2" w:rsidP="00A657C2">
      <w:pPr>
        <w:pStyle w:val="Ttulo4"/>
      </w:pPr>
      <w:r w:rsidRPr="00742032">
        <w:t>Aplicaciones profesionales horizontales</w:t>
      </w:r>
    </w:p>
    <w:p w:rsidR="00A657C2" w:rsidRPr="00742032" w:rsidRDefault="00A657C2" w:rsidP="00A657C2">
      <w:r w:rsidRPr="00742032">
        <w:t>Diseñadas para gestionar y ejecutar una función o proceso empresarial de forma estándar. Engloban aplicaciones de contabilidad profesional, gestión de recursos, diseño web y otras.</w:t>
      </w:r>
    </w:p>
    <w:p w:rsidR="00A657C2" w:rsidRPr="00742032" w:rsidRDefault="00A657C2" w:rsidP="00A657C2">
      <w:pPr>
        <w:pStyle w:val="Ttulo4"/>
      </w:pPr>
      <w:r w:rsidRPr="00742032">
        <w:t>Aplicaciones utilitarias</w:t>
      </w:r>
    </w:p>
    <w:p w:rsidR="00A657C2" w:rsidRPr="00742032" w:rsidRDefault="00A657C2" w:rsidP="00A657C2">
      <w:r w:rsidRPr="00742032">
        <w:lastRenderedPageBreak/>
        <w:t>Son programas que realizan una tarea muy específica siendo de menor tamaño, coste y complejidad que todas las anteriores. Serían aplicaciones de rendimiento y diagnóstico, compresores, antivirus o programas de grabación.</w:t>
      </w:r>
    </w:p>
    <w:p w:rsidR="00A657C2" w:rsidRDefault="00A657C2" w:rsidP="00A657C2">
      <w:pPr>
        <w:pStyle w:val="Ttulo3"/>
      </w:pPr>
      <w:bookmarkStart w:id="10" w:name="_Toc407638206"/>
      <w:r w:rsidRPr="00742032">
        <w:t>El software de programación</w:t>
      </w:r>
      <w:bookmarkEnd w:id="10"/>
    </w:p>
    <w:p w:rsidR="00A657C2" w:rsidRPr="008C3630" w:rsidRDefault="00A657C2" w:rsidP="00A657C2">
      <w:r w:rsidRPr="00742032">
        <w:t xml:space="preserve"> Es el conjunto de herramientas que permiten al programador desarrollar programas informáticos</w:t>
      </w:r>
      <w:r>
        <w:t xml:space="preserve"> (soft</w:t>
      </w:r>
      <w:r w:rsidRPr="00742032">
        <w:t>ware), usando diferentes alternativas y lenguajes de programación, de manera práctica.</w:t>
      </w:r>
    </w:p>
    <w:p w:rsidR="00A657C2" w:rsidRDefault="00A657C2" w:rsidP="00A657C2">
      <w:pPr>
        <w:pStyle w:val="Ttulo2"/>
      </w:pPr>
      <w:bookmarkStart w:id="11" w:name="_Toc407638207"/>
      <w:r>
        <w:t>Software – Ciclo de vida</w:t>
      </w:r>
      <w:bookmarkEnd w:id="11"/>
    </w:p>
    <w:p w:rsidR="00A657C2" w:rsidRPr="008C3630" w:rsidRDefault="00A657C2" w:rsidP="00A657C2">
      <w:r w:rsidRPr="008C3630">
        <w:t xml:space="preserve">El término </w:t>
      </w:r>
      <w:r w:rsidRPr="008C3630">
        <w:rPr>
          <w:b/>
          <w:bCs/>
        </w:rPr>
        <w:t>ciclo de vida del software</w:t>
      </w:r>
      <w:r w:rsidRPr="008C3630">
        <w:t xml:space="preserve"> describe el desarrollo de software, desde la fase inicial hasta la fase final. </w:t>
      </w:r>
    </w:p>
    <w:p w:rsidR="00A657C2" w:rsidRDefault="00A657C2" w:rsidP="00A657C2">
      <w:r>
        <w:t xml:space="preserve">El propósito del ciclo de vida </w:t>
      </w:r>
      <w:r w:rsidRPr="008C3630">
        <w:t xml:space="preserve">es definir las distintas fases intermedias que se requieren para </w:t>
      </w:r>
      <w:r w:rsidRPr="008C3630">
        <w:rPr>
          <w:b/>
          <w:bCs/>
        </w:rPr>
        <w:t>validar</w:t>
      </w:r>
      <w:r w:rsidRPr="008C3630">
        <w:t xml:space="preserve"> el desarrollo de la aplicación, es decir, para garantizar que el software cumpla los requisitos para la aplicación y </w:t>
      </w:r>
      <w:r w:rsidRPr="008C3630">
        <w:rPr>
          <w:b/>
          <w:bCs/>
        </w:rPr>
        <w:t>verificación</w:t>
      </w:r>
      <w:r w:rsidRPr="008C3630">
        <w:t xml:space="preserve"> de los procedimientos de desarrollo: se asegura de que los métodos utilizados son apropiados. </w:t>
      </w:r>
    </w:p>
    <w:p w:rsidR="00A657C2" w:rsidRDefault="00A657C2" w:rsidP="00A657C2">
      <w:r w:rsidRPr="008C3630">
        <w:rPr>
          <w:noProof/>
          <w:lang w:eastAsia="es-ES"/>
        </w:rPr>
        <w:drawing>
          <wp:anchor distT="0" distB="0" distL="114300" distR="114300" simplePos="0" relativeHeight="251686400" behindDoc="0" locked="0" layoutInCell="1" allowOverlap="1" wp14:anchorId="6524799D" wp14:editId="435A678F">
            <wp:simplePos x="0" y="0"/>
            <wp:positionH relativeFrom="column">
              <wp:posOffset>34290</wp:posOffset>
            </wp:positionH>
            <wp:positionV relativeFrom="paragraph">
              <wp:posOffset>53975</wp:posOffset>
            </wp:positionV>
            <wp:extent cx="2829560" cy="2209800"/>
            <wp:effectExtent l="57150" t="57150" r="46990" b="38100"/>
            <wp:wrapSquare wrapText="bothSides"/>
            <wp:docPr id="208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convex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7C2" w:rsidRPr="00742032" w:rsidRDefault="00A657C2" w:rsidP="00A657C2">
      <w:r w:rsidRPr="00742032">
        <w:rPr>
          <w:b/>
          <w:bCs/>
        </w:rPr>
        <w:t>Definición de objetivos</w:t>
      </w:r>
      <w:r w:rsidRPr="00742032">
        <w:t>: definir el resultado del proyecto y su papel en la estrategia global.</w:t>
      </w:r>
    </w:p>
    <w:p w:rsidR="00A657C2" w:rsidRPr="00742032" w:rsidRDefault="00A657C2" w:rsidP="00A657C2">
      <w:r w:rsidRPr="00742032">
        <w:rPr>
          <w:b/>
          <w:bCs/>
        </w:rPr>
        <w:t>Análisis de los requisitos y su viabilidad</w:t>
      </w:r>
      <w:r w:rsidRPr="00742032">
        <w:t>: recopilar, examinar y formular los requisitos del cliente y examinar cualquier restricción que se pueda aplicar.</w:t>
      </w:r>
    </w:p>
    <w:p w:rsidR="00A657C2" w:rsidRPr="00742032" w:rsidRDefault="00A657C2" w:rsidP="00A657C2">
      <w:r w:rsidRPr="00742032">
        <w:rPr>
          <w:b/>
          <w:bCs/>
        </w:rPr>
        <w:t>Diseño general</w:t>
      </w:r>
      <w:r w:rsidRPr="00742032">
        <w:t>: requisitos generales de la arquitectura de la aplicación.</w:t>
      </w:r>
    </w:p>
    <w:p w:rsidR="00A657C2" w:rsidRPr="00742032" w:rsidRDefault="00A657C2" w:rsidP="00A657C2">
      <w:r w:rsidRPr="00742032">
        <w:rPr>
          <w:b/>
          <w:bCs/>
        </w:rPr>
        <w:t>Diseño en detalle</w:t>
      </w:r>
      <w:r w:rsidRPr="00742032">
        <w:t>: definición precisa de cada subconjunto de la aplicación.</w:t>
      </w:r>
    </w:p>
    <w:p w:rsidR="00A657C2" w:rsidRPr="00742032" w:rsidRDefault="00A657C2" w:rsidP="00A657C2">
      <w:r w:rsidRPr="00742032">
        <w:rPr>
          <w:b/>
          <w:bCs/>
        </w:rPr>
        <w:t>Programación</w:t>
      </w:r>
      <w:r w:rsidRPr="00742032">
        <w:t xml:space="preserve"> (programación e implementación): es la implementación de un lenguaje de programación para crear las funciones definidas durante la etapa de diseño.</w:t>
      </w:r>
    </w:p>
    <w:p w:rsidR="00A657C2" w:rsidRPr="00742032" w:rsidRDefault="00A657C2" w:rsidP="00A657C2">
      <w:r w:rsidRPr="00742032">
        <w:rPr>
          <w:b/>
          <w:bCs/>
        </w:rPr>
        <w:t>Prueba de unidad</w:t>
      </w:r>
      <w:r w:rsidRPr="00742032">
        <w:t>: prueba individual de cada subconjunto de la aplicación para garantizar que se implementaron de acuerdo con las especificaciones.</w:t>
      </w:r>
    </w:p>
    <w:p w:rsidR="00A657C2" w:rsidRPr="00742032" w:rsidRDefault="00A657C2" w:rsidP="00A657C2">
      <w:r w:rsidRPr="00742032">
        <w:rPr>
          <w:b/>
          <w:bCs/>
        </w:rPr>
        <w:t>Integración</w:t>
      </w:r>
      <w:r w:rsidRPr="00742032">
        <w:t xml:space="preserve">: para garantizar que los diferentes módulos se integren con la aplicación. Éste es el propósito de la </w:t>
      </w:r>
      <w:r w:rsidRPr="00742032">
        <w:rPr>
          <w:i/>
          <w:iCs/>
        </w:rPr>
        <w:t>prueba de integración</w:t>
      </w:r>
      <w:r w:rsidRPr="00742032">
        <w:t xml:space="preserve"> que está cuidadosamente documentada.</w:t>
      </w:r>
    </w:p>
    <w:p w:rsidR="00A657C2" w:rsidRPr="00742032" w:rsidRDefault="00A657C2" w:rsidP="00A657C2">
      <w:r w:rsidRPr="00742032">
        <w:rPr>
          <w:b/>
          <w:bCs/>
        </w:rPr>
        <w:t>Prueba beta</w:t>
      </w:r>
      <w:r w:rsidRPr="00742032">
        <w:t xml:space="preserve"> (o </w:t>
      </w:r>
      <w:r w:rsidRPr="00742032">
        <w:rPr>
          <w:i/>
          <w:iCs/>
        </w:rPr>
        <w:t>validación</w:t>
      </w:r>
      <w:r w:rsidRPr="00742032">
        <w:t>), para garantizar que el software cumple con las especificaciones originales.</w:t>
      </w:r>
    </w:p>
    <w:p w:rsidR="00A657C2" w:rsidRPr="00742032" w:rsidRDefault="00A657C2" w:rsidP="00A657C2">
      <w:r w:rsidRPr="00742032">
        <w:rPr>
          <w:b/>
          <w:bCs/>
        </w:rPr>
        <w:t>Documentación</w:t>
      </w:r>
      <w:r w:rsidRPr="00742032">
        <w:t>: sirve para documentar información necesaria para los usuarios del software y para desarrollos futuros.</w:t>
      </w:r>
    </w:p>
    <w:p w:rsidR="00A657C2" w:rsidRPr="00742032" w:rsidRDefault="00A657C2" w:rsidP="00A657C2">
      <w:r w:rsidRPr="00742032">
        <w:rPr>
          <w:b/>
          <w:bCs/>
        </w:rPr>
        <w:t>Implementación:</w:t>
      </w:r>
      <w:r>
        <w:rPr>
          <w:b/>
          <w:bCs/>
        </w:rPr>
        <w:t xml:space="preserve"> </w:t>
      </w:r>
      <w:r>
        <w:t>I</w:t>
      </w:r>
      <w:r w:rsidRPr="00742032">
        <w:t>nstalación en el entorno real de su utilización.</w:t>
      </w:r>
    </w:p>
    <w:p w:rsidR="00A657C2" w:rsidRDefault="00A657C2" w:rsidP="00A657C2">
      <w:r w:rsidRPr="00742032">
        <w:rPr>
          <w:b/>
          <w:bCs/>
        </w:rPr>
        <w:lastRenderedPageBreak/>
        <w:t>Mantenimiento</w:t>
      </w:r>
      <w:r w:rsidRPr="00742032">
        <w:t>: para todos los procedimientos correctivos (mantenimiento correctivo) y las actualizaciones secundarias del software (mantenimiento continuo).</w:t>
      </w:r>
    </w:p>
    <w:p w:rsidR="008508A8" w:rsidRPr="00DE6ADD" w:rsidRDefault="008508A8" w:rsidP="008508A8">
      <w:pPr>
        <w:rPr>
          <w:rFonts w:ascii="Arial" w:hAnsi="Arial" w:cs="Arial"/>
          <w:color w:val="333333"/>
        </w:rPr>
      </w:pPr>
      <w:r w:rsidRPr="008062E9">
        <w:rPr>
          <w:rFonts w:ascii="Segoe UI" w:hAnsi="Segoe UI" w:cs="Segoe UI"/>
          <w:color w:val="000000"/>
          <w:sz w:val="17"/>
          <w:szCs w:val="17"/>
        </w:rPr>
        <w:br/>
      </w:r>
    </w:p>
    <w:p w:rsidR="008508A8" w:rsidRPr="00DE6ADD" w:rsidRDefault="008508A8" w:rsidP="008508A8">
      <w:pPr>
        <w:widowControl w:val="0"/>
        <w:autoSpaceDE w:val="0"/>
        <w:autoSpaceDN w:val="0"/>
        <w:adjustRightInd w:val="0"/>
        <w:spacing w:after="0" w:line="373" w:lineRule="exact"/>
        <w:ind w:left="1320"/>
        <w:rPr>
          <w:rFonts w:ascii="Arial" w:hAnsi="Arial" w:cs="Arial"/>
          <w:color w:val="333333"/>
        </w:rPr>
      </w:pPr>
    </w:p>
    <w:p w:rsidR="00D45799" w:rsidRPr="005272DF" w:rsidRDefault="00D45799" w:rsidP="004B6753"/>
    <w:p w:rsidR="006A5DE4" w:rsidRPr="005272DF" w:rsidRDefault="006A5DE4" w:rsidP="004B6753"/>
    <w:p w:rsidR="00C74B6F" w:rsidRDefault="00C74B6F" w:rsidP="00C74B6F">
      <w:pPr>
        <w:pStyle w:val="Ttulo1"/>
      </w:pPr>
      <w:bookmarkStart w:id="12" w:name="_Toc407638208"/>
      <w:r>
        <w:t>Más información</w:t>
      </w:r>
      <w:bookmarkEnd w:id="12"/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7D081A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C/ </w:t>
            </w:r>
            <w:proofErr w:type="spellStart"/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Miracruz</w:t>
            </w:r>
            <w:proofErr w:type="spellEnd"/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4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5"/>
          <w:footerReference w:type="default" r:id="rId16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2F" w:rsidRDefault="007A5F2F">
      <w:pPr>
        <w:spacing w:after="0" w:line="240" w:lineRule="auto"/>
      </w:pPr>
      <w:r>
        <w:separator/>
      </w:r>
    </w:p>
  </w:endnote>
  <w:endnote w:type="continuationSeparator" w:id="0">
    <w:p w:rsidR="007A5F2F" w:rsidRDefault="007A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A73D98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1145"/>
              <wp:effectExtent l="2540" t="1270" r="0" b="0"/>
              <wp:wrapNone/>
              <wp:docPr id="2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Cursos </w:t>
                          </w:r>
                          <w:r w:rsidR="00EC5656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Fundamentos HW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3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Cursos </w:t>
                    </w:r>
                    <w:r w:rsidR="00EC5656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Fundamentos HW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6985" t="6350" r="15240" b="7620"/>
              <wp:wrapNone/>
              <wp:docPr id="2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95pt;height:790.3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23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9C642C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C323F" w:rsidRPr="009C32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E2xhh4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9C642C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C323F" w:rsidRPr="009C32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A73D98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1145"/>
              <wp:effectExtent l="635" t="1270" r="4445" b="0"/>
              <wp:wrapNone/>
              <wp:docPr id="22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EC5656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Fundamentos HW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3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EC5656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Fundamentos HW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6985" t="6350" r="15240" b="7620"/>
              <wp:wrapNone/>
              <wp:docPr id="2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95pt;height:790.3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0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9C642C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C323F" w:rsidRPr="009C32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CXPt4I8CAAAs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9C642C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C323F" w:rsidRPr="009C32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2F" w:rsidRDefault="007A5F2F">
      <w:pPr>
        <w:spacing w:after="0" w:line="240" w:lineRule="auto"/>
      </w:pPr>
      <w:r>
        <w:separator/>
      </w:r>
    </w:p>
  </w:footnote>
  <w:footnote w:type="continuationSeparator" w:id="0">
    <w:p w:rsidR="007A5F2F" w:rsidRDefault="007A5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0A32622"/>
    <w:multiLevelType w:val="hybridMultilevel"/>
    <w:tmpl w:val="7AE88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6DAC0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97010D"/>
    <w:multiLevelType w:val="hybridMultilevel"/>
    <w:tmpl w:val="EA52FE6A"/>
    <w:lvl w:ilvl="0" w:tplc="AC7A48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8A3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C4A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4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CA80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E8A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A42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8C8C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C895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D13EEA"/>
    <w:multiLevelType w:val="hybridMultilevel"/>
    <w:tmpl w:val="0C8CB72C"/>
    <w:lvl w:ilvl="0" w:tplc="5CA6C73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46515"/>
    <w:multiLevelType w:val="hybridMultilevel"/>
    <w:tmpl w:val="229AD0C4"/>
    <w:lvl w:ilvl="0" w:tplc="9C307A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0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C0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E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C9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67D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E7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25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D6134"/>
    <w:multiLevelType w:val="hybridMultilevel"/>
    <w:tmpl w:val="C9FA32D2"/>
    <w:lvl w:ilvl="0" w:tplc="053AB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BC2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1242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48B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07C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823A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EBE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FC5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01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AE4454B"/>
    <w:multiLevelType w:val="hybridMultilevel"/>
    <w:tmpl w:val="33106F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F1448"/>
    <w:multiLevelType w:val="hybridMultilevel"/>
    <w:tmpl w:val="73FAC78E"/>
    <w:lvl w:ilvl="0" w:tplc="271809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F03C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22CC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47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A4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D81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C4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EB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4353569"/>
    <w:multiLevelType w:val="hybridMultilevel"/>
    <w:tmpl w:val="9A8A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86100"/>
    <w:multiLevelType w:val="hybridMultilevel"/>
    <w:tmpl w:val="EEAAB920"/>
    <w:lvl w:ilvl="0" w:tplc="8F4AA8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065E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8B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462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986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9A1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A0C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EF0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04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9CD57B7"/>
    <w:multiLevelType w:val="hybridMultilevel"/>
    <w:tmpl w:val="93ACC5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C36DB"/>
    <w:multiLevelType w:val="hybridMultilevel"/>
    <w:tmpl w:val="793A1794"/>
    <w:lvl w:ilvl="0" w:tplc="FD08BB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11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AA41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28B3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663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A0C8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4D2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B6D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AEF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E471273"/>
    <w:multiLevelType w:val="multilevel"/>
    <w:tmpl w:val="E40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B47AA4"/>
    <w:multiLevelType w:val="hybridMultilevel"/>
    <w:tmpl w:val="6706E072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D6B62"/>
    <w:multiLevelType w:val="multilevel"/>
    <w:tmpl w:val="C92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F9745B"/>
    <w:multiLevelType w:val="hybridMultilevel"/>
    <w:tmpl w:val="0F3CCC36"/>
    <w:lvl w:ilvl="0" w:tplc="F13E9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16FA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8099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08B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5E5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C3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62F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CE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E006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6120563"/>
    <w:multiLevelType w:val="hybridMultilevel"/>
    <w:tmpl w:val="9CA28F76"/>
    <w:lvl w:ilvl="0" w:tplc="4CC6B3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807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237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289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274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9097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81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8ECA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2AC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E64F28"/>
    <w:multiLevelType w:val="hybridMultilevel"/>
    <w:tmpl w:val="E454E69E"/>
    <w:lvl w:ilvl="0" w:tplc="005C11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9C7D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9CB0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9E1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AB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006B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7A89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67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10C0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1576674"/>
    <w:multiLevelType w:val="hybridMultilevel"/>
    <w:tmpl w:val="614E4428"/>
    <w:lvl w:ilvl="0" w:tplc="3B9E71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F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A2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E9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96CE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0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0CA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6A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0B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3944C63"/>
    <w:multiLevelType w:val="hybridMultilevel"/>
    <w:tmpl w:val="8E98C3F6"/>
    <w:lvl w:ilvl="0" w:tplc="60E0EC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201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48A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C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0801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0C2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0E2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835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EDF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BE2D1D"/>
    <w:multiLevelType w:val="hybridMultilevel"/>
    <w:tmpl w:val="F7D699BA"/>
    <w:lvl w:ilvl="0" w:tplc="1A8EF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C7E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657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42B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6EB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22D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AEB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1AD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212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893929"/>
    <w:multiLevelType w:val="hybridMultilevel"/>
    <w:tmpl w:val="4DDA3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202A5E"/>
    <w:multiLevelType w:val="hybridMultilevel"/>
    <w:tmpl w:val="1FA68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209BC"/>
    <w:multiLevelType w:val="hybridMultilevel"/>
    <w:tmpl w:val="28FEFB8E"/>
    <w:lvl w:ilvl="0" w:tplc="19A40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8CC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7AA5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8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6C1F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381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5A13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A0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26E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F122672"/>
    <w:multiLevelType w:val="hybridMultilevel"/>
    <w:tmpl w:val="2DFC9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1C2203"/>
    <w:multiLevelType w:val="hybridMultilevel"/>
    <w:tmpl w:val="F0B04E28"/>
    <w:lvl w:ilvl="0" w:tplc="B0C631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493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D05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4A7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ED2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E39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A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762E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665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B87B14"/>
    <w:multiLevelType w:val="multilevel"/>
    <w:tmpl w:val="E9D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7E3EB0"/>
    <w:multiLevelType w:val="hybridMultilevel"/>
    <w:tmpl w:val="5ACA900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21672"/>
    <w:multiLevelType w:val="hybridMultilevel"/>
    <w:tmpl w:val="A3267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864589"/>
    <w:multiLevelType w:val="hybridMultilevel"/>
    <w:tmpl w:val="CFBE295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3607CF"/>
    <w:multiLevelType w:val="hybridMultilevel"/>
    <w:tmpl w:val="96A6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E05072"/>
    <w:multiLevelType w:val="hybridMultilevel"/>
    <w:tmpl w:val="E3D4BA9E"/>
    <w:lvl w:ilvl="0" w:tplc="DD9C4B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252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46A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064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2F6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62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C36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5826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4EC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DB4BE4"/>
    <w:multiLevelType w:val="hybridMultilevel"/>
    <w:tmpl w:val="376A384E"/>
    <w:lvl w:ilvl="0" w:tplc="6A385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8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AF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A3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C4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ED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4D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09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803F21"/>
    <w:multiLevelType w:val="hybridMultilevel"/>
    <w:tmpl w:val="46302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F7671"/>
    <w:multiLevelType w:val="hybridMultilevel"/>
    <w:tmpl w:val="FE302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10AD5"/>
    <w:multiLevelType w:val="hybridMultilevel"/>
    <w:tmpl w:val="8C2E2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D30AE"/>
    <w:multiLevelType w:val="hybridMultilevel"/>
    <w:tmpl w:val="72046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B2F80"/>
    <w:multiLevelType w:val="hybridMultilevel"/>
    <w:tmpl w:val="DD989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111BA2"/>
    <w:multiLevelType w:val="hybridMultilevel"/>
    <w:tmpl w:val="7764D844"/>
    <w:lvl w:ilvl="0" w:tplc="5484C3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C952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ECA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A7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C6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6FD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05E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AED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A8E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866803"/>
    <w:multiLevelType w:val="multilevel"/>
    <w:tmpl w:val="279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372A0C"/>
    <w:multiLevelType w:val="hybridMultilevel"/>
    <w:tmpl w:val="75F26270"/>
    <w:lvl w:ilvl="0" w:tplc="BC2EB0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848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A41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A14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E6A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E42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477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44E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C6F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2"/>
  </w:num>
  <w:num w:numId="7">
    <w:abstractNumId w:val="28"/>
  </w:num>
  <w:num w:numId="8">
    <w:abstractNumId w:val="32"/>
  </w:num>
  <w:num w:numId="9">
    <w:abstractNumId w:val="12"/>
  </w:num>
  <w:num w:numId="10">
    <w:abstractNumId w:val="41"/>
  </w:num>
  <w:num w:numId="11">
    <w:abstractNumId w:val="34"/>
  </w:num>
  <w:num w:numId="12">
    <w:abstractNumId w:val="21"/>
  </w:num>
  <w:num w:numId="13">
    <w:abstractNumId w:val="17"/>
  </w:num>
  <w:num w:numId="14">
    <w:abstractNumId w:val="31"/>
  </w:num>
  <w:num w:numId="15">
    <w:abstractNumId w:val="8"/>
  </w:num>
  <w:num w:numId="16">
    <w:abstractNumId w:val="33"/>
  </w:num>
  <w:num w:numId="17">
    <w:abstractNumId w:val="13"/>
  </w:num>
  <w:num w:numId="18">
    <w:abstractNumId w:val="27"/>
  </w:num>
  <w:num w:numId="19">
    <w:abstractNumId w:val="15"/>
  </w:num>
  <w:num w:numId="20">
    <w:abstractNumId w:val="11"/>
  </w:num>
  <w:num w:numId="21">
    <w:abstractNumId w:val="19"/>
  </w:num>
  <w:num w:numId="22">
    <w:abstractNumId w:val="9"/>
  </w:num>
  <w:num w:numId="23">
    <w:abstractNumId w:val="40"/>
  </w:num>
  <w:num w:numId="24">
    <w:abstractNumId w:val="7"/>
  </w:num>
  <w:num w:numId="25">
    <w:abstractNumId w:val="16"/>
  </w:num>
  <w:num w:numId="26">
    <w:abstractNumId w:val="18"/>
  </w:num>
  <w:num w:numId="27">
    <w:abstractNumId w:val="30"/>
  </w:num>
  <w:num w:numId="28">
    <w:abstractNumId w:val="43"/>
  </w:num>
  <w:num w:numId="29">
    <w:abstractNumId w:val="38"/>
  </w:num>
  <w:num w:numId="30">
    <w:abstractNumId w:val="44"/>
  </w:num>
  <w:num w:numId="31">
    <w:abstractNumId w:val="39"/>
  </w:num>
  <w:num w:numId="32">
    <w:abstractNumId w:val="25"/>
  </w:num>
  <w:num w:numId="33">
    <w:abstractNumId w:val="36"/>
  </w:num>
  <w:num w:numId="34">
    <w:abstractNumId w:val="20"/>
  </w:num>
  <w:num w:numId="35">
    <w:abstractNumId w:val="24"/>
  </w:num>
  <w:num w:numId="36">
    <w:abstractNumId w:val="42"/>
  </w:num>
  <w:num w:numId="37">
    <w:abstractNumId w:val="23"/>
  </w:num>
  <w:num w:numId="38">
    <w:abstractNumId w:val="6"/>
  </w:num>
  <w:num w:numId="39">
    <w:abstractNumId w:val="29"/>
  </w:num>
  <w:num w:numId="40">
    <w:abstractNumId w:val="35"/>
  </w:num>
  <w:num w:numId="41">
    <w:abstractNumId w:val="26"/>
  </w:num>
  <w:num w:numId="42">
    <w:abstractNumId w:val="10"/>
  </w:num>
  <w:num w:numId="43">
    <w:abstractNumId w:val="14"/>
  </w:num>
  <w:num w:numId="44">
    <w:abstractNumId w:val="5"/>
  </w:num>
  <w:num w:numId="45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07B6E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581"/>
    <w:rsid w:val="00051F9B"/>
    <w:rsid w:val="000533AF"/>
    <w:rsid w:val="0005408C"/>
    <w:rsid w:val="00057FC4"/>
    <w:rsid w:val="00060519"/>
    <w:rsid w:val="0006484B"/>
    <w:rsid w:val="00070784"/>
    <w:rsid w:val="000755D6"/>
    <w:rsid w:val="00090075"/>
    <w:rsid w:val="000A2B43"/>
    <w:rsid w:val="000A3958"/>
    <w:rsid w:val="000C0C9B"/>
    <w:rsid w:val="000C11F7"/>
    <w:rsid w:val="000C381D"/>
    <w:rsid w:val="000C3DE7"/>
    <w:rsid w:val="000D11D3"/>
    <w:rsid w:val="000F3D9D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214E"/>
    <w:rsid w:val="001A3B40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3403"/>
    <w:rsid w:val="00271458"/>
    <w:rsid w:val="0027465E"/>
    <w:rsid w:val="00275795"/>
    <w:rsid w:val="00287AA1"/>
    <w:rsid w:val="002B7D02"/>
    <w:rsid w:val="002C6E26"/>
    <w:rsid w:val="002C6E38"/>
    <w:rsid w:val="002D1375"/>
    <w:rsid w:val="002E3C86"/>
    <w:rsid w:val="002F633E"/>
    <w:rsid w:val="002F6D54"/>
    <w:rsid w:val="00307F0E"/>
    <w:rsid w:val="00347897"/>
    <w:rsid w:val="003512FF"/>
    <w:rsid w:val="003552B3"/>
    <w:rsid w:val="00370CAF"/>
    <w:rsid w:val="00373B0B"/>
    <w:rsid w:val="003774C8"/>
    <w:rsid w:val="003817A3"/>
    <w:rsid w:val="003966C2"/>
    <w:rsid w:val="003B4E0E"/>
    <w:rsid w:val="003C23CE"/>
    <w:rsid w:val="003D0EAB"/>
    <w:rsid w:val="003D4179"/>
    <w:rsid w:val="003E1C38"/>
    <w:rsid w:val="003E7137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3DB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319A"/>
    <w:rsid w:val="005272DF"/>
    <w:rsid w:val="00532B43"/>
    <w:rsid w:val="00541AEB"/>
    <w:rsid w:val="0054441B"/>
    <w:rsid w:val="00544FB0"/>
    <w:rsid w:val="00551D7A"/>
    <w:rsid w:val="00564D66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6778"/>
    <w:rsid w:val="005F14D5"/>
    <w:rsid w:val="00610C3C"/>
    <w:rsid w:val="006145DA"/>
    <w:rsid w:val="00615D39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0358"/>
    <w:rsid w:val="0069353B"/>
    <w:rsid w:val="006A5DE4"/>
    <w:rsid w:val="006B201A"/>
    <w:rsid w:val="006C3D3B"/>
    <w:rsid w:val="006C7FA1"/>
    <w:rsid w:val="006D7602"/>
    <w:rsid w:val="006E0753"/>
    <w:rsid w:val="006E3D28"/>
    <w:rsid w:val="006E4206"/>
    <w:rsid w:val="006E4EB9"/>
    <w:rsid w:val="006F2AE2"/>
    <w:rsid w:val="00711669"/>
    <w:rsid w:val="00725A39"/>
    <w:rsid w:val="00731825"/>
    <w:rsid w:val="00732A46"/>
    <w:rsid w:val="007341FC"/>
    <w:rsid w:val="0073625C"/>
    <w:rsid w:val="00750E82"/>
    <w:rsid w:val="00753EBA"/>
    <w:rsid w:val="00757B09"/>
    <w:rsid w:val="0076457A"/>
    <w:rsid w:val="00764708"/>
    <w:rsid w:val="00767171"/>
    <w:rsid w:val="00771390"/>
    <w:rsid w:val="00771A50"/>
    <w:rsid w:val="00773B0A"/>
    <w:rsid w:val="007945A4"/>
    <w:rsid w:val="00795D2C"/>
    <w:rsid w:val="007A49F6"/>
    <w:rsid w:val="007A5866"/>
    <w:rsid w:val="007A5F2F"/>
    <w:rsid w:val="007B48B8"/>
    <w:rsid w:val="007B5E00"/>
    <w:rsid w:val="007C01C1"/>
    <w:rsid w:val="007C26DD"/>
    <w:rsid w:val="007C6F98"/>
    <w:rsid w:val="007D081A"/>
    <w:rsid w:val="007D4AAA"/>
    <w:rsid w:val="007E22C5"/>
    <w:rsid w:val="007E7A2E"/>
    <w:rsid w:val="00802877"/>
    <w:rsid w:val="0080640B"/>
    <w:rsid w:val="008122EF"/>
    <w:rsid w:val="008209C7"/>
    <w:rsid w:val="008230AF"/>
    <w:rsid w:val="00833A53"/>
    <w:rsid w:val="008508A8"/>
    <w:rsid w:val="00855474"/>
    <w:rsid w:val="00855763"/>
    <w:rsid w:val="0086344A"/>
    <w:rsid w:val="00871F97"/>
    <w:rsid w:val="008724C5"/>
    <w:rsid w:val="008872EE"/>
    <w:rsid w:val="008A0A85"/>
    <w:rsid w:val="008A7948"/>
    <w:rsid w:val="008A7E72"/>
    <w:rsid w:val="008B2985"/>
    <w:rsid w:val="008B399E"/>
    <w:rsid w:val="008B59DC"/>
    <w:rsid w:val="008B79ED"/>
    <w:rsid w:val="008C0FA5"/>
    <w:rsid w:val="008C4FC3"/>
    <w:rsid w:val="008D67FE"/>
    <w:rsid w:val="008D72A9"/>
    <w:rsid w:val="008E271F"/>
    <w:rsid w:val="008F0C59"/>
    <w:rsid w:val="008F4EB1"/>
    <w:rsid w:val="009052E6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23F"/>
    <w:rsid w:val="009C3C4A"/>
    <w:rsid w:val="009C642C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657C2"/>
    <w:rsid w:val="00A66966"/>
    <w:rsid w:val="00A73D98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43207"/>
    <w:rsid w:val="00B53B99"/>
    <w:rsid w:val="00B627A6"/>
    <w:rsid w:val="00B6340A"/>
    <w:rsid w:val="00B72BB0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6F25"/>
    <w:rsid w:val="00BF0373"/>
    <w:rsid w:val="00BF393F"/>
    <w:rsid w:val="00BF410D"/>
    <w:rsid w:val="00BF7FA6"/>
    <w:rsid w:val="00C04A89"/>
    <w:rsid w:val="00C06DB5"/>
    <w:rsid w:val="00C1650C"/>
    <w:rsid w:val="00C174FB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4B6F"/>
    <w:rsid w:val="00C77AE0"/>
    <w:rsid w:val="00C828C0"/>
    <w:rsid w:val="00C84A58"/>
    <w:rsid w:val="00C92C28"/>
    <w:rsid w:val="00C936E5"/>
    <w:rsid w:val="00CA6853"/>
    <w:rsid w:val="00CB60C0"/>
    <w:rsid w:val="00CB66E3"/>
    <w:rsid w:val="00CB7452"/>
    <w:rsid w:val="00CF6F49"/>
    <w:rsid w:val="00CF7C2F"/>
    <w:rsid w:val="00D02EB6"/>
    <w:rsid w:val="00D11155"/>
    <w:rsid w:val="00D22E76"/>
    <w:rsid w:val="00D276CF"/>
    <w:rsid w:val="00D305DE"/>
    <w:rsid w:val="00D33BD5"/>
    <w:rsid w:val="00D43F6F"/>
    <w:rsid w:val="00D44E6B"/>
    <w:rsid w:val="00D45799"/>
    <w:rsid w:val="00D511EC"/>
    <w:rsid w:val="00D51EDA"/>
    <w:rsid w:val="00D529BE"/>
    <w:rsid w:val="00D5779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5643"/>
    <w:rsid w:val="00E8782E"/>
    <w:rsid w:val="00EA7AAF"/>
    <w:rsid w:val="00EC5656"/>
    <w:rsid w:val="00ED2BDB"/>
    <w:rsid w:val="00ED3F6F"/>
    <w:rsid w:val="00ED4305"/>
    <w:rsid w:val="00EE4E98"/>
    <w:rsid w:val="00EE6C4E"/>
    <w:rsid w:val="00EF0BE8"/>
    <w:rsid w:val="00EF1AEA"/>
    <w:rsid w:val="00EF5412"/>
    <w:rsid w:val="00EF7ECA"/>
    <w:rsid w:val="00F13C98"/>
    <w:rsid w:val="00F26BC9"/>
    <w:rsid w:val="00F31D4C"/>
    <w:rsid w:val="00F43AD0"/>
    <w:rsid w:val="00F54C34"/>
    <w:rsid w:val="00F61870"/>
    <w:rsid w:val="00F66140"/>
    <w:rsid w:val="00F73EC4"/>
    <w:rsid w:val="00F76C97"/>
    <w:rsid w:val="00F90B9C"/>
    <w:rsid w:val="00F9484E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657C2"/>
    <w:pPr>
      <w:keepNext/>
      <w:keepLines/>
      <w:spacing w:before="480" w:after="0" w:line="276" w:lineRule="auto"/>
      <w:outlineLvl w:val="9"/>
    </w:pPr>
    <w:rPr>
      <w:spacing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657C2"/>
    <w:pPr>
      <w:keepNext/>
      <w:keepLines/>
      <w:spacing w:before="480" w:after="0" w:line="276" w:lineRule="auto"/>
      <w:outlineLvl w:val="9"/>
    </w:pPr>
    <w:rPr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eim@centrosei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431F7555-A493-4161-9579-1219C047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</TotalTime>
  <Pages>6</Pages>
  <Words>1170</Words>
  <Characters>6438</Characters>
  <Application>Microsoft Office Word</Application>
  <DocSecurity>0</DocSecurity>
  <Lines>53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Fundamentos HW</vt:lpstr>
      <vt:lpstr/>
      <vt:lpstr>    Heading 2</vt:lpstr>
      <vt:lpstr>        Heading 3</vt:lpstr>
    </vt:vector>
  </TitlesOfParts>
  <Company>SEIM</Company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HW</dc:title>
  <dc:creator>xabier</dc:creator>
  <cp:lastModifiedBy>Xabier</cp:lastModifiedBy>
  <cp:revision>3</cp:revision>
  <cp:lastPrinted>2011-03-09T11:48:00Z</cp:lastPrinted>
  <dcterms:created xsi:type="dcterms:W3CDTF">2014-12-29T16:27:00Z</dcterms:created>
  <dcterms:modified xsi:type="dcterms:W3CDTF">2014-12-29T16:46:00Z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