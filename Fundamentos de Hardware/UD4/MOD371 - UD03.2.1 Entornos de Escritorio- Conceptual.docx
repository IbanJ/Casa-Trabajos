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186EF9" w:rsidP="0027465E">
      <w:pPr>
        <w:pStyle w:val="Ttulo1"/>
      </w:pPr>
      <w:bookmarkStart w:id="0" w:name="_Toc365884818"/>
      <w:bookmarkStart w:id="1" w:name="_Toc365884987"/>
      <w:bookmarkStart w:id="2" w:name="_Toc365885724"/>
      <w:bookmarkStart w:id="3" w:name="_Toc379994280"/>
      <w:bookmarkStart w:id="4" w:name="_Toc380140843"/>
      <w:bookmarkStart w:id="5" w:name="_Toc380143873"/>
      <w:bookmarkStart w:id="6" w:name="_Toc380144251"/>
      <w:bookmarkStart w:id="7" w:name="_Toc380501553"/>
      <w:bookmarkStart w:id="8" w:name="_Toc380503098"/>
      <w:r>
        <w:rPr>
          <w:noProof/>
          <w:lang w:eastAsia="es-ES"/>
        </w:rPr>
        <w:pict>
          <v:rect id="Rectangle 62" o:spid="_x0000_s1026" style="position:absolute;margin-left:0;margin-top:0;width:545.7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" o:allowincell="f" filled="f" stroked="f">
            <v:textbox style="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29"/>
                  </w:tblGrid>
                  <w:tr w:rsidR="00701E42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7B1D4B" w:rsidRDefault="007B1D4B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701E42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7B1D4B" w:rsidRDefault="00186EF9" w:rsidP="00991DF3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816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r w:rsidR="004306A7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Fundamentos Hardware</w:t>
                            </w:r>
                          </w:sdtContent>
                        </w:sdt>
                      </w:p>
                    </w:tc>
                  </w:tr>
                  <w:tr w:rsidR="00701E42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7B1D4B" w:rsidRDefault="007B1D4B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701E42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7B1D4B" w:rsidRDefault="00186EF9" w:rsidP="00991DF3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UD04</w:t>
                        </w:r>
                        <w:r w:rsidR="007B1D4B" w:rsidRPr="00A84A56"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:rsidR="00991DF3" w:rsidRDefault="00701E42" w:rsidP="00991DF3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Entornos de Escritorio</w:t>
                        </w:r>
                      </w:p>
                    </w:tc>
                  </w:tr>
                </w:tbl>
                <w:p w:rsidR="007B1D4B" w:rsidRDefault="007B1D4B" w:rsidP="0002675D"/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oundrect id="AutoShape 61" o:spid="_x0000_s1027" style="position:absolute;margin-left:0;margin-top:0;width:546.2pt;height:790.1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" o:allowincell="f" filled="f" fillcolor="black" strokecolor="black [3213]">
            <w10:wrap anchorx="page" anchory="page"/>
          </v:roundrect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186EF9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306A7">
            <w:rPr>
              <w:smallCaps w:val="0"/>
            </w:rPr>
            <w:t>Fundamentos Hardware</w:t>
          </w:r>
        </w:sdtContent>
      </w:sdt>
    </w:p>
    <w:p w:rsidR="00981E99" w:rsidRDefault="00981E99" w:rsidP="0027465E">
      <w:pPr>
        <w:pStyle w:val="Ttulo1"/>
      </w:pPr>
    </w:p>
    <w:p w:rsidR="008D72A9" w:rsidRPr="00F95918" w:rsidRDefault="008D72A9" w:rsidP="00F54628">
      <w:pPr>
        <w:pStyle w:val="Prrafodelista"/>
        <w:spacing w:after="120"/>
        <w:ind w:left="1440"/>
        <w:jc w:val="both"/>
        <w:rPr>
          <w:rFonts w:ascii="Calibri" w:hAnsi="Calibri" w:cs="Calibri"/>
          <w:b/>
          <w:szCs w:val="23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3"/>
          <w:szCs w:val="22"/>
          <w:lang w:eastAsia="en-US"/>
        </w:rPr>
        <w:id w:val="411516616"/>
        <w:docPartObj>
          <w:docPartGallery w:val="Table of Contents"/>
          <w:docPartUnique/>
        </w:docPartObj>
      </w:sdtPr>
      <w:sdtEndPr/>
      <w:sdtContent>
        <w:p w:rsidR="005D3ABC" w:rsidRDefault="005D3ABC">
          <w:pPr>
            <w:pStyle w:val="TtulodeTDC"/>
          </w:pPr>
          <w:r>
            <w:t>Contenido</w:t>
          </w:r>
        </w:p>
        <w:p w:rsidR="00AD0CFB" w:rsidRDefault="005D3ABC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03099" w:history="1">
            <w:r w:rsidR="00AD0CFB" w:rsidRPr="00815FE1">
              <w:rPr>
                <w:rStyle w:val="Hipervnculo"/>
                <w:rFonts w:eastAsia="Times New Roman"/>
                <w:lang w:eastAsia="es-ES"/>
              </w:rPr>
              <w:t>Entornos de escritorio de Linux</w:t>
            </w:r>
            <w:r w:rsidR="00AD0CFB">
              <w:rPr>
                <w:webHidden/>
              </w:rPr>
              <w:tab/>
            </w:r>
            <w:r w:rsidR="00AD0CFB">
              <w:rPr>
                <w:webHidden/>
              </w:rPr>
              <w:fldChar w:fldCharType="begin"/>
            </w:r>
            <w:r w:rsidR="00AD0CFB">
              <w:rPr>
                <w:webHidden/>
              </w:rPr>
              <w:instrText xml:space="preserve"> PAGEREF _Toc380503099 \h </w:instrText>
            </w:r>
            <w:r w:rsidR="00AD0CFB">
              <w:rPr>
                <w:webHidden/>
              </w:rPr>
            </w:r>
            <w:r w:rsidR="00AD0CFB">
              <w:rPr>
                <w:webHidden/>
              </w:rPr>
              <w:fldChar w:fldCharType="separate"/>
            </w:r>
            <w:r w:rsidR="006F1884">
              <w:rPr>
                <w:webHidden/>
              </w:rPr>
              <w:t>2</w:t>
            </w:r>
            <w:r w:rsidR="00AD0CFB">
              <w:rPr>
                <w:webHidden/>
              </w:rPr>
              <w:fldChar w:fldCharType="end"/>
            </w:r>
          </w:hyperlink>
        </w:p>
        <w:p w:rsidR="00AD0CFB" w:rsidRDefault="00186EF9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hyperlink w:anchor="_Toc380503100" w:history="1">
            <w:r w:rsidR="00AD0CFB" w:rsidRPr="00815FE1">
              <w:rPr>
                <w:rStyle w:val="Hipervnculo"/>
                <w:rFonts w:eastAsia="Times New Roman"/>
                <w:lang w:eastAsia="es-ES"/>
              </w:rPr>
              <w:t>selección de un entorno de escritorio</w:t>
            </w:r>
            <w:r w:rsidR="00AD0CFB">
              <w:rPr>
                <w:webHidden/>
              </w:rPr>
              <w:tab/>
            </w:r>
            <w:r w:rsidR="00AD0CFB">
              <w:rPr>
                <w:webHidden/>
              </w:rPr>
              <w:fldChar w:fldCharType="begin"/>
            </w:r>
            <w:r w:rsidR="00AD0CFB">
              <w:rPr>
                <w:webHidden/>
              </w:rPr>
              <w:instrText xml:space="preserve"> PAGEREF _Toc380503100 \h </w:instrText>
            </w:r>
            <w:r w:rsidR="00AD0CFB">
              <w:rPr>
                <w:webHidden/>
              </w:rPr>
            </w:r>
            <w:r w:rsidR="00AD0CFB">
              <w:rPr>
                <w:webHidden/>
              </w:rPr>
              <w:fldChar w:fldCharType="separate"/>
            </w:r>
            <w:r w:rsidR="006F1884">
              <w:rPr>
                <w:webHidden/>
              </w:rPr>
              <w:t>2</w:t>
            </w:r>
            <w:r w:rsidR="00AD0CFB">
              <w:rPr>
                <w:webHidden/>
              </w:rPr>
              <w:fldChar w:fldCharType="end"/>
            </w:r>
          </w:hyperlink>
        </w:p>
        <w:p w:rsidR="00AD0CFB" w:rsidRDefault="00186EF9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380503101" w:history="1">
            <w:r w:rsidR="00AD0CFB" w:rsidRPr="00815FE1">
              <w:rPr>
                <w:rStyle w:val="Hipervnculo"/>
                <w:rFonts w:eastAsia="Times New Roman"/>
                <w:lang w:eastAsia="es-ES"/>
              </w:rPr>
              <w:t>Utilización de un administrador de archivos</w:t>
            </w:r>
            <w:r w:rsidR="00AD0CFB">
              <w:rPr>
                <w:webHidden/>
              </w:rPr>
              <w:tab/>
            </w:r>
            <w:r w:rsidR="00AD0CFB">
              <w:rPr>
                <w:webHidden/>
              </w:rPr>
              <w:fldChar w:fldCharType="begin"/>
            </w:r>
            <w:r w:rsidR="00AD0CFB">
              <w:rPr>
                <w:webHidden/>
              </w:rPr>
              <w:instrText xml:space="preserve"> PAGEREF _Toc380503101 \h </w:instrText>
            </w:r>
            <w:r w:rsidR="00AD0CFB">
              <w:rPr>
                <w:webHidden/>
              </w:rPr>
            </w:r>
            <w:r w:rsidR="00AD0CFB">
              <w:rPr>
                <w:webHidden/>
              </w:rPr>
              <w:fldChar w:fldCharType="separate"/>
            </w:r>
            <w:r w:rsidR="006F1884">
              <w:rPr>
                <w:webHidden/>
              </w:rPr>
              <w:t>2</w:t>
            </w:r>
            <w:r w:rsidR="00AD0CFB">
              <w:rPr>
                <w:webHidden/>
              </w:rPr>
              <w:fldChar w:fldCharType="end"/>
            </w:r>
          </w:hyperlink>
        </w:p>
        <w:p w:rsidR="005D3ABC" w:rsidRDefault="005D3ABC">
          <w:r>
            <w:rPr>
              <w:b/>
              <w:bCs/>
            </w:rPr>
            <w:fldChar w:fldCharType="end"/>
          </w:r>
        </w:p>
      </w:sdtContent>
    </w:sdt>
    <w:p w:rsidR="0027465E" w:rsidRDefault="0027465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5616FE" w:rsidRDefault="005616FE" w:rsidP="00373B0B">
      <w:pPr>
        <w:spacing w:after="120"/>
        <w:ind w:firstLine="709"/>
        <w:jc w:val="both"/>
      </w:pPr>
    </w:p>
    <w:p w:rsidR="00F54628" w:rsidRDefault="00F54628" w:rsidP="00373B0B">
      <w:pPr>
        <w:spacing w:after="120"/>
        <w:ind w:firstLine="709"/>
        <w:jc w:val="both"/>
      </w:pPr>
    </w:p>
    <w:p w:rsidR="00F54628" w:rsidRDefault="00F54628" w:rsidP="00373B0B">
      <w:pPr>
        <w:spacing w:after="120"/>
        <w:ind w:firstLine="709"/>
        <w:jc w:val="both"/>
      </w:pPr>
    </w:p>
    <w:p w:rsidR="00F54628" w:rsidRDefault="00F54628" w:rsidP="00373B0B">
      <w:pPr>
        <w:spacing w:after="120"/>
        <w:ind w:firstLine="709"/>
        <w:jc w:val="both"/>
      </w:pPr>
    </w:p>
    <w:p w:rsidR="006875A1" w:rsidRDefault="006875A1">
      <w:pPr>
        <w:spacing w:after="200"/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rPr>
          <w:b/>
          <w:bCs/>
        </w:rPr>
        <w:br w:type="page"/>
      </w:r>
    </w:p>
    <w:p w:rsidR="00A95AB3" w:rsidRDefault="00A95AB3" w:rsidP="00444398">
      <w:pPr>
        <w:pStyle w:val="Ttulo1"/>
        <w:rPr>
          <w:rFonts w:eastAsia="Times New Roman"/>
          <w:lang w:eastAsia="es-ES"/>
        </w:rPr>
      </w:pPr>
      <w:bookmarkStart w:id="9" w:name="_Toc380503099"/>
      <w:r w:rsidRPr="00A95AB3">
        <w:rPr>
          <w:rFonts w:eastAsia="Times New Roman"/>
          <w:lang w:eastAsia="es-ES"/>
        </w:rPr>
        <w:lastRenderedPageBreak/>
        <w:t>Entornos de escritorio de Linux</w:t>
      </w:r>
      <w:bookmarkEnd w:id="9"/>
    </w:p>
    <w:p w:rsidR="00A95AB3" w:rsidRDefault="00A95AB3" w:rsidP="00444398">
      <w:pPr>
        <w:rPr>
          <w:rFonts w:eastAsia="Times New Roman"/>
          <w:lang w:eastAsia="es-ES"/>
        </w:rPr>
      </w:pPr>
      <w:r w:rsidRPr="00A95AB3">
        <w:rPr>
          <w:rFonts w:eastAsia="Times New Roman"/>
          <w:lang w:eastAsia="es-ES"/>
        </w:rPr>
        <w:t>Lo más probable es que nuestra primera experiencia con un ordenador Linux sea a través</w:t>
      </w:r>
      <w:r>
        <w:rPr>
          <w:rFonts w:eastAsia="Times New Roman"/>
          <w:lang w:eastAsia="es-ES"/>
        </w:rPr>
        <w:t xml:space="preserve"> </w:t>
      </w:r>
      <w:r w:rsidRPr="00A95AB3">
        <w:rPr>
          <w:rFonts w:eastAsia="Times New Roman"/>
          <w:lang w:eastAsia="es-ES"/>
        </w:rPr>
        <w:t xml:space="preserve">de un “entorno de escritorio” (desktop </w:t>
      </w:r>
      <w:proofErr w:type="spellStart"/>
      <w:r w:rsidRPr="00A95AB3">
        <w:rPr>
          <w:rFonts w:eastAsia="Times New Roman"/>
          <w:lang w:eastAsia="es-ES"/>
        </w:rPr>
        <w:t>environment</w:t>
      </w:r>
      <w:proofErr w:type="spellEnd"/>
      <w:r w:rsidRPr="00A95AB3">
        <w:rPr>
          <w:rFonts w:eastAsia="Times New Roman"/>
          <w:lang w:eastAsia="es-ES"/>
        </w:rPr>
        <w:t xml:space="preserve">). </w:t>
      </w:r>
      <w:r w:rsidRPr="006830D6">
        <w:rPr>
          <w:rFonts w:eastAsia="Times New Roman"/>
          <w:b/>
          <w:lang w:eastAsia="es-ES"/>
        </w:rPr>
        <w:t>Estos son un conjunto de programas con interfaz gráfica que controlan la pantalla y ofrecen pequeñas utilidades para realizar tareas como la gestión de los archivos. Linux ofrece varios entornos de escrito</w:t>
      </w:r>
      <w:r w:rsidRPr="00A95AB3">
        <w:rPr>
          <w:rFonts w:eastAsia="Times New Roman"/>
          <w:lang w:eastAsia="es-ES"/>
        </w:rPr>
        <w:t>rio, así que si uno</w:t>
      </w:r>
      <w:r>
        <w:rPr>
          <w:rFonts w:eastAsia="Times New Roman"/>
          <w:lang w:eastAsia="es-ES"/>
        </w:rPr>
        <w:t xml:space="preserve"> no </w:t>
      </w:r>
      <w:r w:rsidRPr="00A95AB3">
        <w:rPr>
          <w:rFonts w:eastAsia="Times New Roman"/>
          <w:lang w:eastAsia="es-ES"/>
        </w:rPr>
        <w:t>nos gusta siempre podernos pasarnos a otro. Además de presentar información sobre</w:t>
      </w:r>
      <w:r>
        <w:rPr>
          <w:rFonts w:eastAsia="Times New Roman"/>
          <w:lang w:eastAsia="es-ES"/>
        </w:rPr>
        <w:t xml:space="preserve"> </w:t>
      </w:r>
      <w:r w:rsidRPr="00A95AB3">
        <w:rPr>
          <w:rFonts w:eastAsia="Times New Roman"/>
          <w:lang w:eastAsia="es-ES"/>
        </w:rPr>
        <w:t>entornos de escritorio disponibles</w:t>
      </w:r>
      <w:r>
        <w:rPr>
          <w:rFonts w:eastAsia="Times New Roman"/>
          <w:lang w:eastAsia="es-ES"/>
        </w:rPr>
        <w:t>, vamos a describir algunas de l</w:t>
      </w:r>
      <w:r w:rsidRPr="00A95AB3">
        <w:rPr>
          <w:rFonts w:eastAsia="Times New Roman"/>
          <w:lang w:eastAsia="es-ES"/>
        </w:rPr>
        <w:t>as herramientas que</w:t>
      </w:r>
      <w:r>
        <w:rPr>
          <w:rFonts w:eastAsia="Times New Roman"/>
          <w:lang w:eastAsia="es-ES"/>
        </w:rPr>
        <w:t xml:space="preserve"> h</w:t>
      </w:r>
      <w:r w:rsidRPr="00A95AB3">
        <w:rPr>
          <w:rFonts w:eastAsia="Times New Roman"/>
          <w:lang w:eastAsia="es-ES"/>
        </w:rPr>
        <w:t>emos utilizar para abrir programas y gestionar archivos.</w:t>
      </w:r>
    </w:p>
    <w:p w:rsidR="00A95AB3" w:rsidRPr="00A95AB3" w:rsidRDefault="00AD0CFB" w:rsidP="00A95AB3">
      <w:pPr>
        <w:pStyle w:val="Ttulo1"/>
        <w:rPr>
          <w:rFonts w:eastAsia="Times New Roman"/>
          <w:lang w:eastAsia="es-ES"/>
        </w:rPr>
      </w:pPr>
      <w:bookmarkStart w:id="10" w:name="_Toc380503100"/>
      <w:r>
        <w:rPr>
          <w:rFonts w:eastAsia="Times New Roman"/>
          <w:lang w:eastAsia="es-ES"/>
        </w:rPr>
        <w:t>E</w:t>
      </w:r>
      <w:r w:rsidR="00A95AB3" w:rsidRPr="00A95AB3">
        <w:rPr>
          <w:rFonts w:eastAsia="Times New Roman"/>
          <w:lang w:eastAsia="es-ES"/>
        </w:rPr>
        <w:t>ntorno de escritorio</w:t>
      </w:r>
      <w:bookmarkEnd w:id="10"/>
    </w:p>
    <w:p w:rsidR="00A95AB3" w:rsidRPr="00A95AB3" w:rsidRDefault="00A95AB3" w:rsidP="00444398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De</w:t>
      </w:r>
      <w:r w:rsidRPr="00A95AB3">
        <w:rPr>
          <w:rFonts w:eastAsia="Times New Roman"/>
          <w:lang w:eastAsia="es-ES"/>
        </w:rPr>
        <w:t>pendiendo de nues</w:t>
      </w:r>
      <w:r>
        <w:rPr>
          <w:rFonts w:eastAsia="Times New Roman"/>
          <w:lang w:eastAsia="es-ES"/>
        </w:rPr>
        <w:t>tra distribución de Linux y de l</w:t>
      </w:r>
      <w:r w:rsidRPr="00A95AB3">
        <w:rPr>
          <w:rFonts w:eastAsia="Times New Roman"/>
          <w:lang w:eastAsia="es-ES"/>
        </w:rPr>
        <w:t>as opciones de instalación, lo más</w:t>
      </w:r>
      <w:r>
        <w:rPr>
          <w:rFonts w:eastAsia="Times New Roman"/>
          <w:lang w:eastAsia="es-ES"/>
        </w:rPr>
        <w:t xml:space="preserve"> </w:t>
      </w:r>
      <w:r w:rsidR="00B069CA">
        <w:rPr>
          <w:rFonts w:eastAsia="Times New Roman"/>
          <w:lang w:eastAsia="es-ES"/>
        </w:rPr>
        <w:t>probab</w:t>
      </w:r>
      <w:r w:rsidR="00B069CA" w:rsidRPr="00A95AB3">
        <w:rPr>
          <w:rFonts w:eastAsia="Times New Roman"/>
          <w:lang w:eastAsia="es-ES"/>
        </w:rPr>
        <w:t>le</w:t>
      </w:r>
      <w:r w:rsidRPr="00A95AB3">
        <w:rPr>
          <w:rFonts w:eastAsia="Times New Roman"/>
          <w:lang w:eastAsia="es-ES"/>
        </w:rPr>
        <w:t xml:space="preserve"> es que tengamos a nuestra disposición más de un entorno de escritorio. Los más</w:t>
      </w:r>
      <w:r>
        <w:rPr>
          <w:rFonts w:eastAsia="Times New Roman"/>
          <w:lang w:eastAsia="es-ES"/>
        </w:rPr>
        <w:t xml:space="preserve"> utilizados </w:t>
      </w:r>
      <w:r w:rsidRPr="00A95AB3">
        <w:rPr>
          <w:rFonts w:eastAsia="Times New Roman"/>
          <w:lang w:eastAsia="es-ES"/>
        </w:rPr>
        <w:t>son:</w:t>
      </w:r>
    </w:p>
    <w:p w:rsidR="00A95AB3" w:rsidRPr="006830D6" w:rsidRDefault="00A95AB3" w:rsidP="00444398">
      <w:pPr>
        <w:rPr>
          <w:rFonts w:eastAsia="Times New Roman"/>
          <w:b/>
          <w:lang w:eastAsia="es-ES"/>
        </w:rPr>
      </w:pPr>
      <w:r w:rsidRPr="006830D6">
        <w:rPr>
          <w:rFonts w:eastAsia="Times New Roman"/>
          <w:b/>
          <w:lang w:eastAsia="es-ES"/>
        </w:rPr>
        <w:t xml:space="preserve">KDE: El K Desktop </w:t>
      </w:r>
      <w:proofErr w:type="spellStart"/>
      <w:r w:rsidRPr="006830D6">
        <w:rPr>
          <w:rFonts w:eastAsia="Times New Roman"/>
          <w:b/>
          <w:lang w:eastAsia="es-ES"/>
        </w:rPr>
        <w:t>Environment</w:t>
      </w:r>
      <w:proofErr w:type="spellEnd"/>
      <w:r w:rsidRPr="006830D6">
        <w:rPr>
          <w:rFonts w:eastAsia="Times New Roman"/>
          <w:b/>
          <w:lang w:eastAsia="es-ES"/>
        </w:rPr>
        <w:t xml:space="preserve"> (</w:t>
      </w:r>
      <w:r w:rsidR="00444398" w:rsidRPr="006830D6">
        <w:rPr>
          <w:rFonts w:eastAsia="Times New Roman"/>
          <w:b/>
          <w:lang w:eastAsia="es-ES"/>
        </w:rPr>
        <w:t xml:space="preserve">Entorno de escritorio K) o KDE, </w:t>
      </w:r>
      <w:r w:rsidRPr="006830D6">
        <w:rPr>
          <w:rFonts w:eastAsia="Times New Roman"/>
          <w:b/>
          <w:lang w:eastAsia="es-ES"/>
        </w:rPr>
        <w:t xml:space="preserve">es uno de los entornos de escritorio más populares de Linux. </w:t>
      </w:r>
    </w:p>
    <w:p w:rsidR="00A95AB3" w:rsidRDefault="00A95AB3" w:rsidP="00444398">
      <w:pPr>
        <w:rPr>
          <w:rFonts w:eastAsia="Times New Roman"/>
          <w:lang w:eastAsia="es-ES"/>
        </w:rPr>
      </w:pPr>
      <w:r w:rsidRPr="006830D6">
        <w:rPr>
          <w:rFonts w:eastAsia="Times New Roman"/>
          <w:b/>
          <w:lang w:eastAsia="es-ES"/>
        </w:rPr>
        <w:t xml:space="preserve">Es el entorno por defecto en las distribuciones </w:t>
      </w:r>
      <w:proofErr w:type="spellStart"/>
      <w:r w:rsidRPr="006830D6">
        <w:rPr>
          <w:rFonts w:eastAsia="Times New Roman"/>
          <w:b/>
          <w:lang w:eastAsia="es-ES"/>
        </w:rPr>
        <w:t>Mandriva</w:t>
      </w:r>
      <w:proofErr w:type="spellEnd"/>
      <w:r w:rsidRPr="006830D6">
        <w:rPr>
          <w:rFonts w:eastAsia="Times New Roman"/>
          <w:b/>
          <w:lang w:eastAsia="es-ES"/>
        </w:rPr>
        <w:t xml:space="preserve"> y SUSE.</w:t>
      </w:r>
      <w:r w:rsidRPr="00A95AB3">
        <w:rPr>
          <w:rFonts w:eastAsia="Times New Roman"/>
          <w:lang w:eastAsia="es-ES"/>
        </w:rPr>
        <w:t xml:space="preserve"> Asimismo, incluye numerosas y potentes</w:t>
      </w:r>
      <w:r>
        <w:rPr>
          <w:rFonts w:eastAsia="Times New Roman"/>
          <w:lang w:eastAsia="es-ES"/>
        </w:rPr>
        <w:t xml:space="preserve"> h</w:t>
      </w:r>
      <w:r w:rsidRPr="00A95AB3">
        <w:rPr>
          <w:rFonts w:eastAsia="Times New Roman"/>
          <w:lang w:eastAsia="es-ES"/>
        </w:rPr>
        <w:t xml:space="preserve">erramientas que se integran muy bien entre sí. Está basado en el widget set </w:t>
      </w:r>
      <w:proofErr w:type="spellStart"/>
      <w:r w:rsidRPr="00A95AB3">
        <w:rPr>
          <w:rFonts w:eastAsia="Times New Roman"/>
          <w:lang w:eastAsia="es-ES"/>
        </w:rPr>
        <w:t>Qt</w:t>
      </w:r>
      <w:proofErr w:type="spellEnd"/>
      <w:r w:rsidRPr="00A95AB3">
        <w:rPr>
          <w:rFonts w:eastAsia="Times New Roman"/>
          <w:lang w:eastAsia="es-ES"/>
        </w:rPr>
        <w:t>.</w:t>
      </w:r>
      <w:r w:rsidR="00444398">
        <w:rPr>
          <w:rFonts w:eastAsia="Times New Roman"/>
          <w:lang w:eastAsia="es-ES"/>
        </w:rPr>
        <w:t xml:space="preserve"> </w:t>
      </w:r>
    </w:p>
    <w:p w:rsidR="00A95AB3" w:rsidRDefault="00A95AB3" w:rsidP="00444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lang w:eastAsia="es-ES"/>
        </w:rPr>
      </w:pPr>
      <w:r w:rsidRPr="00A95AB3">
        <w:rPr>
          <w:rFonts w:eastAsia="Times New Roman"/>
          <w:lang w:eastAsia="es-ES"/>
        </w:rPr>
        <w:t>Un widget set es una librería que se encarga de manejar la apariencia y funcionamiento</w:t>
      </w:r>
      <w:r>
        <w:rPr>
          <w:rFonts w:eastAsia="Times New Roman"/>
          <w:lang w:eastAsia="es-ES"/>
        </w:rPr>
        <w:t xml:space="preserve"> </w:t>
      </w:r>
      <w:r w:rsidRPr="00A95AB3">
        <w:rPr>
          <w:rFonts w:eastAsia="Times New Roman"/>
          <w:lang w:eastAsia="es-ES"/>
        </w:rPr>
        <w:t xml:space="preserve">de elementos gráficos de la GUI tales como menús y cuadros de diálogo. </w:t>
      </w:r>
      <w:proofErr w:type="spellStart"/>
      <w:r w:rsidRPr="00A95AB3">
        <w:rPr>
          <w:rFonts w:eastAsia="Times New Roman"/>
          <w:lang w:eastAsia="es-ES"/>
        </w:rPr>
        <w:t>Qt</w:t>
      </w:r>
      <w:proofErr w:type="spellEnd"/>
      <w:r w:rsidRPr="00A95AB3">
        <w:rPr>
          <w:rFonts w:eastAsia="Times New Roman"/>
          <w:lang w:eastAsia="es-ES"/>
        </w:rPr>
        <w:t xml:space="preserve"> y GTK+ son</w:t>
      </w:r>
      <w:r>
        <w:rPr>
          <w:rFonts w:eastAsia="Times New Roman"/>
          <w:lang w:eastAsia="es-ES"/>
        </w:rPr>
        <w:t xml:space="preserve"> l</w:t>
      </w:r>
      <w:r w:rsidRPr="00A95AB3">
        <w:rPr>
          <w:rFonts w:eastAsia="Times New Roman"/>
          <w:lang w:eastAsia="es-ES"/>
        </w:rPr>
        <w:t>as dos librerías de widgets más comunes en Linux en la actualidad.</w:t>
      </w:r>
    </w:p>
    <w:p w:rsidR="006612F7" w:rsidRDefault="00A95AB3" w:rsidP="00444398">
      <w:pPr>
        <w:rPr>
          <w:rFonts w:eastAsia="Times New Roman"/>
          <w:lang w:eastAsia="es-ES"/>
        </w:rPr>
      </w:pPr>
      <w:r w:rsidRPr="006830D6">
        <w:rPr>
          <w:rFonts w:eastAsia="Times New Roman"/>
          <w:b/>
          <w:lang w:eastAsia="es-ES"/>
        </w:rPr>
        <w:t xml:space="preserve">GNOME: El GNU Network </w:t>
      </w:r>
      <w:proofErr w:type="spellStart"/>
      <w:r w:rsidRPr="006830D6">
        <w:rPr>
          <w:rFonts w:eastAsia="Times New Roman"/>
          <w:b/>
          <w:lang w:eastAsia="es-ES"/>
        </w:rPr>
        <w:t>Object</w:t>
      </w:r>
      <w:proofErr w:type="spellEnd"/>
      <w:r w:rsidRPr="006830D6">
        <w:rPr>
          <w:rFonts w:eastAsia="Times New Roman"/>
          <w:b/>
          <w:lang w:eastAsia="es-ES"/>
        </w:rPr>
        <w:t xml:space="preserve"> </w:t>
      </w:r>
      <w:proofErr w:type="spellStart"/>
      <w:r w:rsidRPr="006830D6">
        <w:rPr>
          <w:rFonts w:eastAsia="Times New Roman"/>
          <w:b/>
          <w:lang w:eastAsia="es-ES"/>
        </w:rPr>
        <w:t>Model</w:t>
      </w:r>
      <w:proofErr w:type="spellEnd"/>
      <w:r w:rsidRPr="006830D6">
        <w:rPr>
          <w:rFonts w:eastAsia="Times New Roman"/>
          <w:b/>
          <w:lang w:eastAsia="es-ES"/>
        </w:rPr>
        <w:t xml:space="preserve"> </w:t>
      </w:r>
      <w:proofErr w:type="spellStart"/>
      <w:r w:rsidRPr="006830D6">
        <w:rPr>
          <w:rFonts w:eastAsia="Times New Roman"/>
          <w:b/>
          <w:lang w:eastAsia="es-ES"/>
        </w:rPr>
        <w:t>Environment</w:t>
      </w:r>
      <w:proofErr w:type="spellEnd"/>
      <w:r w:rsidRPr="006830D6">
        <w:rPr>
          <w:rFonts w:eastAsia="Times New Roman"/>
          <w:b/>
          <w:lang w:eastAsia="es-ES"/>
        </w:rPr>
        <w:t xml:space="preserve">  es el principal rival de KDE en el terreno de los entornos de escritorio Linux </w:t>
      </w:r>
      <w:proofErr w:type="spellStart"/>
      <w:r w:rsidRPr="006830D6">
        <w:rPr>
          <w:rFonts w:eastAsia="Times New Roman"/>
          <w:b/>
          <w:lang w:eastAsia="es-ES"/>
        </w:rPr>
        <w:t>Fedora</w:t>
      </w:r>
      <w:proofErr w:type="spellEnd"/>
      <w:r w:rsidRPr="006830D6">
        <w:rPr>
          <w:rFonts w:eastAsia="Times New Roman"/>
          <w:b/>
          <w:lang w:eastAsia="es-ES"/>
        </w:rPr>
        <w:t xml:space="preserve"> y </w:t>
      </w:r>
      <w:proofErr w:type="spellStart"/>
      <w:r w:rsidRPr="006830D6">
        <w:rPr>
          <w:rFonts w:eastAsia="Times New Roman"/>
          <w:b/>
          <w:lang w:eastAsia="es-ES"/>
        </w:rPr>
        <w:t>Debian</w:t>
      </w:r>
      <w:proofErr w:type="spellEnd"/>
      <w:r w:rsidRPr="006830D6">
        <w:rPr>
          <w:rFonts w:eastAsia="Times New Roman"/>
          <w:b/>
          <w:lang w:eastAsia="es-ES"/>
        </w:rPr>
        <w:t xml:space="preserve"> lo utilizan como escritorio predeterminado.</w:t>
      </w:r>
      <w:r w:rsidRPr="00A95AB3">
        <w:rPr>
          <w:rFonts w:eastAsia="Times New Roman"/>
          <w:lang w:eastAsia="es-ES"/>
        </w:rPr>
        <w:t xml:space="preserve"> GNOME</w:t>
      </w:r>
      <w:r w:rsidR="006612F7">
        <w:rPr>
          <w:rFonts w:eastAsia="Times New Roman"/>
          <w:lang w:eastAsia="es-ES"/>
        </w:rPr>
        <w:t xml:space="preserve"> </w:t>
      </w:r>
      <w:r w:rsidR="006612F7" w:rsidRPr="006612F7">
        <w:rPr>
          <w:rFonts w:eastAsia="Times New Roman"/>
          <w:lang w:eastAsia="es-ES"/>
        </w:rPr>
        <w:t xml:space="preserve">está construido sobre el widget set GIMP </w:t>
      </w:r>
      <w:proofErr w:type="spellStart"/>
      <w:r w:rsidR="006612F7" w:rsidRPr="006612F7">
        <w:rPr>
          <w:rFonts w:eastAsia="Times New Roman"/>
          <w:lang w:eastAsia="es-ES"/>
        </w:rPr>
        <w:t>Tool</w:t>
      </w:r>
      <w:proofErr w:type="spellEnd"/>
      <w:r w:rsidR="006612F7" w:rsidRPr="006612F7">
        <w:rPr>
          <w:rFonts w:eastAsia="Times New Roman"/>
          <w:lang w:eastAsia="es-ES"/>
        </w:rPr>
        <w:t xml:space="preserve"> </w:t>
      </w:r>
      <w:r w:rsidR="006612F7">
        <w:rPr>
          <w:rFonts w:eastAsia="Times New Roman"/>
          <w:lang w:eastAsia="es-ES"/>
        </w:rPr>
        <w:t xml:space="preserve">KIT o </w:t>
      </w:r>
      <w:r w:rsidR="006612F7" w:rsidRPr="006612F7">
        <w:rPr>
          <w:rFonts w:eastAsia="Times New Roman"/>
          <w:lang w:eastAsia="es-ES"/>
        </w:rPr>
        <w:t>GTK+. Al igual que KDE, GNOME</w:t>
      </w:r>
      <w:r w:rsidR="006612F7">
        <w:rPr>
          <w:rFonts w:eastAsia="Times New Roman"/>
          <w:lang w:eastAsia="es-ES"/>
        </w:rPr>
        <w:t xml:space="preserve"> </w:t>
      </w:r>
      <w:r w:rsidR="006612F7" w:rsidRPr="006612F7">
        <w:rPr>
          <w:rFonts w:eastAsia="Times New Roman"/>
          <w:lang w:eastAsia="es-ES"/>
        </w:rPr>
        <w:t>incluye numerosas herramientas potentes que trabajan muy bien conjuntamente. El</w:t>
      </w:r>
      <w:r w:rsidR="006612F7">
        <w:rPr>
          <w:rFonts w:eastAsia="Times New Roman"/>
          <w:lang w:eastAsia="es-ES"/>
        </w:rPr>
        <w:t xml:space="preserve"> </w:t>
      </w:r>
      <w:r w:rsidR="006612F7" w:rsidRPr="006612F7">
        <w:rPr>
          <w:rFonts w:eastAsia="Times New Roman"/>
          <w:lang w:eastAsia="es-ES"/>
        </w:rPr>
        <w:t>objetivo de GNOME es proporcionar un entorno de escritorio muy fá</w:t>
      </w:r>
      <w:r w:rsidR="00444398">
        <w:rPr>
          <w:rFonts w:eastAsia="Times New Roman"/>
          <w:lang w:eastAsia="es-ES"/>
        </w:rPr>
        <w:t>c</w:t>
      </w:r>
      <w:r w:rsidR="006612F7" w:rsidRPr="006612F7">
        <w:rPr>
          <w:rFonts w:eastAsia="Times New Roman"/>
          <w:lang w:eastAsia="es-ES"/>
        </w:rPr>
        <w:t>il de usar, así</w:t>
      </w:r>
      <w:r w:rsidR="006612F7">
        <w:rPr>
          <w:rFonts w:eastAsia="Times New Roman"/>
          <w:lang w:eastAsia="es-ES"/>
        </w:rPr>
        <w:t xml:space="preserve"> </w:t>
      </w:r>
      <w:r w:rsidR="006612F7" w:rsidRPr="006612F7">
        <w:rPr>
          <w:rFonts w:eastAsia="Times New Roman"/>
          <w:lang w:eastAsia="es-ES"/>
        </w:rPr>
        <w:t>que ofrece menos opciones que KUE.</w:t>
      </w:r>
    </w:p>
    <w:p w:rsidR="00444398" w:rsidRPr="00444398" w:rsidRDefault="00444398" w:rsidP="00444398">
      <w:pPr>
        <w:pStyle w:val="Ttulo2"/>
        <w:rPr>
          <w:rFonts w:eastAsia="Times New Roman"/>
          <w:lang w:eastAsia="es-ES"/>
        </w:rPr>
      </w:pPr>
      <w:bookmarkStart w:id="11" w:name="_Toc380503101"/>
      <w:r w:rsidRPr="00444398">
        <w:rPr>
          <w:rFonts w:eastAsia="Times New Roman"/>
          <w:lang w:eastAsia="es-ES"/>
        </w:rPr>
        <w:t>Utilización de un administrador de archivos</w:t>
      </w:r>
      <w:bookmarkEnd w:id="11"/>
    </w:p>
    <w:p w:rsidR="00444398" w:rsidRPr="00AD0CFB" w:rsidRDefault="00444398" w:rsidP="00AD0CFB">
      <w:pPr>
        <w:rPr>
          <w:rFonts w:eastAsia="Times New Roman"/>
          <w:lang w:eastAsia="es-ES"/>
        </w:rPr>
      </w:pPr>
      <w:r w:rsidRPr="00AD0CFB">
        <w:rPr>
          <w:rFonts w:eastAsia="Times New Roman"/>
          <w:lang w:eastAsia="es-ES"/>
        </w:rPr>
        <w:t xml:space="preserve">Quienes estén </w:t>
      </w:r>
      <w:r w:rsidR="00AD0CFB" w:rsidRPr="00AD0CFB">
        <w:rPr>
          <w:rFonts w:eastAsia="Times New Roman"/>
          <w:lang w:eastAsia="es-ES"/>
        </w:rPr>
        <w:t>asombrados</w:t>
      </w:r>
      <w:r w:rsidRPr="00444398">
        <w:rPr>
          <w:rFonts w:eastAsia="Times New Roman"/>
          <w:lang w:eastAsia="es-ES"/>
        </w:rPr>
        <w:t xml:space="preserve"> a Windows o Mac OS X habrán utilizado, sin duda, </w:t>
      </w:r>
      <w:r w:rsidRPr="00AD0CFB">
        <w:rPr>
          <w:rFonts w:eastAsia="Times New Roman"/>
          <w:lang w:eastAsia="es-ES"/>
        </w:rPr>
        <w:t xml:space="preserve">un </w:t>
      </w:r>
      <w:r w:rsidRPr="00444398">
        <w:rPr>
          <w:rFonts w:eastAsia="Times New Roman"/>
          <w:lang w:eastAsia="es-ES"/>
        </w:rPr>
        <w:t xml:space="preserve">programa administrador de archivos para manipular los archivos y ficheros. </w:t>
      </w:r>
      <w:proofErr w:type="spellStart"/>
      <w:r w:rsidRPr="00444398">
        <w:rPr>
          <w:rFonts w:eastAsia="Times New Roman"/>
          <w:lang w:eastAsia="es-ES"/>
        </w:rPr>
        <w:t>LinuX</w:t>
      </w:r>
      <w:proofErr w:type="spellEnd"/>
      <w:r w:rsidRPr="00444398">
        <w:rPr>
          <w:rFonts w:eastAsia="Times New Roman"/>
          <w:lang w:eastAsia="es-ES"/>
        </w:rPr>
        <w:t>, también proporcio</w:t>
      </w:r>
      <w:r w:rsidRPr="00AD0CFB">
        <w:rPr>
          <w:rFonts w:eastAsia="Times New Roman"/>
          <w:lang w:eastAsia="es-ES"/>
        </w:rPr>
        <w:t>na un administrador de archivos.</w:t>
      </w:r>
    </w:p>
    <w:p w:rsidR="00444398" w:rsidRPr="006830D6" w:rsidRDefault="00AD0CFB" w:rsidP="00AD0CFB">
      <w:pPr>
        <w:rPr>
          <w:rFonts w:eastAsia="Times New Roman"/>
          <w:b/>
          <w:lang w:eastAsia="es-ES"/>
        </w:rPr>
      </w:pPr>
      <w:r w:rsidRPr="006830D6">
        <w:rPr>
          <w:rFonts w:eastAsia="Times New Roman"/>
          <w:b/>
          <w:lang w:eastAsia="es-ES"/>
        </w:rPr>
        <w:t>NAUTILUS es el administrador de</w:t>
      </w:r>
      <w:r w:rsidR="00444398" w:rsidRPr="006830D6">
        <w:rPr>
          <w:rFonts w:eastAsia="Times New Roman"/>
          <w:b/>
          <w:lang w:eastAsia="es-ES"/>
        </w:rPr>
        <w:t xml:space="preserve"> archivos del entorno GNOME.</w:t>
      </w:r>
    </w:p>
    <w:p w:rsidR="00186EF9" w:rsidRPr="00186EF9" w:rsidRDefault="00186EF9" w:rsidP="0044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uto"/>
          <w:sz w:val="20"/>
          <w:szCs w:val="20"/>
          <w:lang w:eastAsia="es-ES"/>
        </w:rPr>
      </w:pPr>
      <w:bookmarkStart w:id="12" w:name="_GoBack"/>
      <w:r w:rsidRPr="00186EF9">
        <w:rPr>
          <w:rFonts w:ascii="Courier New" w:eastAsia="Times New Roman" w:hAnsi="Courier New" w:cs="Courier New"/>
          <w:b/>
          <w:color w:val="auto"/>
          <w:sz w:val="20"/>
          <w:szCs w:val="20"/>
          <w:lang w:eastAsia="es-ES"/>
        </w:rPr>
        <w:t>Preguntas de Teoría:</w:t>
      </w:r>
    </w:p>
    <w:bookmarkEnd w:id="12"/>
    <w:p w:rsidR="00444398" w:rsidRDefault="00186EF9" w:rsidP="0044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¿Qué es un entorno de Escritorio?</w:t>
      </w:r>
    </w:p>
    <w:p w:rsidR="00186EF9" w:rsidRDefault="00186EF9" w:rsidP="0044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</w:p>
    <w:p w:rsidR="00186EF9" w:rsidRDefault="00186EF9" w:rsidP="0044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¿Qué es KDE?</w:t>
      </w:r>
    </w:p>
    <w:p w:rsidR="00186EF9" w:rsidRDefault="00186EF9" w:rsidP="0044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</w:p>
    <w:p w:rsidR="00186EF9" w:rsidRDefault="00186EF9" w:rsidP="0044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¿Qué es GNOME?</w:t>
      </w:r>
    </w:p>
    <w:p w:rsidR="00444398" w:rsidRDefault="00444398" w:rsidP="0044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</w:p>
    <w:p w:rsidR="006612F7" w:rsidRDefault="00D53ED4" w:rsidP="00A9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 xml:space="preserve">¿Qué es </w:t>
      </w: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webmin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?</w:t>
      </w:r>
    </w:p>
    <w:p w:rsidR="00D53ED4" w:rsidRDefault="00D53ED4" w:rsidP="00A9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</w:p>
    <w:p w:rsidR="00D53ED4" w:rsidRPr="00A95AB3" w:rsidRDefault="00D53ED4" w:rsidP="00A9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 xml:space="preserve">¿Qué es </w:t>
      </w: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lubuntu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-desktop?</w:t>
      </w:r>
    </w:p>
    <w:p w:rsidR="00A95AB3" w:rsidRDefault="00A95AB3" w:rsidP="00A9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</w:p>
    <w:p w:rsidR="00186EF9" w:rsidRDefault="00186EF9" w:rsidP="00A9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 xml:space="preserve">¿Qué es </w:t>
      </w: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Nautilus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eastAsia="es-ES"/>
        </w:rPr>
        <w:t>?</w:t>
      </w:r>
    </w:p>
    <w:p w:rsidR="00231065" w:rsidRPr="00116B4C" w:rsidRDefault="00231065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eastAsia="es-ES"/>
        </w:rPr>
        <w:sectPr w:rsidR="00231065" w:rsidRPr="00116B4C" w:rsidSect="00ED3F6F">
          <w:footerReference w:type="even" r:id="rId12"/>
          <w:footerReference w:type="default" r:id="rId13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4B6753" w:rsidP="004B6753">
      <w:pPr>
        <w:spacing w:after="150" w:line="240" w:lineRule="auto"/>
      </w:pP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4C2" w:rsidRDefault="005934C2">
      <w:pPr>
        <w:spacing w:after="0" w:line="240" w:lineRule="auto"/>
      </w:pPr>
      <w:r>
        <w:separator/>
      </w:r>
    </w:p>
  </w:endnote>
  <w:endnote w:type="continuationSeparator" w:id="0">
    <w:p w:rsidR="005934C2" w:rsidRDefault="0059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4B" w:rsidRDefault="00186EF9">
    <w:pPr>
      <w:pStyle w:val="Piedepgina"/>
    </w:pPr>
    <w:r>
      <w:rPr>
        <w:noProof/>
        <w:lang w:eastAsia="es-ES"/>
      </w:rPr>
      <w:pict>
        <v:rect id="Rectangle 23" o:spid="_x0000_s2054" style="position:absolute;margin-left:0;margin-top:0;width:41.85pt;height:721.3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fU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" o:allowincell="f" filled="f" stroked="f">
          <v:textbox style="layout-flow:vertical;mso-layout-flow-alt:bottom-to-top;mso-next-textbox:#Rectangle 23" inset=",,8.64pt,10.8pt">
            <w:txbxContent>
              <w:p w:rsidR="007B1D4B" w:rsidRDefault="007B1D4B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lang w:eastAsia="es-ES"/>
      </w:rPr>
      <w:pict>
        <v:roundrect id="AutoShape 24" o:spid="_x0000_s2053" style="position:absolute;margin-left:0;margin-top:0;width:545.95pt;height:790.3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OF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" o:allowincell="f" filled="f" fillcolor="black" strokecolor="black [3213]" strokeweight="1pt">
          <w10:wrap anchorx="page" anchory="page"/>
        </v:roundrect>
      </w:pict>
    </w:r>
    <w:r>
      <w:rPr>
        <w:noProof/>
        <w:lang w:eastAsia="es-ES"/>
      </w:rPr>
      <w:pict>
        <v:oval id="Oval 22" o:spid="_x0000_s2052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<v:textbox style="mso-next-textbox:#Oval 22" inset="0,0,0,0">
            <w:txbxContent>
              <w:p w:rsidR="007B1D4B" w:rsidRDefault="007B1D4B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186EF9" w:rsidRPr="00186EF9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4B" w:rsidRDefault="00186EF9">
    <w:pPr>
      <w:rPr>
        <w:sz w:val="20"/>
        <w:szCs w:val="20"/>
      </w:rPr>
    </w:pPr>
    <w:r>
      <w:rPr>
        <w:noProof/>
        <w:sz w:val="10"/>
        <w:szCs w:val="20"/>
        <w:lang w:eastAsia="es-ES"/>
      </w:rPr>
      <w:pict>
        <v:rect id="Rectangle 21" o:spid="_x0000_s2051" style="position:absolute;margin-left:-42.85pt;margin-top:0;width:46.85pt;height:721.3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yivg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" o:allowincell="f" filled="f" stroked="f">
          <v:textbox style="layout-flow:vertical;mso-layout-flow-alt:bottom-to-top;mso-next-textbox:#Rectangle 21" inset=",,8.64pt,10.8pt">
            <w:txbxContent>
              <w:p w:rsidR="007B1D4B" w:rsidRDefault="007B1D4B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es-ES"/>
      </w:rPr>
      <w:pict>
        <v:roundrect id="AutoShape 20" o:spid="_x0000_s2050" style="position:absolute;margin-left:0;margin-top:0;width:545.95pt;height:790.3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" o:allowincell="f" filled="f" fillcolor="black" strokecolor="black [3213]" strokeweight="1pt">
          <w10:wrap anchorx="page" anchory="page"/>
        </v:roundrect>
      </w:pict>
    </w:r>
    <w:r>
      <w:rPr>
        <w:noProof/>
        <w:sz w:val="20"/>
        <w:szCs w:val="20"/>
        <w:lang w:eastAsia="es-ES"/>
      </w:rPr>
      <w:pict>
        <v:oval id="Oval 19" o:spid="_x0000_s2049" style="position:absolute;margin-left:-130.6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<v:textbox style="mso-next-textbox:#Oval 19" inset="0,0,0,0">
            <w:txbxContent>
              <w:p w:rsidR="007B1D4B" w:rsidRDefault="007B1D4B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186EF9" w:rsidRPr="00186EF9">
                  <w:rPr>
                    <w:noProof/>
                    <w:color w:val="FFFFFF" w:themeColor="background1"/>
                    <w:sz w:val="40"/>
                    <w:szCs w:val="40"/>
                  </w:rPr>
                  <w:t>3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7B1D4B" w:rsidRDefault="007B1D4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4C2" w:rsidRDefault="005934C2">
      <w:pPr>
        <w:spacing w:after="0" w:line="240" w:lineRule="auto"/>
      </w:pPr>
      <w:r>
        <w:separator/>
      </w:r>
    </w:p>
  </w:footnote>
  <w:footnote w:type="continuationSeparator" w:id="0">
    <w:p w:rsidR="005934C2" w:rsidRDefault="0059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0160590"/>
    <w:multiLevelType w:val="hybridMultilevel"/>
    <w:tmpl w:val="126C16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D5340D"/>
    <w:multiLevelType w:val="hybridMultilevel"/>
    <w:tmpl w:val="B1246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C66A0"/>
    <w:multiLevelType w:val="hybridMultilevel"/>
    <w:tmpl w:val="84D2F1E2"/>
    <w:lvl w:ilvl="0" w:tplc="15826E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05F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C803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C3E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08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B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E22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8DC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465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DE2AFE"/>
    <w:multiLevelType w:val="hybridMultilevel"/>
    <w:tmpl w:val="1F78AEB8"/>
    <w:lvl w:ilvl="0" w:tplc="5FF849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26D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4801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A45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296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0C4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600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56D5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C8A5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174D34"/>
    <w:multiLevelType w:val="hybridMultilevel"/>
    <w:tmpl w:val="F2F09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73699"/>
    <w:multiLevelType w:val="hybridMultilevel"/>
    <w:tmpl w:val="7D94F364"/>
    <w:lvl w:ilvl="0" w:tplc="0E58B5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E9E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12D7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A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437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AC2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AD0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6B9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A9A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5702B"/>
    <w:multiLevelType w:val="hybridMultilevel"/>
    <w:tmpl w:val="062654CC"/>
    <w:lvl w:ilvl="0" w:tplc="65E46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61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A5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08C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78F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9C2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624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8C4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02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977450F"/>
    <w:multiLevelType w:val="hybridMultilevel"/>
    <w:tmpl w:val="174E9378"/>
    <w:lvl w:ilvl="0" w:tplc="ED14B8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6B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836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E10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0DB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253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CC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E55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0A1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905571"/>
    <w:multiLevelType w:val="hybridMultilevel"/>
    <w:tmpl w:val="3BB4B876"/>
    <w:lvl w:ilvl="0" w:tplc="3B5A69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5E4A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8AC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A11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AB5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9879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294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A42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0D8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9540BC"/>
    <w:multiLevelType w:val="hybridMultilevel"/>
    <w:tmpl w:val="70BC4244"/>
    <w:lvl w:ilvl="0" w:tplc="B8B23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E0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CAD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6B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AC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F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E5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5A6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05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1B1A15"/>
    <w:multiLevelType w:val="hybridMultilevel"/>
    <w:tmpl w:val="BCB04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75E79"/>
    <w:multiLevelType w:val="hybridMultilevel"/>
    <w:tmpl w:val="3A38F9F6"/>
    <w:lvl w:ilvl="0" w:tplc="D83AB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87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81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6C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A4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2B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8C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46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E1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CC664C2"/>
    <w:multiLevelType w:val="hybridMultilevel"/>
    <w:tmpl w:val="4A2E389C"/>
    <w:lvl w:ilvl="0" w:tplc="3FCE3C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505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C8B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069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CF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F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66B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017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8B7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915F6C"/>
    <w:multiLevelType w:val="hybridMultilevel"/>
    <w:tmpl w:val="FD460C62"/>
    <w:lvl w:ilvl="0" w:tplc="67D2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4F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05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A0D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4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AF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69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41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C9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D467BA"/>
    <w:multiLevelType w:val="hybridMultilevel"/>
    <w:tmpl w:val="0F5CAD2E"/>
    <w:lvl w:ilvl="0" w:tplc="344472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6A2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EB3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8DD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CE4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463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C23D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E0D7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6BA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5B19B0"/>
    <w:multiLevelType w:val="hybridMultilevel"/>
    <w:tmpl w:val="64BAD0A4"/>
    <w:lvl w:ilvl="0" w:tplc="BC76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12D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8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26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E8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6F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28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CB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2E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6396A02"/>
    <w:multiLevelType w:val="hybridMultilevel"/>
    <w:tmpl w:val="392A92BA"/>
    <w:lvl w:ilvl="0" w:tplc="886052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83F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0B4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882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C28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08C0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24C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F690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644A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EB63EC"/>
    <w:multiLevelType w:val="hybridMultilevel"/>
    <w:tmpl w:val="649C5134"/>
    <w:lvl w:ilvl="0" w:tplc="9AD2E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28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EC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4A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103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2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CA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CF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4D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B2F3E15"/>
    <w:multiLevelType w:val="hybridMultilevel"/>
    <w:tmpl w:val="CA68B44A"/>
    <w:lvl w:ilvl="0" w:tplc="1D4C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CC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E7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E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0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0C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4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5E5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A6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DB517D2"/>
    <w:multiLevelType w:val="hybridMultilevel"/>
    <w:tmpl w:val="26E8E80E"/>
    <w:lvl w:ilvl="0" w:tplc="F4AE82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A671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849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8A4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E9C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6D4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60B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AFD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42E2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003026"/>
    <w:multiLevelType w:val="hybridMultilevel"/>
    <w:tmpl w:val="D2E2B7A0"/>
    <w:lvl w:ilvl="0" w:tplc="FEE422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6806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E32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0F0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0030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6D5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CAA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F0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8F5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6B0A4C"/>
    <w:multiLevelType w:val="hybridMultilevel"/>
    <w:tmpl w:val="50B8F88A"/>
    <w:lvl w:ilvl="0" w:tplc="6CA468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4A3A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F27E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3245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E2D4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FABC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AE68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9842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BA50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88E1EE2"/>
    <w:multiLevelType w:val="hybridMultilevel"/>
    <w:tmpl w:val="D3A266E8"/>
    <w:lvl w:ilvl="0" w:tplc="4C9EB3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233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222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481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92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CD1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8CD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D030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4C6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05079F"/>
    <w:multiLevelType w:val="hybridMultilevel"/>
    <w:tmpl w:val="FC307CCE"/>
    <w:lvl w:ilvl="0" w:tplc="60ECC5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0968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A6E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EC9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607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B8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EC5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48E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E3E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2"/>
  </w:num>
  <w:num w:numId="7">
    <w:abstractNumId w:val="20"/>
  </w:num>
  <w:num w:numId="8">
    <w:abstractNumId w:val="16"/>
  </w:num>
  <w:num w:numId="9">
    <w:abstractNumId w:val="18"/>
  </w:num>
  <w:num w:numId="10">
    <w:abstractNumId w:val="14"/>
  </w:num>
  <w:num w:numId="11">
    <w:abstractNumId w:val="26"/>
  </w:num>
  <w:num w:numId="12">
    <w:abstractNumId w:val="10"/>
  </w:num>
  <w:num w:numId="13">
    <w:abstractNumId w:val="23"/>
  </w:num>
  <w:num w:numId="14">
    <w:abstractNumId w:val="27"/>
  </w:num>
  <w:num w:numId="15">
    <w:abstractNumId w:val="5"/>
  </w:num>
  <w:num w:numId="16">
    <w:abstractNumId w:val="25"/>
  </w:num>
  <w:num w:numId="17">
    <w:abstractNumId w:val="17"/>
  </w:num>
  <w:num w:numId="18">
    <w:abstractNumId w:val="11"/>
  </w:num>
  <w:num w:numId="19">
    <w:abstractNumId w:val="19"/>
  </w:num>
  <w:num w:numId="20">
    <w:abstractNumId w:val="21"/>
  </w:num>
  <w:num w:numId="21">
    <w:abstractNumId w:val="28"/>
  </w:num>
  <w:num w:numId="22">
    <w:abstractNumId w:val="12"/>
  </w:num>
  <w:num w:numId="23">
    <w:abstractNumId w:val="7"/>
  </w:num>
  <w:num w:numId="24">
    <w:abstractNumId w:val="8"/>
  </w:num>
  <w:num w:numId="25">
    <w:abstractNumId w:val="6"/>
  </w:num>
  <w:num w:numId="26">
    <w:abstractNumId w:val="13"/>
  </w:num>
  <w:num w:numId="27">
    <w:abstractNumId w:val="24"/>
  </w:num>
  <w:num w:numId="28">
    <w:abstractNumId w:val="9"/>
  </w:num>
  <w:num w:numId="2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BF"/>
    <w:rsid w:val="000060DB"/>
    <w:rsid w:val="00020BDE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4371"/>
    <w:rsid w:val="0005576F"/>
    <w:rsid w:val="00057FC4"/>
    <w:rsid w:val="0006484B"/>
    <w:rsid w:val="00070784"/>
    <w:rsid w:val="000755D6"/>
    <w:rsid w:val="00090075"/>
    <w:rsid w:val="000974AE"/>
    <w:rsid w:val="000A3958"/>
    <w:rsid w:val="000C0C9B"/>
    <w:rsid w:val="000C11F7"/>
    <w:rsid w:val="000C381D"/>
    <w:rsid w:val="000C3DE7"/>
    <w:rsid w:val="000D11D3"/>
    <w:rsid w:val="000F3D9D"/>
    <w:rsid w:val="00106296"/>
    <w:rsid w:val="001062D2"/>
    <w:rsid w:val="00116B4C"/>
    <w:rsid w:val="0013349E"/>
    <w:rsid w:val="00134327"/>
    <w:rsid w:val="00135D7C"/>
    <w:rsid w:val="001438A4"/>
    <w:rsid w:val="00153CCA"/>
    <w:rsid w:val="00154156"/>
    <w:rsid w:val="00156413"/>
    <w:rsid w:val="001566BE"/>
    <w:rsid w:val="00165930"/>
    <w:rsid w:val="00173E2A"/>
    <w:rsid w:val="001809DB"/>
    <w:rsid w:val="0018624F"/>
    <w:rsid w:val="00186EF9"/>
    <w:rsid w:val="0019052D"/>
    <w:rsid w:val="00191B42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07A6"/>
    <w:rsid w:val="00204418"/>
    <w:rsid w:val="00207CA5"/>
    <w:rsid w:val="00210DB7"/>
    <w:rsid w:val="002135A3"/>
    <w:rsid w:val="00213C50"/>
    <w:rsid w:val="00214206"/>
    <w:rsid w:val="00214C7F"/>
    <w:rsid w:val="00215095"/>
    <w:rsid w:val="00217DB3"/>
    <w:rsid w:val="0022405C"/>
    <w:rsid w:val="00224D50"/>
    <w:rsid w:val="00231065"/>
    <w:rsid w:val="00231130"/>
    <w:rsid w:val="0023408C"/>
    <w:rsid w:val="00235BC4"/>
    <w:rsid w:val="002366E8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6FF7"/>
    <w:rsid w:val="002B7D02"/>
    <w:rsid w:val="002C12F5"/>
    <w:rsid w:val="002C6E26"/>
    <w:rsid w:val="002C6E38"/>
    <w:rsid w:val="002D1375"/>
    <w:rsid w:val="002D3FF1"/>
    <w:rsid w:val="002E3C86"/>
    <w:rsid w:val="002E52B3"/>
    <w:rsid w:val="002F0385"/>
    <w:rsid w:val="002F3888"/>
    <w:rsid w:val="002F633E"/>
    <w:rsid w:val="002F6D54"/>
    <w:rsid w:val="0030074D"/>
    <w:rsid w:val="00305BE5"/>
    <w:rsid w:val="00307F0E"/>
    <w:rsid w:val="00314AED"/>
    <w:rsid w:val="003329B5"/>
    <w:rsid w:val="0033697F"/>
    <w:rsid w:val="003467E9"/>
    <w:rsid w:val="00347897"/>
    <w:rsid w:val="003512FF"/>
    <w:rsid w:val="003552B3"/>
    <w:rsid w:val="00370CAF"/>
    <w:rsid w:val="00373B0B"/>
    <w:rsid w:val="003774C8"/>
    <w:rsid w:val="003817A3"/>
    <w:rsid w:val="00383F4B"/>
    <w:rsid w:val="003A086B"/>
    <w:rsid w:val="003A7CC6"/>
    <w:rsid w:val="003B4E0E"/>
    <w:rsid w:val="003B6EBC"/>
    <w:rsid w:val="003C23CE"/>
    <w:rsid w:val="003D4179"/>
    <w:rsid w:val="003D4D21"/>
    <w:rsid w:val="003E1C38"/>
    <w:rsid w:val="003E7137"/>
    <w:rsid w:val="003F25BF"/>
    <w:rsid w:val="00401C17"/>
    <w:rsid w:val="004042EA"/>
    <w:rsid w:val="004056AE"/>
    <w:rsid w:val="00405B40"/>
    <w:rsid w:val="00410CC1"/>
    <w:rsid w:val="00412F16"/>
    <w:rsid w:val="004149F9"/>
    <w:rsid w:val="00417EF9"/>
    <w:rsid w:val="00421752"/>
    <w:rsid w:val="00423ECB"/>
    <w:rsid w:val="0042485F"/>
    <w:rsid w:val="004306A7"/>
    <w:rsid w:val="00437EAD"/>
    <w:rsid w:val="00444398"/>
    <w:rsid w:val="004456F0"/>
    <w:rsid w:val="00490199"/>
    <w:rsid w:val="00493D84"/>
    <w:rsid w:val="00496938"/>
    <w:rsid w:val="00496BAF"/>
    <w:rsid w:val="004A4E53"/>
    <w:rsid w:val="004A74A2"/>
    <w:rsid w:val="004B2CD3"/>
    <w:rsid w:val="004B2EFC"/>
    <w:rsid w:val="004B6753"/>
    <w:rsid w:val="004C0500"/>
    <w:rsid w:val="004C3CE3"/>
    <w:rsid w:val="004C71D4"/>
    <w:rsid w:val="004C7FC2"/>
    <w:rsid w:val="004D108D"/>
    <w:rsid w:val="004D474C"/>
    <w:rsid w:val="004E341A"/>
    <w:rsid w:val="004F4A84"/>
    <w:rsid w:val="004F5D8A"/>
    <w:rsid w:val="004F6D9B"/>
    <w:rsid w:val="00505A3B"/>
    <w:rsid w:val="005117D3"/>
    <w:rsid w:val="0051319A"/>
    <w:rsid w:val="00520B34"/>
    <w:rsid w:val="00532B43"/>
    <w:rsid w:val="00541AEB"/>
    <w:rsid w:val="00542C07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87CB0"/>
    <w:rsid w:val="005934C2"/>
    <w:rsid w:val="005B48AC"/>
    <w:rsid w:val="005C43F3"/>
    <w:rsid w:val="005C6B66"/>
    <w:rsid w:val="005D3ABC"/>
    <w:rsid w:val="005D5545"/>
    <w:rsid w:val="005E3DB0"/>
    <w:rsid w:val="005E6778"/>
    <w:rsid w:val="005F14D5"/>
    <w:rsid w:val="00603FA9"/>
    <w:rsid w:val="006058A5"/>
    <w:rsid w:val="00607995"/>
    <w:rsid w:val="00610C3C"/>
    <w:rsid w:val="006145DA"/>
    <w:rsid w:val="00615D39"/>
    <w:rsid w:val="0061627E"/>
    <w:rsid w:val="00616ADB"/>
    <w:rsid w:val="006222C1"/>
    <w:rsid w:val="006227E6"/>
    <w:rsid w:val="00623F72"/>
    <w:rsid w:val="00625DD8"/>
    <w:rsid w:val="006311FF"/>
    <w:rsid w:val="00646952"/>
    <w:rsid w:val="00652AC4"/>
    <w:rsid w:val="00654A5A"/>
    <w:rsid w:val="006612F7"/>
    <w:rsid w:val="00664BE9"/>
    <w:rsid w:val="00677470"/>
    <w:rsid w:val="00682C2F"/>
    <w:rsid w:val="006830D6"/>
    <w:rsid w:val="00687038"/>
    <w:rsid w:val="006875A1"/>
    <w:rsid w:val="006919D5"/>
    <w:rsid w:val="0069353B"/>
    <w:rsid w:val="006A0B5F"/>
    <w:rsid w:val="006A2CBC"/>
    <w:rsid w:val="006A44DC"/>
    <w:rsid w:val="006A5DE4"/>
    <w:rsid w:val="006B201A"/>
    <w:rsid w:val="006C7FA1"/>
    <w:rsid w:val="006E0753"/>
    <w:rsid w:val="006E3D28"/>
    <w:rsid w:val="006E4EB9"/>
    <w:rsid w:val="006E6E66"/>
    <w:rsid w:val="006E70AD"/>
    <w:rsid w:val="006F0D69"/>
    <w:rsid w:val="006F1884"/>
    <w:rsid w:val="006F2AE2"/>
    <w:rsid w:val="00701E42"/>
    <w:rsid w:val="00707E38"/>
    <w:rsid w:val="00725A39"/>
    <w:rsid w:val="00731825"/>
    <w:rsid w:val="00732A46"/>
    <w:rsid w:val="007341FC"/>
    <w:rsid w:val="00734BA1"/>
    <w:rsid w:val="00750E82"/>
    <w:rsid w:val="00752019"/>
    <w:rsid w:val="00753EBA"/>
    <w:rsid w:val="00756E39"/>
    <w:rsid w:val="00757B09"/>
    <w:rsid w:val="0076457A"/>
    <w:rsid w:val="00764708"/>
    <w:rsid w:val="00767171"/>
    <w:rsid w:val="00771390"/>
    <w:rsid w:val="00771A50"/>
    <w:rsid w:val="00773B0A"/>
    <w:rsid w:val="00784C15"/>
    <w:rsid w:val="007956BB"/>
    <w:rsid w:val="00795D2C"/>
    <w:rsid w:val="007A49F6"/>
    <w:rsid w:val="007A5866"/>
    <w:rsid w:val="007A7A3F"/>
    <w:rsid w:val="007B1D4B"/>
    <w:rsid w:val="007B48B8"/>
    <w:rsid w:val="007B5E00"/>
    <w:rsid w:val="007C01C1"/>
    <w:rsid w:val="007C26DD"/>
    <w:rsid w:val="007C6F98"/>
    <w:rsid w:val="007D4AAA"/>
    <w:rsid w:val="007E22C5"/>
    <w:rsid w:val="007E7A2E"/>
    <w:rsid w:val="007F2591"/>
    <w:rsid w:val="00802877"/>
    <w:rsid w:val="0080640B"/>
    <w:rsid w:val="008122E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3137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2205"/>
    <w:rsid w:val="008C4FC3"/>
    <w:rsid w:val="008D67FE"/>
    <w:rsid w:val="008D72A9"/>
    <w:rsid w:val="008E271F"/>
    <w:rsid w:val="008F0C59"/>
    <w:rsid w:val="008F4EB1"/>
    <w:rsid w:val="009078C9"/>
    <w:rsid w:val="00910B21"/>
    <w:rsid w:val="009111DD"/>
    <w:rsid w:val="00911F56"/>
    <w:rsid w:val="00920013"/>
    <w:rsid w:val="009227BA"/>
    <w:rsid w:val="009272DC"/>
    <w:rsid w:val="00927381"/>
    <w:rsid w:val="00930DD6"/>
    <w:rsid w:val="009430B9"/>
    <w:rsid w:val="00946C7F"/>
    <w:rsid w:val="00950475"/>
    <w:rsid w:val="00951233"/>
    <w:rsid w:val="00952AC2"/>
    <w:rsid w:val="00955328"/>
    <w:rsid w:val="00956A1C"/>
    <w:rsid w:val="00956BA6"/>
    <w:rsid w:val="00957556"/>
    <w:rsid w:val="0095792B"/>
    <w:rsid w:val="00960C7A"/>
    <w:rsid w:val="0096198C"/>
    <w:rsid w:val="00967332"/>
    <w:rsid w:val="00970742"/>
    <w:rsid w:val="00971C21"/>
    <w:rsid w:val="009728CF"/>
    <w:rsid w:val="009805C2"/>
    <w:rsid w:val="00981E99"/>
    <w:rsid w:val="00991DF3"/>
    <w:rsid w:val="009A21E1"/>
    <w:rsid w:val="009A440E"/>
    <w:rsid w:val="009B0C0F"/>
    <w:rsid w:val="009B18DC"/>
    <w:rsid w:val="009C3C4A"/>
    <w:rsid w:val="009C4572"/>
    <w:rsid w:val="009C7C33"/>
    <w:rsid w:val="009D2BCA"/>
    <w:rsid w:val="009E4333"/>
    <w:rsid w:val="009F4403"/>
    <w:rsid w:val="009F6586"/>
    <w:rsid w:val="00A0454C"/>
    <w:rsid w:val="00A072B6"/>
    <w:rsid w:val="00A07F02"/>
    <w:rsid w:val="00A1494C"/>
    <w:rsid w:val="00A14B63"/>
    <w:rsid w:val="00A21F03"/>
    <w:rsid w:val="00A27961"/>
    <w:rsid w:val="00A31870"/>
    <w:rsid w:val="00A3296D"/>
    <w:rsid w:val="00A3601B"/>
    <w:rsid w:val="00A37D33"/>
    <w:rsid w:val="00A4222B"/>
    <w:rsid w:val="00A45EEA"/>
    <w:rsid w:val="00A55C20"/>
    <w:rsid w:val="00A57DB4"/>
    <w:rsid w:val="00A66966"/>
    <w:rsid w:val="00A74071"/>
    <w:rsid w:val="00A83D67"/>
    <w:rsid w:val="00A84A56"/>
    <w:rsid w:val="00A8556A"/>
    <w:rsid w:val="00A85C45"/>
    <w:rsid w:val="00A867BD"/>
    <w:rsid w:val="00A916BE"/>
    <w:rsid w:val="00A95AB3"/>
    <w:rsid w:val="00A96629"/>
    <w:rsid w:val="00A97C8F"/>
    <w:rsid w:val="00AB01BF"/>
    <w:rsid w:val="00AB3A64"/>
    <w:rsid w:val="00AB4FD4"/>
    <w:rsid w:val="00AB596A"/>
    <w:rsid w:val="00AC0441"/>
    <w:rsid w:val="00AC5481"/>
    <w:rsid w:val="00AC7476"/>
    <w:rsid w:val="00AD0CFB"/>
    <w:rsid w:val="00AD7CEA"/>
    <w:rsid w:val="00AE0D3A"/>
    <w:rsid w:val="00AE20A7"/>
    <w:rsid w:val="00AE3266"/>
    <w:rsid w:val="00AE73C6"/>
    <w:rsid w:val="00AF249A"/>
    <w:rsid w:val="00AF5D81"/>
    <w:rsid w:val="00B02291"/>
    <w:rsid w:val="00B057AC"/>
    <w:rsid w:val="00B069CA"/>
    <w:rsid w:val="00B13791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876BA"/>
    <w:rsid w:val="00B90AAF"/>
    <w:rsid w:val="00B97507"/>
    <w:rsid w:val="00BB5DAF"/>
    <w:rsid w:val="00BB6F67"/>
    <w:rsid w:val="00BC628D"/>
    <w:rsid w:val="00BC67CD"/>
    <w:rsid w:val="00BD4186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2EF"/>
    <w:rsid w:val="00C1169D"/>
    <w:rsid w:val="00C1650C"/>
    <w:rsid w:val="00C179D9"/>
    <w:rsid w:val="00C20553"/>
    <w:rsid w:val="00C21D32"/>
    <w:rsid w:val="00C30518"/>
    <w:rsid w:val="00C31DF9"/>
    <w:rsid w:val="00C32DC1"/>
    <w:rsid w:val="00C40A9D"/>
    <w:rsid w:val="00C43C01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A0A0C"/>
    <w:rsid w:val="00CB60C0"/>
    <w:rsid w:val="00CB66E3"/>
    <w:rsid w:val="00CB7452"/>
    <w:rsid w:val="00CB7EDE"/>
    <w:rsid w:val="00CE2853"/>
    <w:rsid w:val="00CF6F49"/>
    <w:rsid w:val="00D02EB6"/>
    <w:rsid w:val="00D041C7"/>
    <w:rsid w:val="00D11155"/>
    <w:rsid w:val="00D155CB"/>
    <w:rsid w:val="00D22E76"/>
    <w:rsid w:val="00D248DC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53ED4"/>
    <w:rsid w:val="00D60A64"/>
    <w:rsid w:val="00D822C7"/>
    <w:rsid w:val="00D822D2"/>
    <w:rsid w:val="00D84387"/>
    <w:rsid w:val="00D870B0"/>
    <w:rsid w:val="00DA0647"/>
    <w:rsid w:val="00DA4C27"/>
    <w:rsid w:val="00DB15D4"/>
    <w:rsid w:val="00DC17EB"/>
    <w:rsid w:val="00DC1FD8"/>
    <w:rsid w:val="00DC2064"/>
    <w:rsid w:val="00DC6774"/>
    <w:rsid w:val="00DC72E3"/>
    <w:rsid w:val="00DD32AB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178BD"/>
    <w:rsid w:val="00E23E26"/>
    <w:rsid w:val="00E352D9"/>
    <w:rsid w:val="00E37A3D"/>
    <w:rsid w:val="00E46002"/>
    <w:rsid w:val="00E7191D"/>
    <w:rsid w:val="00E72F07"/>
    <w:rsid w:val="00E75643"/>
    <w:rsid w:val="00E75DB0"/>
    <w:rsid w:val="00E8782E"/>
    <w:rsid w:val="00E96657"/>
    <w:rsid w:val="00EA7AAF"/>
    <w:rsid w:val="00EC055F"/>
    <w:rsid w:val="00EC1DFB"/>
    <w:rsid w:val="00ED2BDB"/>
    <w:rsid w:val="00ED3F6F"/>
    <w:rsid w:val="00ED41D6"/>
    <w:rsid w:val="00ED4305"/>
    <w:rsid w:val="00EE0C89"/>
    <w:rsid w:val="00EE6C4E"/>
    <w:rsid w:val="00EF0BE8"/>
    <w:rsid w:val="00EF1AEA"/>
    <w:rsid w:val="00EF34F8"/>
    <w:rsid w:val="00EF5412"/>
    <w:rsid w:val="00EF7ECA"/>
    <w:rsid w:val="00F13C98"/>
    <w:rsid w:val="00F152A8"/>
    <w:rsid w:val="00F31D4C"/>
    <w:rsid w:val="00F37EA9"/>
    <w:rsid w:val="00F43AD0"/>
    <w:rsid w:val="00F51035"/>
    <w:rsid w:val="00F54628"/>
    <w:rsid w:val="00F61870"/>
    <w:rsid w:val="00F66140"/>
    <w:rsid w:val="00F7021A"/>
    <w:rsid w:val="00F9484E"/>
    <w:rsid w:val="00F95918"/>
    <w:rsid w:val="00FC393F"/>
    <w:rsid w:val="00FD6DA1"/>
    <w:rsid w:val="00FE0CE6"/>
    <w:rsid w:val="00FE1759"/>
    <w:rsid w:val="00FE41AB"/>
    <w:rsid w:val="00FE46E9"/>
    <w:rsid w:val="00FE6BE7"/>
    <w:rsid w:val="00FE7B6E"/>
    <w:rsid w:val="00FF194A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3ABC"/>
    <w:pPr>
      <w:keepNext/>
      <w:keepLines/>
      <w:spacing w:before="480" w:after="0" w:line="276" w:lineRule="auto"/>
      <w:outlineLvl w:val="9"/>
    </w:pPr>
    <w:rPr>
      <w:spacing w:val="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55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55F"/>
    <w:rPr>
      <w:rFonts w:ascii="Consolas" w:eastAsiaTheme="minorEastAsia" w:hAnsi="Consolas" w:cs="Consolas"/>
      <w:color w:val="000000" w:themeColor="text1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9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643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721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594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3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124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5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43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4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67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3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4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84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2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12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73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8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7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5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5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61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29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2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5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9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8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336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041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558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919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556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2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40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78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81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7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4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6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1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1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1E27E3D-82EF-4FCA-96C9-408131F3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12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Fundamentos Hardware</vt:lpstr>
      <vt:lpstr/>
      <vt:lpstr>    Heading 2</vt:lpstr>
      <vt:lpstr>        Heading 3</vt:lpstr>
    </vt:vector>
  </TitlesOfParts>
  <Company>SEIM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Hardware</dc:title>
  <dc:creator>xabier</dc:creator>
  <cp:lastModifiedBy>Xabier</cp:lastModifiedBy>
  <cp:revision>5</cp:revision>
  <cp:lastPrinted>2014-02-18T16:14:00Z</cp:lastPrinted>
  <dcterms:created xsi:type="dcterms:W3CDTF">2014-12-29T16:29:00Z</dcterms:created>
  <dcterms:modified xsi:type="dcterms:W3CDTF">2018-03-09T10:24:00Z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