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84D" w:rsidRDefault="00E5395F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Autoform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5ADFB95" id="Autoforma 622" o:spid="_x0000_s1026" style="position:absolute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á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7A384D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A384D" w:rsidRDefault="007A384D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A384D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7A384D" w:rsidRDefault="00E5395F" w:rsidP="00166F4A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D1B9E27E5B084D05864F7B614B89D22C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66F4A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LVM Ejemplo2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A384D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7A384D" w:rsidRDefault="007A384D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A384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7A384D" w:rsidRDefault="00E5395F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E0AC0B2EB33041F7B8CC8F4FCDBB7C78"/>
                                          </w:placeholder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[Escriba el subtítulo del documento]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7A384D" w:rsidRDefault="007A384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7A384D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A384D" w:rsidRDefault="007A384D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A384D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7A384D" w:rsidRDefault="00E5395F" w:rsidP="00166F4A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D1B9E27E5B084D05864F7B614B89D22C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6F4A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LVM Ejemplo2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A384D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7A384D" w:rsidRDefault="007A384D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A384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7A384D" w:rsidRDefault="00E5395F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E0AC0B2EB33041F7B8CC8F4FCDBB7C78"/>
                                    </w:placeholder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sz w:val="36"/>
                                        <w:szCs w:val="36"/>
                                      </w:rPr>
                                      <w:t>[Escriba el subtítulo del documento]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7A384D" w:rsidRDefault="007A384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á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7A384D" w:rsidRDefault="00E5395F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[Escriba el nombre de la compañía]</w:t>
                                    </w:r>
                                  </w:sdtContent>
                                </w:sdt>
                              </w:p>
                              <w:p w:rsidR="007A384D" w:rsidRDefault="007A384D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7A384D" w:rsidRDefault="00E5395F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t>[Seleccionar fecha]</w:t>
                                    </w:r>
                                  </w:sdtContent>
                                </w:sdt>
                              </w:p>
                              <w:p w:rsidR="007A384D" w:rsidRDefault="00E5395F">
                                <w:pPr>
                                  <w:pStyle w:val="Sinespaciado"/>
                                  <w:spacing w:line="276" w:lineRule="auto"/>
                                  <w:jc w:val="center"/>
                                </w:pPr>
                                <w:r>
                                  <w:t xml:space="preserve">Autor: </w:t>
                                </w:r>
                                <w:sdt>
                                  <w:sdtPr>
                                    <w:id w:val="155172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66F4A">
                                      <w:t>xabier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ángulo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x/Bui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7A384D" w:rsidRDefault="00E5395F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[Escriba el nombre de la compañía]</w:t>
                              </w:r>
                            </w:sdtContent>
                          </w:sdt>
                        </w:p>
                        <w:p w:rsidR="007A384D" w:rsidRDefault="007A384D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7A384D" w:rsidRDefault="00E5395F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t>[Seleccionar fecha]</w:t>
                              </w:r>
                            </w:sdtContent>
                          </w:sdt>
                        </w:p>
                        <w:p w:rsidR="007A384D" w:rsidRDefault="00E5395F">
                          <w:pPr>
                            <w:pStyle w:val="Sinespaciado"/>
                            <w:spacing w:line="276" w:lineRule="auto"/>
                            <w:jc w:val="center"/>
                          </w:pPr>
                          <w:r>
                            <w:t xml:space="preserve">Autor: </w:t>
                          </w:r>
                          <w:sdt>
                            <w:sdtPr>
                              <w:id w:val="155172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66F4A">
                                <w:t>xabier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sdtContent>
      </w:sdt>
    </w:p>
    <w:p w:rsidR="007A384D" w:rsidRDefault="00E5395F">
      <w:pPr>
        <w:pStyle w:val="Puesto"/>
        <w:rPr>
          <w:smallCaps w:val="0"/>
        </w:rPr>
      </w:pPr>
      <w:sdt>
        <w:sdtPr>
          <w:rPr>
            <w:smallCaps w:val="0"/>
          </w:rPr>
          <w:alias w:val="Título"/>
          <w:tag w:val="Título"/>
          <w:id w:val="11808329"/>
          <w:placeholder>
            <w:docPart w:val="DBEC95BEF1D941AB8400ECBB59DB8EF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166F4A">
            <w:rPr>
              <w:smallCaps w:val="0"/>
            </w:rPr>
            <w:t>LVM Ejemplo2</w:t>
          </w:r>
        </w:sdtContent>
      </w:sdt>
    </w:p>
    <w:p w:rsidR="007A384D" w:rsidRDefault="00E5395F">
      <w:pPr>
        <w:pStyle w:val="Subttulo"/>
      </w:pPr>
      <w:sdt>
        <w:sdtPr>
          <w:alias w:val="Subtítulo"/>
          <w:tag w:val="Subtítulo"/>
          <w:id w:val="11808339"/>
          <w:placeholder>
            <w:docPart w:val="200B0A7B28E24FCC9CC1EF99D22296EE"/>
          </w:placeholder>
          <w:showingPlcHdr/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>
            <w:t xml:space="preserve">[Escriba el subtítulo del </w:t>
          </w:r>
          <w:r>
            <w:t>documento]</w:t>
          </w:r>
        </w:sdtContent>
      </w:sdt>
    </w:p>
    <w:p w:rsidR="001B086D" w:rsidRDefault="001B086D" w:rsidP="00166F4A">
      <w:r>
        <w:t>Instalar lvm2</w:t>
      </w:r>
    </w:p>
    <w:p w:rsidR="001B086D" w:rsidRDefault="001B086D" w:rsidP="00166F4A"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lvm2</w:t>
      </w:r>
    </w:p>
    <w:p w:rsidR="00166F4A" w:rsidRPr="00735CE2" w:rsidRDefault="00166F4A" w:rsidP="00166F4A">
      <w:r w:rsidRPr="00735CE2">
        <w:t>2. Añadir a la máquina Linux dos discos duros</w:t>
      </w:r>
      <w:r>
        <w:t xml:space="preserve"> de 8 GB cada uno</w:t>
      </w:r>
    </w:p>
    <w:p w:rsidR="00166F4A" w:rsidRPr="00735CE2" w:rsidRDefault="00166F4A" w:rsidP="00166F4A">
      <w:r w:rsidRPr="00735CE2">
        <w:t>Dar formato ext4 a estos discos creando una partición en cada uno de los discos</w:t>
      </w:r>
    </w:p>
    <w:p w:rsidR="00166F4A" w:rsidRDefault="00166F4A" w:rsidP="00166F4A">
      <w:pPr>
        <w:rPr>
          <w:b/>
        </w:rPr>
      </w:pPr>
    </w:p>
    <w:p w:rsidR="00166F4A" w:rsidRDefault="00AA4A49" w:rsidP="00166F4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2123C2C" wp14:editId="309B16F0">
                <wp:simplePos x="0" y="0"/>
                <wp:positionH relativeFrom="column">
                  <wp:posOffset>147320</wp:posOffset>
                </wp:positionH>
                <wp:positionV relativeFrom="paragraph">
                  <wp:posOffset>273685</wp:posOffset>
                </wp:positionV>
                <wp:extent cx="381000" cy="495300"/>
                <wp:effectExtent l="20320" t="20955" r="17780" b="17145"/>
                <wp:wrapNone/>
                <wp:docPr id="12" name="Cilindr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495300"/>
                        </a:xfrm>
                        <a:prstGeom prst="can">
                          <a:avLst>
                            <a:gd name="adj" fmla="val 32500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85447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12" o:spid="_x0000_s1026" type="#_x0000_t22" style="position:absolute;margin-left:11.6pt;margin-top:21.55pt;width:30pt;height:3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" strokecolor="#c0504d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F60E736" wp14:editId="2392FA81">
                <wp:simplePos x="0" y="0"/>
                <wp:positionH relativeFrom="column">
                  <wp:posOffset>1186180</wp:posOffset>
                </wp:positionH>
                <wp:positionV relativeFrom="paragraph">
                  <wp:posOffset>265430</wp:posOffset>
                </wp:positionV>
                <wp:extent cx="381000" cy="495300"/>
                <wp:effectExtent l="20955" t="22225" r="17145" b="15875"/>
                <wp:wrapNone/>
                <wp:docPr id="11" name="Cilindr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495300"/>
                        </a:xfrm>
                        <a:prstGeom prst="can">
                          <a:avLst>
                            <a:gd name="adj" fmla="val 32500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362768" id="Cilindro 11" o:spid="_x0000_s1026" type="#_x0000_t22" style="position:absolute;margin-left:93.4pt;margin-top:20.9pt;width:30pt;height:3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" strokecolor="#c0504d" strokeweight="2.5pt">
                <v:shadow color="#868686"/>
              </v:shape>
            </w:pict>
          </mc:Fallback>
        </mc:AlternateContent>
      </w:r>
      <w:r w:rsidR="00166F4A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A0F251" wp14:editId="317CE3E5">
                <wp:simplePos x="0" y="0"/>
                <wp:positionH relativeFrom="column">
                  <wp:posOffset>1768475</wp:posOffset>
                </wp:positionH>
                <wp:positionV relativeFrom="paragraph">
                  <wp:posOffset>8890</wp:posOffset>
                </wp:positionV>
                <wp:extent cx="3214370" cy="495300"/>
                <wp:effectExtent l="12700" t="8255" r="11430" b="10795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437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F4A" w:rsidRDefault="00166F4A" w:rsidP="00166F4A">
                            <w:r>
                              <w:t>/</w:t>
                            </w:r>
                            <w:proofErr w:type="spellStart"/>
                            <w:r>
                              <w:t>dev</w:t>
                            </w:r>
                            <w:proofErr w:type="spellEnd"/>
                            <w:r>
                              <w:t>/sdb1 y /</w:t>
                            </w:r>
                            <w:proofErr w:type="spellStart"/>
                            <w:r>
                              <w:t>dev</w:t>
                            </w:r>
                            <w:proofErr w:type="spellEnd"/>
                            <w:r>
                              <w:t>/sdc1</w:t>
                            </w:r>
                          </w:p>
                          <w:p w:rsidR="00166F4A" w:rsidRPr="00F97B7A" w:rsidRDefault="00166F4A" w:rsidP="00166F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A0F251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8" type="#_x0000_t202" style="position:absolute;margin-left:139.25pt;margin-top:.7pt;width:253.1pt;height:39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">
                <v:textbox>
                  <w:txbxContent>
                    <w:p w:rsidR="00166F4A" w:rsidRDefault="00166F4A" w:rsidP="00166F4A">
                      <w:r>
                        <w:t>/</w:t>
                      </w:r>
                      <w:proofErr w:type="spellStart"/>
                      <w:r>
                        <w:t>dev</w:t>
                      </w:r>
                      <w:proofErr w:type="spellEnd"/>
                      <w:r>
                        <w:t>/sdb1 y /</w:t>
                      </w:r>
                      <w:proofErr w:type="spellStart"/>
                      <w:r>
                        <w:t>dev</w:t>
                      </w:r>
                      <w:proofErr w:type="spellEnd"/>
                      <w:r>
                        <w:t>/sdc1</w:t>
                      </w:r>
                    </w:p>
                    <w:p w:rsidR="00166F4A" w:rsidRPr="00F97B7A" w:rsidRDefault="00166F4A" w:rsidP="00166F4A"/>
                  </w:txbxContent>
                </v:textbox>
                <w10:wrap type="square"/>
              </v:shape>
            </w:pict>
          </mc:Fallback>
        </mc:AlternateContent>
      </w:r>
    </w:p>
    <w:p w:rsidR="00166F4A" w:rsidRDefault="00166F4A" w:rsidP="00166F4A">
      <w:pPr>
        <w:rPr>
          <w:b/>
        </w:rPr>
      </w:pPr>
    </w:p>
    <w:p w:rsidR="00166F4A" w:rsidRDefault="00166F4A" w:rsidP="00166F4A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07D910" wp14:editId="1B1F3DB7">
                <wp:simplePos x="0" y="0"/>
                <wp:positionH relativeFrom="column">
                  <wp:posOffset>330835</wp:posOffset>
                </wp:positionH>
                <wp:positionV relativeFrom="paragraph">
                  <wp:posOffset>97155</wp:posOffset>
                </wp:positionV>
                <wp:extent cx="133350" cy="281305"/>
                <wp:effectExtent l="13335" t="11430" r="53340" b="40640"/>
                <wp:wrapNone/>
                <wp:docPr id="9" name="Conector recto de flech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281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B361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26.05pt;margin-top:7.65pt;width:10.5pt;height:22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8F558C" wp14:editId="4DD19AF3">
                <wp:simplePos x="0" y="0"/>
                <wp:positionH relativeFrom="column">
                  <wp:posOffset>1109345</wp:posOffset>
                </wp:positionH>
                <wp:positionV relativeFrom="paragraph">
                  <wp:posOffset>97155</wp:posOffset>
                </wp:positionV>
                <wp:extent cx="152400" cy="281305"/>
                <wp:effectExtent l="58420" t="11430" r="8255" b="4064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281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0B9D46" id="Conector recto de flecha 8" o:spid="_x0000_s1026" type="#_x0000_t32" style="position:absolute;margin-left:87.35pt;margin-top:7.65pt;width:12pt;height:22.15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">
                <v:stroke endarrow="block"/>
              </v:shape>
            </w:pict>
          </mc:Fallback>
        </mc:AlternateContent>
      </w:r>
    </w:p>
    <w:p w:rsidR="00166F4A" w:rsidRPr="00E62FFC" w:rsidRDefault="00166F4A" w:rsidP="00166F4A"/>
    <w:p w:rsidR="00166F4A" w:rsidRPr="001B2B14" w:rsidRDefault="00AA4A49" w:rsidP="00166F4A">
      <w:bookmarkStart w:id="0" w:name="_Toc413835822"/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DAFCCDE" wp14:editId="3C53553D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2209800" cy="384175"/>
                <wp:effectExtent l="38100" t="209550" r="209550" b="53975"/>
                <wp:wrapNone/>
                <wp:docPr id="6" name="Rectángulo redondead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84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round/>
                          <a:headEnd/>
                          <a:tailEnd/>
                        </a:ln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FFFFFF"/>
                          </a:extrusionClr>
                        </a:sp3d>
                      </wps:spPr>
                      <wps:txbx>
                        <w:txbxContent>
                          <w:p w:rsidR="00166F4A" w:rsidRDefault="00166F4A" w:rsidP="00166F4A">
                            <w:r>
                              <w:t>Grupo de Volumen Lógico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DAFCCDE" id="Rectángulo redondeado 6" o:spid="_x0000_s1029" style="position:absolute;margin-left:0;margin-top:13.7pt;width:174pt;height:30.25pt;z-index:251654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">
                <o:extrusion v:ext="view" color="white" on="t"/>
                <v:textbox>
                  <w:txbxContent>
                    <w:p w:rsidR="00166F4A" w:rsidRDefault="00166F4A" w:rsidP="00166F4A">
                      <w:r>
                        <w:t>Grupo de Volumen Lógico Datos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bookmarkEnd w:id="0"/>
      <w:r w:rsidR="00166F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BB0E9C" wp14:editId="012C772E">
                <wp:simplePos x="0" y="0"/>
                <wp:positionH relativeFrom="column">
                  <wp:posOffset>2457450</wp:posOffset>
                </wp:positionH>
                <wp:positionV relativeFrom="paragraph">
                  <wp:posOffset>49530</wp:posOffset>
                </wp:positionV>
                <wp:extent cx="3214370" cy="495300"/>
                <wp:effectExtent l="6350" t="5080" r="8255" b="13970"/>
                <wp:wrapSquare wrapText="bothSides"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437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F4A" w:rsidRDefault="00166F4A" w:rsidP="00166F4A">
                            <w:r>
                              <w:t xml:space="preserve">Crear un Grupo de </w:t>
                            </w:r>
                            <w:proofErr w:type="spellStart"/>
                            <w:r>
                              <w:t>Volumenes</w:t>
                            </w:r>
                            <w:proofErr w:type="spellEnd"/>
                            <w:r>
                              <w:t xml:space="preserve"> llamado Datos</w:t>
                            </w:r>
                          </w:p>
                          <w:p w:rsidR="00166F4A" w:rsidRPr="00F97B7A" w:rsidRDefault="00166F4A" w:rsidP="00166F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B0E9C" id="Cuadro de texto 7" o:spid="_x0000_s1030" type="#_x0000_t202" style="position:absolute;margin-left:193.5pt;margin-top:3.9pt;width:253.1pt;height:3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">
                <v:textbox>
                  <w:txbxContent>
                    <w:p w:rsidR="00166F4A" w:rsidRDefault="00166F4A" w:rsidP="00166F4A">
                      <w:r>
                        <w:t xml:space="preserve">Crear un Grupo de </w:t>
                      </w:r>
                      <w:proofErr w:type="spellStart"/>
                      <w:r>
                        <w:t>Volumenes</w:t>
                      </w:r>
                      <w:proofErr w:type="spellEnd"/>
                      <w:r>
                        <w:t xml:space="preserve"> llamado Datos</w:t>
                      </w:r>
                    </w:p>
                    <w:p w:rsidR="00166F4A" w:rsidRPr="00F97B7A" w:rsidRDefault="00166F4A" w:rsidP="00166F4A"/>
                  </w:txbxContent>
                </v:textbox>
                <w10:wrap type="square"/>
              </v:shape>
            </w:pict>
          </mc:Fallback>
        </mc:AlternateContent>
      </w:r>
    </w:p>
    <w:p w:rsidR="00166F4A" w:rsidRDefault="00166F4A" w:rsidP="00166F4A">
      <w:pPr>
        <w:pStyle w:val="Ttulo2"/>
        <w:rPr>
          <w:color w:val="9D3511" w:themeColor="accent1" w:themeShade="BF"/>
        </w:rPr>
      </w:pPr>
    </w:p>
    <w:p w:rsidR="00166F4A" w:rsidRDefault="00166F4A" w:rsidP="00166F4A">
      <w:pPr>
        <w:pStyle w:val="Ttulo2"/>
        <w:rPr>
          <w:color w:val="9D3511" w:themeColor="accent1" w:themeShade="BF"/>
        </w:rPr>
      </w:pPr>
      <w:bookmarkStart w:id="1" w:name="_Toc413835823"/>
      <w:r>
        <w:rPr>
          <w:noProof/>
          <w:color w:val="9D3511" w:themeColor="accent1" w:themeShade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FF521E" wp14:editId="0EFE3F97">
                <wp:simplePos x="0" y="0"/>
                <wp:positionH relativeFrom="column">
                  <wp:posOffset>1393190</wp:posOffset>
                </wp:positionH>
                <wp:positionV relativeFrom="paragraph">
                  <wp:posOffset>-2540</wp:posOffset>
                </wp:positionV>
                <wp:extent cx="171450" cy="390525"/>
                <wp:effectExtent l="56515" t="38735" r="10160" b="8890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145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1E8EB9" id="Conector recto de flecha 5" o:spid="_x0000_s1026" type="#_x0000_t32" style="position:absolute;margin-left:109.7pt;margin-top:-.2pt;width:13.5pt;height:30.7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  <w:color w:val="9D3511" w:themeColor="accent1" w:themeShade="B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DA2C8B" wp14:editId="2EEB9C2D">
                <wp:simplePos x="0" y="0"/>
                <wp:positionH relativeFrom="column">
                  <wp:posOffset>585470</wp:posOffset>
                </wp:positionH>
                <wp:positionV relativeFrom="paragraph">
                  <wp:posOffset>40640</wp:posOffset>
                </wp:positionV>
                <wp:extent cx="133350" cy="390525"/>
                <wp:effectExtent l="10795" t="34290" r="55880" b="13335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E8AC9" id="Conector recto de flecha 4" o:spid="_x0000_s1026" type="#_x0000_t32" style="position:absolute;margin-left:46.1pt;margin-top:3.2pt;width:10.5pt;height:30.7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">
                <v:stroke endarrow="block"/>
              </v:shape>
            </w:pict>
          </mc:Fallback>
        </mc:AlternateContent>
      </w:r>
      <w:bookmarkEnd w:id="1"/>
    </w:p>
    <w:p w:rsidR="00166F4A" w:rsidRDefault="00AA4A49" w:rsidP="00166F4A">
      <w:pPr>
        <w:pStyle w:val="Ttulo2"/>
        <w:rPr>
          <w:color w:val="9D3511" w:themeColor="accent1" w:themeShade="BF"/>
        </w:rPr>
      </w:pPr>
      <w:bookmarkStart w:id="2" w:name="_Toc413835824"/>
      <w:r>
        <w:rPr>
          <w:noProof/>
          <w:color w:val="9D3511" w:themeColor="accent1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85DC08" wp14:editId="0456E0FF">
                <wp:simplePos x="0" y="0"/>
                <wp:positionH relativeFrom="column">
                  <wp:posOffset>2519045</wp:posOffset>
                </wp:positionH>
                <wp:positionV relativeFrom="paragraph">
                  <wp:posOffset>76200</wp:posOffset>
                </wp:positionV>
                <wp:extent cx="3157220" cy="933450"/>
                <wp:effectExtent l="0" t="0" r="24130" b="1905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722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F4A" w:rsidRDefault="00166F4A" w:rsidP="00166F4A">
                            <w:r>
                              <w:t xml:space="preserve">Crear el volumen lógico llamado Compartido de 6 </w:t>
                            </w:r>
                            <w:proofErr w:type="gramStart"/>
                            <w:r>
                              <w:t>GB  y</w:t>
                            </w:r>
                            <w:proofErr w:type="gramEnd"/>
                            <w:r>
                              <w:t xml:space="preserve"> asignarlo al directorio /Compartido</w:t>
                            </w:r>
                          </w:p>
                          <w:p w:rsidR="00166F4A" w:rsidRDefault="00166F4A" w:rsidP="00166F4A">
                            <w:r>
                              <w:t>Crear el Volumen lógico no-compartido 6 GB y asignarlo al directorio /Personal</w:t>
                            </w:r>
                          </w:p>
                          <w:p w:rsidR="00166F4A" w:rsidRDefault="00166F4A" w:rsidP="00166F4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85DC08" id="Cuadro de texto 1" o:spid="_x0000_s1031" type="#_x0000_t202" style="position:absolute;margin-left:198.35pt;margin-top:6pt;width:248.6pt;height:7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">
                <v:textbox>
                  <w:txbxContent>
                    <w:p w:rsidR="00166F4A" w:rsidRDefault="00166F4A" w:rsidP="00166F4A">
                      <w:r>
                        <w:t xml:space="preserve">Crear el volumen lógico llamado Compartido de 6 </w:t>
                      </w:r>
                      <w:proofErr w:type="gramStart"/>
                      <w:r>
                        <w:t>GB  y</w:t>
                      </w:r>
                      <w:proofErr w:type="gramEnd"/>
                      <w:r>
                        <w:t xml:space="preserve"> asignarlo al directorio /Compartido</w:t>
                      </w:r>
                    </w:p>
                    <w:p w:rsidR="00166F4A" w:rsidRDefault="00166F4A" w:rsidP="00166F4A">
                      <w:r>
                        <w:t>Crear el Volumen lógico no-compartido 6 GB y asignarlo al directorio /Personal</w:t>
                      </w:r>
                    </w:p>
                    <w:p w:rsidR="00166F4A" w:rsidRDefault="00166F4A" w:rsidP="00166F4A"/>
                  </w:txbxContent>
                </v:textbox>
              </v:shape>
            </w:pict>
          </mc:Fallback>
        </mc:AlternateContent>
      </w:r>
      <w:r>
        <w:rPr>
          <w:noProof/>
          <w:color w:val="9D3511" w:themeColor="accent1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02520F" wp14:editId="3812BE80">
                <wp:simplePos x="0" y="0"/>
                <wp:positionH relativeFrom="column">
                  <wp:posOffset>13969</wp:posOffset>
                </wp:positionH>
                <wp:positionV relativeFrom="paragraph">
                  <wp:posOffset>28575</wp:posOffset>
                </wp:positionV>
                <wp:extent cx="904875" cy="754380"/>
                <wp:effectExtent l="57150" t="209550" r="200025" b="45720"/>
                <wp:wrapNone/>
                <wp:docPr id="2" name="Rectángulo redondead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754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504D"/>
                        </a:solidFill>
                        <a:ln w="9525">
                          <a:round/>
                          <a:headEnd/>
                          <a:tailEnd/>
                        </a:ln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C0504D"/>
                          </a:extrusionClr>
                        </a:sp3d>
                      </wps:spPr>
                      <wps:txbx>
                        <w:txbxContent>
                          <w:p w:rsidR="00166F4A" w:rsidRDefault="00166F4A" w:rsidP="00166F4A">
                            <w:r>
                              <w:t>Volumen Lógico Compartidos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02520F" id="Rectángulo redondeado 2" o:spid="_x0000_s1032" style="position:absolute;margin-left:1.1pt;margin-top:2.25pt;width:71.25pt;height:5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" fillcolor="#c0504d">
                <o:extrusion v:ext="view" color="#c0504d" on="t"/>
                <v:textbox>
                  <w:txbxContent>
                    <w:p w:rsidR="00166F4A" w:rsidRDefault="00166F4A" w:rsidP="00166F4A">
                      <w:r>
                        <w:t>Volumen Lógico Compartidos</w:t>
                      </w:r>
                    </w:p>
                  </w:txbxContent>
                </v:textbox>
              </v:roundrect>
            </w:pict>
          </mc:Fallback>
        </mc:AlternateContent>
      </w:r>
      <w:r w:rsidR="00166F4A">
        <w:rPr>
          <w:noProof/>
          <w:color w:val="9D3511" w:themeColor="accent1" w:themeShade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22FF0E" wp14:editId="539F8BA9">
                <wp:simplePos x="0" y="0"/>
                <wp:positionH relativeFrom="column">
                  <wp:posOffset>1223645</wp:posOffset>
                </wp:positionH>
                <wp:positionV relativeFrom="paragraph">
                  <wp:posOffset>28574</wp:posOffset>
                </wp:positionV>
                <wp:extent cx="895350" cy="828675"/>
                <wp:effectExtent l="57150" t="209550" r="209550" b="47625"/>
                <wp:wrapNone/>
                <wp:docPr id="3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82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B050"/>
                        </a:solidFill>
                        <a:ln w="9525">
                          <a:round/>
                          <a:headEnd/>
                          <a:tailEnd/>
                        </a:ln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00B050"/>
                          </a:extrusionClr>
                        </a:sp3d>
                      </wps:spPr>
                      <wps:txbx>
                        <w:txbxContent>
                          <w:p w:rsidR="00166F4A" w:rsidRDefault="00166F4A" w:rsidP="00166F4A">
                            <w:r>
                              <w:t>Volumen Lógico No compartido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222FF0E" id="Rectángulo redondeado 3" o:spid="_x0000_s1033" style="position:absolute;margin-left:96.35pt;margin-top:2.25pt;width:70.5pt;height:6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" fillcolor="#00b050">
                <o:extrusion v:ext="view" color="#00b050" on="t"/>
                <v:textbox>
                  <w:txbxContent>
                    <w:p w:rsidR="00166F4A" w:rsidRDefault="00166F4A" w:rsidP="00166F4A">
                      <w:r>
                        <w:t>Volumen Lógico No compartido</w:t>
                      </w:r>
                    </w:p>
                  </w:txbxContent>
                </v:textbox>
              </v:roundrect>
            </w:pict>
          </mc:Fallback>
        </mc:AlternateContent>
      </w:r>
      <w:bookmarkEnd w:id="2"/>
    </w:p>
    <w:p w:rsidR="00166F4A" w:rsidRDefault="00166F4A" w:rsidP="00166F4A"/>
    <w:p w:rsidR="00166F4A" w:rsidRPr="004C4E90" w:rsidRDefault="00FF29A8" w:rsidP="00166F4A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7BD519" wp14:editId="3EAAEB9C">
                <wp:simplePos x="0" y="0"/>
                <wp:positionH relativeFrom="column">
                  <wp:posOffset>366394</wp:posOffset>
                </wp:positionH>
                <wp:positionV relativeFrom="paragraph">
                  <wp:posOffset>151130</wp:posOffset>
                </wp:positionV>
                <wp:extent cx="66675" cy="533400"/>
                <wp:effectExtent l="57150" t="0" r="285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E2DD" id="Conector recto de flecha 13" o:spid="_x0000_s1026" type="#_x0000_t32" style="position:absolute;margin-left:28.85pt;margin-top:11.9pt;width:5.25pt;height:4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" strokecolor="#7e2a0d [1924]">
                <v:stroke endarrow="block"/>
              </v:shape>
            </w:pict>
          </mc:Fallback>
        </mc:AlternateContent>
      </w:r>
    </w:p>
    <w:p w:rsidR="00166F4A" w:rsidRPr="004C4E90" w:rsidRDefault="00166F4A" w:rsidP="00166F4A"/>
    <w:p w:rsidR="00FF29A8" w:rsidRDefault="00FF29A8" w:rsidP="00FF29A8">
      <w:pPr>
        <w:rPr>
          <w:b/>
        </w:rPr>
      </w:pPr>
      <w:r>
        <w:rPr>
          <w:b/>
        </w:rPr>
        <w:t>/Compartido</w:t>
      </w:r>
    </w:p>
    <w:p w:rsidR="00166F4A" w:rsidRPr="004C4E90" w:rsidRDefault="00166F4A" w:rsidP="00166F4A"/>
    <w:p w:rsidR="00166F4A" w:rsidRDefault="00166F4A" w:rsidP="00166F4A"/>
    <w:p w:rsidR="00FF29A8" w:rsidRDefault="00FF29A8" w:rsidP="00166F4A"/>
    <w:p w:rsidR="00FF29A8" w:rsidRDefault="00FF29A8" w:rsidP="00166F4A">
      <w:r>
        <w:rPr>
          <w:noProof/>
        </w:rPr>
        <w:drawing>
          <wp:inline distT="0" distB="0" distL="0" distR="0" wp14:anchorId="374AB95C" wp14:editId="5274085A">
            <wp:extent cx="5760085" cy="164020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84D" w:rsidRDefault="007A384D" w:rsidP="00166F4A"/>
    <w:p w:rsidR="00EB4C41" w:rsidRDefault="00EB4C41" w:rsidP="00166F4A"/>
    <w:p w:rsidR="00EB4C41" w:rsidRDefault="00EB4C41" w:rsidP="00166F4A"/>
    <w:p w:rsidR="00EB4C41" w:rsidRDefault="00EB4C41" w:rsidP="00166F4A">
      <w:r>
        <w:t>Crear particiones</w:t>
      </w:r>
    </w:p>
    <w:p w:rsidR="00EB4C41" w:rsidRDefault="00EB4C41" w:rsidP="00166F4A">
      <w:r>
        <w:rPr>
          <w:noProof/>
        </w:rPr>
        <w:drawing>
          <wp:inline distT="0" distB="0" distL="0" distR="0" wp14:anchorId="3012772A" wp14:editId="4EAFAF7B">
            <wp:extent cx="5760085" cy="1553210"/>
            <wp:effectExtent l="0" t="0" r="0" b="889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41" w:rsidRDefault="00EB4C41" w:rsidP="00EB4C41">
      <w:pPr>
        <w:jc w:val="right"/>
      </w:pPr>
    </w:p>
    <w:p w:rsidR="00EB4C41" w:rsidRDefault="00EB4C41" w:rsidP="00EB4C41">
      <w:r>
        <w:t xml:space="preserve">Identificar las particiones que se administraran con </w:t>
      </w:r>
      <w:proofErr w:type="spellStart"/>
      <w:r>
        <w:t>lvm</w:t>
      </w:r>
      <w:proofErr w:type="spellEnd"/>
      <w:r w:rsidR="00330803">
        <w:t xml:space="preserve"> (</w:t>
      </w:r>
      <w:proofErr w:type="spellStart"/>
      <w:r w:rsidR="00330803">
        <w:t>pvcreate</w:t>
      </w:r>
      <w:proofErr w:type="spellEnd"/>
      <w:r w:rsidR="00330803">
        <w:t>)</w:t>
      </w:r>
    </w:p>
    <w:p w:rsidR="00EB4C41" w:rsidRDefault="00330803" w:rsidP="00EB4C41">
      <w:r>
        <w:rPr>
          <w:noProof/>
        </w:rPr>
        <w:drawing>
          <wp:inline distT="0" distB="0" distL="0" distR="0" wp14:anchorId="3D4A88FB" wp14:editId="79B74B8B">
            <wp:extent cx="5760085" cy="1292225"/>
            <wp:effectExtent l="0" t="0" r="0" b="317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41" w:rsidRDefault="00EB4C41" w:rsidP="00EB4C41">
      <w:r>
        <w:t>Crear el grupo de volúmenes lógico</w:t>
      </w:r>
    </w:p>
    <w:p w:rsidR="00EB4C41" w:rsidRDefault="001B086D" w:rsidP="00EB4C41">
      <w:r>
        <w:rPr>
          <w:noProof/>
        </w:rPr>
        <w:drawing>
          <wp:inline distT="0" distB="0" distL="0" distR="0" wp14:anchorId="7AE77578" wp14:editId="20B24ABB">
            <wp:extent cx="5760085" cy="5016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41" w:rsidRDefault="00EB4C41" w:rsidP="00EB4C41"/>
    <w:p w:rsidR="00EB4C41" w:rsidRDefault="00EB4C41" w:rsidP="00EB4C41">
      <w:r>
        <w:t>Crear el volumen lógico de 6GB</w:t>
      </w:r>
      <w:r w:rsidR="000A422C">
        <w:t xml:space="preserve"> </w:t>
      </w:r>
      <w:proofErr w:type="spellStart"/>
      <w:r w:rsidR="000A422C">
        <w:t>llamqado</w:t>
      </w:r>
      <w:proofErr w:type="spellEnd"/>
      <w:r w:rsidR="000A422C">
        <w:t xml:space="preserve"> Compartido en el Grupo de </w:t>
      </w:r>
      <w:proofErr w:type="spellStart"/>
      <w:r w:rsidR="000A422C">
        <w:t>Volumenes</w:t>
      </w:r>
      <w:proofErr w:type="spellEnd"/>
      <w:r w:rsidR="000A422C">
        <w:t xml:space="preserve"> Datos</w:t>
      </w:r>
    </w:p>
    <w:p w:rsidR="00EB4C41" w:rsidRDefault="000A422C" w:rsidP="00EB4C41">
      <w:r>
        <w:rPr>
          <w:noProof/>
        </w:rPr>
        <w:drawing>
          <wp:inline distT="0" distB="0" distL="0" distR="0" wp14:anchorId="1100B625" wp14:editId="61A05A8C">
            <wp:extent cx="5760085" cy="513080"/>
            <wp:effectExtent l="0" t="0" r="0" b="127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41" w:rsidRDefault="00EB4C41" w:rsidP="00EB4C41">
      <w:r>
        <w:t>Damos Formato</w:t>
      </w:r>
    </w:p>
    <w:p w:rsidR="00EB4C41" w:rsidRDefault="000A422C" w:rsidP="00EB4C41">
      <w:r>
        <w:rPr>
          <w:noProof/>
        </w:rPr>
        <w:drawing>
          <wp:inline distT="0" distB="0" distL="0" distR="0" wp14:anchorId="1EE80635" wp14:editId="4D20A855">
            <wp:extent cx="5760085" cy="10191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41" w:rsidRDefault="00EB4C41" w:rsidP="00EB4C41">
      <w:r>
        <w:t>Montar en /Compartido</w:t>
      </w:r>
    </w:p>
    <w:p w:rsidR="000A422C" w:rsidRDefault="000A422C" w:rsidP="00EB4C41">
      <w:r>
        <w:rPr>
          <w:noProof/>
        </w:rPr>
        <w:drawing>
          <wp:inline distT="0" distB="0" distL="0" distR="0" wp14:anchorId="264732DF" wp14:editId="38899D01">
            <wp:extent cx="5760085" cy="38163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22C" w:rsidRDefault="000A422C" w:rsidP="00EB4C41"/>
    <w:p w:rsidR="000A422C" w:rsidRDefault="000A422C" w:rsidP="00EB4C41">
      <w:r>
        <w:t>Montar de forma automática</w:t>
      </w:r>
    </w:p>
    <w:p w:rsidR="000A422C" w:rsidRDefault="000A422C" w:rsidP="00EB4C41">
      <w:r>
        <w:rPr>
          <w:noProof/>
        </w:rPr>
        <w:drawing>
          <wp:inline distT="0" distB="0" distL="0" distR="0" wp14:anchorId="15BDAE0E" wp14:editId="1CC15087">
            <wp:extent cx="5760085" cy="2641600"/>
            <wp:effectExtent l="0" t="0" r="0" b="6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C41" w:rsidRDefault="000A422C" w:rsidP="00EB4C41">
      <w:r>
        <w:t>Reiniciar</w:t>
      </w:r>
    </w:p>
    <w:p w:rsidR="000A422C" w:rsidRDefault="0074554B" w:rsidP="00EB4C41">
      <w:r>
        <w:t>Mostrar información del grupo de volúmenes</w:t>
      </w:r>
    </w:p>
    <w:p w:rsidR="0074554B" w:rsidRDefault="0074554B" w:rsidP="00EB4C41">
      <w:r>
        <w:rPr>
          <w:noProof/>
        </w:rPr>
        <w:drawing>
          <wp:inline distT="0" distB="0" distL="0" distR="0" wp14:anchorId="4BA59EA0" wp14:editId="53E6D0B5">
            <wp:extent cx="5760085" cy="3423920"/>
            <wp:effectExtent l="0" t="0" r="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54B" w:rsidRDefault="0074554B" w:rsidP="00EB4C41"/>
    <w:p w:rsidR="0074554B" w:rsidRDefault="0074554B" w:rsidP="00EB4C41">
      <w:r>
        <w:rPr>
          <w:noProof/>
        </w:rPr>
        <w:drawing>
          <wp:inline distT="0" distB="0" distL="0" distR="0" wp14:anchorId="5ED93C95" wp14:editId="5934BF7D">
            <wp:extent cx="5760085" cy="285115"/>
            <wp:effectExtent l="0" t="0" r="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B6" w:rsidRDefault="002A2FB6" w:rsidP="00EB4C41"/>
    <w:p w:rsidR="002A2FB6" w:rsidRDefault="002A2FB6" w:rsidP="00EB4C41"/>
    <w:p w:rsidR="002A2FB6" w:rsidRDefault="002A2FB6" w:rsidP="00EB4C41">
      <w:r>
        <w:lastRenderedPageBreak/>
        <w:t>Mostrar información del volumen lógico</w:t>
      </w:r>
    </w:p>
    <w:p w:rsidR="002A2FB6" w:rsidRDefault="002A2FB6" w:rsidP="00EB4C41">
      <w:r>
        <w:rPr>
          <w:noProof/>
        </w:rPr>
        <w:drawing>
          <wp:inline distT="0" distB="0" distL="0" distR="0" wp14:anchorId="0953D89A" wp14:editId="4E73F3BB">
            <wp:extent cx="5760085" cy="317500"/>
            <wp:effectExtent l="0" t="0" r="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FB6" w:rsidRDefault="002A2FB6" w:rsidP="002A2FB6"/>
    <w:p w:rsidR="002A2FB6" w:rsidRDefault="00940456" w:rsidP="002A2FB6">
      <w:r>
        <w:t>LVM ejemplo3</w:t>
      </w:r>
    </w:p>
    <w:p w:rsidR="00940456" w:rsidRDefault="00940456" w:rsidP="00940456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C8C9A2" wp14:editId="25EC0BFE">
                <wp:simplePos x="0" y="0"/>
                <wp:positionH relativeFrom="column">
                  <wp:posOffset>147320</wp:posOffset>
                </wp:positionH>
                <wp:positionV relativeFrom="paragraph">
                  <wp:posOffset>273685</wp:posOffset>
                </wp:positionV>
                <wp:extent cx="381000" cy="495300"/>
                <wp:effectExtent l="20320" t="20955" r="17780" b="17145"/>
                <wp:wrapNone/>
                <wp:docPr id="30" name="Cilindr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495300"/>
                        </a:xfrm>
                        <a:prstGeom prst="can">
                          <a:avLst>
                            <a:gd name="adj" fmla="val 32500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1B3DD0" id="Cilindro 30" o:spid="_x0000_s1026" type="#_x0000_t22" style="position:absolute;margin-left:11.6pt;margin-top:21.55pt;width:30pt;height:3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" strokecolor="#c0504d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94D554" wp14:editId="47C8F159">
                <wp:simplePos x="0" y="0"/>
                <wp:positionH relativeFrom="column">
                  <wp:posOffset>1186180</wp:posOffset>
                </wp:positionH>
                <wp:positionV relativeFrom="paragraph">
                  <wp:posOffset>265430</wp:posOffset>
                </wp:positionV>
                <wp:extent cx="381000" cy="495300"/>
                <wp:effectExtent l="20955" t="22225" r="17145" b="15875"/>
                <wp:wrapNone/>
                <wp:docPr id="31" name="Cilindr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0" cy="495300"/>
                        </a:xfrm>
                        <a:prstGeom prst="can">
                          <a:avLst>
                            <a:gd name="adj" fmla="val 32500"/>
                          </a:avLst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C0504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1DCEC" id="Cilindro 31" o:spid="_x0000_s1026" type="#_x0000_t22" style="position:absolute;margin-left:93.4pt;margin-top:20.9pt;width:30pt;height:3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" strokecolor="#c0504d" strokeweight="2.5pt">
                <v:shadow color="#86868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DFCAAA" wp14:editId="5E6E7B60">
                <wp:simplePos x="0" y="0"/>
                <wp:positionH relativeFrom="column">
                  <wp:posOffset>1768475</wp:posOffset>
                </wp:positionH>
                <wp:positionV relativeFrom="paragraph">
                  <wp:posOffset>8890</wp:posOffset>
                </wp:positionV>
                <wp:extent cx="3214370" cy="495300"/>
                <wp:effectExtent l="12700" t="8255" r="11430" b="10795"/>
                <wp:wrapSquare wrapText="bothSides"/>
                <wp:docPr id="38" name="Cuadro de tex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437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456" w:rsidRDefault="00940456" w:rsidP="00940456">
                            <w:r>
                              <w:t>/</w:t>
                            </w:r>
                            <w:proofErr w:type="spellStart"/>
                            <w:r>
                              <w:t>dev</w:t>
                            </w:r>
                            <w:proofErr w:type="spellEnd"/>
                            <w:r>
                              <w:t>/sdb1 y /</w:t>
                            </w:r>
                            <w:proofErr w:type="spellStart"/>
                            <w:r>
                              <w:t>dev</w:t>
                            </w:r>
                            <w:proofErr w:type="spellEnd"/>
                            <w:r>
                              <w:t>/sdc1</w:t>
                            </w:r>
                          </w:p>
                          <w:p w:rsidR="00940456" w:rsidRPr="00F97B7A" w:rsidRDefault="00940456" w:rsidP="009404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DFCAAA" id="Cuadro de texto 38" o:spid="_x0000_s1034" type="#_x0000_t202" style="position:absolute;margin-left:139.25pt;margin-top:.7pt;width:253.1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">
                <v:textbox>
                  <w:txbxContent>
                    <w:p w:rsidR="00940456" w:rsidRDefault="00940456" w:rsidP="00940456">
                      <w:r>
                        <w:t>/</w:t>
                      </w:r>
                      <w:proofErr w:type="spellStart"/>
                      <w:r>
                        <w:t>dev</w:t>
                      </w:r>
                      <w:proofErr w:type="spellEnd"/>
                      <w:r>
                        <w:t>/sdb1 y /</w:t>
                      </w:r>
                      <w:proofErr w:type="spellStart"/>
                      <w:r>
                        <w:t>dev</w:t>
                      </w:r>
                      <w:proofErr w:type="spellEnd"/>
                      <w:r>
                        <w:t>/sdc1</w:t>
                      </w:r>
                    </w:p>
                    <w:p w:rsidR="00940456" w:rsidRPr="00F97B7A" w:rsidRDefault="00940456" w:rsidP="00940456"/>
                  </w:txbxContent>
                </v:textbox>
                <w10:wrap type="square"/>
              </v:shape>
            </w:pict>
          </mc:Fallback>
        </mc:AlternateContent>
      </w:r>
    </w:p>
    <w:p w:rsidR="00940456" w:rsidRDefault="00940456" w:rsidP="00940456">
      <w:pPr>
        <w:rPr>
          <w:b/>
        </w:rPr>
      </w:pPr>
    </w:p>
    <w:p w:rsidR="00940456" w:rsidRDefault="00940456" w:rsidP="0094045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8004BE" wp14:editId="7D42C8F5">
                <wp:simplePos x="0" y="0"/>
                <wp:positionH relativeFrom="column">
                  <wp:posOffset>330835</wp:posOffset>
                </wp:positionH>
                <wp:positionV relativeFrom="paragraph">
                  <wp:posOffset>97155</wp:posOffset>
                </wp:positionV>
                <wp:extent cx="133350" cy="281305"/>
                <wp:effectExtent l="13335" t="11430" r="53340" b="40640"/>
                <wp:wrapNone/>
                <wp:docPr id="39" name="Conector recto de flecha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3350" cy="281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AA5186" id="Conector recto de flecha 39" o:spid="_x0000_s1026" type="#_x0000_t32" style="position:absolute;margin-left:26.05pt;margin-top:7.65pt;width:10.5pt;height:22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245A57" wp14:editId="3BAA6E7B">
                <wp:simplePos x="0" y="0"/>
                <wp:positionH relativeFrom="column">
                  <wp:posOffset>1109345</wp:posOffset>
                </wp:positionH>
                <wp:positionV relativeFrom="paragraph">
                  <wp:posOffset>97155</wp:posOffset>
                </wp:positionV>
                <wp:extent cx="152400" cy="281305"/>
                <wp:effectExtent l="58420" t="11430" r="8255" b="40640"/>
                <wp:wrapNone/>
                <wp:docPr id="40" name="Conector recto de flech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52400" cy="2813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C77517" id="Conector recto de flecha 40" o:spid="_x0000_s1026" type="#_x0000_t32" style="position:absolute;margin-left:87.35pt;margin-top:7.65pt;width:12pt;height:22.1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">
                <v:stroke endarrow="block"/>
              </v:shape>
            </w:pict>
          </mc:Fallback>
        </mc:AlternateContent>
      </w:r>
    </w:p>
    <w:p w:rsidR="00940456" w:rsidRPr="00E62FFC" w:rsidRDefault="00940456" w:rsidP="00940456"/>
    <w:p w:rsidR="00940456" w:rsidRPr="001B2B14" w:rsidRDefault="00940456" w:rsidP="00940456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5D4B57" wp14:editId="5A1FF63C">
                <wp:simplePos x="0" y="0"/>
                <wp:positionH relativeFrom="margin">
                  <wp:align>left</wp:align>
                </wp:positionH>
                <wp:positionV relativeFrom="paragraph">
                  <wp:posOffset>173990</wp:posOffset>
                </wp:positionV>
                <wp:extent cx="2209800" cy="384175"/>
                <wp:effectExtent l="38100" t="209550" r="209550" b="53975"/>
                <wp:wrapNone/>
                <wp:docPr id="41" name="Rectángulo redondead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841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round/>
                          <a:headEnd/>
                          <a:tailEnd/>
                        </a:ln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FFFFFF"/>
                          </a:extrusionClr>
                        </a:sp3d>
                      </wps:spPr>
                      <wps:txbx>
                        <w:txbxContent>
                          <w:p w:rsidR="00940456" w:rsidRDefault="00940456" w:rsidP="00940456">
                            <w:r>
                              <w:t>Grupo de Volumen Lógico Datos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5D4B57" id="Rectángulo redondeado 41" o:spid="_x0000_s1035" style="position:absolute;margin-left:0;margin-top:13.7pt;width:174pt;height:30.2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">
                <o:extrusion v:ext="view" color="white" on="t"/>
                <v:textbox>
                  <w:txbxContent>
                    <w:p w:rsidR="00940456" w:rsidRDefault="00940456" w:rsidP="00940456">
                      <w:r>
                        <w:t>Grupo de Volumen Lógico Datos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364D64" wp14:editId="1943B6E5">
                <wp:simplePos x="0" y="0"/>
                <wp:positionH relativeFrom="column">
                  <wp:posOffset>2457450</wp:posOffset>
                </wp:positionH>
                <wp:positionV relativeFrom="paragraph">
                  <wp:posOffset>49530</wp:posOffset>
                </wp:positionV>
                <wp:extent cx="3214370" cy="495300"/>
                <wp:effectExtent l="6350" t="5080" r="8255" b="13970"/>
                <wp:wrapSquare wrapText="bothSides"/>
                <wp:docPr id="42" name="Cuadro de texto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437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456" w:rsidRDefault="00940456" w:rsidP="00940456">
                            <w:r>
                              <w:t xml:space="preserve">Crear un Grupo de </w:t>
                            </w:r>
                            <w:proofErr w:type="spellStart"/>
                            <w:r>
                              <w:t>Volumenes</w:t>
                            </w:r>
                            <w:proofErr w:type="spellEnd"/>
                            <w:r>
                              <w:t xml:space="preserve"> llamado Datos</w:t>
                            </w:r>
                          </w:p>
                          <w:p w:rsidR="00940456" w:rsidRPr="00F97B7A" w:rsidRDefault="00940456" w:rsidP="009404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364D64" id="Cuadro de texto 42" o:spid="_x0000_s1036" type="#_x0000_t202" style="position:absolute;margin-left:193.5pt;margin-top:3.9pt;width:253.1pt;height:3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">
                <v:textbox>
                  <w:txbxContent>
                    <w:p w:rsidR="00940456" w:rsidRDefault="00940456" w:rsidP="00940456">
                      <w:r>
                        <w:t xml:space="preserve">Crear un Grupo de </w:t>
                      </w:r>
                      <w:proofErr w:type="spellStart"/>
                      <w:r>
                        <w:t>Volumenes</w:t>
                      </w:r>
                      <w:proofErr w:type="spellEnd"/>
                      <w:r>
                        <w:t xml:space="preserve"> llamado Datos</w:t>
                      </w:r>
                    </w:p>
                    <w:p w:rsidR="00940456" w:rsidRPr="00F97B7A" w:rsidRDefault="00940456" w:rsidP="00940456"/>
                  </w:txbxContent>
                </v:textbox>
                <w10:wrap type="square"/>
              </v:shape>
            </w:pict>
          </mc:Fallback>
        </mc:AlternateContent>
      </w:r>
    </w:p>
    <w:p w:rsidR="00940456" w:rsidRDefault="00940456" w:rsidP="00940456">
      <w:pPr>
        <w:pStyle w:val="Ttulo2"/>
        <w:rPr>
          <w:color w:val="9D3511" w:themeColor="accent1" w:themeShade="BF"/>
        </w:rPr>
      </w:pPr>
    </w:p>
    <w:p w:rsidR="00940456" w:rsidRDefault="00940456" w:rsidP="00940456">
      <w:pPr>
        <w:pStyle w:val="Ttulo2"/>
        <w:rPr>
          <w:color w:val="9D3511" w:themeColor="accent1" w:themeShade="BF"/>
        </w:rPr>
      </w:pPr>
      <w:r>
        <w:rPr>
          <w:noProof/>
          <w:color w:val="9D3511" w:themeColor="accent1" w:themeShade="B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CC2032" wp14:editId="12FBF010">
                <wp:simplePos x="0" y="0"/>
                <wp:positionH relativeFrom="column">
                  <wp:posOffset>1393190</wp:posOffset>
                </wp:positionH>
                <wp:positionV relativeFrom="paragraph">
                  <wp:posOffset>-2540</wp:posOffset>
                </wp:positionV>
                <wp:extent cx="171450" cy="390525"/>
                <wp:effectExtent l="56515" t="38735" r="10160" b="8890"/>
                <wp:wrapNone/>
                <wp:docPr id="43" name="Conector recto de flech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7145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A2DE1B" id="Conector recto de flecha 43" o:spid="_x0000_s1026" type="#_x0000_t32" style="position:absolute;margin-left:109.7pt;margin-top:-.2pt;width:13.5pt;height:30.7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">
                <v:stroke endarrow="block"/>
              </v:shape>
            </w:pict>
          </mc:Fallback>
        </mc:AlternateContent>
      </w:r>
      <w:r>
        <w:rPr>
          <w:noProof/>
          <w:color w:val="9D3511" w:themeColor="accent1" w:themeShade="B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355DBE" wp14:editId="285A2A40">
                <wp:simplePos x="0" y="0"/>
                <wp:positionH relativeFrom="column">
                  <wp:posOffset>585470</wp:posOffset>
                </wp:positionH>
                <wp:positionV relativeFrom="paragraph">
                  <wp:posOffset>40640</wp:posOffset>
                </wp:positionV>
                <wp:extent cx="133350" cy="390525"/>
                <wp:effectExtent l="10795" t="34290" r="55880" b="13335"/>
                <wp:wrapNone/>
                <wp:docPr id="44" name="Conector recto de flech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35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257E9" id="Conector recto de flecha 44" o:spid="_x0000_s1026" type="#_x0000_t32" style="position:absolute;margin-left:46.1pt;margin-top:3.2pt;width:10.5pt;height:30.7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">
                <v:stroke endarrow="block"/>
              </v:shape>
            </w:pict>
          </mc:Fallback>
        </mc:AlternateContent>
      </w:r>
    </w:p>
    <w:p w:rsidR="00940456" w:rsidRDefault="00940456" w:rsidP="00940456">
      <w:pPr>
        <w:pStyle w:val="Ttulo2"/>
        <w:rPr>
          <w:color w:val="9D3511" w:themeColor="accent1" w:themeShade="BF"/>
        </w:rPr>
      </w:pPr>
      <w:r>
        <w:rPr>
          <w:noProof/>
          <w:color w:val="9D3511" w:themeColor="accent1" w:themeShade="B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13A621" wp14:editId="5AD90166">
                <wp:simplePos x="0" y="0"/>
                <wp:positionH relativeFrom="column">
                  <wp:posOffset>2519045</wp:posOffset>
                </wp:positionH>
                <wp:positionV relativeFrom="paragraph">
                  <wp:posOffset>76200</wp:posOffset>
                </wp:positionV>
                <wp:extent cx="3157220" cy="933450"/>
                <wp:effectExtent l="0" t="0" r="24130" b="19050"/>
                <wp:wrapNone/>
                <wp:docPr id="45" name="Cuadro de texto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722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0456" w:rsidRDefault="00940456" w:rsidP="00940456">
                            <w:r>
                              <w:t xml:space="preserve">Crear el volumen lógico llamado Compartido de 6 </w:t>
                            </w:r>
                            <w:proofErr w:type="gramStart"/>
                            <w:r>
                              <w:t>GB  y</w:t>
                            </w:r>
                            <w:proofErr w:type="gramEnd"/>
                            <w:r>
                              <w:t xml:space="preserve"> asignarlo al directorio /Compartido</w:t>
                            </w:r>
                          </w:p>
                          <w:p w:rsidR="00940456" w:rsidRDefault="00940456" w:rsidP="00940456">
                            <w:r>
                              <w:t>Crear el Volumen lógico no-compartido 6 GB y asignarlo al directorio /Personal</w:t>
                            </w:r>
                          </w:p>
                          <w:p w:rsidR="00940456" w:rsidRDefault="00940456" w:rsidP="009404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13A621" id="Cuadro de texto 45" o:spid="_x0000_s1037" type="#_x0000_t202" style="position:absolute;margin-left:198.35pt;margin-top:6pt;width:248.6pt;height:7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">
                <v:textbox>
                  <w:txbxContent>
                    <w:p w:rsidR="00940456" w:rsidRDefault="00940456" w:rsidP="00940456">
                      <w:r>
                        <w:t xml:space="preserve">Crear el volumen lógico llamado Compartido de 6 </w:t>
                      </w:r>
                      <w:proofErr w:type="gramStart"/>
                      <w:r>
                        <w:t>GB  y</w:t>
                      </w:r>
                      <w:proofErr w:type="gramEnd"/>
                      <w:r>
                        <w:t xml:space="preserve"> asignarlo al directorio /Compartido</w:t>
                      </w:r>
                    </w:p>
                    <w:p w:rsidR="00940456" w:rsidRDefault="00940456" w:rsidP="00940456">
                      <w:r>
                        <w:t>Crear el Volumen lógico no-compartido 6 GB y asignarlo al directorio /Personal</w:t>
                      </w:r>
                    </w:p>
                    <w:p w:rsidR="00940456" w:rsidRDefault="00940456" w:rsidP="00940456"/>
                  </w:txbxContent>
                </v:textbox>
              </v:shape>
            </w:pict>
          </mc:Fallback>
        </mc:AlternateContent>
      </w:r>
      <w:r>
        <w:rPr>
          <w:noProof/>
          <w:color w:val="9D3511" w:themeColor="accent1" w:themeShade="B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1795D9" wp14:editId="6DDC7FF8">
                <wp:simplePos x="0" y="0"/>
                <wp:positionH relativeFrom="column">
                  <wp:posOffset>13969</wp:posOffset>
                </wp:positionH>
                <wp:positionV relativeFrom="paragraph">
                  <wp:posOffset>28575</wp:posOffset>
                </wp:positionV>
                <wp:extent cx="904875" cy="754380"/>
                <wp:effectExtent l="57150" t="209550" r="200025" b="45720"/>
                <wp:wrapNone/>
                <wp:docPr id="46" name="Rectángulo redondeado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4875" cy="7543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0504D"/>
                        </a:solidFill>
                        <a:ln w="9525">
                          <a:round/>
                          <a:headEnd/>
                          <a:tailEnd/>
                        </a:ln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C0504D"/>
                          </a:extrusionClr>
                        </a:sp3d>
                      </wps:spPr>
                      <wps:txbx>
                        <w:txbxContent>
                          <w:p w:rsidR="00940456" w:rsidRDefault="00940456" w:rsidP="00940456">
                            <w:r>
                              <w:t>Volumen Lógico Compartidos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21795D9" id="Rectángulo redondeado 46" o:spid="_x0000_s1038" style="position:absolute;margin-left:1.1pt;margin-top:2.25pt;width:71.25pt;height:5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" fillcolor="#c0504d">
                <o:extrusion v:ext="view" color="#c0504d" on="t"/>
                <v:textbox>
                  <w:txbxContent>
                    <w:p w:rsidR="00940456" w:rsidRDefault="00940456" w:rsidP="00940456">
                      <w:r>
                        <w:t>Volumen Lógico Compartidos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9D3511" w:themeColor="accent1" w:themeShade="B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263AA4" wp14:editId="38A46EA2">
                <wp:simplePos x="0" y="0"/>
                <wp:positionH relativeFrom="column">
                  <wp:posOffset>1223645</wp:posOffset>
                </wp:positionH>
                <wp:positionV relativeFrom="paragraph">
                  <wp:posOffset>28574</wp:posOffset>
                </wp:positionV>
                <wp:extent cx="895350" cy="828675"/>
                <wp:effectExtent l="57150" t="209550" r="209550" b="47625"/>
                <wp:wrapNone/>
                <wp:docPr id="47" name="Rectángulo redondead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8286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B050"/>
                        </a:solidFill>
                        <a:ln w="9525">
                          <a:round/>
                          <a:headEnd/>
                          <a:tailEnd/>
                        </a:ln>
                        <a:scene3d>
                          <a:camera prst="legacyObliqueTopRight"/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00B050"/>
                          </a:extrusionClr>
                        </a:sp3d>
                      </wps:spPr>
                      <wps:txbx>
                        <w:txbxContent>
                          <w:p w:rsidR="00940456" w:rsidRDefault="00940456" w:rsidP="00940456">
                            <w:r>
                              <w:t>Volumen Lógico No compartido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263AA4" id="Rectángulo redondeado 47" o:spid="_x0000_s1039" style="position:absolute;margin-left:96.35pt;margin-top:2.25pt;width:70.5pt;height:6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" fillcolor="#00b050">
                <o:extrusion v:ext="view" color="#00b050" on="t"/>
                <v:textbox>
                  <w:txbxContent>
                    <w:p w:rsidR="00940456" w:rsidRDefault="00940456" w:rsidP="00940456">
                      <w:r>
                        <w:t>Volumen Lógico No compartido</w:t>
                      </w:r>
                    </w:p>
                  </w:txbxContent>
                </v:textbox>
              </v:roundrect>
            </w:pict>
          </mc:Fallback>
        </mc:AlternateContent>
      </w:r>
    </w:p>
    <w:p w:rsidR="00940456" w:rsidRDefault="00940456" w:rsidP="00940456"/>
    <w:p w:rsidR="00940456" w:rsidRPr="004C4E90" w:rsidRDefault="00940456" w:rsidP="00940456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351A84" wp14:editId="6B46EF60">
                <wp:simplePos x="0" y="0"/>
                <wp:positionH relativeFrom="column">
                  <wp:posOffset>366394</wp:posOffset>
                </wp:positionH>
                <wp:positionV relativeFrom="paragraph">
                  <wp:posOffset>151130</wp:posOffset>
                </wp:positionV>
                <wp:extent cx="66675" cy="533400"/>
                <wp:effectExtent l="57150" t="0" r="28575" b="5715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31B0" id="Conector recto de flecha 48" o:spid="_x0000_s1026" type="#_x0000_t32" style="position:absolute;margin-left:28.85pt;margin-top:11.9pt;width:5.25pt;height:42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" strokecolor="#7e2a0d [1924]">
                <v:stroke endarrow="block"/>
              </v:shape>
            </w:pict>
          </mc:Fallback>
        </mc:AlternateContent>
      </w:r>
    </w:p>
    <w:p w:rsidR="00940456" w:rsidRPr="004C4E90" w:rsidRDefault="00940456" w:rsidP="00940456"/>
    <w:p w:rsidR="00940456" w:rsidRDefault="00940456" w:rsidP="00940456">
      <w:pPr>
        <w:rPr>
          <w:b/>
        </w:rPr>
      </w:pPr>
      <w:r>
        <w:rPr>
          <w:b/>
        </w:rPr>
        <w:t>/Compartido</w:t>
      </w:r>
    </w:p>
    <w:p w:rsidR="00940456" w:rsidRDefault="00940456" w:rsidP="002A2FB6"/>
    <w:p w:rsidR="00940456" w:rsidRDefault="00940456" w:rsidP="002A2FB6">
      <w:r>
        <w:t>Tareas a nivel de volúmenes físicos</w:t>
      </w:r>
    </w:p>
    <w:p w:rsidR="00940456" w:rsidRDefault="00940456" w:rsidP="002A2FB6">
      <w:r>
        <w:t>Eliminar / Agregar un disco o partición</w:t>
      </w:r>
    </w:p>
    <w:p w:rsidR="00940456" w:rsidRDefault="00940456" w:rsidP="002A2FB6">
      <w:r>
        <w:t>A nivel de grupo de volúmenes</w:t>
      </w:r>
    </w:p>
    <w:p w:rsidR="00EC1459" w:rsidRDefault="00EC1459" w:rsidP="002A2FB6">
      <w:r>
        <w:rPr>
          <w:noProof/>
        </w:rPr>
        <w:drawing>
          <wp:inline distT="0" distB="0" distL="0" distR="0" wp14:anchorId="7FF1741B" wp14:editId="7B9222FB">
            <wp:extent cx="5760085" cy="427990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459" w:rsidRDefault="005B10CF" w:rsidP="002A2FB6">
      <w:r>
        <w:rPr>
          <w:noProof/>
        </w:rPr>
        <w:drawing>
          <wp:inline distT="0" distB="0" distL="0" distR="0" wp14:anchorId="3D84FB67" wp14:editId="13EB3894">
            <wp:extent cx="5760085" cy="553720"/>
            <wp:effectExtent l="0" t="0" r="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EC1459" w:rsidRDefault="00EC1459" w:rsidP="002A2FB6">
      <w:r>
        <w:rPr>
          <w:noProof/>
        </w:rPr>
        <w:drawing>
          <wp:inline distT="0" distB="0" distL="0" distR="0" wp14:anchorId="516C0FCC" wp14:editId="0B8A81C3">
            <wp:extent cx="5172075" cy="514350"/>
            <wp:effectExtent l="0" t="0" r="9525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56" w:rsidRDefault="00940456" w:rsidP="00940456">
      <w:r>
        <w:t>Eliminar / Agregar un disco o partición</w:t>
      </w:r>
    </w:p>
    <w:p w:rsidR="00940456" w:rsidRDefault="00940456" w:rsidP="002A2FB6">
      <w:r>
        <w:t xml:space="preserve">A nivel de </w:t>
      </w:r>
      <w:proofErr w:type="spellStart"/>
      <w:r>
        <w:t>Volumenes</w:t>
      </w:r>
      <w:proofErr w:type="spellEnd"/>
      <w:r>
        <w:t xml:space="preserve"> lógico</w:t>
      </w:r>
    </w:p>
    <w:p w:rsidR="00940456" w:rsidRDefault="00940456" w:rsidP="002A2FB6">
      <w:r>
        <w:t>Extender, reducir y eliminar</w:t>
      </w:r>
    </w:p>
    <w:p w:rsidR="005B10CF" w:rsidRDefault="005B10CF" w:rsidP="002A2FB6">
      <w:r>
        <w:rPr>
          <w:noProof/>
        </w:rPr>
        <w:lastRenderedPageBreak/>
        <w:drawing>
          <wp:inline distT="0" distB="0" distL="0" distR="0" wp14:anchorId="01B6E88C" wp14:editId="0FC7AED4">
            <wp:extent cx="5760085" cy="391160"/>
            <wp:effectExtent l="0" t="0" r="0" b="889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CF" w:rsidRDefault="005B10CF" w:rsidP="002A2FB6"/>
    <w:p w:rsidR="005B10CF" w:rsidRDefault="005B10CF" w:rsidP="002A2FB6">
      <w:r>
        <w:rPr>
          <w:noProof/>
        </w:rPr>
        <w:drawing>
          <wp:inline distT="0" distB="0" distL="0" distR="0" wp14:anchorId="1B43B57F" wp14:editId="096EFDF8">
            <wp:extent cx="5760085" cy="1624330"/>
            <wp:effectExtent l="0" t="0" r="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456" w:rsidRPr="002A2FB6" w:rsidRDefault="00940456" w:rsidP="002A2FB6"/>
    <w:sectPr w:rsidR="00940456" w:rsidRPr="002A2FB6">
      <w:footerReference w:type="even" r:id="rId26"/>
      <w:footerReference w:type="default" r:id="rId27"/>
      <w:pgSz w:w="11907" w:h="16839" w:code="1"/>
      <w:pgMar w:top="1440" w:right="1418" w:bottom="1440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395F" w:rsidRDefault="00E5395F">
      <w:pPr>
        <w:spacing w:after="0" w:line="240" w:lineRule="auto"/>
      </w:pPr>
      <w:r>
        <w:separator/>
      </w:r>
    </w:p>
  </w:endnote>
  <w:endnote w:type="continuationSeparator" w:id="0">
    <w:p w:rsidR="00E5395F" w:rsidRDefault="00E53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84D" w:rsidRDefault="00E539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A384D" w:rsidRDefault="00E5395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66F4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LVM Ejemplo2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201965362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[Seleccionar fecha]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2" o:spid="_x0000_s1040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Pky8QIAAD4GAAAOAAAAZHJzL2Uyb0RvYy54bWysVEtu2zAQ3RfoHQjuFX1MyZYQObAluyiQ&#10;NkHTHoCWKIuoRKokHTkoepi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osT5Mv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7A384D" w:rsidRDefault="00E5395F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166F4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LVM Ejemplo2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201965362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[Seleccionar fecha]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5E7054B" id="Autoform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AuwZTK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A384D" w:rsidRDefault="00E5395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5B10CF" w:rsidRPr="005B10C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41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" o:allowincell="f" fillcolor="#d34817 [3204]" stroked="f">
              <v:textbox inset="0,0,0,0">
                <w:txbxContent>
                  <w:p w:rsidR="007A384D" w:rsidRDefault="00E5395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5B10CF" w:rsidRPr="005B10C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4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84D" w:rsidRDefault="00E5395F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A384D" w:rsidRDefault="00E5395F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66F4A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LVM Ejemplo2</w:t>
                              </w:r>
                            </w:sdtContent>
                          </w:sdt>
                          <w:r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Fecha"/>
                              <w:id w:val="6238437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[Seleccionar fecha]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4" o:spid="_x0000_s1042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ouy9AIAAEUGAAAOAAAAZHJzL2Uyb0RvYy54bWysVNuOmzAQfa/Uf7B4Z7nEkICWrBIIVaVt&#10;d9VtP8ABE6yCTW1nyarqx/Rb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+EqLsv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7A384D" w:rsidRDefault="00E5395F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166F4A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LVM Ejemplo2</w:t>
                        </w:r>
                      </w:sdtContent>
                    </w:sdt>
                    <w:r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Fecha"/>
                        <w:id w:val="6238437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[Seleccionar fecha]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630AAFF" id="Autoform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h9fugIAAL0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IzqH1+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Óva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7A384D" w:rsidRDefault="00E5395F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5B10CF" w:rsidRPr="005B10CF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18" o:spid="_x0000_s1043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" o:allowincell="f" fillcolor="#d34817 [3204]" stroked="f">
              <v:textbox inset="0,0,0,0">
                <w:txbxContent>
                  <w:p w:rsidR="007A384D" w:rsidRDefault="00E5395F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5B10CF" w:rsidRPr="005B10CF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7A384D" w:rsidRDefault="007A384D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395F" w:rsidRDefault="00E5395F">
      <w:pPr>
        <w:spacing w:after="0" w:line="240" w:lineRule="auto"/>
      </w:pPr>
      <w:r>
        <w:separator/>
      </w:r>
    </w:p>
  </w:footnote>
  <w:footnote w:type="continuationSeparator" w:id="0">
    <w:p w:rsidR="00E5395F" w:rsidRDefault="00E53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F4A"/>
    <w:rsid w:val="000A422C"/>
    <w:rsid w:val="00166F4A"/>
    <w:rsid w:val="001B086D"/>
    <w:rsid w:val="002A2FB6"/>
    <w:rsid w:val="00330803"/>
    <w:rsid w:val="005B10CF"/>
    <w:rsid w:val="006D43CE"/>
    <w:rsid w:val="0074554B"/>
    <w:rsid w:val="00770536"/>
    <w:rsid w:val="007A384D"/>
    <w:rsid w:val="00940456"/>
    <w:rsid w:val="00AA4A49"/>
    <w:rsid w:val="00C448B4"/>
    <w:rsid w:val="00E5395F"/>
    <w:rsid w:val="00EB4C41"/>
    <w:rsid w:val="00EC1459"/>
    <w:rsid w:val="00FF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220934-DB86-4D1B-A2AA-E42E6DBF5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paragraph" w:styleId="Puesto">
    <w:name w:val="Title"/>
    <w:basedOn w:val="Normal"/>
    <w:link w:val="PuestoC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Subttulo">
    <w:name w:val="Subtitle"/>
    <w:basedOn w:val="Normal"/>
    <w:link w:val="SubttuloCa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nviet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nviet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nviet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abier\AppData\Roaming\Microsoft\Plantillas\Informe%20(tema%20Equidad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EC95BEF1D941AB8400ECBB59DB8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2663C-BB2E-423F-89F3-F1D9F775EA33}"/>
      </w:docPartPr>
      <w:docPartBody>
        <w:p w:rsidR="00000000" w:rsidRDefault="00437017">
          <w:pPr>
            <w:pStyle w:val="DBEC95BEF1D941AB8400ECBB59DB8EFE"/>
          </w:pPr>
          <w:r>
            <w:t>[Escriba el título del documento]</w:t>
          </w:r>
        </w:p>
      </w:docPartBody>
    </w:docPart>
    <w:docPart>
      <w:docPartPr>
        <w:name w:val="200B0A7B28E24FCC9CC1EF99D2229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5254C1-C010-4E7E-B711-3DC27E5E340F}"/>
      </w:docPartPr>
      <w:docPartBody>
        <w:p w:rsidR="00000000" w:rsidRDefault="00437017">
          <w:pPr>
            <w:pStyle w:val="200B0A7B28E24FCC9CC1EF99D22296EE"/>
          </w:pPr>
          <w:r>
            <w:t>[Escriba el subtítulo del documento]</w:t>
          </w:r>
        </w:p>
      </w:docPartBody>
    </w:docPart>
    <w:docPart>
      <w:docPartPr>
        <w:name w:val="D1B9E27E5B084D05864F7B614B89D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19486-02DE-4C7B-AF23-DF9FADDD6264}"/>
      </w:docPartPr>
      <w:docPartBody>
        <w:p w:rsidR="00000000" w:rsidRDefault="00437017">
          <w:pPr>
            <w:pStyle w:val="D1B9E27E5B084D05864F7B614B89D22C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[Escriba el título del documento]</w:t>
          </w:r>
        </w:p>
      </w:docPartBody>
    </w:docPart>
    <w:docPart>
      <w:docPartPr>
        <w:name w:val="E0AC0B2EB33041F7B8CC8F4FCDBB7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91355-A3D9-4475-9573-B84C92B190BA}"/>
      </w:docPartPr>
      <w:docPartBody>
        <w:p w:rsidR="00000000" w:rsidRDefault="00437017">
          <w:pPr>
            <w:pStyle w:val="E0AC0B2EB33041F7B8CC8F4FCDBB7C78"/>
          </w:pPr>
          <w:r>
            <w:rPr>
              <w:sz w:val="36"/>
              <w:szCs w:val="36"/>
            </w:rPr>
            <w:t>[Escriba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017"/>
    <w:rsid w:val="0043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BEC95BEF1D941AB8400ECBB59DB8EFE">
    <w:name w:val="DBEC95BEF1D941AB8400ECBB59DB8EFE"/>
  </w:style>
  <w:style w:type="paragraph" w:customStyle="1" w:styleId="200B0A7B28E24FCC9CC1EF99D22296EE">
    <w:name w:val="200B0A7B28E24FCC9CC1EF99D22296EE"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1B9E27E5B084D05864F7B614B89D22C">
    <w:name w:val="D1B9E27E5B084D05864F7B614B89D22C"/>
  </w:style>
  <w:style w:type="paragraph" w:customStyle="1" w:styleId="E0AC0B2EB33041F7B8CC8F4FCDBB7C78">
    <w:name w:val="E0AC0B2EB33041F7B8CC8F4FCDBB7C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7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7DA62443-B074-4A13-9979-D75EC8B852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8BDEC5-A8F8-4B77-87A3-164F22D6D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(tema Equidad)</Template>
  <TotalTime>67</TotalTime>
  <Pages>6</Pages>
  <Words>143</Words>
  <Characters>791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LVM Ejemplo2</vt:lpstr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 Ejemplo2</dc:title>
  <dc:subject/>
  <dc:creator>xabier</dc:creator>
  <cp:keywords/>
  <dc:description/>
  <cp:lastModifiedBy>xabier</cp:lastModifiedBy>
  <cp:revision>15</cp:revision>
  <dcterms:created xsi:type="dcterms:W3CDTF">2015-03-17T17:11:00Z</dcterms:created>
  <dcterms:modified xsi:type="dcterms:W3CDTF">2015-03-17T19:13:00Z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