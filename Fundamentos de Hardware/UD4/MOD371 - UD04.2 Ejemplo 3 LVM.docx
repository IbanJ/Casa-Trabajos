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84D" w:rsidRDefault="000F6318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E5395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5ADFB95"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E5395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A384D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A384D" w:rsidRDefault="007A384D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A384D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A384D" w:rsidRDefault="000F6318" w:rsidP="00166F4A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D1B9E27E5B084D05864F7B614B89D22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538D3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LVM Ejemplo3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A384D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A384D" w:rsidRDefault="007A384D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A384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A384D" w:rsidRDefault="000F6318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E0AC0B2EB33041F7B8CC8F4FCDBB7C78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5395F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[Escriba el subtítulo del documento]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A384D" w:rsidRDefault="007A384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51584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A384D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A384D" w:rsidRDefault="007A384D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A384D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A384D" w:rsidRDefault="000F6318" w:rsidP="00166F4A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D1B9E27E5B084D05864F7B614B89D22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38D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LVM Ejemplo3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A384D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A384D" w:rsidRDefault="007A384D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A384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A384D" w:rsidRDefault="000F6318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E0AC0B2EB33041F7B8CC8F4FCDBB7C78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395F">
                                      <w:rPr>
                                        <w:sz w:val="36"/>
                                        <w:szCs w:val="36"/>
                                      </w:rPr>
                                      <w:t>[Escriba el subtítulo del documento]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A384D" w:rsidRDefault="007A384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5395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A384D" w:rsidRDefault="000F6318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395F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[Escriba el nombre de la compañía]</w:t>
                                    </w:r>
                                  </w:sdtContent>
                                </w:sdt>
                              </w:p>
                              <w:p w:rsidR="007A384D" w:rsidRDefault="007A384D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A384D" w:rsidRDefault="000F6318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5395F">
                                      <w:t>[Seleccionar fecha]</w:t>
                                    </w:r>
                                  </w:sdtContent>
                                </w:sdt>
                              </w:p>
                              <w:p w:rsidR="007A384D" w:rsidRDefault="00E5395F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6F4A">
                                      <w:t>xabier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7A384D" w:rsidRDefault="00E5395F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[Escriba el nombre de la compañía]</w:t>
                              </w:r>
                            </w:sdtContent>
                          </w:sdt>
                        </w:p>
                        <w:p w:rsidR="007A384D" w:rsidRDefault="007A384D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A384D" w:rsidRDefault="00E5395F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[Seleccionar fecha]</w:t>
                              </w:r>
                            </w:sdtContent>
                          </w:sdt>
                        </w:p>
                        <w:p w:rsidR="007A384D" w:rsidRDefault="00E5395F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6F4A">
                                <w:t>xabier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5395F">
            <w:br w:type="page"/>
          </w:r>
        </w:sdtContent>
      </w:sdt>
    </w:p>
    <w:p w:rsidR="007A384D" w:rsidRDefault="000F6318">
      <w:pPr>
        <w:pStyle w:val="Puest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DBEC95BEF1D941AB8400ECBB59DB8E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1538D3">
            <w:rPr>
              <w:smallCaps w:val="0"/>
            </w:rPr>
            <w:t>LVM Ejemplo3</w:t>
          </w:r>
        </w:sdtContent>
      </w:sdt>
    </w:p>
    <w:p w:rsidR="007A384D" w:rsidRDefault="000F6318">
      <w:pPr>
        <w:pStyle w:val="Subttulo"/>
      </w:pPr>
      <w:sdt>
        <w:sdtPr>
          <w:alias w:val="Subtítulo"/>
          <w:tag w:val="Subtítulo"/>
          <w:id w:val="11808339"/>
          <w:placeholder>
            <w:docPart w:val="200B0A7B28E24FCC9CC1EF99D22296EE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5395F">
            <w:t>[Escriba el subtítulo del documento]</w:t>
          </w:r>
        </w:sdtContent>
      </w:sdt>
    </w:p>
    <w:p w:rsidR="001B086D" w:rsidRDefault="001B086D" w:rsidP="00166F4A">
      <w:r>
        <w:t>Instalar lvm2</w:t>
      </w:r>
    </w:p>
    <w:p w:rsidR="001B086D" w:rsidRDefault="001B086D" w:rsidP="00166F4A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lvm2</w:t>
      </w:r>
    </w:p>
    <w:p w:rsidR="001538D3" w:rsidRDefault="001538D3" w:rsidP="001538D3">
      <w:pPr>
        <w:pStyle w:val="Prrafodelista"/>
        <w:numPr>
          <w:ilvl w:val="0"/>
          <w:numId w:val="11"/>
        </w:numPr>
      </w:pPr>
      <w:r>
        <w:t>Añadir a una máquina virtual Linux un disco de 4GB</w:t>
      </w:r>
    </w:p>
    <w:p w:rsidR="001538D3" w:rsidRDefault="001538D3" w:rsidP="001538D3">
      <w:pPr>
        <w:pStyle w:val="Prrafodelista"/>
        <w:numPr>
          <w:ilvl w:val="0"/>
          <w:numId w:val="11"/>
        </w:numPr>
      </w:pPr>
      <w:r>
        <w:t xml:space="preserve">Crear una partición con todo el tamaño del disco y montarlo de forma automática en /Copia </w:t>
      </w:r>
      <w:proofErr w:type="spellStart"/>
      <w:r>
        <w:t>seg</w:t>
      </w:r>
      <w:proofErr w:type="spellEnd"/>
    </w:p>
    <w:p w:rsidR="001538D3" w:rsidRDefault="001538D3" w:rsidP="001538D3">
      <w:r>
        <w:t>LVM</w:t>
      </w:r>
    </w:p>
    <w:p w:rsidR="001538D3" w:rsidRDefault="001538D3" w:rsidP="00166F4A"/>
    <w:p w:rsidR="00166F4A" w:rsidRPr="00735CE2" w:rsidRDefault="00166F4A" w:rsidP="00166F4A">
      <w:r w:rsidRPr="00735CE2">
        <w:t>2. Añadir a la máquina Linux dos discos duros</w:t>
      </w:r>
      <w:r>
        <w:t xml:space="preserve"> de 8 GB cada uno</w:t>
      </w:r>
    </w:p>
    <w:p w:rsidR="00166F4A" w:rsidRPr="00735CE2" w:rsidRDefault="00166F4A" w:rsidP="00166F4A">
      <w:r w:rsidRPr="00735CE2">
        <w:t>Dar formato ext4 a estos discos creando una partición en cada uno de los discos</w:t>
      </w:r>
    </w:p>
    <w:p w:rsidR="00166F4A" w:rsidRDefault="00166F4A" w:rsidP="00166F4A">
      <w:pPr>
        <w:rPr>
          <w:b/>
        </w:rPr>
      </w:pPr>
    </w:p>
    <w:p w:rsidR="00166F4A" w:rsidRDefault="00AA4A49" w:rsidP="00166F4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2123C2C" wp14:editId="309B16F0">
                <wp:simplePos x="0" y="0"/>
                <wp:positionH relativeFrom="column">
                  <wp:posOffset>147320</wp:posOffset>
                </wp:positionH>
                <wp:positionV relativeFrom="paragraph">
                  <wp:posOffset>273685</wp:posOffset>
                </wp:positionV>
                <wp:extent cx="381000" cy="495300"/>
                <wp:effectExtent l="20320" t="20955" r="17780" b="17145"/>
                <wp:wrapNone/>
                <wp:docPr id="12" name="Cilindr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95300"/>
                        </a:xfrm>
                        <a:prstGeom prst="can">
                          <a:avLst>
                            <a:gd name="adj" fmla="val 32500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5447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2" o:spid="_x0000_s1026" type="#_x0000_t22" style="position:absolute;margin-left:11.6pt;margin-top:21.55pt;width:30pt;height:3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" strokecolor="#c0504d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F60E736" wp14:editId="2392FA81">
                <wp:simplePos x="0" y="0"/>
                <wp:positionH relativeFrom="column">
                  <wp:posOffset>1186180</wp:posOffset>
                </wp:positionH>
                <wp:positionV relativeFrom="paragraph">
                  <wp:posOffset>265430</wp:posOffset>
                </wp:positionV>
                <wp:extent cx="381000" cy="495300"/>
                <wp:effectExtent l="20955" t="22225" r="17145" b="15875"/>
                <wp:wrapNone/>
                <wp:docPr id="11" name="Cilindr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95300"/>
                        </a:xfrm>
                        <a:prstGeom prst="can">
                          <a:avLst>
                            <a:gd name="adj" fmla="val 32500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62768" id="Cilindro 11" o:spid="_x0000_s1026" type="#_x0000_t22" style="position:absolute;margin-left:93.4pt;margin-top:20.9pt;width:30pt;height:3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" strokecolor="#c0504d" strokeweight="2.5pt">
                <v:shadow color="#868686"/>
              </v:shape>
            </w:pict>
          </mc:Fallback>
        </mc:AlternateContent>
      </w:r>
      <w:r w:rsidR="00166F4A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8A0F251" wp14:editId="317CE3E5">
                <wp:simplePos x="0" y="0"/>
                <wp:positionH relativeFrom="column">
                  <wp:posOffset>1768475</wp:posOffset>
                </wp:positionH>
                <wp:positionV relativeFrom="paragraph">
                  <wp:posOffset>8890</wp:posOffset>
                </wp:positionV>
                <wp:extent cx="3214370" cy="495300"/>
                <wp:effectExtent l="12700" t="8255" r="11430" b="10795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43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F4A" w:rsidRDefault="00F30034" w:rsidP="00166F4A">
                            <w:r>
                              <w:t>/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>/sdc1 y /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>/sdd</w:t>
                            </w:r>
                            <w:r w:rsidR="00166F4A">
                              <w:t>1</w:t>
                            </w:r>
                          </w:p>
                          <w:p w:rsidR="00166F4A" w:rsidRPr="00F97B7A" w:rsidRDefault="00166F4A" w:rsidP="00166F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0F25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8" type="#_x0000_t202" style="position:absolute;margin-left:139.25pt;margin-top:.7pt;width:253.1pt;height:3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">
                <v:textbox>
                  <w:txbxContent>
                    <w:p w:rsidR="00166F4A" w:rsidRDefault="00F30034" w:rsidP="00166F4A">
                      <w:r>
                        <w:t>/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>/sdc1 y /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>/sdd</w:t>
                      </w:r>
                      <w:r w:rsidR="00166F4A">
                        <w:t>1</w:t>
                      </w:r>
                    </w:p>
                    <w:p w:rsidR="00166F4A" w:rsidRPr="00F97B7A" w:rsidRDefault="00166F4A" w:rsidP="00166F4A"/>
                  </w:txbxContent>
                </v:textbox>
                <w10:wrap type="square"/>
              </v:shape>
            </w:pict>
          </mc:Fallback>
        </mc:AlternateContent>
      </w:r>
    </w:p>
    <w:p w:rsidR="00166F4A" w:rsidRDefault="00166F4A" w:rsidP="00166F4A">
      <w:pPr>
        <w:rPr>
          <w:b/>
        </w:rPr>
      </w:pPr>
    </w:p>
    <w:p w:rsidR="00166F4A" w:rsidRDefault="00166F4A" w:rsidP="00166F4A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F07D910" wp14:editId="1B1F3DB7">
                <wp:simplePos x="0" y="0"/>
                <wp:positionH relativeFrom="column">
                  <wp:posOffset>330835</wp:posOffset>
                </wp:positionH>
                <wp:positionV relativeFrom="paragraph">
                  <wp:posOffset>97155</wp:posOffset>
                </wp:positionV>
                <wp:extent cx="133350" cy="281305"/>
                <wp:effectExtent l="13335" t="11430" r="53340" b="40640"/>
                <wp:wrapNone/>
                <wp:docPr id="9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B361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6.05pt;margin-top:7.65pt;width:10.5pt;height:22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88F558C" wp14:editId="4DD19AF3">
                <wp:simplePos x="0" y="0"/>
                <wp:positionH relativeFrom="column">
                  <wp:posOffset>1109345</wp:posOffset>
                </wp:positionH>
                <wp:positionV relativeFrom="paragraph">
                  <wp:posOffset>97155</wp:posOffset>
                </wp:positionV>
                <wp:extent cx="152400" cy="281305"/>
                <wp:effectExtent l="58420" t="11430" r="8255" b="4064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9D46" id="Conector recto de flecha 8" o:spid="_x0000_s1026" type="#_x0000_t32" style="position:absolute;margin-left:87.35pt;margin-top:7.65pt;width:12pt;height:22.1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">
                <v:stroke endarrow="block"/>
              </v:shape>
            </w:pict>
          </mc:Fallback>
        </mc:AlternateContent>
      </w:r>
    </w:p>
    <w:p w:rsidR="00166F4A" w:rsidRPr="00E62FFC" w:rsidRDefault="00166F4A" w:rsidP="00166F4A"/>
    <w:bookmarkStart w:id="0" w:name="_Toc413835822"/>
    <w:p w:rsidR="00166F4A" w:rsidRPr="001B2B14" w:rsidRDefault="00AA4A49" w:rsidP="00166F4A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DAFCCDE" wp14:editId="3C53553D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2209800" cy="384175"/>
                <wp:effectExtent l="38100" t="209550" r="209550" b="53975"/>
                <wp:wrapNone/>
                <wp:docPr id="6" name="Rectángulo redondead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84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round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FFFFFF"/>
                          </a:extrusionClr>
                        </a:sp3d>
                      </wps:spPr>
                      <wps:txbx>
                        <w:txbxContent>
                          <w:p w:rsidR="00166F4A" w:rsidRDefault="00166F4A" w:rsidP="00166F4A">
                            <w:r>
                              <w:t>Grupo de Volumen Lógico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AFCCDE" id="Rectángulo redondeado 6" o:spid="_x0000_s1029" style="position:absolute;margin-left:0;margin-top:13.7pt;width:174pt;height:30.25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">
                <o:extrusion v:ext="view" color="white" on="t"/>
                <v:textbox>
                  <w:txbxContent>
                    <w:p w:rsidR="00166F4A" w:rsidRDefault="00166F4A" w:rsidP="00166F4A">
                      <w:r>
                        <w:t>Grupo de Volumen Lógico Datos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0"/>
      <w:r w:rsidR="00166F4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BB0E9C" wp14:editId="012C772E">
                <wp:simplePos x="0" y="0"/>
                <wp:positionH relativeFrom="column">
                  <wp:posOffset>2457450</wp:posOffset>
                </wp:positionH>
                <wp:positionV relativeFrom="paragraph">
                  <wp:posOffset>49530</wp:posOffset>
                </wp:positionV>
                <wp:extent cx="3214370" cy="495300"/>
                <wp:effectExtent l="6350" t="5080" r="8255" b="1397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43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F4A" w:rsidRDefault="00166F4A" w:rsidP="00166F4A">
                            <w:r>
                              <w:t xml:space="preserve">Crear un Grupo de </w:t>
                            </w:r>
                            <w:proofErr w:type="spellStart"/>
                            <w:r>
                              <w:t>Volumenes</w:t>
                            </w:r>
                            <w:proofErr w:type="spellEnd"/>
                            <w:r>
                              <w:t xml:space="preserve"> llamado </w:t>
                            </w:r>
                            <w:r w:rsidR="00F30034">
                              <w:t>Empresa</w:t>
                            </w:r>
                          </w:p>
                          <w:p w:rsidR="00166F4A" w:rsidRPr="00F97B7A" w:rsidRDefault="00166F4A" w:rsidP="00166F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B0E9C" id="Cuadro de texto 7" o:spid="_x0000_s1030" type="#_x0000_t202" style="position:absolute;margin-left:193.5pt;margin-top:3.9pt;width:253.1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">
                <v:textbox>
                  <w:txbxContent>
                    <w:p w:rsidR="00166F4A" w:rsidRDefault="00166F4A" w:rsidP="00166F4A">
                      <w:r>
                        <w:t xml:space="preserve">Crear un Grupo de </w:t>
                      </w:r>
                      <w:proofErr w:type="spellStart"/>
                      <w:r>
                        <w:t>Volumenes</w:t>
                      </w:r>
                      <w:proofErr w:type="spellEnd"/>
                      <w:r>
                        <w:t xml:space="preserve"> llamado </w:t>
                      </w:r>
                      <w:r w:rsidR="00F30034">
                        <w:t>Empresa</w:t>
                      </w:r>
                    </w:p>
                    <w:p w:rsidR="00166F4A" w:rsidRPr="00F97B7A" w:rsidRDefault="00166F4A" w:rsidP="00166F4A"/>
                  </w:txbxContent>
                </v:textbox>
                <w10:wrap type="square"/>
              </v:shape>
            </w:pict>
          </mc:Fallback>
        </mc:AlternateContent>
      </w:r>
    </w:p>
    <w:p w:rsidR="00166F4A" w:rsidRDefault="00166F4A" w:rsidP="00166F4A">
      <w:pPr>
        <w:pStyle w:val="Ttulo2"/>
      </w:pPr>
    </w:p>
    <w:bookmarkStart w:id="1" w:name="_Toc413835823"/>
    <w:p w:rsidR="00166F4A" w:rsidRDefault="00166F4A" w:rsidP="00166F4A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FF521E" wp14:editId="0EFE3F97">
                <wp:simplePos x="0" y="0"/>
                <wp:positionH relativeFrom="column">
                  <wp:posOffset>1393190</wp:posOffset>
                </wp:positionH>
                <wp:positionV relativeFrom="paragraph">
                  <wp:posOffset>-2540</wp:posOffset>
                </wp:positionV>
                <wp:extent cx="171450" cy="390525"/>
                <wp:effectExtent l="56515" t="38735" r="10160" b="8890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145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E8EB9" id="Conector recto de flecha 5" o:spid="_x0000_s1026" type="#_x0000_t32" style="position:absolute;margin-left:109.7pt;margin-top:-.2pt;width:13.5pt;height:30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DA2C8B" wp14:editId="2EEB9C2D">
                <wp:simplePos x="0" y="0"/>
                <wp:positionH relativeFrom="column">
                  <wp:posOffset>585470</wp:posOffset>
                </wp:positionH>
                <wp:positionV relativeFrom="paragraph">
                  <wp:posOffset>40640</wp:posOffset>
                </wp:positionV>
                <wp:extent cx="133350" cy="390525"/>
                <wp:effectExtent l="10795" t="34290" r="55880" b="1333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E8AC9" id="Conector recto de flecha 4" o:spid="_x0000_s1026" type="#_x0000_t32" style="position:absolute;margin-left:46.1pt;margin-top:3.2pt;width:10.5pt;height:30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">
                <v:stroke endarrow="block"/>
              </v:shape>
            </w:pict>
          </mc:Fallback>
        </mc:AlternateContent>
      </w:r>
      <w:bookmarkEnd w:id="1"/>
    </w:p>
    <w:p w:rsidR="00166F4A" w:rsidRDefault="00AA4A49" w:rsidP="00166F4A">
      <w:pPr>
        <w:pStyle w:val="Ttulo2"/>
      </w:pPr>
      <w:bookmarkStart w:id="2" w:name="_Toc413835824"/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285DC08" wp14:editId="0456E0FF">
                <wp:simplePos x="0" y="0"/>
                <wp:positionH relativeFrom="column">
                  <wp:posOffset>2519045</wp:posOffset>
                </wp:positionH>
                <wp:positionV relativeFrom="paragraph">
                  <wp:posOffset>76200</wp:posOffset>
                </wp:positionV>
                <wp:extent cx="3157220" cy="933450"/>
                <wp:effectExtent l="0" t="0" r="2413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22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F4A" w:rsidRDefault="00166F4A" w:rsidP="00166F4A">
                            <w:r>
                              <w:t xml:space="preserve">Crear el volumen lógico llamado Compartido de 6 </w:t>
                            </w:r>
                            <w:proofErr w:type="gramStart"/>
                            <w:r>
                              <w:t>GB  y</w:t>
                            </w:r>
                            <w:proofErr w:type="gramEnd"/>
                            <w:r>
                              <w:t xml:space="preserve"> asignarlo al directorio /</w:t>
                            </w:r>
                            <w:r w:rsidR="00F30034">
                              <w:t>Empresa/</w:t>
                            </w:r>
                            <w:r>
                              <w:t>Compartido</w:t>
                            </w:r>
                          </w:p>
                          <w:p w:rsidR="00166F4A" w:rsidRDefault="00166F4A" w:rsidP="00166F4A">
                            <w:r>
                              <w:t xml:space="preserve">Crear el Volumen lógico </w:t>
                            </w:r>
                            <w:r w:rsidR="00F30034">
                              <w:t>privado</w:t>
                            </w:r>
                            <w:r>
                              <w:t xml:space="preserve"> 6 GB y asignarlo al directorio /</w:t>
                            </w:r>
                            <w:r w:rsidR="00F30034">
                              <w:t>Empresa/</w:t>
                            </w:r>
                            <w:r>
                              <w:t>Personal</w:t>
                            </w:r>
                          </w:p>
                          <w:p w:rsidR="00166F4A" w:rsidRDefault="00166F4A" w:rsidP="00166F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5DC08" id="Cuadro de texto 1" o:spid="_x0000_s1031" type="#_x0000_t202" style="position:absolute;margin-left:198.35pt;margin-top:6pt;width:248.6pt;height:73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">
                <v:textbox>
                  <w:txbxContent>
                    <w:p w:rsidR="00166F4A" w:rsidRDefault="00166F4A" w:rsidP="00166F4A">
                      <w:r>
                        <w:t xml:space="preserve">Crear el volumen lógico llamado Compartido de 6 </w:t>
                      </w:r>
                      <w:proofErr w:type="gramStart"/>
                      <w:r>
                        <w:t>GB  y</w:t>
                      </w:r>
                      <w:proofErr w:type="gramEnd"/>
                      <w:r>
                        <w:t xml:space="preserve"> asignarlo al directorio /</w:t>
                      </w:r>
                      <w:r w:rsidR="00F30034">
                        <w:t>Empresa/</w:t>
                      </w:r>
                      <w:r>
                        <w:t>Compartido</w:t>
                      </w:r>
                    </w:p>
                    <w:p w:rsidR="00166F4A" w:rsidRDefault="00166F4A" w:rsidP="00166F4A">
                      <w:r>
                        <w:t xml:space="preserve">Crear el Volumen lógico </w:t>
                      </w:r>
                      <w:r w:rsidR="00F30034">
                        <w:t>privado</w:t>
                      </w:r>
                      <w:r>
                        <w:t xml:space="preserve"> 6 GB y asignarlo al directorio /</w:t>
                      </w:r>
                      <w:r w:rsidR="00F30034">
                        <w:t>Empresa/</w:t>
                      </w:r>
                      <w:r>
                        <w:t>Personal</w:t>
                      </w:r>
                    </w:p>
                    <w:p w:rsidR="00166F4A" w:rsidRDefault="00166F4A" w:rsidP="00166F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402520F" wp14:editId="3812BE80">
                <wp:simplePos x="0" y="0"/>
                <wp:positionH relativeFrom="column">
                  <wp:posOffset>13969</wp:posOffset>
                </wp:positionH>
                <wp:positionV relativeFrom="paragraph">
                  <wp:posOffset>28575</wp:posOffset>
                </wp:positionV>
                <wp:extent cx="904875" cy="754380"/>
                <wp:effectExtent l="57150" t="209550" r="200025" b="45720"/>
                <wp:wrapNone/>
                <wp:docPr id="2" name="Rectángulo redondea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754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504D"/>
                        </a:solidFill>
                        <a:ln w="9525">
                          <a:round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C0504D"/>
                          </a:extrusionClr>
                        </a:sp3d>
                      </wps:spPr>
                      <wps:txbx>
                        <w:txbxContent>
                          <w:p w:rsidR="00166F4A" w:rsidRDefault="00166F4A" w:rsidP="00166F4A">
                            <w:r>
                              <w:t>Volumen Lógico Compartidos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02520F" id="Rectángulo redondeado 2" o:spid="_x0000_s1032" style="position:absolute;margin-left:1.1pt;margin-top:2.25pt;width:71.25pt;height: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" fillcolor="#c0504d">
                <o:extrusion v:ext="view" color="#c0504d" on="t"/>
                <v:textbox>
                  <w:txbxContent>
                    <w:p w:rsidR="00166F4A" w:rsidRDefault="00166F4A" w:rsidP="00166F4A">
                      <w:r>
                        <w:t>Volumen Lógico Compartidos</w:t>
                      </w:r>
                    </w:p>
                  </w:txbxContent>
                </v:textbox>
              </v:roundrect>
            </w:pict>
          </mc:Fallback>
        </mc:AlternateContent>
      </w:r>
      <w:r w:rsidR="00166F4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22FF0E" wp14:editId="539F8BA9">
                <wp:simplePos x="0" y="0"/>
                <wp:positionH relativeFrom="column">
                  <wp:posOffset>1223645</wp:posOffset>
                </wp:positionH>
                <wp:positionV relativeFrom="paragraph">
                  <wp:posOffset>28574</wp:posOffset>
                </wp:positionV>
                <wp:extent cx="895350" cy="828675"/>
                <wp:effectExtent l="57150" t="209550" r="209550" b="47625"/>
                <wp:wrapNone/>
                <wp:docPr id="3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50"/>
                        </a:solidFill>
                        <a:ln w="9525">
                          <a:round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B050"/>
                          </a:extrusionClr>
                        </a:sp3d>
                      </wps:spPr>
                      <wps:txbx>
                        <w:txbxContent>
                          <w:p w:rsidR="00166F4A" w:rsidRDefault="00166F4A" w:rsidP="00166F4A">
                            <w:r>
                              <w:t xml:space="preserve">Volumen Lógico </w:t>
                            </w:r>
                            <w:r w:rsidR="00F30034">
                              <w:t>privado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22FF0E" id="Rectángulo redondeado 3" o:spid="_x0000_s1033" style="position:absolute;margin-left:96.35pt;margin-top:2.25pt;width:70.5pt;height:65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" fillcolor="#00b050">
                <o:extrusion v:ext="view" color="#00b050" on="t"/>
                <v:textbox>
                  <w:txbxContent>
                    <w:p w:rsidR="00166F4A" w:rsidRDefault="00166F4A" w:rsidP="00166F4A">
                      <w:r>
                        <w:t xml:space="preserve">Volumen Lógico </w:t>
                      </w:r>
                      <w:r w:rsidR="00F30034">
                        <w:t>privado</w:t>
                      </w:r>
                    </w:p>
                  </w:txbxContent>
                </v:textbox>
              </v:roundrect>
            </w:pict>
          </mc:Fallback>
        </mc:AlternateContent>
      </w:r>
      <w:bookmarkEnd w:id="2"/>
    </w:p>
    <w:p w:rsidR="00166F4A" w:rsidRDefault="00166F4A" w:rsidP="00166F4A"/>
    <w:p w:rsidR="00166F4A" w:rsidRPr="004C4E90" w:rsidRDefault="00F30034" w:rsidP="00166F4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1C880F7" wp14:editId="6408789E">
                <wp:simplePos x="0" y="0"/>
                <wp:positionH relativeFrom="column">
                  <wp:posOffset>756920</wp:posOffset>
                </wp:positionH>
                <wp:positionV relativeFrom="paragraph">
                  <wp:posOffset>195579</wp:posOffset>
                </wp:positionV>
                <wp:extent cx="781050" cy="638175"/>
                <wp:effectExtent l="38100" t="0" r="190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39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59.6pt;margin-top:15.4pt;width:61.5pt;height:50.2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" strokecolor="#7e2a0d [1924]">
                <v:stroke endarrow="block"/>
              </v:shape>
            </w:pict>
          </mc:Fallback>
        </mc:AlternateContent>
      </w:r>
      <w:r w:rsidR="00FF29A8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B1CBBB" wp14:editId="3DE18705">
                <wp:simplePos x="0" y="0"/>
                <wp:positionH relativeFrom="column">
                  <wp:posOffset>366394</wp:posOffset>
                </wp:positionH>
                <wp:positionV relativeFrom="paragraph">
                  <wp:posOffset>151130</wp:posOffset>
                </wp:positionV>
                <wp:extent cx="66675" cy="533400"/>
                <wp:effectExtent l="57150" t="0" r="285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E2DD" id="Conector recto de flecha 13" o:spid="_x0000_s1026" type="#_x0000_t32" style="position:absolute;margin-left:28.85pt;margin-top:11.9pt;width:5.25pt;height:4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" strokecolor="#7e2a0d [1924]">
                <v:stroke endarrow="block"/>
              </v:shape>
            </w:pict>
          </mc:Fallback>
        </mc:AlternateContent>
      </w:r>
    </w:p>
    <w:p w:rsidR="00166F4A" w:rsidRPr="004C4E90" w:rsidRDefault="00166F4A" w:rsidP="00166F4A"/>
    <w:p w:rsidR="00FF29A8" w:rsidRDefault="00FF29A8" w:rsidP="00FF29A8">
      <w:pPr>
        <w:rPr>
          <w:b/>
        </w:rPr>
      </w:pPr>
      <w:r>
        <w:rPr>
          <w:b/>
        </w:rPr>
        <w:t>/</w:t>
      </w:r>
      <w:r w:rsidR="00F30034">
        <w:rPr>
          <w:b/>
        </w:rPr>
        <w:t>Empresa/</w:t>
      </w:r>
      <w:r>
        <w:rPr>
          <w:b/>
        </w:rPr>
        <w:t>Compartido</w:t>
      </w:r>
    </w:p>
    <w:p w:rsidR="00166F4A" w:rsidRPr="00F30034" w:rsidRDefault="00F30034" w:rsidP="00166F4A">
      <w:pPr>
        <w:rPr>
          <w:b/>
        </w:rPr>
      </w:pPr>
      <w:r w:rsidRPr="00F30034">
        <w:rPr>
          <w:b/>
        </w:rPr>
        <w:t>/Empresa/Privado</w:t>
      </w:r>
    </w:p>
    <w:p w:rsidR="00166F4A" w:rsidRDefault="00166F4A" w:rsidP="00166F4A"/>
    <w:p w:rsidR="00914057" w:rsidRDefault="00914057" w:rsidP="00166F4A"/>
    <w:p w:rsidR="00914057" w:rsidRDefault="00914057" w:rsidP="00166F4A"/>
    <w:p w:rsidR="00914057" w:rsidRDefault="00914057" w:rsidP="00166F4A"/>
    <w:p w:rsidR="00914057" w:rsidRDefault="00914057" w:rsidP="00166F4A"/>
    <w:p w:rsidR="00914057" w:rsidRDefault="00914057" w:rsidP="00166F4A"/>
    <w:p w:rsidR="00914057" w:rsidRDefault="00914057" w:rsidP="00914057">
      <w:pPr>
        <w:pStyle w:val="Prrafodelista"/>
        <w:numPr>
          <w:ilvl w:val="0"/>
          <w:numId w:val="11"/>
        </w:numPr>
      </w:pPr>
      <w:r>
        <w:lastRenderedPageBreak/>
        <w:t>Añadir un nuevo disco de 4GB, crear una partición, añadirlo al  grupo de volúmenes Empresa</w:t>
      </w:r>
    </w:p>
    <w:p w:rsidR="00914057" w:rsidRDefault="00914057" w:rsidP="00914057">
      <w:pPr>
        <w:pStyle w:val="Prrafodelista"/>
        <w:numPr>
          <w:ilvl w:val="0"/>
          <w:numId w:val="11"/>
        </w:numPr>
      </w:pPr>
      <w:r>
        <w:t>Ampliar el volumen Compartido en 3 GB</w:t>
      </w:r>
      <w:bookmarkStart w:id="3" w:name="_GoBack"/>
      <w:bookmarkEnd w:id="3"/>
    </w:p>
    <w:p w:rsidR="00914057" w:rsidRDefault="00914057" w:rsidP="00166F4A"/>
    <w:p w:rsidR="00FF29A8" w:rsidRDefault="00FF29A8" w:rsidP="00166F4A"/>
    <w:sectPr w:rsidR="00FF29A8">
      <w:footerReference w:type="even" r:id="rId10"/>
      <w:footerReference w:type="default" r:id="rId11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318" w:rsidRDefault="000F6318">
      <w:pPr>
        <w:spacing w:after="0" w:line="240" w:lineRule="auto"/>
      </w:pPr>
      <w:r>
        <w:separator/>
      </w:r>
    </w:p>
  </w:endnote>
  <w:endnote w:type="continuationSeparator" w:id="0">
    <w:p w:rsidR="000F6318" w:rsidRDefault="000F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84D" w:rsidRDefault="00E539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A384D" w:rsidRDefault="000F631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38D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LVM Ejemplo3</w:t>
                              </w:r>
                            </w:sdtContent>
                          </w:sdt>
                          <w:r w:rsidR="00E5395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5395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34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7A384D" w:rsidRDefault="000F631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538D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LVM Ejemplo3</w:t>
                        </w:r>
                      </w:sdtContent>
                    </w:sdt>
                    <w:r w:rsidR="00E5395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5395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5E7054B"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A384D" w:rsidRDefault="00E5395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14057" w:rsidRPr="0091405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35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7A384D" w:rsidRDefault="00E5395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14057" w:rsidRPr="0091405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84D" w:rsidRDefault="00E5395F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A384D" w:rsidRDefault="000F631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38D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LVM Ejemplo3</w:t>
                              </w:r>
                            </w:sdtContent>
                          </w:sdt>
                          <w:r w:rsidR="00E5395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5395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6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7A384D" w:rsidRDefault="000F631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538D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LVM Ejemplo3</w:t>
                        </w:r>
                      </w:sdtContent>
                    </w:sdt>
                    <w:r w:rsidR="00E5395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5395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630AAFF"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A384D" w:rsidRDefault="00E5395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14057" w:rsidRPr="0091405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7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7A384D" w:rsidRDefault="00E5395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14057" w:rsidRPr="0091405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A384D" w:rsidRDefault="007A384D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318" w:rsidRDefault="000F6318">
      <w:pPr>
        <w:spacing w:after="0" w:line="240" w:lineRule="auto"/>
      </w:pPr>
      <w:r>
        <w:separator/>
      </w:r>
    </w:p>
  </w:footnote>
  <w:footnote w:type="continuationSeparator" w:id="0">
    <w:p w:rsidR="000F6318" w:rsidRDefault="000F6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35F83B5A"/>
    <w:multiLevelType w:val="hybridMultilevel"/>
    <w:tmpl w:val="D778A0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4A"/>
    <w:rsid w:val="000A422C"/>
    <w:rsid w:val="000F6318"/>
    <w:rsid w:val="001538D3"/>
    <w:rsid w:val="00166F4A"/>
    <w:rsid w:val="001B086D"/>
    <w:rsid w:val="002A2FB6"/>
    <w:rsid w:val="00330803"/>
    <w:rsid w:val="005B10CF"/>
    <w:rsid w:val="006D43CE"/>
    <w:rsid w:val="0074554B"/>
    <w:rsid w:val="00770536"/>
    <w:rsid w:val="007A384D"/>
    <w:rsid w:val="00914057"/>
    <w:rsid w:val="00940456"/>
    <w:rsid w:val="00AA4A49"/>
    <w:rsid w:val="00C448B4"/>
    <w:rsid w:val="00E5395F"/>
    <w:rsid w:val="00EB4C41"/>
    <w:rsid w:val="00EC1459"/>
    <w:rsid w:val="00F30034"/>
    <w:rsid w:val="00FF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220934-DB86-4D1B-A2AA-E42E6DBF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Puesto">
    <w:name w:val="Title"/>
    <w:basedOn w:val="Normal"/>
    <w:link w:val="Puest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rrafodelista">
    <w:name w:val="List Paragraph"/>
    <w:basedOn w:val="Normal"/>
    <w:uiPriority w:val="34"/>
    <w:qFormat/>
    <w:rsid w:val="00153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bier\AppData\Roaming\Microsoft\Plantillas\Informe%20(tema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EC95BEF1D941AB8400ECBB59DB8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2663C-BB2E-423F-89F3-F1D9F775EA33}"/>
      </w:docPartPr>
      <w:docPartBody>
        <w:p w:rsidR="0019083B" w:rsidRDefault="00437017">
          <w:pPr>
            <w:pStyle w:val="DBEC95BEF1D941AB8400ECBB59DB8EFE"/>
          </w:pPr>
          <w:r>
            <w:t>[Escriba el título del documento]</w:t>
          </w:r>
        </w:p>
      </w:docPartBody>
    </w:docPart>
    <w:docPart>
      <w:docPartPr>
        <w:name w:val="200B0A7B28E24FCC9CC1EF99D2229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254C1-C010-4E7E-B711-3DC27E5E340F}"/>
      </w:docPartPr>
      <w:docPartBody>
        <w:p w:rsidR="0019083B" w:rsidRDefault="00437017">
          <w:pPr>
            <w:pStyle w:val="200B0A7B28E24FCC9CC1EF99D22296EE"/>
          </w:pPr>
          <w:r>
            <w:t>[Escriba el subtítulo del documento]</w:t>
          </w:r>
        </w:p>
      </w:docPartBody>
    </w:docPart>
    <w:docPart>
      <w:docPartPr>
        <w:name w:val="D1B9E27E5B084D05864F7B614B89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19486-02DE-4C7B-AF23-DF9FADDD6264}"/>
      </w:docPartPr>
      <w:docPartBody>
        <w:p w:rsidR="0019083B" w:rsidRDefault="00437017">
          <w:pPr>
            <w:pStyle w:val="D1B9E27E5B084D05864F7B614B89D22C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E0AC0B2EB33041F7B8CC8F4FCDBB7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91355-A3D9-4475-9573-B84C92B190BA}"/>
      </w:docPartPr>
      <w:docPartBody>
        <w:p w:rsidR="0019083B" w:rsidRDefault="00437017">
          <w:pPr>
            <w:pStyle w:val="E0AC0B2EB33041F7B8CC8F4FCDBB7C78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17"/>
    <w:rsid w:val="0019083B"/>
    <w:rsid w:val="00437017"/>
    <w:rsid w:val="00A5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EC95BEF1D941AB8400ECBB59DB8EFE">
    <w:name w:val="DBEC95BEF1D941AB8400ECBB59DB8EFE"/>
  </w:style>
  <w:style w:type="paragraph" w:customStyle="1" w:styleId="200B0A7B28E24FCC9CC1EF99D22296EE">
    <w:name w:val="200B0A7B28E24FCC9CC1EF99D22296EE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1B9E27E5B084D05864F7B614B89D22C">
    <w:name w:val="D1B9E27E5B084D05864F7B614B89D22C"/>
  </w:style>
  <w:style w:type="paragraph" w:customStyle="1" w:styleId="E0AC0B2EB33041F7B8CC8F4FCDBB7C78">
    <w:name w:val="E0AC0B2EB33041F7B8CC8F4FCDBB7C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AD7EDB0-C7BC-4CC7-B6F1-B4FA1C5CA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Equidad)</Template>
  <TotalTime>82</TotalTime>
  <Pages>3</Pages>
  <Words>90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LVM Ejemplo2</vt:lpstr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 Ejemplo3</dc:title>
  <dc:subject/>
  <dc:creator>xabier</dc:creator>
  <cp:keywords/>
  <dc:description/>
  <cp:lastModifiedBy>xabier</cp:lastModifiedBy>
  <cp:revision>17</cp:revision>
  <dcterms:created xsi:type="dcterms:W3CDTF">2015-03-17T17:11:00Z</dcterms:created>
  <dcterms:modified xsi:type="dcterms:W3CDTF">2015-03-24T17:18:00Z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